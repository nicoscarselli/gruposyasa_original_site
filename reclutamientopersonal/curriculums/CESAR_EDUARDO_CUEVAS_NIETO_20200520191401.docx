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146B" w14:textId="77777777" w:rsidR="00ED73B6" w:rsidRPr="00ED73B6" w:rsidRDefault="00ED73B6" w:rsidP="00ED73B6">
      <w:pPr>
        <w:pStyle w:val="Sinespaciado"/>
        <w:rPr>
          <w:rFonts w:ascii="Arial" w:hAnsi="Arial" w:cs="Arial"/>
          <w:sz w:val="24"/>
          <w:szCs w:val="24"/>
        </w:rPr>
      </w:pPr>
    </w:p>
    <w:p w14:paraId="4EE73146" w14:textId="77777777" w:rsidR="00ED73B6" w:rsidRPr="00ED73B6" w:rsidRDefault="00ED73B6" w:rsidP="00ED73B6">
      <w:pPr>
        <w:pStyle w:val="Sinespaciado"/>
        <w:rPr>
          <w:rFonts w:ascii="Arial" w:hAnsi="Arial" w:cs="Arial"/>
          <w:sz w:val="24"/>
          <w:szCs w:val="24"/>
        </w:rPr>
      </w:pPr>
    </w:p>
    <w:p w14:paraId="165A338F" w14:textId="77777777" w:rsidR="00953028" w:rsidRPr="00ED73B6" w:rsidRDefault="004D3ABA" w:rsidP="00ED73B6">
      <w:pPr>
        <w:pStyle w:val="Sinespaciad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3E616C92" wp14:editId="3A8EE5A5">
            <wp:simplePos x="0" y="0"/>
            <wp:positionH relativeFrom="column">
              <wp:posOffset>2271253</wp:posOffset>
            </wp:positionH>
            <wp:positionV relativeFrom="paragraph">
              <wp:posOffset>-477672</wp:posOffset>
            </wp:positionV>
            <wp:extent cx="1495850" cy="1201003"/>
            <wp:effectExtent l="19050" t="0" r="9100" b="0"/>
            <wp:wrapNone/>
            <wp:docPr id="2" name="Imagen 2" descr="IMG_20150525_15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50525_1542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386" t="5257" r="8986" b="3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851" cy="120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78A25C" w14:textId="77777777" w:rsidR="009A450F" w:rsidRPr="00ED73B6" w:rsidRDefault="009A450F" w:rsidP="00ED73B6">
      <w:pPr>
        <w:pStyle w:val="Puesto"/>
        <w:rPr>
          <w:rFonts w:ascii="Arial" w:hAnsi="Arial" w:cs="Arial"/>
          <w:sz w:val="24"/>
          <w:szCs w:val="24"/>
        </w:rPr>
      </w:pPr>
    </w:p>
    <w:p w14:paraId="37F959BF" w14:textId="77777777" w:rsidR="009A450F" w:rsidRPr="00ED73B6" w:rsidRDefault="009A450F" w:rsidP="00ED73B6">
      <w:pPr>
        <w:pStyle w:val="Puesto"/>
        <w:rPr>
          <w:rFonts w:ascii="Arial" w:hAnsi="Arial" w:cs="Arial"/>
          <w:sz w:val="24"/>
          <w:szCs w:val="24"/>
        </w:rPr>
      </w:pPr>
    </w:p>
    <w:p w14:paraId="73F4C24F" w14:textId="77777777" w:rsidR="00ED73B6" w:rsidRPr="00ED73B6" w:rsidRDefault="00ED73B6" w:rsidP="00ED73B6">
      <w:pPr>
        <w:rPr>
          <w:rFonts w:ascii="Arial" w:hAnsi="Arial" w:cs="Arial"/>
          <w:sz w:val="24"/>
          <w:szCs w:val="24"/>
        </w:rPr>
      </w:pPr>
    </w:p>
    <w:p w14:paraId="0FCF4D4F" w14:textId="77777777" w:rsidR="009A450F" w:rsidRPr="00ED73B6" w:rsidRDefault="009A450F" w:rsidP="00ED73B6">
      <w:pPr>
        <w:spacing w:line="240" w:lineRule="auto"/>
        <w:rPr>
          <w:rFonts w:ascii="Arial" w:hAnsi="Arial" w:cs="Arial"/>
          <w:sz w:val="24"/>
          <w:szCs w:val="24"/>
        </w:rPr>
      </w:pPr>
    </w:p>
    <w:p w14:paraId="1ED585E0" w14:textId="77777777" w:rsidR="00953028" w:rsidRPr="00ED73B6" w:rsidRDefault="002742C5" w:rsidP="00ED73B6">
      <w:pPr>
        <w:pStyle w:val="Puesto"/>
        <w:rPr>
          <w:rFonts w:ascii="Arial" w:hAnsi="Arial" w:cs="Arial"/>
          <w:color w:val="auto"/>
          <w:sz w:val="24"/>
          <w:szCs w:val="24"/>
        </w:rPr>
      </w:pPr>
      <w:r w:rsidRPr="00ED73B6">
        <w:rPr>
          <w:rFonts w:ascii="Arial" w:hAnsi="Arial" w:cs="Arial"/>
          <w:color w:val="auto"/>
          <w:sz w:val="24"/>
          <w:szCs w:val="24"/>
        </w:rPr>
        <w:t>Cesar Eduardo Cuevas Nieto</w:t>
      </w:r>
    </w:p>
    <w:p w14:paraId="007DA25E" w14:textId="29B58048" w:rsidR="00953028" w:rsidRPr="00ED73B6" w:rsidRDefault="00641C93" w:rsidP="00ED73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c</w:t>
      </w:r>
      <w:r w:rsidR="002742C5" w:rsidRPr="00ED73B6">
        <w:rPr>
          <w:rFonts w:ascii="Arial" w:hAnsi="Arial" w:cs="Arial"/>
          <w:sz w:val="24"/>
          <w:szCs w:val="24"/>
        </w:rPr>
        <w:t>esareduardo1992@live.com.mx</w:t>
      </w:r>
      <w:r w:rsidR="00CF4D24" w:rsidRPr="00ED73B6">
        <w:rPr>
          <w:rFonts w:ascii="Arial" w:hAnsi="Arial" w:cs="Arial"/>
          <w:sz w:val="24"/>
          <w:szCs w:val="24"/>
          <w:lang w:val="es-ES"/>
        </w:rPr>
        <w:t xml:space="preserve"> </w:t>
      </w:r>
      <w:r w:rsidR="00CF4D24" w:rsidRPr="00ED73B6">
        <w:rPr>
          <w:rFonts w:ascii="Arial" w:hAnsi="Arial" w:cs="Arial"/>
          <w:sz w:val="24"/>
          <w:szCs w:val="24"/>
        </w:rPr>
        <w:sym w:font="Symbol" w:char="F0B7"/>
      </w:r>
      <w:r w:rsidR="00CF4D24" w:rsidRPr="00ED73B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F7937">
        <w:rPr>
          <w:rFonts w:ascii="Arial" w:hAnsi="Arial" w:cs="Arial"/>
          <w:sz w:val="24"/>
          <w:szCs w:val="24"/>
          <w:lang w:val="es-ES"/>
        </w:rPr>
        <w:t>Cto</w:t>
      </w:r>
      <w:proofErr w:type="spellEnd"/>
      <w:r w:rsidR="00FF7937">
        <w:rPr>
          <w:rFonts w:ascii="Arial" w:hAnsi="Arial" w:cs="Arial"/>
          <w:sz w:val="24"/>
          <w:szCs w:val="24"/>
          <w:lang w:val="es-ES"/>
        </w:rPr>
        <w:t xml:space="preserve">. HDA de Jalpa Mz.30 Lt.1-B Rancho Seco HDA del </w:t>
      </w:r>
      <w:proofErr w:type="gramStart"/>
      <w:r w:rsidR="00FF7937">
        <w:rPr>
          <w:rFonts w:ascii="Arial" w:hAnsi="Arial" w:cs="Arial"/>
          <w:sz w:val="24"/>
          <w:szCs w:val="24"/>
          <w:lang w:val="es-ES"/>
        </w:rPr>
        <w:t>Roble .</w:t>
      </w:r>
      <w:proofErr w:type="gramEnd"/>
      <w:r w:rsidR="00FF7937">
        <w:rPr>
          <w:rFonts w:ascii="Arial" w:hAnsi="Arial" w:cs="Arial"/>
          <w:sz w:val="24"/>
          <w:szCs w:val="24"/>
          <w:lang w:val="es-ES"/>
        </w:rPr>
        <w:t xml:space="preserve"> Hacienda del Valle II </w:t>
      </w:r>
      <w:proofErr w:type="spellStart"/>
      <w:r w:rsidR="00FF7937">
        <w:rPr>
          <w:rFonts w:ascii="Arial" w:hAnsi="Arial" w:cs="Arial"/>
          <w:sz w:val="24"/>
          <w:szCs w:val="24"/>
          <w:lang w:val="es-ES"/>
        </w:rPr>
        <w:t>C.p</w:t>
      </w:r>
      <w:proofErr w:type="spellEnd"/>
      <w:r w:rsidR="00FF7937">
        <w:rPr>
          <w:rFonts w:ascii="Arial" w:hAnsi="Arial" w:cs="Arial"/>
          <w:sz w:val="24"/>
          <w:szCs w:val="24"/>
          <w:lang w:val="es-ES"/>
        </w:rPr>
        <w:t xml:space="preserve">: 50210 San Mateo </w:t>
      </w:r>
      <w:proofErr w:type="spellStart"/>
      <w:r w:rsidR="00FF7937">
        <w:rPr>
          <w:rFonts w:ascii="Arial" w:hAnsi="Arial" w:cs="Arial"/>
          <w:sz w:val="24"/>
          <w:szCs w:val="24"/>
          <w:lang w:val="es-ES"/>
        </w:rPr>
        <w:t>Otzacatipa</w:t>
      </w:r>
      <w:proofErr w:type="spellEnd"/>
      <w:r w:rsidR="00FF7937">
        <w:rPr>
          <w:rFonts w:ascii="Arial" w:hAnsi="Arial" w:cs="Arial"/>
          <w:sz w:val="24"/>
          <w:szCs w:val="24"/>
          <w:lang w:val="es-ES"/>
        </w:rPr>
        <w:t>, Mex.</w:t>
      </w:r>
      <w:r w:rsidRPr="00ED73B6">
        <w:rPr>
          <w:rFonts w:ascii="Arial" w:hAnsi="Arial" w:cs="Arial"/>
          <w:sz w:val="24"/>
          <w:szCs w:val="24"/>
        </w:rPr>
        <w:sym w:font="Symbol" w:char="F0B7"/>
      </w:r>
      <w:r w:rsidR="00056FAC" w:rsidRPr="00ED73B6">
        <w:rPr>
          <w:rFonts w:ascii="Arial" w:hAnsi="Arial" w:cs="Arial"/>
          <w:sz w:val="24"/>
          <w:szCs w:val="24"/>
        </w:rPr>
        <w:t xml:space="preserve"> Celular</w:t>
      </w:r>
      <w:r w:rsidR="00742942" w:rsidRPr="00ED73B6">
        <w:rPr>
          <w:rFonts w:ascii="Arial" w:hAnsi="Arial" w:cs="Arial"/>
          <w:sz w:val="24"/>
          <w:szCs w:val="24"/>
        </w:rPr>
        <w:t>: 044-55-66-94-28-22</w:t>
      </w:r>
    </w:p>
    <w:p w14:paraId="6ECAA844" w14:textId="77777777" w:rsidR="00953028" w:rsidRPr="00ED73B6" w:rsidRDefault="00A61F74" w:rsidP="00ED73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Facebook.com/cesar.cuevasnieto</w:t>
      </w:r>
    </w:p>
    <w:p w14:paraId="6FA63AC7" w14:textId="77777777" w:rsidR="009A450F" w:rsidRPr="00ED73B6" w:rsidRDefault="009A450F" w:rsidP="00ED73B6">
      <w:pPr>
        <w:pStyle w:val="Encabezadodeseccin"/>
        <w:rPr>
          <w:rFonts w:ascii="Arial" w:hAnsi="Arial" w:cs="Arial"/>
          <w:color w:val="auto"/>
          <w:sz w:val="24"/>
          <w:szCs w:val="24"/>
        </w:rPr>
      </w:pPr>
      <w:r w:rsidRPr="00ED73B6">
        <w:rPr>
          <w:rFonts w:ascii="Arial" w:hAnsi="Arial" w:cs="Arial"/>
          <w:color w:val="auto"/>
          <w:sz w:val="24"/>
          <w:szCs w:val="24"/>
          <w:lang w:val="es-ES"/>
        </w:rPr>
        <w:t>Educación</w:t>
      </w:r>
    </w:p>
    <w:p w14:paraId="5729D642" w14:textId="77777777" w:rsidR="009A450F" w:rsidRPr="00ED73B6" w:rsidRDefault="00B039A5" w:rsidP="00ED73B6">
      <w:pPr>
        <w:pStyle w:val="Subseccin"/>
        <w:rPr>
          <w:rFonts w:ascii="Arial" w:hAnsi="Arial" w:cs="Arial"/>
          <w:color w:val="auto"/>
        </w:rPr>
      </w:pPr>
      <w:r w:rsidRPr="00ED73B6">
        <w:rPr>
          <w:rFonts w:ascii="Arial" w:hAnsi="Arial" w:cs="Arial"/>
          <w:color w:val="auto"/>
        </w:rPr>
        <w:t xml:space="preserve">UNIVERSIDAD INSURGENTES </w:t>
      </w:r>
      <w:r w:rsidR="00F458B4" w:rsidRPr="00ED73B6">
        <w:rPr>
          <w:rFonts w:ascii="Arial" w:hAnsi="Arial" w:cs="Arial"/>
          <w:color w:val="auto"/>
        </w:rPr>
        <w:t xml:space="preserve">/ </w:t>
      </w:r>
      <w:r w:rsidRPr="00ED73B6">
        <w:rPr>
          <w:rFonts w:ascii="Arial" w:hAnsi="Arial" w:cs="Arial"/>
          <w:color w:val="auto"/>
        </w:rPr>
        <w:t>PLANTEL NORTE.</w:t>
      </w:r>
    </w:p>
    <w:p w14:paraId="7B0D8674" w14:textId="77777777" w:rsidR="00CC461F" w:rsidRPr="00ED73B6" w:rsidRDefault="00F458B4" w:rsidP="00ED73B6">
      <w:pPr>
        <w:pStyle w:val="Prrafodelista"/>
        <w:spacing w:after="0"/>
        <w:ind w:left="0" w:firstLine="0"/>
        <w:rPr>
          <w:rFonts w:ascii="Arial" w:hAnsi="Arial" w:cs="Arial"/>
          <w:b/>
          <w:bCs/>
          <w:i/>
          <w:iCs/>
          <w:sz w:val="24"/>
          <w:szCs w:val="24"/>
        </w:rPr>
      </w:pPr>
      <w:r w:rsidRPr="00ED73B6">
        <w:rPr>
          <w:rFonts w:ascii="Arial" w:hAnsi="Arial" w:cs="Arial"/>
          <w:b/>
          <w:bCs/>
          <w:i/>
          <w:iCs/>
          <w:sz w:val="24"/>
          <w:szCs w:val="24"/>
        </w:rPr>
        <w:t>Septiembre</w:t>
      </w:r>
      <w:r w:rsidR="00B039A5" w:rsidRPr="00ED73B6">
        <w:rPr>
          <w:rFonts w:ascii="Arial" w:hAnsi="Arial" w:cs="Arial"/>
          <w:b/>
          <w:bCs/>
          <w:i/>
          <w:iCs/>
          <w:sz w:val="24"/>
          <w:szCs w:val="24"/>
        </w:rPr>
        <w:t xml:space="preserve"> 2011 - </w:t>
      </w:r>
      <w:proofErr w:type="gramStart"/>
      <w:r w:rsidRPr="00ED73B6">
        <w:rPr>
          <w:rFonts w:ascii="Arial" w:hAnsi="Arial" w:cs="Arial"/>
          <w:b/>
          <w:bCs/>
          <w:i/>
          <w:iCs/>
          <w:sz w:val="24"/>
          <w:szCs w:val="24"/>
        </w:rPr>
        <w:t>Septiembre</w:t>
      </w:r>
      <w:proofErr w:type="gramEnd"/>
      <w:r w:rsidR="009A450F" w:rsidRPr="00ED73B6">
        <w:rPr>
          <w:rFonts w:ascii="Arial" w:hAnsi="Arial" w:cs="Arial"/>
          <w:b/>
          <w:bCs/>
          <w:i/>
          <w:iCs/>
          <w:sz w:val="24"/>
          <w:szCs w:val="24"/>
        </w:rPr>
        <w:t xml:space="preserve"> 2014</w:t>
      </w:r>
      <w:r w:rsidR="009A450F" w:rsidRPr="00ED73B6"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50EC003C" w14:textId="77777777" w:rsidR="009A450F" w:rsidRPr="00ED73B6" w:rsidRDefault="009A450F" w:rsidP="00ED73B6">
      <w:pPr>
        <w:pStyle w:val="Prrafodelista"/>
        <w:spacing w:after="0"/>
        <w:ind w:left="0" w:firstLine="0"/>
        <w:rPr>
          <w:rStyle w:val="nfasisintenso"/>
          <w:rFonts w:ascii="Arial" w:hAnsi="Arial" w:cs="Arial"/>
          <w:color w:val="auto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Licenciado en Informática Administrati</w:t>
      </w:r>
      <w:r w:rsidR="00F458B4" w:rsidRPr="00ED73B6">
        <w:rPr>
          <w:rFonts w:ascii="Arial" w:hAnsi="Arial" w:cs="Arial"/>
          <w:sz w:val="24"/>
          <w:szCs w:val="24"/>
        </w:rPr>
        <w:t>va.</w:t>
      </w:r>
    </w:p>
    <w:p w14:paraId="08D1CD73" w14:textId="77777777" w:rsidR="009A450F" w:rsidRPr="00ED73B6" w:rsidRDefault="009A450F" w:rsidP="00ED73B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Certificado.</w:t>
      </w:r>
    </w:p>
    <w:p w14:paraId="73C36B79" w14:textId="77777777" w:rsidR="009A450F" w:rsidRPr="00ED73B6" w:rsidRDefault="009A450F" w:rsidP="00ED73B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Carta de Termino.</w:t>
      </w:r>
    </w:p>
    <w:p w14:paraId="2AFEF1BA" w14:textId="77777777" w:rsidR="009A450F" w:rsidRPr="00ED73B6" w:rsidRDefault="009A450F" w:rsidP="00ED73B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Título en Trámite.</w:t>
      </w:r>
    </w:p>
    <w:p w14:paraId="118C2E49" w14:textId="77777777" w:rsidR="00953028" w:rsidRPr="00ED73B6" w:rsidRDefault="00CF4D24" w:rsidP="00ED73B6">
      <w:pPr>
        <w:pStyle w:val="Encabezadodeseccin"/>
        <w:rPr>
          <w:rFonts w:ascii="Arial" w:hAnsi="Arial" w:cs="Arial"/>
          <w:color w:val="auto"/>
          <w:sz w:val="24"/>
          <w:szCs w:val="24"/>
          <w:lang w:val="es-ES"/>
        </w:rPr>
      </w:pPr>
      <w:r w:rsidRPr="00ED73B6">
        <w:rPr>
          <w:rFonts w:ascii="Arial" w:hAnsi="Arial" w:cs="Arial"/>
          <w:color w:val="auto"/>
          <w:sz w:val="24"/>
          <w:szCs w:val="24"/>
          <w:lang w:val="es-ES"/>
        </w:rPr>
        <w:t>Objetivos</w:t>
      </w:r>
    </w:p>
    <w:p w14:paraId="49D86576" w14:textId="77777777" w:rsidR="00A61F74" w:rsidRPr="00ED73B6" w:rsidRDefault="00A61F74" w:rsidP="00ED73B6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>Encontrar una organización que me permita aplicar los conocimientos adquiridos en los años de estudio. Formar parte de un equipo de trabajo y consolidarme profesionalmente en donde los logros personales sean reconocidos y permita el crecimiento personal y profesional.</w:t>
      </w:r>
    </w:p>
    <w:p w14:paraId="0DB92986" w14:textId="77777777" w:rsidR="009A450F" w:rsidRPr="00ED73B6" w:rsidRDefault="009A450F" w:rsidP="00ED73B6">
      <w:pPr>
        <w:pStyle w:val="Encabezadodeseccin"/>
        <w:rPr>
          <w:rFonts w:ascii="Arial" w:hAnsi="Arial" w:cs="Arial"/>
          <w:color w:val="auto"/>
          <w:sz w:val="24"/>
          <w:szCs w:val="24"/>
          <w:lang w:val="es-ES"/>
        </w:rPr>
      </w:pPr>
      <w:r w:rsidRPr="00ED73B6">
        <w:rPr>
          <w:rFonts w:ascii="Arial" w:hAnsi="Arial" w:cs="Arial"/>
          <w:color w:val="auto"/>
          <w:sz w:val="24"/>
          <w:szCs w:val="24"/>
          <w:lang w:val="es-ES"/>
        </w:rPr>
        <w:t>Otros Conocimientos</w:t>
      </w:r>
    </w:p>
    <w:p w14:paraId="137AC25D" w14:textId="77777777" w:rsidR="009A450F" w:rsidRPr="00ED73B6" w:rsidRDefault="00F458B4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>Mantenimiento de PC</w:t>
      </w:r>
    </w:p>
    <w:p w14:paraId="677F249A" w14:textId="77777777" w:rsidR="00B039A5" w:rsidRPr="00ED73B6" w:rsidRDefault="00B039A5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>Ponchado de Cable de Red.</w:t>
      </w:r>
    </w:p>
    <w:p w14:paraId="13AC1857" w14:textId="77777777" w:rsidR="00B039A5" w:rsidRPr="00ED73B6" w:rsidRDefault="00F458B4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>Actualización De PC (SOFTWARE EN GENERAL).</w:t>
      </w:r>
    </w:p>
    <w:p w14:paraId="4C2E86C4" w14:textId="77777777" w:rsidR="00B039A5" w:rsidRPr="00ED73B6" w:rsidRDefault="00B039A5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>Elaboración de Base De Datos en A</w:t>
      </w:r>
      <w:r w:rsidR="00F458B4" w:rsidRPr="00ED73B6">
        <w:rPr>
          <w:rFonts w:ascii="Arial" w:hAnsi="Arial" w:cs="Arial"/>
          <w:sz w:val="24"/>
          <w:szCs w:val="24"/>
          <w:lang w:val="es-ES"/>
        </w:rPr>
        <w:t>CCESS</w:t>
      </w:r>
      <w:r w:rsidR="00641C93" w:rsidRPr="00ED73B6">
        <w:rPr>
          <w:rFonts w:ascii="Arial" w:hAnsi="Arial" w:cs="Arial"/>
          <w:sz w:val="24"/>
          <w:szCs w:val="24"/>
          <w:lang w:val="es-ES"/>
        </w:rPr>
        <w:t>.</w:t>
      </w:r>
    </w:p>
    <w:p w14:paraId="2FF4D9C8" w14:textId="77777777" w:rsidR="00641C93" w:rsidRPr="00ED73B6" w:rsidRDefault="00641C93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>Manejo de plataforma UBER.</w:t>
      </w:r>
    </w:p>
    <w:p w14:paraId="5F53998F" w14:textId="77777777" w:rsidR="009A450F" w:rsidRPr="00ED73B6" w:rsidRDefault="009A450F" w:rsidP="00ED73B6">
      <w:pPr>
        <w:pStyle w:val="Encabezadodeseccin"/>
        <w:rPr>
          <w:rFonts w:ascii="Arial" w:hAnsi="Arial" w:cs="Arial"/>
          <w:color w:val="auto"/>
          <w:sz w:val="24"/>
          <w:szCs w:val="24"/>
          <w:lang w:val="es-ES"/>
        </w:rPr>
      </w:pPr>
      <w:r w:rsidRPr="00ED73B6">
        <w:rPr>
          <w:rFonts w:ascii="Arial" w:hAnsi="Arial" w:cs="Arial"/>
          <w:color w:val="auto"/>
          <w:sz w:val="24"/>
          <w:szCs w:val="24"/>
          <w:lang w:val="es-ES"/>
        </w:rPr>
        <w:t>Áreas de Oportunidad</w:t>
      </w:r>
    </w:p>
    <w:p w14:paraId="2536DCDD" w14:textId="77777777" w:rsidR="00C340C6" w:rsidRPr="00ED73B6" w:rsidRDefault="00F458B4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 xml:space="preserve">Área de Mantenimiento </w:t>
      </w:r>
      <w:r w:rsidR="00641C93" w:rsidRPr="00ED73B6">
        <w:rPr>
          <w:rFonts w:ascii="Arial" w:hAnsi="Arial" w:cs="Arial"/>
          <w:sz w:val="24"/>
          <w:szCs w:val="24"/>
          <w:lang w:val="es-ES"/>
        </w:rPr>
        <w:t>a Equipo de Có</w:t>
      </w:r>
      <w:r w:rsidRPr="00ED73B6">
        <w:rPr>
          <w:rFonts w:ascii="Arial" w:hAnsi="Arial" w:cs="Arial"/>
          <w:sz w:val="24"/>
          <w:szCs w:val="24"/>
          <w:lang w:val="es-ES"/>
        </w:rPr>
        <w:t xml:space="preserve">mputo. </w:t>
      </w:r>
    </w:p>
    <w:p w14:paraId="44C3E2ED" w14:textId="77777777" w:rsidR="00B039A5" w:rsidRPr="00ED73B6" w:rsidRDefault="00F458B4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>Área de Cobranza</w:t>
      </w:r>
      <w:r w:rsidR="00641C93" w:rsidRPr="00ED73B6">
        <w:rPr>
          <w:rFonts w:ascii="Arial" w:hAnsi="Arial" w:cs="Arial"/>
          <w:sz w:val="24"/>
          <w:szCs w:val="24"/>
          <w:lang w:val="es-ES"/>
        </w:rPr>
        <w:t xml:space="preserve"> / Cobros vía telefónica</w:t>
      </w:r>
      <w:r w:rsidRPr="00ED73B6">
        <w:rPr>
          <w:rFonts w:ascii="Arial" w:hAnsi="Arial" w:cs="Arial"/>
          <w:sz w:val="24"/>
          <w:szCs w:val="24"/>
          <w:lang w:val="es-ES"/>
        </w:rPr>
        <w:t>.</w:t>
      </w:r>
    </w:p>
    <w:p w14:paraId="29E5735E" w14:textId="77777777" w:rsidR="00B039A5" w:rsidRPr="00ED73B6" w:rsidRDefault="00B039A5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>Asistente de Gerencia</w:t>
      </w:r>
      <w:r w:rsidR="00F458B4" w:rsidRPr="00ED73B6">
        <w:rPr>
          <w:rFonts w:ascii="Arial" w:hAnsi="Arial" w:cs="Arial"/>
          <w:sz w:val="24"/>
          <w:szCs w:val="24"/>
          <w:lang w:val="es-ES"/>
        </w:rPr>
        <w:t>.</w:t>
      </w:r>
      <w:r w:rsidRPr="00ED73B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287ABBF" w14:textId="77777777" w:rsidR="00B039A5" w:rsidRPr="00ED73B6" w:rsidRDefault="00B039A5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>Logística</w:t>
      </w:r>
      <w:r w:rsidR="00F458B4" w:rsidRPr="00ED73B6">
        <w:rPr>
          <w:rFonts w:ascii="Arial" w:hAnsi="Arial" w:cs="Arial"/>
          <w:sz w:val="24"/>
          <w:szCs w:val="24"/>
          <w:lang w:val="es-ES"/>
        </w:rPr>
        <w:t xml:space="preserve"> y seguimiento </w:t>
      </w:r>
      <w:r w:rsidR="00641C93" w:rsidRPr="00ED73B6">
        <w:rPr>
          <w:rFonts w:ascii="Arial" w:hAnsi="Arial" w:cs="Arial"/>
          <w:sz w:val="24"/>
          <w:szCs w:val="24"/>
          <w:lang w:val="es-ES"/>
        </w:rPr>
        <w:t>De Plataforma UBER</w:t>
      </w:r>
    </w:p>
    <w:p w14:paraId="09D4ACFC" w14:textId="77777777" w:rsidR="00B039A5" w:rsidRPr="00ED73B6" w:rsidRDefault="00B039A5" w:rsidP="00ED73B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D73B6">
        <w:rPr>
          <w:rFonts w:ascii="Arial" w:hAnsi="Arial" w:cs="Arial"/>
          <w:sz w:val="24"/>
          <w:szCs w:val="24"/>
          <w:lang w:val="es-ES"/>
        </w:rPr>
        <w:t xml:space="preserve">Facturación </w:t>
      </w:r>
      <w:r w:rsidR="00F458B4" w:rsidRPr="00ED73B6">
        <w:rPr>
          <w:rFonts w:ascii="Arial" w:hAnsi="Arial" w:cs="Arial"/>
          <w:sz w:val="24"/>
          <w:szCs w:val="24"/>
          <w:lang w:val="es-ES"/>
        </w:rPr>
        <w:t>Electrónica.</w:t>
      </w:r>
    </w:p>
    <w:p w14:paraId="3EFCF6EB" w14:textId="77777777" w:rsidR="00C340C6" w:rsidRPr="00ED73B6" w:rsidRDefault="00C340C6" w:rsidP="00ED73B6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09997821" w14:textId="77777777" w:rsidR="00F458B4" w:rsidRPr="00ED73B6" w:rsidRDefault="00F458B4" w:rsidP="00ED73B6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5FA24CE6" w14:textId="77777777" w:rsidR="00ED73B6" w:rsidRPr="00ED73B6" w:rsidRDefault="00ED73B6" w:rsidP="00ED73B6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706CF542" w14:textId="77777777" w:rsidR="00ED73B6" w:rsidRPr="00ED73B6" w:rsidRDefault="00ED73B6" w:rsidP="00ED73B6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0D00B557" w14:textId="25402103" w:rsidR="00F458B4" w:rsidRPr="005E07E7" w:rsidRDefault="00CF4D24" w:rsidP="005E07E7">
      <w:pPr>
        <w:pStyle w:val="Encabezadodeseccin"/>
        <w:rPr>
          <w:rFonts w:ascii="Arial" w:hAnsi="Arial" w:cs="Arial"/>
          <w:b/>
          <w:bCs w:val="0"/>
          <w:color w:val="auto"/>
          <w:sz w:val="24"/>
          <w:szCs w:val="24"/>
          <w:lang w:val="es-ES"/>
        </w:rPr>
      </w:pPr>
      <w:r w:rsidRPr="005E07E7">
        <w:rPr>
          <w:rFonts w:ascii="Arial" w:hAnsi="Arial" w:cs="Arial"/>
          <w:b/>
          <w:bCs w:val="0"/>
          <w:color w:val="auto"/>
          <w:sz w:val="24"/>
          <w:szCs w:val="24"/>
          <w:lang w:val="es-ES"/>
        </w:rPr>
        <w:lastRenderedPageBreak/>
        <w:t>Experiencia</w:t>
      </w:r>
    </w:p>
    <w:p w14:paraId="6F39911C" w14:textId="77777777" w:rsidR="0066687A" w:rsidRDefault="0066687A" w:rsidP="00ED73B6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0E80DC75" w14:textId="77777777" w:rsidR="0066687A" w:rsidRPr="00ED73B6" w:rsidRDefault="0066687A" w:rsidP="00ED73B6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00961C98" w14:textId="77777777" w:rsidR="00953028" w:rsidRPr="00ED73B6" w:rsidRDefault="00CC461F" w:rsidP="00ED73B6">
      <w:pPr>
        <w:pStyle w:val="Subseccin"/>
        <w:rPr>
          <w:rFonts w:ascii="Arial" w:hAnsi="Arial" w:cs="Arial"/>
          <w:b/>
          <w:vanish/>
          <w:color w:val="auto"/>
          <w:specVanish/>
        </w:rPr>
      </w:pPr>
      <w:r w:rsidRPr="00ED73B6">
        <w:rPr>
          <w:rFonts w:ascii="Arial" w:hAnsi="Arial" w:cs="Arial"/>
          <w:b/>
          <w:color w:val="auto"/>
        </w:rPr>
        <w:t>VTL ASISTENCIA Y PROTECCIÓN, S.A. DE C.V.</w:t>
      </w:r>
    </w:p>
    <w:p w14:paraId="19D3AD84" w14:textId="77777777" w:rsidR="00CC461F" w:rsidRPr="00ED73B6" w:rsidRDefault="00CC461F" w:rsidP="00ED73B6">
      <w:pPr>
        <w:pStyle w:val="Subseccin"/>
        <w:rPr>
          <w:rFonts w:ascii="Arial" w:hAnsi="Arial" w:cs="Arial"/>
          <w:b/>
          <w:color w:val="auto"/>
        </w:rPr>
      </w:pPr>
    </w:p>
    <w:p w14:paraId="68B46091" w14:textId="77777777" w:rsidR="002B2505" w:rsidRPr="00ED73B6" w:rsidRDefault="002B2505" w:rsidP="00ED73B6">
      <w:pPr>
        <w:pStyle w:val="Subseccin"/>
        <w:rPr>
          <w:rFonts w:ascii="Arial" w:hAnsi="Arial" w:cs="Arial"/>
          <w:color w:val="auto"/>
        </w:rPr>
      </w:pPr>
      <w:r w:rsidRPr="00ED73B6">
        <w:rPr>
          <w:rFonts w:ascii="Arial" w:hAnsi="Arial" w:cs="Arial"/>
          <w:color w:val="auto"/>
        </w:rPr>
        <w:t>Jefe Inmediat</w:t>
      </w:r>
      <w:r w:rsidR="00626653" w:rsidRPr="00ED73B6">
        <w:rPr>
          <w:rFonts w:ascii="Arial" w:hAnsi="Arial" w:cs="Arial"/>
          <w:color w:val="auto"/>
        </w:rPr>
        <w:t>o: C.P. Esteban Quintana Solórzano</w:t>
      </w:r>
    </w:p>
    <w:p w14:paraId="6AE9882E" w14:textId="77777777" w:rsidR="002B2505" w:rsidRPr="00ED73B6" w:rsidRDefault="002B2505" w:rsidP="00ED73B6">
      <w:pPr>
        <w:pStyle w:val="Sinespaciad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Teléfono</w:t>
      </w:r>
      <w:r w:rsidR="00626653" w:rsidRPr="00ED73B6">
        <w:rPr>
          <w:rFonts w:ascii="Arial" w:hAnsi="Arial" w:cs="Arial"/>
          <w:sz w:val="24"/>
          <w:szCs w:val="24"/>
        </w:rPr>
        <w:t xml:space="preserve"> de Contacto: 044-55-40-88-30-20</w:t>
      </w:r>
    </w:p>
    <w:p w14:paraId="1C1A4BA4" w14:textId="77777777" w:rsidR="00641C93" w:rsidRPr="00ED73B6" w:rsidRDefault="00CC461F" w:rsidP="00ED73B6">
      <w:pPr>
        <w:pStyle w:val="Fechadesubseccin"/>
        <w:spacing w:line="240" w:lineRule="auto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ED73B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PUESTO: </w:t>
      </w:r>
      <w:r w:rsidR="002742C5" w:rsidRPr="00ED73B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Asistente </w:t>
      </w:r>
      <w:r w:rsidR="00626653" w:rsidRPr="00ED73B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Administrativo </w:t>
      </w:r>
    </w:p>
    <w:p w14:paraId="37D4A107" w14:textId="77777777" w:rsidR="002B2505" w:rsidRPr="00ED73B6" w:rsidRDefault="00641C93" w:rsidP="00ED73B6">
      <w:pPr>
        <w:pStyle w:val="Fechadesubseccin"/>
        <w:spacing w:line="240" w:lineRule="auto"/>
        <w:rPr>
          <w:rStyle w:val="nfasis"/>
          <w:rFonts w:ascii="Arial" w:hAnsi="Arial" w:cs="Arial"/>
          <w:bCs/>
          <w:i w:val="0"/>
          <w:color w:val="auto"/>
          <w:sz w:val="24"/>
          <w:szCs w:val="24"/>
          <w:lang w:val="es-ES"/>
        </w:rPr>
      </w:pPr>
      <w:r w:rsidRPr="00ED73B6">
        <w:rPr>
          <w:rFonts w:ascii="Arial" w:hAnsi="Arial" w:cs="Arial"/>
          <w:b/>
          <w:color w:val="auto"/>
          <w:sz w:val="24"/>
          <w:szCs w:val="24"/>
        </w:rPr>
        <w:t xml:space="preserve">PERIODO </w:t>
      </w:r>
      <w:r w:rsidR="003A044C" w:rsidRPr="00ED73B6">
        <w:rPr>
          <w:rFonts w:ascii="Arial" w:hAnsi="Arial" w:cs="Arial"/>
          <w:color w:val="auto"/>
          <w:sz w:val="24"/>
          <w:szCs w:val="24"/>
        </w:rPr>
        <w:t>(Ene</w:t>
      </w:r>
      <w:r w:rsidRPr="00ED73B6">
        <w:rPr>
          <w:rFonts w:ascii="Arial" w:hAnsi="Arial" w:cs="Arial"/>
          <w:color w:val="auto"/>
          <w:sz w:val="24"/>
          <w:szCs w:val="24"/>
        </w:rPr>
        <w:t>2015-</w:t>
      </w:r>
      <w:r w:rsidR="0083547B" w:rsidRPr="00ED73B6">
        <w:rPr>
          <w:rFonts w:ascii="Arial" w:hAnsi="Arial" w:cs="Arial"/>
          <w:color w:val="auto"/>
          <w:sz w:val="24"/>
          <w:szCs w:val="24"/>
        </w:rPr>
        <w:t>May</w:t>
      </w:r>
      <w:r w:rsidR="004D3ABA" w:rsidRPr="00ED73B6">
        <w:rPr>
          <w:rFonts w:ascii="Arial" w:hAnsi="Arial" w:cs="Arial"/>
          <w:color w:val="auto"/>
          <w:sz w:val="24"/>
          <w:szCs w:val="24"/>
        </w:rPr>
        <w:t>2017</w:t>
      </w:r>
      <w:r w:rsidRPr="00ED73B6">
        <w:rPr>
          <w:rFonts w:ascii="Arial" w:hAnsi="Arial" w:cs="Arial"/>
          <w:color w:val="auto"/>
          <w:sz w:val="24"/>
          <w:szCs w:val="24"/>
        </w:rPr>
        <w:t>)</w:t>
      </w:r>
      <w:r w:rsidR="00796107" w:rsidRPr="00ED73B6">
        <w:rPr>
          <w:rFonts w:ascii="Arial" w:hAnsi="Arial" w:cs="Arial"/>
          <w:color w:val="auto"/>
          <w:sz w:val="24"/>
          <w:szCs w:val="24"/>
          <w:lang w:val="es-ES"/>
        </w:rPr>
        <w:t xml:space="preserve"> </w:t>
      </w:r>
    </w:p>
    <w:p w14:paraId="73326A33" w14:textId="77777777" w:rsidR="00CC461F" w:rsidRPr="00ED73B6" w:rsidRDefault="00CC461F" w:rsidP="00ED73B6">
      <w:pPr>
        <w:spacing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FUNCIONES:</w:t>
      </w:r>
    </w:p>
    <w:p w14:paraId="70210C81" w14:textId="77777777" w:rsidR="00CC461F" w:rsidRPr="00ED73B6" w:rsidRDefault="00CC461F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Seguimiento de cobranza a través de llamadas telefónicas a clientes relacionados en base de datos.</w:t>
      </w:r>
    </w:p>
    <w:p w14:paraId="3EE992F2" w14:textId="77777777" w:rsidR="00CC461F" w:rsidRPr="00ED73B6" w:rsidRDefault="00CC461F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Elaboración de Reporte de llamadas derivadas de la cobranza telefónica.</w:t>
      </w:r>
    </w:p>
    <w:p w14:paraId="21B71EEA" w14:textId="77777777" w:rsidR="00641C93" w:rsidRPr="00ED73B6" w:rsidRDefault="00641C93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Asistencia en actividades gerenciales (Pagos, Trámites Bancarios, Cotizaciones, etc.).</w:t>
      </w:r>
    </w:p>
    <w:p w14:paraId="0929B80D" w14:textId="77777777" w:rsidR="00953028" w:rsidRPr="00ED73B6" w:rsidRDefault="002B2505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Emisión</w:t>
      </w:r>
      <w:r w:rsidR="002742C5" w:rsidRPr="00ED73B6">
        <w:rPr>
          <w:rFonts w:ascii="Arial" w:hAnsi="Arial" w:cs="Arial"/>
          <w:sz w:val="24"/>
          <w:szCs w:val="24"/>
        </w:rPr>
        <w:t xml:space="preserve"> de llamadas para ofrecimiento de cursos</w:t>
      </w:r>
      <w:r w:rsidR="00CC461F" w:rsidRPr="00ED73B6">
        <w:rPr>
          <w:rFonts w:ascii="Arial" w:hAnsi="Arial" w:cs="Arial"/>
          <w:sz w:val="24"/>
          <w:szCs w:val="24"/>
        </w:rPr>
        <w:t xml:space="preserve"> impartidos por la empresa a sus clientes</w:t>
      </w:r>
      <w:r w:rsidR="002742C5" w:rsidRPr="00ED73B6">
        <w:rPr>
          <w:rFonts w:ascii="Arial" w:hAnsi="Arial" w:cs="Arial"/>
          <w:sz w:val="24"/>
          <w:szCs w:val="24"/>
        </w:rPr>
        <w:t>.</w:t>
      </w:r>
    </w:p>
    <w:p w14:paraId="20867150" w14:textId="77777777" w:rsidR="002742C5" w:rsidRPr="00ED73B6" w:rsidRDefault="002742C5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Co</w:t>
      </w:r>
      <w:r w:rsidR="00CC461F" w:rsidRPr="00ED73B6">
        <w:rPr>
          <w:rFonts w:ascii="Arial" w:hAnsi="Arial" w:cs="Arial"/>
          <w:sz w:val="24"/>
          <w:szCs w:val="24"/>
        </w:rPr>
        <w:t>nciliación de Estados de Cuenta</w:t>
      </w:r>
      <w:r w:rsidR="00A8568E" w:rsidRPr="00ED73B6">
        <w:rPr>
          <w:rFonts w:ascii="Arial" w:hAnsi="Arial" w:cs="Arial"/>
          <w:sz w:val="24"/>
          <w:szCs w:val="24"/>
        </w:rPr>
        <w:t xml:space="preserve"> contra relación de facturas emitidas</w:t>
      </w:r>
      <w:r w:rsidR="00CC461F" w:rsidRPr="00ED73B6">
        <w:rPr>
          <w:rFonts w:ascii="Arial" w:hAnsi="Arial" w:cs="Arial"/>
          <w:sz w:val="24"/>
          <w:szCs w:val="24"/>
        </w:rPr>
        <w:t>.</w:t>
      </w:r>
    </w:p>
    <w:p w14:paraId="60B5D271" w14:textId="77777777" w:rsidR="002742C5" w:rsidRPr="00ED73B6" w:rsidRDefault="002742C5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 xml:space="preserve">Identificación </w:t>
      </w:r>
      <w:r w:rsidR="00A8568E" w:rsidRPr="00ED73B6">
        <w:rPr>
          <w:rFonts w:ascii="Arial" w:hAnsi="Arial" w:cs="Arial"/>
          <w:sz w:val="24"/>
          <w:szCs w:val="24"/>
        </w:rPr>
        <w:t xml:space="preserve">y elaboración de reporte sobre </w:t>
      </w:r>
      <w:r w:rsidRPr="00ED73B6">
        <w:rPr>
          <w:rFonts w:ascii="Arial" w:hAnsi="Arial" w:cs="Arial"/>
          <w:sz w:val="24"/>
          <w:szCs w:val="24"/>
        </w:rPr>
        <w:t>Saldos Pendientes</w:t>
      </w:r>
      <w:r w:rsidR="00CC461F" w:rsidRPr="00ED73B6">
        <w:rPr>
          <w:rFonts w:ascii="Arial" w:hAnsi="Arial" w:cs="Arial"/>
          <w:sz w:val="24"/>
          <w:szCs w:val="24"/>
        </w:rPr>
        <w:t>.</w:t>
      </w:r>
    </w:p>
    <w:p w14:paraId="3A5724B9" w14:textId="77777777" w:rsidR="002742C5" w:rsidRPr="00ED73B6" w:rsidRDefault="00A61F74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Análisis</w:t>
      </w:r>
      <w:r w:rsidR="002742C5" w:rsidRPr="00ED73B6">
        <w:rPr>
          <w:rFonts w:ascii="Arial" w:hAnsi="Arial" w:cs="Arial"/>
          <w:sz w:val="24"/>
          <w:szCs w:val="24"/>
        </w:rPr>
        <w:t xml:space="preserve"> de clientes morosos (</w:t>
      </w:r>
      <w:r w:rsidR="00641C93" w:rsidRPr="00ED73B6">
        <w:rPr>
          <w:rFonts w:ascii="Arial" w:hAnsi="Arial" w:cs="Arial"/>
          <w:sz w:val="24"/>
          <w:szCs w:val="24"/>
        </w:rPr>
        <w:t>A</w:t>
      </w:r>
      <w:r w:rsidR="002742C5" w:rsidRPr="00ED73B6">
        <w:rPr>
          <w:rFonts w:ascii="Arial" w:hAnsi="Arial" w:cs="Arial"/>
          <w:sz w:val="24"/>
          <w:szCs w:val="24"/>
        </w:rPr>
        <w:t>cuerdo</w:t>
      </w:r>
      <w:r w:rsidR="00641C93" w:rsidRPr="00ED73B6">
        <w:rPr>
          <w:rFonts w:ascii="Arial" w:hAnsi="Arial" w:cs="Arial"/>
          <w:sz w:val="24"/>
          <w:szCs w:val="24"/>
        </w:rPr>
        <w:t>s</w:t>
      </w:r>
      <w:r w:rsidR="002742C5" w:rsidRPr="00ED73B6">
        <w:rPr>
          <w:rFonts w:ascii="Arial" w:hAnsi="Arial" w:cs="Arial"/>
          <w:sz w:val="24"/>
          <w:szCs w:val="24"/>
        </w:rPr>
        <w:t xml:space="preserve"> </w:t>
      </w:r>
      <w:r w:rsidR="00641C93" w:rsidRPr="00ED73B6">
        <w:rPr>
          <w:rFonts w:ascii="Arial" w:hAnsi="Arial" w:cs="Arial"/>
          <w:sz w:val="24"/>
          <w:szCs w:val="24"/>
        </w:rPr>
        <w:t xml:space="preserve">con cliente </w:t>
      </w:r>
      <w:r w:rsidR="002742C5" w:rsidRPr="00ED73B6">
        <w:rPr>
          <w:rFonts w:ascii="Arial" w:hAnsi="Arial" w:cs="Arial"/>
          <w:sz w:val="24"/>
          <w:szCs w:val="24"/>
        </w:rPr>
        <w:t>sin llegar a orden Judicial.)</w:t>
      </w:r>
    </w:p>
    <w:p w14:paraId="3C28A7B9" w14:textId="77777777" w:rsidR="00495987" w:rsidRPr="00ED73B6" w:rsidRDefault="00495987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D73B6">
        <w:rPr>
          <w:rFonts w:ascii="Arial" w:hAnsi="Arial" w:cs="Arial"/>
          <w:sz w:val="24"/>
          <w:szCs w:val="24"/>
        </w:rPr>
        <w:t xml:space="preserve">Facturación  </w:t>
      </w:r>
      <w:r w:rsidR="00CC461F" w:rsidRPr="00ED73B6">
        <w:rPr>
          <w:rFonts w:ascii="Arial" w:hAnsi="Arial" w:cs="Arial"/>
          <w:sz w:val="24"/>
          <w:szCs w:val="24"/>
        </w:rPr>
        <w:t>electrónica</w:t>
      </w:r>
      <w:proofErr w:type="gramEnd"/>
      <w:r w:rsidR="00CC461F" w:rsidRPr="00ED73B6">
        <w:rPr>
          <w:rFonts w:ascii="Arial" w:hAnsi="Arial" w:cs="Arial"/>
          <w:sz w:val="24"/>
          <w:szCs w:val="24"/>
        </w:rPr>
        <w:t xml:space="preserve"> </w:t>
      </w:r>
      <w:r w:rsidRPr="00ED73B6">
        <w:rPr>
          <w:rFonts w:ascii="Arial" w:hAnsi="Arial" w:cs="Arial"/>
          <w:sz w:val="24"/>
          <w:szCs w:val="24"/>
        </w:rPr>
        <w:t xml:space="preserve">en plataforma </w:t>
      </w:r>
      <w:proofErr w:type="spellStart"/>
      <w:r w:rsidRPr="00ED73B6">
        <w:rPr>
          <w:rFonts w:ascii="Arial" w:hAnsi="Arial" w:cs="Arial"/>
          <w:sz w:val="24"/>
          <w:szCs w:val="24"/>
        </w:rPr>
        <w:t>My</w:t>
      </w:r>
      <w:proofErr w:type="spellEnd"/>
      <w:r w:rsidRPr="00ED73B6">
        <w:rPr>
          <w:rFonts w:ascii="Arial" w:hAnsi="Arial" w:cs="Arial"/>
          <w:sz w:val="24"/>
          <w:szCs w:val="24"/>
        </w:rPr>
        <w:t xml:space="preserve"> Suite</w:t>
      </w:r>
      <w:r w:rsidR="00CC461F" w:rsidRPr="00ED73B6">
        <w:rPr>
          <w:rFonts w:ascii="Arial" w:hAnsi="Arial" w:cs="Arial"/>
          <w:sz w:val="24"/>
          <w:szCs w:val="24"/>
        </w:rPr>
        <w:t>.</w:t>
      </w:r>
      <w:r w:rsidRPr="00ED73B6">
        <w:rPr>
          <w:rFonts w:ascii="Arial" w:hAnsi="Arial" w:cs="Arial"/>
          <w:sz w:val="24"/>
          <w:szCs w:val="24"/>
        </w:rPr>
        <w:t xml:space="preserve"> </w:t>
      </w:r>
    </w:p>
    <w:p w14:paraId="7EB727DD" w14:textId="77777777" w:rsidR="00495987" w:rsidRPr="00ED73B6" w:rsidRDefault="00495987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 xml:space="preserve">Validación de </w:t>
      </w:r>
      <w:proofErr w:type="gramStart"/>
      <w:r w:rsidRPr="00ED73B6">
        <w:rPr>
          <w:rFonts w:ascii="Arial" w:hAnsi="Arial" w:cs="Arial"/>
          <w:sz w:val="24"/>
          <w:szCs w:val="24"/>
        </w:rPr>
        <w:t xml:space="preserve">CDFI </w:t>
      </w:r>
      <w:r w:rsidR="00CC461F" w:rsidRPr="00ED73B6">
        <w:rPr>
          <w:rFonts w:ascii="Arial" w:hAnsi="Arial" w:cs="Arial"/>
          <w:sz w:val="24"/>
          <w:szCs w:val="24"/>
        </w:rPr>
        <w:t xml:space="preserve"> en</w:t>
      </w:r>
      <w:proofErr w:type="gramEnd"/>
      <w:r w:rsidR="00CC461F" w:rsidRPr="00ED73B6">
        <w:rPr>
          <w:rFonts w:ascii="Arial" w:hAnsi="Arial" w:cs="Arial"/>
          <w:sz w:val="24"/>
          <w:szCs w:val="24"/>
        </w:rPr>
        <w:t xml:space="preserve"> portales SAT.</w:t>
      </w:r>
    </w:p>
    <w:p w14:paraId="53814A50" w14:textId="77777777" w:rsidR="00FF0A35" w:rsidRDefault="00FF0A35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Mantenimiento de PC.</w:t>
      </w:r>
    </w:p>
    <w:p w14:paraId="220CB0D0" w14:textId="77777777" w:rsidR="00ED73B6" w:rsidRPr="00ED73B6" w:rsidRDefault="00ED73B6" w:rsidP="00ED73B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BE7D58E" w14:textId="77777777" w:rsidR="00ED73B6" w:rsidRPr="00ED73B6" w:rsidRDefault="00ED73B6" w:rsidP="00ED73B6">
      <w:pPr>
        <w:pStyle w:val="Subseccin"/>
        <w:rPr>
          <w:rFonts w:ascii="Arial" w:hAnsi="Arial" w:cs="Arial"/>
          <w:b/>
          <w:vanish/>
          <w:color w:val="auto"/>
          <w:lang w:val="en-US"/>
          <w:specVanish/>
        </w:rPr>
      </w:pPr>
      <w:r w:rsidRPr="00ED73B6">
        <w:rPr>
          <w:rFonts w:ascii="Arial" w:hAnsi="Arial" w:cs="Arial"/>
          <w:b/>
          <w:color w:val="auto"/>
          <w:lang w:val="en-US"/>
        </w:rPr>
        <w:t>DESA BUILDING LH, S.A. DE C.V.</w:t>
      </w:r>
    </w:p>
    <w:p w14:paraId="67F8990D" w14:textId="77777777" w:rsidR="00ED73B6" w:rsidRPr="00ED73B6" w:rsidRDefault="00ED73B6" w:rsidP="00ED73B6">
      <w:pPr>
        <w:pStyle w:val="Subseccin"/>
        <w:rPr>
          <w:rFonts w:ascii="Arial" w:hAnsi="Arial" w:cs="Arial"/>
          <w:b/>
          <w:color w:val="auto"/>
          <w:lang w:val="en-US"/>
        </w:rPr>
      </w:pPr>
    </w:p>
    <w:p w14:paraId="47147A37" w14:textId="77777777" w:rsidR="00ED73B6" w:rsidRPr="00ED73B6" w:rsidRDefault="00ED73B6" w:rsidP="00ED73B6">
      <w:pPr>
        <w:pStyle w:val="Subseccin"/>
        <w:rPr>
          <w:rFonts w:ascii="Arial" w:hAnsi="Arial" w:cs="Arial"/>
          <w:color w:val="auto"/>
        </w:rPr>
      </w:pPr>
      <w:r w:rsidRPr="00ED73B6">
        <w:rPr>
          <w:rFonts w:ascii="Arial" w:hAnsi="Arial" w:cs="Arial"/>
          <w:color w:val="auto"/>
        </w:rPr>
        <w:t xml:space="preserve">Jefe Inmediato: Arq. Mario Alberto León </w:t>
      </w:r>
      <w:r w:rsidR="0057001C" w:rsidRPr="00ED73B6">
        <w:rPr>
          <w:rFonts w:ascii="Arial" w:hAnsi="Arial" w:cs="Arial"/>
          <w:color w:val="auto"/>
        </w:rPr>
        <w:t>Huitrón</w:t>
      </w:r>
    </w:p>
    <w:p w14:paraId="77A1586F" w14:textId="77777777" w:rsidR="00ED73B6" w:rsidRPr="00ED73B6" w:rsidRDefault="00ED73B6" w:rsidP="00ED73B6">
      <w:pPr>
        <w:pStyle w:val="Sinespaciad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Teléfono de Contacto: 044-55-25-10-48-81</w:t>
      </w:r>
    </w:p>
    <w:p w14:paraId="03CA8CF8" w14:textId="77777777" w:rsidR="00ED73B6" w:rsidRPr="00ED73B6" w:rsidRDefault="00ED73B6" w:rsidP="00ED73B6">
      <w:pPr>
        <w:pStyle w:val="Fechadesubseccin"/>
        <w:spacing w:line="240" w:lineRule="auto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ED73B6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PUESTO: Asistente Administrativo </w:t>
      </w:r>
    </w:p>
    <w:p w14:paraId="0C8EB647" w14:textId="77777777" w:rsidR="00ED73B6" w:rsidRPr="00ED73B6" w:rsidRDefault="00ED73B6" w:rsidP="00ED73B6">
      <w:pPr>
        <w:pStyle w:val="Fechadesubseccin"/>
        <w:spacing w:line="240" w:lineRule="auto"/>
        <w:rPr>
          <w:rStyle w:val="nfasis"/>
          <w:rFonts w:ascii="Arial" w:hAnsi="Arial" w:cs="Arial"/>
          <w:bCs/>
          <w:i w:val="0"/>
          <w:color w:val="auto"/>
          <w:sz w:val="24"/>
          <w:szCs w:val="24"/>
          <w:lang w:val="es-ES"/>
        </w:rPr>
      </w:pPr>
      <w:r w:rsidRPr="00ED73B6">
        <w:rPr>
          <w:rFonts w:ascii="Arial" w:hAnsi="Arial" w:cs="Arial"/>
          <w:b/>
          <w:color w:val="auto"/>
          <w:sz w:val="24"/>
          <w:szCs w:val="24"/>
        </w:rPr>
        <w:t xml:space="preserve">PERIODO </w:t>
      </w:r>
      <w:r w:rsidRPr="00ED73B6">
        <w:rPr>
          <w:rFonts w:ascii="Arial" w:hAnsi="Arial" w:cs="Arial"/>
          <w:color w:val="auto"/>
          <w:sz w:val="24"/>
          <w:szCs w:val="24"/>
        </w:rPr>
        <w:t>(Ago2017</w:t>
      </w:r>
      <w:r w:rsidR="00FE41E3">
        <w:rPr>
          <w:rFonts w:ascii="Arial" w:hAnsi="Arial" w:cs="Arial"/>
          <w:color w:val="auto"/>
          <w:sz w:val="24"/>
          <w:szCs w:val="24"/>
        </w:rPr>
        <w:t>-Abr2019</w:t>
      </w:r>
      <w:r w:rsidRPr="00ED73B6">
        <w:rPr>
          <w:rFonts w:ascii="Arial" w:hAnsi="Arial" w:cs="Arial"/>
          <w:color w:val="auto"/>
          <w:sz w:val="24"/>
          <w:szCs w:val="24"/>
        </w:rPr>
        <w:t>)</w:t>
      </w:r>
      <w:r w:rsidRPr="00ED73B6">
        <w:rPr>
          <w:rFonts w:ascii="Arial" w:hAnsi="Arial" w:cs="Arial"/>
          <w:color w:val="auto"/>
          <w:sz w:val="24"/>
          <w:szCs w:val="24"/>
          <w:lang w:val="es-ES"/>
        </w:rPr>
        <w:t xml:space="preserve"> </w:t>
      </w:r>
    </w:p>
    <w:p w14:paraId="59F36D66" w14:textId="77777777" w:rsidR="00ED73B6" w:rsidRPr="00ED73B6" w:rsidRDefault="00ED73B6" w:rsidP="00ED73B6">
      <w:pPr>
        <w:spacing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FUNCIONES:</w:t>
      </w:r>
    </w:p>
    <w:p w14:paraId="6AB8D751" w14:textId="77777777" w:rsidR="00ED73B6" w:rsidRDefault="00ED73B6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Asistencia en actividades gerenciales (Pagos, Trámites Bancarios, Cotizaciones, etc.).</w:t>
      </w:r>
    </w:p>
    <w:p w14:paraId="50292288" w14:textId="77777777" w:rsidR="0057001C" w:rsidRDefault="0057001C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Pre Nomina.</w:t>
      </w:r>
    </w:p>
    <w:p w14:paraId="551E88A8" w14:textId="77777777" w:rsidR="0057001C" w:rsidRDefault="0057001C" w:rsidP="0057001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 de Nómina.</w:t>
      </w:r>
    </w:p>
    <w:p w14:paraId="0F6D794A" w14:textId="77777777" w:rsidR="0057001C" w:rsidRPr="0057001C" w:rsidRDefault="0057001C" w:rsidP="0057001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altas de personal ante el IMSS.</w:t>
      </w:r>
    </w:p>
    <w:p w14:paraId="75D2C0B4" w14:textId="77777777" w:rsidR="00ED73B6" w:rsidRPr="00ED73B6" w:rsidRDefault="00ED73B6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Conciliación de Estados de Cuenta contra relación de facturas emitidas.</w:t>
      </w:r>
    </w:p>
    <w:p w14:paraId="3137BBC4" w14:textId="77777777" w:rsidR="00ED73B6" w:rsidRPr="00ED73B6" w:rsidRDefault="00ED73B6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Identificación y elaboración de reporte sobre Saldos Pendientes.</w:t>
      </w:r>
    </w:p>
    <w:p w14:paraId="422B2A24" w14:textId="77777777" w:rsidR="00ED73B6" w:rsidRPr="00ED73B6" w:rsidRDefault="0057001C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Facturación electrónica</w:t>
      </w:r>
      <w:r w:rsidR="00ED73B6" w:rsidRPr="00ED73B6">
        <w:rPr>
          <w:rFonts w:ascii="Arial" w:hAnsi="Arial" w:cs="Arial"/>
          <w:sz w:val="24"/>
          <w:szCs w:val="24"/>
        </w:rPr>
        <w:t xml:space="preserve"> en plataforma </w:t>
      </w:r>
      <w:proofErr w:type="spellStart"/>
      <w:r w:rsidR="00ED73B6" w:rsidRPr="00ED73B6">
        <w:rPr>
          <w:rFonts w:ascii="Arial" w:hAnsi="Arial" w:cs="Arial"/>
          <w:sz w:val="24"/>
          <w:szCs w:val="24"/>
        </w:rPr>
        <w:t>My</w:t>
      </w:r>
      <w:proofErr w:type="spellEnd"/>
      <w:r w:rsidR="00ED73B6" w:rsidRPr="00ED73B6">
        <w:rPr>
          <w:rFonts w:ascii="Arial" w:hAnsi="Arial" w:cs="Arial"/>
          <w:sz w:val="24"/>
          <w:szCs w:val="24"/>
        </w:rPr>
        <w:t xml:space="preserve"> Suite. </w:t>
      </w:r>
    </w:p>
    <w:p w14:paraId="0CFC7C0D" w14:textId="77777777" w:rsidR="00ED73B6" w:rsidRPr="00ED73B6" w:rsidRDefault="00ED73B6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 xml:space="preserve">Validación de </w:t>
      </w:r>
      <w:r w:rsidR="0057001C" w:rsidRPr="00ED73B6">
        <w:rPr>
          <w:rFonts w:ascii="Arial" w:hAnsi="Arial" w:cs="Arial"/>
          <w:sz w:val="24"/>
          <w:szCs w:val="24"/>
        </w:rPr>
        <w:t>CDFI en</w:t>
      </w:r>
      <w:r w:rsidRPr="00ED73B6">
        <w:rPr>
          <w:rFonts w:ascii="Arial" w:hAnsi="Arial" w:cs="Arial"/>
          <w:sz w:val="24"/>
          <w:szCs w:val="24"/>
        </w:rPr>
        <w:t xml:space="preserve"> portales SAT.</w:t>
      </w:r>
    </w:p>
    <w:p w14:paraId="4D2FB173" w14:textId="77777777" w:rsidR="00ED73B6" w:rsidRPr="00ED73B6" w:rsidRDefault="00ED73B6" w:rsidP="00ED73B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73B6">
        <w:rPr>
          <w:rFonts w:ascii="Arial" w:hAnsi="Arial" w:cs="Arial"/>
          <w:sz w:val="24"/>
          <w:szCs w:val="24"/>
        </w:rPr>
        <w:t>Mantenimiento de PC.</w:t>
      </w:r>
    </w:p>
    <w:p w14:paraId="2A3B07B7" w14:textId="35A3CF13" w:rsidR="00FF7937" w:rsidRDefault="00FF7937" w:rsidP="00FF79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4BCC57" w14:textId="58905399" w:rsidR="00FF7937" w:rsidRDefault="00FF7937" w:rsidP="00FF793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INDRA MEXICO SA DE CV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3E3F6AA" w14:textId="610EE6B3" w:rsidR="00FF7937" w:rsidRDefault="00FF7937" w:rsidP="00FF79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Jefe </w:t>
      </w:r>
      <w:proofErr w:type="gramStart"/>
      <w:r>
        <w:rPr>
          <w:rFonts w:ascii="Arial" w:hAnsi="Arial" w:cs="Arial"/>
          <w:sz w:val="24"/>
          <w:szCs w:val="24"/>
        </w:rPr>
        <w:t>Inmediato :</w:t>
      </w:r>
      <w:proofErr w:type="gramEnd"/>
      <w:r>
        <w:rPr>
          <w:rFonts w:ascii="Arial" w:hAnsi="Arial" w:cs="Arial"/>
          <w:sz w:val="24"/>
          <w:szCs w:val="24"/>
        </w:rPr>
        <w:t xml:space="preserve"> Lic. Omar Granados</w:t>
      </w:r>
    </w:p>
    <w:p w14:paraId="13B54DFA" w14:textId="75CD5932" w:rsidR="00FF7937" w:rsidRDefault="00FF7937" w:rsidP="00FF79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de Contacto: 55-32-22-32-11</w:t>
      </w:r>
    </w:p>
    <w:p w14:paraId="6BE828E9" w14:textId="03655170" w:rsidR="00FF7937" w:rsidRDefault="00FF7937" w:rsidP="00FF79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Puesto: Operador BPO</w:t>
      </w:r>
    </w:p>
    <w:p w14:paraId="62354110" w14:textId="3CEF31E5" w:rsidR="00FF7937" w:rsidRDefault="00FF7937" w:rsidP="00FF79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Periodo: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Sep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2019-Ene 2020)</w:t>
      </w:r>
    </w:p>
    <w:p w14:paraId="3F59EB4B" w14:textId="2DA55A4F" w:rsidR="00FF7937" w:rsidRDefault="00FF7937" w:rsidP="00FF79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Funciones:</w:t>
      </w:r>
    </w:p>
    <w:p w14:paraId="3B86605E" w14:textId="2D2BBD8E" w:rsidR="00FF7937" w:rsidRDefault="00FF7937" w:rsidP="00FF79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13CE66" w14:textId="10D3ABB1" w:rsidR="00FF7937" w:rsidRDefault="00FF7937" w:rsidP="00FF7937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Mantenimiento </w:t>
      </w:r>
      <w:proofErr w:type="spellStart"/>
      <w:r>
        <w:rPr>
          <w:rFonts w:ascii="Arial" w:hAnsi="Arial" w:cs="Arial"/>
          <w:sz w:val="24"/>
          <w:szCs w:val="24"/>
        </w:rPr>
        <w:t>TPV´s</w:t>
      </w:r>
      <w:proofErr w:type="spellEnd"/>
    </w:p>
    <w:p w14:paraId="236E6704" w14:textId="24374C00" w:rsidR="00FF7937" w:rsidRDefault="00FF7937" w:rsidP="00FF7937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Transferencia Nacional</w:t>
      </w:r>
    </w:p>
    <w:p w14:paraId="786B5192" w14:textId="46CC3B4A" w:rsidR="00FF7937" w:rsidRDefault="00FF7937" w:rsidP="00FF7937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Pago de </w:t>
      </w:r>
      <w:proofErr w:type="spellStart"/>
      <w:r>
        <w:rPr>
          <w:rFonts w:ascii="Arial" w:hAnsi="Arial" w:cs="Arial"/>
          <w:sz w:val="24"/>
          <w:szCs w:val="24"/>
        </w:rPr>
        <w:t>Nomina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0B6DF6" w14:textId="70C8BA30" w:rsidR="00FF7937" w:rsidRPr="00FF7937" w:rsidRDefault="00FF7937" w:rsidP="00FF7937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Reclamos de Operaciones.</w:t>
      </w:r>
    </w:p>
    <w:p w14:paraId="4B23FB03" w14:textId="77777777" w:rsidR="00ED73B6" w:rsidRPr="00ED73B6" w:rsidRDefault="00ED73B6" w:rsidP="00ED73B6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sectPr w:rsidR="00ED73B6" w:rsidRPr="00ED73B6" w:rsidSect="00C71F4E">
      <w:head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606D1" w14:textId="77777777" w:rsidR="00542C3D" w:rsidRDefault="00542C3D">
      <w:pPr>
        <w:spacing w:after="0" w:line="240" w:lineRule="auto"/>
      </w:pPr>
      <w:r>
        <w:separator/>
      </w:r>
    </w:p>
  </w:endnote>
  <w:endnote w:type="continuationSeparator" w:id="0">
    <w:p w14:paraId="47C0E30C" w14:textId="77777777" w:rsidR="00542C3D" w:rsidRDefault="0054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DDE12" w14:textId="77777777" w:rsidR="00542C3D" w:rsidRDefault="00542C3D">
      <w:pPr>
        <w:spacing w:after="0" w:line="240" w:lineRule="auto"/>
      </w:pPr>
      <w:r>
        <w:separator/>
      </w:r>
    </w:p>
  </w:footnote>
  <w:footnote w:type="continuationSeparator" w:id="0">
    <w:p w14:paraId="3DED160A" w14:textId="77777777" w:rsidR="00542C3D" w:rsidRDefault="00542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A2D16" w14:textId="77777777" w:rsidR="00953028" w:rsidRPr="0039534F" w:rsidRDefault="002742C5">
    <w:pPr>
      <w:spacing w:after="0"/>
      <w:jc w:val="center"/>
      <w:rPr>
        <w:color w:val="E4E9EF"/>
      </w:rPr>
    </w:pPr>
    <w:r w:rsidRPr="0039534F">
      <w:rPr>
        <w:color w:val="6076B4"/>
      </w:rPr>
      <w:t>Cesar Eduardo Cuevas Nieto</w:t>
    </w:r>
  </w:p>
  <w:p w14:paraId="4D6078E9" w14:textId="77777777" w:rsidR="00953028" w:rsidRDefault="00CF4D24">
    <w:pPr>
      <w:pStyle w:val="Encabezado"/>
      <w:jc w:val="center"/>
    </w:pPr>
    <w:r w:rsidRPr="0039534F">
      <w:rPr>
        <w:color w:val="6076B4"/>
      </w:rPr>
      <w:sym w:font="Symbol" w:char="F0B7"/>
    </w:r>
    <w:r w:rsidRPr="0039534F">
      <w:rPr>
        <w:color w:val="6076B4"/>
        <w:lang w:val="es-ES"/>
      </w:rPr>
      <w:t xml:space="preserve"> </w:t>
    </w:r>
    <w:r w:rsidRPr="0039534F">
      <w:rPr>
        <w:color w:val="6076B4"/>
      </w:rPr>
      <w:sym w:font="Symbol" w:char="F0B7"/>
    </w:r>
    <w:r w:rsidRPr="0039534F">
      <w:rPr>
        <w:color w:val="6076B4"/>
        <w:lang w:val="es-ES"/>
      </w:rPr>
      <w:t xml:space="preserve"> </w:t>
    </w:r>
    <w:r w:rsidRPr="0039534F">
      <w:rPr>
        <w:color w:val="6076B4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A50"/>
    <w:multiLevelType w:val="hybridMultilevel"/>
    <w:tmpl w:val="DAE40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50B1"/>
    <w:multiLevelType w:val="hybridMultilevel"/>
    <w:tmpl w:val="DEBEC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526A"/>
    <w:multiLevelType w:val="hybridMultilevel"/>
    <w:tmpl w:val="EC4CC4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0670A"/>
    <w:multiLevelType w:val="hybridMultilevel"/>
    <w:tmpl w:val="5296AF5C"/>
    <w:lvl w:ilvl="0" w:tplc="CC403B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8AA9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22D44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D4F60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82472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22856A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9A083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676BD6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4E66B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E110B7"/>
    <w:multiLevelType w:val="hybridMultilevel"/>
    <w:tmpl w:val="F2B0C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C5"/>
    <w:rsid w:val="000475BD"/>
    <w:rsid w:val="00056FAC"/>
    <w:rsid w:val="000B67AF"/>
    <w:rsid w:val="00190D94"/>
    <w:rsid w:val="0019334C"/>
    <w:rsid w:val="001E11C5"/>
    <w:rsid w:val="001E1F9A"/>
    <w:rsid w:val="001F4721"/>
    <w:rsid w:val="0023466C"/>
    <w:rsid w:val="0024500C"/>
    <w:rsid w:val="002741B9"/>
    <w:rsid w:val="002742C5"/>
    <w:rsid w:val="002B2505"/>
    <w:rsid w:val="003376AE"/>
    <w:rsid w:val="0039534F"/>
    <w:rsid w:val="003A044C"/>
    <w:rsid w:val="004913D6"/>
    <w:rsid w:val="00495987"/>
    <w:rsid w:val="004D3ABA"/>
    <w:rsid w:val="004D4A6B"/>
    <w:rsid w:val="00535347"/>
    <w:rsid w:val="00542C3D"/>
    <w:rsid w:val="005533E9"/>
    <w:rsid w:val="0057001C"/>
    <w:rsid w:val="005E07E7"/>
    <w:rsid w:val="005F0709"/>
    <w:rsid w:val="00606AAD"/>
    <w:rsid w:val="00626653"/>
    <w:rsid w:val="00641C93"/>
    <w:rsid w:val="0066687A"/>
    <w:rsid w:val="006D596F"/>
    <w:rsid w:val="00742942"/>
    <w:rsid w:val="00752979"/>
    <w:rsid w:val="00753794"/>
    <w:rsid w:val="00754F1B"/>
    <w:rsid w:val="00796107"/>
    <w:rsid w:val="007A5616"/>
    <w:rsid w:val="008230CB"/>
    <w:rsid w:val="0083547B"/>
    <w:rsid w:val="008D1061"/>
    <w:rsid w:val="00904352"/>
    <w:rsid w:val="00953028"/>
    <w:rsid w:val="0098650E"/>
    <w:rsid w:val="009A450F"/>
    <w:rsid w:val="009D3793"/>
    <w:rsid w:val="009E0ACA"/>
    <w:rsid w:val="009E21D9"/>
    <w:rsid w:val="009E73BA"/>
    <w:rsid w:val="00A45BF8"/>
    <w:rsid w:val="00A61F74"/>
    <w:rsid w:val="00A745A8"/>
    <w:rsid w:val="00A8568E"/>
    <w:rsid w:val="00B039A5"/>
    <w:rsid w:val="00BB1870"/>
    <w:rsid w:val="00BD69A6"/>
    <w:rsid w:val="00BF2ACB"/>
    <w:rsid w:val="00C07C81"/>
    <w:rsid w:val="00C340C6"/>
    <w:rsid w:val="00C43AF4"/>
    <w:rsid w:val="00C71F4E"/>
    <w:rsid w:val="00CC461F"/>
    <w:rsid w:val="00CE4122"/>
    <w:rsid w:val="00CF4D24"/>
    <w:rsid w:val="00DB28A6"/>
    <w:rsid w:val="00DD2369"/>
    <w:rsid w:val="00E11836"/>
    <w:rsid w:val="00E76FD4"/>
    <w:rsid w:val="00E9145E"/>
    <w:rsid w:val="00ED73B6"/>
    <w:rsid w:val="00F458B4"/>
    <w:rsid w:val="00FE41E3"/>
    <w:rsid w:val="00FF0A35"/>
    <w:rsid w:val="00FF32DA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11771"/>
  <w15:docId w15:val="{BCEFC8FC-D0AD-4EEC-9F29-5DD349C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="Times New Roman" w:hAnsi="Palatino Linotype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4E"/>
    <w:pPr>
      <w:spacing w:after="200" w:line="276" w:lineRule="auto"/>
    </w:pPr>
    <w:rPr>
      <w:sz w:val="22"/>
      <w:szCs w:val="22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1F4E"/>
    <w:pPr>
      <w:keepNext/>
      <w:keepLines/>
      <w:spacing w:before="360" w:after="0" w:line="240" w:lineRule="auto"/>
      <w:outlineLvl w:val="0"/>
    </w:pPr>
    <w:rPr>
      <w:rFonts w:ascii="Century Gothic" w:hAnsi="Century Gothic"/>
      <w:bCs/>
      <w:color w:val="2F5897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F4E"/>
    <w:pPr>
      <w:keepNext/>
      <w:keepLines/>
      <w:spacing w:before="120" w:after="0" w:line="240" w:lineRule="auto"/>
      <w:outlineLvl w:val="1"/>
    </w:pPr>
    <w:rPr>
      <w:bCs/>
      <w:color w:val="40404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F4E"/>
    <w:pPr>
      <w:keepNext/>
      <w:keepLines/>
      <w:spacing w:before="20" w:after="0" w:line="240" w:lineRule="auto"/>
      <w:outlineLvl w:val="2"/>
    </w:pPr>
    <w:rPr>
      <w:rFonts w:ascii="Century Gothic" w:hAnsi="Century Gothic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F4E"/>
    <w:pPr>
      <w:keepNext/>
      <w:keepLines/>
      <w:spacing w:before="200" w:after="0" w:line="264" w:lineRule="auto"/>
      <w:outlineLvl w:val="3"/>
    </w:pPr>
    <w:rPr>
      <w:rFonts w:ascii="Century Gothic" w:hAnsi="Century Gothic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F4E"/>
    <w:pPr>
      <w:keepNext/>
      <w:keepLines/>
      <w:spacing w:before="200" w:after="0" w:line="264" w:lineRule="auto"/>
      <w:outlineLvl w:val="4"/>
    </w:pPr>
    <w:rPr>
      <w:rFonts w:ascii="Century Gothic" w:hAnsi="Century Gothic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F4E"/>
    <w:pPr>
      <w:keepNext/>
      <w:keepLines/>
      <w:spacing w:before="200" w:after="0" w:line="264" w:lineRule="auto"/>
      <w:outlineLvl w:val="5"/>
    </w:pPr>
    <w:rPr>
      <w:rFonts w:ascii="Century Gothic" w:hAnsi="Century Gothic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F4E"/>
    <w:pPr>
      <w:keepNext/>
      <w:keepLines/>
      <w:spacing w:before="200" w:after="0" w:line="264" w:lineRule="auto"/>
      <w:outlineLvl w:val="6"/>
    </w:pPr>
    <w:rPr>
      <w:rFonts w:ascii="Century Gothic" w:hAnsi="Century Gothic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F4E"/>
    <w:pPr>
      <w:keepNext/>
      <w:keepLines/>
      <w:spacing w:before="200" w:after="0" w:line="264" w:lineRule="auto"/>
      <w:outlineLvl w:val="7"/>
    </w:pPr>
    <w:rPr>
      <w:rFonts w:ascii="Century Gothic" w:hAnsi="Century Gothic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F4E"/>
    <w:pPr>
      <w:keepNext/>
      <w:keepLines/>
      <w:spacing w:before="200" w:after="0" w:line="264" w:lineRule="auto"/>
      <w:outlineLvl w:val="8"/>
    </w:pPr>
    <w:rPr>
      <w:rFonts w:ascii="Century Gothic" w:hAnsi="Century Gothic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71F4E"/>
    <w:tblPr/>
    <w:tblStylePr w:type="firstRow">
      <w:rPr>
        <w:rFonts w:ascii="Century Gothic" w:hAnsi="Century Gothic"/>
        <w:b/>
        <w:sz w:val="36"/>
      </w:rPr>
    </w:tblStylePr>
  </w:style>
  <w:style w:type="paragraph" w:styleId="Prrafodelista">
    <w:name w:val="List Paragraph"/>
    <w:basedOn w:val="Normal"/>
    <w:uiPriority w:val="34"/>
    <w:qFormat/>
    <w:rsid w:val="00C71F4E"/>
    <w:pPr>
      <w:spacing w:after="160" w:line="240" w:lineRule="auto"/>
      <w:ind w:left="1008" w:hanging="288"/>
      <w:contextualSpacing/>
    </w:pPr>
    <w:rPr>
      <w:rFonts w:eastAsia="Palatino Linotype"/>
      <w:sz w:val="21"/>
    </w:rPr>
  </w:style>
  <w:style w:type="character" w:customStyle="1" w:styleId="Ttulo1Car">
    <w:name w:val="Título 1 Car"/>
    <w:link w:val="Ttulo1"/>
    <w:uiPriority w:val="9"/>
    <w:rsid w:val="00C71F4E"/>
    <w:rPr>
      <w:rFonts w:ascii="Century Gothic" w:eastAsia="Times New Roman" w:hAnsi="Century Gothic" w:cs="Times New Roman"/>
      <w:bCs/>
      <w:color w:val="2F5897"/>
      <w:sz w:val="28"/>
      <w:szCs w:val="28"/>
    </w:rPr>
  </w:style>
  <w:style w:type="character" w:customStyle="1" w:styleId="Ttulo2Car">
    <w:name w:val="Título 2 Car"/>
    <w:link w:val="Ttulo2"/>
    <w:uiPriority w:val="9"/>
    <w:rsid w:val="00C71F4E"/>
    <w:rPr>
      <w:rFonts w:eastAsia="Times New Roman" w:cs="Times New Roman"/>
      <w:bCs/>
      <w:color w:val="404040"/>
      <w:sz w:val="24"/>
      <w:szCs w:val="24"/>
    </w:rPr>
  </w:style>
  <w:style w:type="character" w:customStyle="1" w:styleId="Ttulo3Car">
    <w:name w:val="Título 3 Car"/>
    <w:link w:val="Ttulo3"/>
    <w:uiPriority w:val="9"/>
    <w:semiHidden/>
    <w:rsid w:val="00C71F4E"/>
    <w:rPr>
      <w:rFonts w:ascii="Century Gothic" w:eastAsia="Times New Roman" w:hAnsi="Century Gothic" w:cs="Times New Roman"/>
      <w:bCs/>
      <w:i/>
      <w:color w:val="000000"/>
      <w:sz w:val="23"/>
    </w:rPr>
  </w:style>
  <w:style w:type="character" w:customStyle="1" w:styleId="Ttulo4Car">
    <w:name w:val="Título 4 Car"/>
    <w:link w:val="Ttulo4"/>
    <w:uiPriority w:val="9"/>
    <w:semiHidden/>
    <w:rsid w:val="00C71F4E"/>
    <w:rPr>
      <w:rFonts w:ascii="Century Gothic" w:eastAsia="Times New Roman" w:hAnsi="Century Gothic" w:cs="Times New Roman"/>
      <w:bCs/>
      <w:i/>
      <w:iCs/>
      <w:color w:val="000000"/>
      <w:sz w:val="23"/>
    </w:rPr>
  </w:style>
  <w:style w:type="character" w:customStyle="1" w:styleId="Ttulo5Car">
    <w:name w:val="Título 5 Car"/>
    <w:link w:val="Ttulo5"/>
    <w:uiPriority w:val="9"/>
    <w:semiHidden/>
    <w:rsid w:val="00C71F4E"/>
    <w:rPr>
      <w:rFonts w:ascii="Century Gothic" w:eastAsia="Times New Roman" w:hAnsi="Century Gothic" w:cs="Times New Roman"/>
      <w:color w:val="000000"/>
    </w:rPr>
  </w:style>
  <w:style w:type="character" w:customStyle="1" w:styleId="Ttulo6Car">
    <w:name w:val="Título 6 Car"/>
    <w:link w:val="Ttulo6"/>
    <w:uiPriority w:val="9"/>
    <w:semiHidden/>
    <w:rsid w:val="00C71F4E"/>
    <w:rPr>
      <w:rFonts w:ascii="Century Gothic" w:eastAsia="Times New Roman" w:hAnsi="Century Gothic" w:cs="Times New Roman"/>
      <w:i/>
      <w:iCs/>
      <w:color w:val="000000"/>
      <w:sz w:val="21"/>
    </w:rPr>
  </w:style>
  <w:style w:type="character" w:customStyle="1" w:styleId="Ttulo7Car">
    <w:name w:val="Título 7 Car"/>
    <w:link w:val="Ttulo7"/>
    <w:uiPriority w:val="9"/>
    <w:semiHidden/>
    <w:rsid w:val="00C71F4E"/>
    <w:rPr>
      <w:rFonts w:ascii="Century Gothic" w:eastAsia="Times New Roman" w:hAnsi="Century Gothic" w:cs="Times New Roman"/>
      <w:i/>
      <w:iCs/>
      <w:color w:val="000000"/>
      <w:sz w:val="21"/>
    </w:rPr>
  </w:style>
  <w:style w:type="character" w:customStyle="1" w:styleId="Ttulo8Car">
    <w:name w:val="Título 8 Car"/>
    <w:link w:val="Ttulo8"/>
    <w:uiPriority w:val="9"/>
    <w:semiHidden/>
    <w:rsid w:val="00C71F4E"/>
    <w:rPr>
      <w:rFonts w:ascii="Century Gothic" w:eastAsia="Times New Roman" w:hAnsi="Century Gothic" w:cs="Times New Roman"/>
      <w:color w:val="000000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C71F4E"/>
    <w:rPr>
      <w:rFonts w:ascii="Century Gothic" w:eastAsia="Times New Roman" w:hAnsi="Century Gothic" w:cs="Times New Roman"/>
      <w:i/>
      <w:iCs/>
      <w:color w:val="000000"/>
      <w:sz w:val="20"/>
      <w:szCs w:val="20"/>
    </w:rPr>
  </w:style>
  <w:style w:type="paragraph" w:customStyle="1" w:styleId="Descripcin1">
    <w:name w:val="Descripción1"/>
    <w:basedOn w:val="Normal"/>
    <w:next w:val="Normal"/>
    <w:uiPriority w:val="35"/>
    <w:semiHidden/>
    <w:unhideWhenUsed/>
    <w:qFormat/>
    <w:rsid w:val="00C71F4E"/>
    <w:pPr>
      <w:spacing w:line="240" w:lineRule="auto"/>
    </w:pPr>
    <w:rPr>
      <w:b/>
      <w:bCs/>
      <w:color w:val="2F5897"/>
      <w:sz w:val="18"/>
      <w:szCs w:val="18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C71F4E"/>
    <w:pPr>
      <w:spacing w:after="120" w:line="240" w:lineRule="auto"/>
      <w:contextualSpacing/>
      <w:jc w:val="center"/>
    </w:pPr>
    <w:rPr>
      <w:rFonts w:ascii="Century Gothic" w:hAnsi="Century Gothic"/>
      <w:color w:val="2F5897"/>
      <w:spacing w:val="5"/>
      <w:kern w:val="28"/>
      <w:sz w:val="60"/>
      <w:szCs w:val="60"/>
    </w:rPr>
  </w:style>
  <w:style w:type="character" w:customStyle="1" w:styleId="PuestoCar">
    <w:name w:val="Puesto Car"/>
    <w:link w:val="Puesto"/>
    <w:uiPriority w:val="10"/>
    <w:rsid w:val="00C71F4E"/>
    <w:rPr>
      <w:rFonts w:ascii="Century Gothic" w:eastAsia="Times New Roman" w:hAnsi="Century Gothic" w:cs="Times New Roman"/>
      <w:color w:val="2F5897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F4E"/>
    <w:pPr>
      <w:numPr>
        <w:ilvl w:val="1"/>
      </w:numPr>
    </w:pPr>
    <w:rPr>
      <w:iCs/>
      <w:color w:val="000000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C71F4E"/>
    <w:rPr>
      <w:rFonts w:eastAsia="Times New Roman" w:cs="Times New Roman"/>
      <w:iCs/>
      <w:color w:val="000000"/>
      <w:spacing w:val="15"/>
      <w:sz w:val="24"/>
      <w:szCs w:val="24"/>
    </w:rPr>
  </w:style>
  <w:style w:type="character" w:styleId="Textoennegrita">
    <w:name w:val="Strong"/>
    <w:uiPriority w:val="22"/>
    <w:qFormat/>
    <w:rsid w:val="00C71F4E"/>
    <w:rPr>
      <w:b/>
      <w:bCs/>
    </w:rPr>
  </w:style>
  <w:style w:type="character" w:styleId="nfasis">
    <w:name w:val="Emphasis"/>
    <w:uiPriority w:val="20"/>
    <w:qFormat/>
    <w:rsid w:val="00C71F4E"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rsid w:val="00C71F4E"/>
    <w:rPr>
      <w:sz w:val="22"/>
      <w:szCs w:val="22"/>
      <w:lang w:val="es-MX"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C71F4E"/>
    <w:pPr>
      <w:spacing w:before="160" w:after="160" w:line="300" w:lineRule="auto"/>
      <w:ind w:left="144" w:right="144"/>
      <w:jc w:val="center"/>
    </w:pPr>
    <w:rPr>
      <w:rFonts w:ascii="Century Gothic" w:hAnsi="Century Gothic"/>
      <w:i/>
      <w:iCs/>
      <w:color w:val="000000"/>
      <w:sz w:val="24"/>
    </w:rPr>
  </w:style>
  <w:style w:type="character" w:customStyle="1" w:styleId="CitaCar">
    <w:name w:val="Cita Car"/>
    <w:link w:val="Cita"/>
    <w:uiPriority w:val="29"/>
    <w:rsid w:val="00C71F4E"/>
    <w:rPr>
      <w:rFonts w:ascii="Century Gothic" w:hAnsi="Century Gothic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F4E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/>
      <w:spacing w:before="200" w:after="280" w:line="300" w:lineRule="auto"/>
      <w:ind w:left="936" w:right="936"/>
      <w:jc w:val="center"/>
    </w:pPr>
    <w:rPr>
      <w:rFonts w:ascii="Century Gothic" w:hAnsi="Century Gothic"/>
      <w:bCs/>
      <w:i/>
      <w:iCs/>
      <w:color w:val="000000"/>
      <w:sz w:val="24"/>
    </w:rPr>
  </w:style>
  <w:style w:type="character" w:customStyle="1" w:styleId="CitadestacadaCar">
    <w:name w:val="Cita destacada Car"/>
    <w:link w:val="Citadestacada"/>
    <w:uiPriority w:val="30"/>
    <w:rsid w:val="00C71F4E"/>
    <w:rPr>
      <w:rFonts w:ascii="Century Gothic" w:eastAsia="Times New Roman" w:hAnsi="Century Gothic"/>
      <w:bCs/>
      <w:i/>
      <w:iCs/>
      <w:color w:val="000000"/>
      <w:sz w:val="24"/>
      <w:shd w:val="clear" w:color="auto" w:fill="6076B4"/>
    </w:rPr>
  </w:style>
  <w:style w:type="character" w:styleId="nfasissutil">
    <w:name w:val="Subtle Emphasis"/>
    <w:uiPriority w:val="19"/>
    <w:qFormat/>
    <w:rsid w:val="00C71F4E"/>
    <w:rPr>
      <w:i/>
      <w:iCs/>
      <w:color w:val="000000"/>
    </w:rPr>
  </w:style>
  <w:style w:type="character" w:styleId="nfasisintenso">
    <w:name w:val="Intense Emphasis"/>
    <w:aliases w:val="Subsection Intense Emphasis"/>
    <w:uiPriority w:val="21"/>
    <w:qFormat/>
    <w:rsid w:val="00C71F4E"/>
    <w:rPr>
      <w:b/>
      <w:bCs/>
      <w:i/>
      <w:iCs/>
      <w:caps w:val="0"/>
      <w:smallCaps w:val="0"/>
      <w:color w:val="6076B4"/>
    </w:rPr>
  </w:style>
  <w:style w:type="character" w:styleId="Referenciasutil">
    <w:name w:val="Subtle Reference"/>
    <w:uiPriority w:val="31"/>
    <w:qFormat/>
    <w:rsid w:val="00C71F4E"/>
    <w:rPr>
      <w:smallCaps/>
      <w:color w:val="000000"/>
      <w:u w:val="single"/>
    </w:rPr>
  </w:style>
  <w:style w:type="character" w:styleId="Referenciaintensa">
    <w:name w:val="Intense Reference"/>
    <w:uiPriority w:val="32"/>
    <w:qFormat/>
    <w:rsid w:val="00C71F4E"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uiPriority w:val="33"/>
    <w:qFormat/>
    <w:rsid w:val="00C71F4E"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1F4E"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uiPriority w:val="99"/>
    <w:rsid w:val="00C71F4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1F4E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rsid w:val="00C71F4E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71F4E"/>
  </w:style>
  <w:style w:type="paragraph" w:customStyle="1" w:styleId="Subseccin">
    <w:name w:val="Subsección"/>
    <w:basedOn w:val="Ttulo2"/>
    <w:rsid w:val="00C71F4E"/>
    <w:pPr>
      <w:spacing w:before="0"/>
    </w:pPr>
  </w:style>
  <w:style w:type="paragraph" w:customStyle="1" w:styleId="Fechadesubseccin">
    <w:name w:val="Fecha de subsección"/>
    <w:basedOn w:val="Normal"/>
    <w:rsid w:val="00C71F4E"/>
    <w:pPr>
      <w:spacing w:after="0"/>
    </w:pPr>
    <w:rPr>
      <w:color w:val="6076B4"/>
    </w:rPr>
  </w:style>
  <w:style w:type="paragraph" w:styleId="Encabezado">
    <w:name w:val="header"/>
    <w:basedOn w:val="Normal"/>
    <w:link w:val="EncabezadoCar"/>
    <w:uiPriority w:val="99"/>
    <w:unhideWhenUsed/>
    <w:rsid w:val="00C71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F4E"/>
  </w:style>
  <w:style w:type="paragraph" w:styleId="Piedepgina">
    <w:name w:val="footer"/>
    <w:basedOn w:val="Normal"/>
    <w:link w:val="PiedepginaCar"/>
    <w:uiPriority w:val="99"/>
    <w:unhideWhenUsed/>
    <w:rsid w:val="00C71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F4E"/>
  </w:style>
  <w:style w:type="table" w:styleId="Tablaconcuadrcula">
    <w:name w:val="Table Grid"/>
    <w:basedOn w:val="Tablanormal"/>
    <w:uiPriority w:val="59"/>
    <w:rsid w:val="00C71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MCOBRANZA\AppData\Roaming\Microsoft\Plantillas\Executive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Calle. Puerto Marfil Mza. 51 Lote 10 Colonia Loma La Palma C.P 07160 Del. GAM</CompanyAddress>
  <CompanyPhone>Casa: (55) 53-23-11-20  Celular: 044-55-39-64-11-78</CompanyPhone>
  <CompanyFax/>
  <CompanyEmail>Cesareduardo1992@live.com.mx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B412A6-F54E-4B87-8ED5-4B81B425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7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Eduardo Cuevas Nieto</dc:creator>
  <cp:lastModifiedBy>usuario</cp:lastModifiedBy>
  <cp:revision>3</cp:revision>
  <dcterms:created xsi:type="dcterms:W3CDTF">2020-01-20T03:42:00Z</dcterms:created>
  <dcterms:modified xsi:type="dcterms:W3CDTF">2020-05-18T23:18:00Z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