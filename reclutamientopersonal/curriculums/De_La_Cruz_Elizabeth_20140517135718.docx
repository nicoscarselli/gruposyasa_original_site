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000000" w:themeColor="text1"/>
          <w:sz w:val="32"/>
        </w:rPr>
        <w:alias w:val="Autor"/>
        <w:tag w:val="Autor"/>
        <w:id w:val="251422"/>
        <w:placeholder>
          <w:docPart w:val="50AA1E956CD8480FBDEC82F0A2E1DAFB"/>
        </w:placeholder>
        <w:dataBinding w:prefixMappings="xmlns:ns0='http://schemas.openxmlformats.org/package/2006/metadata/core-properties' xmlns:ns1='http://purl.org/dc/elements/1.1/'" w:xpath="/ns0:coreProperties[1]/ns1:creator[1]" w:storeItemID="{6C3C8BC8-F283-45AE-878A-BAB7291924A1}"/>
        <w:text/>
      </w:sdtPr>
      <w:sdtEndPr/>
      <w:sdtContent>
        <w:p w:rsidR="00C47368" w:rsidRPr="003164FB" w:rsidRDefault="00EC7B98">
          <w:pPr>
            <w:pStyle w:val="Informacindecontacto"/>
            <w:rPr>
              <w:color w:val="000000" w:themeColor="text1"/>
              <w:sz w:val="32"/>
              <w:lang w:val="es-PE"/>
            </w:rPr>
          </w:pPr>
          <w:r>
            <w:rPr>
              <w:color w:val="000000" w:themeColor="text1"/>
              <w:sz w:val="32"/>
              <w:lang w:val="es-PE"/>
            </w:rPr>
            <w:t>Elizabeth De La Cruz</w:t>
          </w:r>
        </w:p>
      </w:sdtContent>
    </w:sdt>
    <w:p w:rsidR="00FD1D09" w:rsidRPr="00FD1D09" w:rsidRDefault="005865A6" w:rsidP="00FD1D09">
      <w:pPr>
        <w:pStyle w:val="Informacindecontacto"/>
        <w:rPr>
          <w:rFonts w:ascii="Times New Roman" w:hAnsi="Times New Roman" w:cs="Times New Roman"/>
          <w:sz w:val="20"/>
          <w:szCs w:val="24"/>
          <w:lang w:val="es-PE"/>
        </w:rPr>
      </w:pPr>
      <w:r w:rsidRPr="007E3FDE">
        <w:rPr>
          <w:rFonts w:ascii="Times New Roman" w:hAnsi="Times New Roman" w:cs="Times New Roman"/>
          <w:sz w:val="20"/>
          <w:szCs w:val="24"/>
          <w:lang w:val="es-PE"/>
        </w:rPr>
        <w:t>Número</w:t>
      </w:r>
      <w:r w:rsidR="007E3FDE" w:rsidRPr="005865A6">
        <w:rPr>
          <w:rFonts w:ascii="Times New Roman" w:hAnsi="Times New Roman" w:cs="Times New Roman"/>
          <w:sz w:val="20"/>
          <w:szCs w:val="24"/>
          <w:lang w:val="es-PE"/>
        </w:rPr>
        <w:t xml:space="preserve"> telef</w:t>
      </w:r>
      <w:r>
        <w:rPr>
          <w:rFonts w:ascii="Times New Roman" w:hAnsi="Times New Roman" w:cs="Times New Roman"/>
          <w:sz w:val="20"/>
          <w:szCs w:val="24"/>
          <w:lang w:val="es-PE"/>
        </w:rPr>
        <w:t>ó</w:t>
      </w:r>
      <w:r w:rsidR="007E3FDE" w:rsidRPr="005865A6">
        <w:rPr>
          <w:rFonts w:ascii="Times New Roman" w:hAnsi="Times New Roman" w:cs="Times New Roman"/>
          <w:sz w:val="20"/>
          <w:szCs w:val="24"/>
          <w:lang w:val="es-PE"/>
        </w:rPr>
        <w:t>nico</w:t>
      </w:r>
      <w:r>
        <w:rPr>
          <w:rFonts w:ascii="Times New Roman" w:hAnsi="Times New Roman" w:cs="Times New Roman"/>
          <w:sz w:val="20"/>
          <w:szCs w:val="24"/>
          <w:lang w:val="es-PE"/>
        </w:rPr>
        <w:t>:</w:t>
      </w:r>
      <w:r w:rsidR="00FE1AF1">
        <w:rPr>
          <w:rFonts w:ascii="Times New Roman" w:hAnsi="Times New Roman" w:cs="Times New Roman"/>
          <w:sz w:val="20"/>
          <w:szCs w:val="24"/>
          <w:lang w:val="es-PE"/>
        </w:rPr>
        <w:tab/>
        <w:t>+511 941 052 902</w:t>
      </w:r>
    </w:p>
    <w:p w:rsidR="00FD1D09" w:rsidRPr="005865A6" w:rsidRDefault="005865A6" w:rsidP="00FD1D09">
      <w:pPr>
        <w:pStyle w:val="Informacindecontacto"/>
        <w:rPr>
          <w:rFonts w:ascii="Times New Roman" w:hAnsi="Times New Roman" w:cs="Times New Roman"/>
          <w:sz w:val="20"/>
          <w:szCs w:val="24"/>
          <w:lang w:val="es-PE"/>
        </w:rPr>
      </w:pPr>
      <w:r w:rsidRPr="005865A6">
        <w:rPr>
          <w:rFonts w:ascii="Times New Roman" w:hAnsi="Times New Roman" w:cs="Times New Roman"/>
          <w:sz w:val="20"/>
          <w:szCs w:val="24"/>
          <w:lang w:val="es-PE"/>
        </w:rPr>
        <w:t xml:space="preserve">Correo </w:t>
      </w:r>
      <w:r>
        <w:rPr>
          <w:rFonts w:ascii="Times New Roman" w:hAnsi="Times New Roman" w:cs="Times New Roman"/>
          <w:sz w:val="20"/>
          <w:szCs w:val="24"/>
          <w:lang w:val="es-PE"/>
        </w:rPr>
        <w:t>electrónico:</w:t>
      </w:r>
      <w:r w:rsidR="00FD1D09" w:rsidRPr="005865A6">
        <w:rPr>
          <w:rFonts w:ascii="Times New Roman" w:hAnsi="Times New Roman" w:cs="Times New Roman"/>
          <w:sz w:val="20"/>
          <w:szCs w:val="24"/>
          <w:lang w:val="es-PE"/>
        </w:rPr>
        <w:tab/>
      </w:r>
      <w:r w:rsidR="00BA1FD3">
        <w:fldChar w:fldCharType="begin"/>
      </w:r>
      <w:r w:rsidR="00BA1FD3" w:rsidRPr="00563599">
        <w:rPr>
          <w:lang w:val="es-PE"/>
        </w:rPr>
        <w:instrText xml:space="preserve"> HYPERLINK "mailto:lissdam@gmail.com" </w:instrText>
      </w:r>
      <w:r w:rsidR="00BA1FD3">
        <w:fldChar w:fldCharType="separate"/>
      </w:r>
      <w:r w:rsidR="00FD1D09" w:rsidRPr="005865A6">
        <w:rPr>
          <w:rStyle w:val="Hipervnculo"/>
          <w:rFonts w:ascii="Times New Roman" w:hAnsi="Times New Roman" w:cs="Times New Roman"/>
          <w:color w:val="3667C3" w:themeColor="accent2" w:themeShade="BF"/>
          <w:sz w:val="20"/>
          <w:szCs w:val="24"/>
          <w:lang w:val="es-PE"/>
        </w:rPr>
        <w:t>lissdam@gmail.com</w:t>
      </w:r>
      <w:r w:rsidR="00BA1FD3">
        <w:rPr>
          <w:rStyle w:val="Hipervnculo"/>
          <w:rFonts w:ascii="Times New Roman" w:hAnsi="Times New Roman" w:cs="Times New Roman"/>
          <w:color w:val="3667C3" w:themeColor="accent2" w:themeShade="BF"/>
          <w:sz w:val="20"/>
          <w:szCs w:val="24"/>
          <w:lang w:val="es-PE"/>
        </w:rPr>
        <w:fldChar w:fldCharType="end"/>
      </w:r>
      <w:r w:rsidR="00FD1D09" w:rsidRPr="005865A6">
        <w:rPr>
          <w:rFonts w:ascii="Times New Roman" w:hAnsi="Times New Roman" w:cs="Times New Roman"/>
          <w:sz w:val="20"/>
          <w:szCs w:val="24"/>
          <w:lang w:val="es-PE"/>
        </w:rPr>
        <w:t xml:space="preserve"> </w:t>
      </w:r>
    </w:p>
    <w:p w:rsidR="00FD1D09" w:rsidRPr="005865A6" w:rsidRDefault="00FD1D09" w:rsidP="00FD1D09">
      <w:pPr>
        <w:pStyle w:val="Informacindecontacto"/>
        <w:rPr>
          <w:rFonts w:ascii="Times New Roman" w:hAnsi="Times New Roman" w:cs="Times New Roman"/>
          <w:sz w:val="20"/>
          <w:szCs w:val="24"/>
          <w:lang w:val="es-PE"/>
        </w:rPr>
      </w:pPr>
      <w:r w:rsidRPr="005865A6">
        <w:rPr>
          <w:rFonts w:ascii="Times New Roman" w:hAnsi="Times New Roman" w:cs="Times New Roman"/>
          <w:sz w:val="20"/>
          <w:szCs w:val="24"/>
          <w:lang w:val="es-PE"/>
        </w:rPr>
        <w:t>Na</w:t>
      </w:r>
      <w:r w:rsidR="005865A6" w:rsidRPr="005865A6">
        <w:rPr>
          <w:rFonts w:ascii="Times New Roman" w:hAnsi="Times New Roman" w:cs="Times New Roman"/>
          <w:sz w:val="20"/>
          <w:szCs w:val="24"/>
          <w:lang w:val="es-PE"/>
        </w:rPr>
        <w:t>cionalidad</w:t>
      </w:r>
      <w:r w:rsidRPr="005865A6">
        <w:rPr>
          <w:rFonts w:ascii="Times New Roman" w:hAnsi="Times New Roman" w:cs="Times New Roman"/>
          <w:sz w:val="20"/>
          <w:szCs w:val="24"/>
          <w:lang w:val="es-PE"/>
        </w:rPr>
        <w:t>:</w:t>
      </w:r>
      <w:r w:rsidRPr="005865A6">
        <w:rPr>
          <w:rFonts w:ascii="Times New Roman" w:hAnsi="Times New Roman" w:cs="Times New Roman"/>
          <w:sz w:val="20"/>
          <w:szCs w:val="24"/>
          <w:lang w:val="es-PE"/>
        </w:rPr>
        <w:tab/>
      </w:r>
      <w:r w:rsidRPr="005865A6">
        <w:rPr>
          <w:rFonts w:ascii="Times New Roman" w:hAnsi="Times New Roman" w:cs="Times New Roman"/>
          <w:sz w:val="20"/>
          <w:szCs w:val="24"/>
          <w:lang w:val="es-PE"/>
        </w:rPr>
        <w:tab/>
        <w:t>Peru</w:t>
      </w:r>
      <w:r w:rsidR="00146DE4">
        <w:rPr>
          <w:rFonts w:ascii="Times New Roman" w:hAnsi="Times New Roman" w:cs="Times New Roman"/>
          <w:sz w:val="20"/>
          <w:szCs w:val="24"/>
          <w:lang w:val="es-PE"/>
        </w:rPr>
        <w:t>ana</w:t>
      </w:r>
      <w:r w:rsidRPr="005865A6">
        <w:rPr>
          <w:rFonts w:ascii="Times New Roman" w:hAnsi="Times New Roman" w:cs="Times New Roman"/>
          <w:sz w:val="20"/>
          <w:szCs w:val="24"/>
          <w:lang w:val="es-PE"/>
        </w:rPr>
        <w:t>/ Costa</w:t>
      </w:r>
      <w:r w:rsidR="00146DE4">
        <w:rPr>
          <w:rFonts w:ascii="Times New Roman" w:hAnsi="Times New Roman" w:cs="Times New Roman"/>
          <w:sz w:val="20"/>
          <w:szCs w:val="24"/>
          <w:lang w:val="es-PE"/>
        </w:rPr>
        <w:t>rricense</w:t>
      </w:r>
    </w:p>
    <w:p w:rsidR="00FD1D09" w:rsidRPr="006D63AA" w:rsidRDefault="00335161" w:rsidP="00FD1D09">
      <w:pPr>
        <w:pStyle w:val="Informacindecontacto"/>
        <w:rPr>
          <w:rFonts w:ascii="Times New Roman" w:hAnsi="Times New Roman" w:cs="Times New Roman"/>
          <w:sz w:val="20"/>
          <w:szCs w:val="24"/>
          <w:lang w:val="es-PE"/>
        </w:rPr>
      </w:pPr>
      <w:proofErr w:type="spellStart"/>
      <w:r w:rsidRPr="006D63AA">
        <w:rPr>
          <w:rFonts w:ascii="Times New Roman" w:hAnsi="Times New Roman" w:cs="Times New Roman"/>
          <w:sz w:val="20"/>
          <w:szCs w:val="24"/>
          <w:lang w:val="es-PE"/>
        </w:rPr>
        <w:t>W</w:t>
      </w:r>
      <w:r w:rsidR="00FE1AF1">
        <w:rPr>
          <w:rFonts w:ascii="Times New Roman" w:hAnsi="Times New Roman" w:cs="Times New Roman"/>
          <w:sz w:val="20"/>
          <w:szCs w:val="24"/>
          <w:lang w:val="es-PE"/>
        </w:rPr>
        <w:t>ebsite</w:t>
      </w:r>
      <w:proofErr w:type="spellEnd"/>
      <w:r w:rsidR="00FE1AF1">
        <w:rPr>
          <w:rFonts w:ascii="Times New Roman" w:hAnsi="Times New Roman" w:cs="Times New Roman"/>
          <w:sz w:val="20"/>
          <w:szCs w:val="24"/>
          <w:lang w:val="es-PE"/>
        </w:rPr>
        <w:t>:</w:t>
      </w:r>
      <w:r w:rsidR="00FE1AF1">
        <w:rPr>
          <w:rFonts w:ascii="Times New Roman" w:hAnsi="Times New Roman" w:cs="Times New Roman"/>
          <w:sz w:val="20"/>
          <w:szCs w:val="24"/>
          <w:lang w:val="es-PE"/>
        </w:rPr>
        <w:tab/>
      </w:r>
      <w:r w:rsidR="00FD1D09" w:rsidRPr="006D63AA">
        <w:rPr>
          <w:rFonts w:ascii="Times New Roman" w:hAnsi="Times New Roman" w:cs="Times New Roman"/>
          <w:sz w:val="20"/>
          <w:szCs w:val="24"/>
          <w:lang w:val="es-PE"/>
        </w:rPr>
        <w:tab/>
      </w:r>
      <w:r w:rsidR="00FD1D09" w:rsidRPr="006D63AA">
        <w:rPr>
          <w:rFonts w:ascii="Times New Roman" w:hAnsi="Times New Roman" w:cs="Times New Roman"/>
          <w:sz w:val="20"/>
          <w:szCs w:val="24"/>
          <w:lang w:val="es-PE"/>
        </w:rPr>
        <w:tab/>
      </w:r>
      <w:r w:rsidR="00BA1FD3">
        <w:fldChar w:fldCharType="begin"/>
      </w:r>
      <w:r w:rsidR="00BA1FD3" w:rsidRPr="00563599">
        <w:rPr>
          <w:lang w:val="es-PE"/>
        </w:rPr>
        <w:instrText xml:space="preserve"> HYPERLINK "http://www.linkedin.com/in/delacruzelizabeth" </w:instrText>
      </w:r>
      <w:r w:rsidR="00BA1FD3">
        <w:fldChar w:fldCharType="separate"/>
      </w:r>
      <w:r w:rsidR="00FD1D09" w:rsidRPr="006D63AA">
        <w:rPr>
          <w:rStyle w:val="Hipervnculo"/>
          <w:rFonts w:ascii="Times New Roman" w:hAnsi="Times New Roman" w:cs="Times New Roman"/>
          <w:color w:val="3667C3" w:themeColor="accent2" w:themeShade="BF"/>
          <w:sz w:val="18"/>
          <w:lang w:val="es-PE"/>
        </w:rPr>
        <w:t>http://www.linkedin.com/in/delacruzelizabeth</w:t>
      </w:r>
      <w:r w:rsidR="00BA1FD3">
        <w:rPr>
          <w:rStyle w:val="Hipervnculo"/>
          <w:rFonts w:ascii="Times New Roman" w:hAnsi="Times New Roman" w:cs="Times New Roman"/>
          <w:color w:val="3667C3" w:themeColor="accent2" w:themeShade="BF"/>
          <w:sz w:val="18"/>
          <w:lang w:val="es-PE"/>
        </w:rPr>
        <w:fldChar w:fldCharType="end"/>
      </w:r>
    </w:p>
    <w:p w:rsidR="00C47368" w:rsidRPr="006D63AA" w:rsidRDefault="00C47368">
      <w:pPr>
        <w:pStyle w:val="Informacindecontacto"/>
        <w:rPr>
          <w:lang w:val="es-PE"/>
        </w:rPr>
      </w:pPr>
      <w:bookmarkStart w:id="0" w:name="_GoBack"/>
      <w:bookmarkEnd w:id="0"/>
    </w:p>
    <w:tbl>
      <w:tblPr>
        <w:tblStyle w:val="Tablaconcuadrcula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856"/>
      </w:tblGrid>
      <w:tr w:rsidR="00661EEF" w:rsidRPr="009056FA">
        <w:tc>
          <w:tcPr>
            <w:tcW w:w="8856" w:type="dxa"/>
            <w:tcBorders>
              <w:top w:val="single" w:sz="4" w:space="0" w:color="7598D9" w:themeColor="accent2"/>
              <w:bottom w:val="single" w:sz="4" w:space="0" w:color="7598D9" w:themeColor="accent2"/>
            </w:tcBorders>
            <w:shd w:val="clear" w:color="auto" w:fill="auto"/>
          </w:tcPr>
          <w:p w:rsidR="00C47368" w:rsidRDefault="007212F2" w:rsidP="00FD1D09">
            <w:pPr>
              <w:pStyle w:val="Encabezadodecurrculo1"/>
              <w:jc w:val="center"/>
            </w:pPr>
            <w:r>
              <w:rPr>
                <w:rFonts w:ascii="Times New Roman" w:hAnsi="Times New Roman" w:cs="Times New Roman"/>
                <w:sz w:val="24"/>
                <w:szCs w:val="24"/>
              </w:rPr>
              <w:t>PERFIL PROFESIONAL</w:t>
            </w:r>
          </w:p>
        </w:tc>
      </w:tr>
      <w:tr w:rsidR="00661EEF" w:rsidRPr="00563599">
        <w:tc>
          <w:tcPr>
            <w:tcW w:w="8856" w:type="dxa"/>
            <w:tcBorders>
              <w:top w:val="single" w:sz="4" w:space="0" w:color="7598D9" w:themeColor="accent2"/>
            </w:tcBorders>
          </w:tcPr>
          <w:p w:rsidR="005D42DB" w:rsidRPr="0096777C" w:rsidRDefault="00FD1D09" w:rsidP="00FD1D09">
            <w:pPr>
              <w:pStyle w:val="Textoprincipal1"/>
              <w:jc w:val="both"/>
              <w:rPr>
                <w:rFonts w:ascii="Times New Roman" w:hAnsi="Times New Roman" w:cs="Times New Roman"/>
                <w:sz w:val="18"/>
                <w:lang w:val="es-PE"/>
              </w:rPr>
            </w:pPr>
            <w:r w:rsidRPr="0096777C">
              <w:rPr>
                <w:rFonts w:ascii="Times New Roman" w:hAnsi="Times New Roman" w:cs="Times New Roman"/>
                <w:lang w:val="es-PE"/>
              </w:rPr>
              <w:t>Elizabeth De La Cruz</w:t>
            </w:r>
            <w:r w:rsidR="007212F2" w:rsidRPr="0096777C">
              <w:rPr>
                <w:rFonts w:ascii="Times New Roman" w:hAnsi="Times New Roman" w:cs="Times New Roman"/>
                <w:lang w:val="es-PE"/>
              </w:rPr>
              <w:t xml:space="preserve"> tiene un Máster en </w:t>
            </w:r>
            <w:r w:rsidRPr="0096777C">
              <w:rPr>
                <w:rFonts w:ascii="Times New Roman" w:hAnsi="Times New Roman" w:cs="Times New Roman"/>
                <w:lang w:val="es-PE"/>
              </w:rPr>
              <w:t xml:space="preserve">Supply Chain Management and Technology </w:t>
            </w:r>
            <w:r w:rsidR="007212F2" w:rsidRPr="0096777C">
              <w:rPr>
                <w:rFonts w:ascii="Times New Roman" w:hAnsi="Times New Roman" w:cs="Times New Roman"/>
                <w:lang w:val="es-PE"/>
              </w:rPr>
              <w:t xml:space="preserve">de </w:t>
            </w:r>
            <w:r w:rsidRPr="0096777C">
              <w:rPr>
                <w:rFonts w:ascii="Times New Roman" w:hAnsi="Times New Roman" w:cs="Times New Roman"/>
                <w:lang w:val="es-PE"/>
              </w:rPr>
              <w:t xml:space="preserve">“ESAN- Graduate School of Business” </w:t>
            </w:r>
            <w:r w:rsidR="00924723" w:rsidRPr="0096777C">
              <w:rPr>
                <w:rFonts w:ascii="Times New Roman" w:hAnsi="Times New Roman" w:cs="Times New Roman"/>
                <w:lang w:val="es-PE"/>
              </w:rPr>
              <w:t>e</w:t>
            </w:r>
            <w:r w:rsidRPr="0096777C">
              <w:rPr>
                <w:rFonts w:ascii="Times New Roman" w:hAnsi="Times New Roman" w:cs="Times New Roman"/>
                <w:lang w:val="es-PE"/>
              </w:rPr>
              <w:t xml:space="preserve">n </w:t>
            </w:r>
            <w:r w:rsidR="00384654" w:rsidRPr="0096777C">
              <w:rPr>
                <w:rFonts w:ascii="Times New Roman" w:hAnsi="Times New Roman" w:cs="Times New Roman"/>
                <w:lang w:val="es-PE"/>
              </w:rPr>
              <w:t>Perú</w:t>
            </w:r>
            <w:r w:rsidRPr="0096777C">
              <w:rPr>
                <w:rFonts w:ascii="Times New Roman" w:hAnsi="Times New Roman" w:cs="Times New Roman"/>
                <w:lang w:val="es-PE"/>
              </w:rPr>
              <w:t xml:space="preserve"> </w:t>
            </w:r>
            <w:r w:rsidR="00924723" w:rsidRPr="0096777C">
              <w:rPr>
                <w:rFonts w:ascii="Times New Roman" w:hAnsi="Times New Roman" w:cs="Times New Roman"/>
                <w:lang w:val="es-PE"/>
              </w:rPr>
              <w:t xml:space="preserve">y </w:t>
            </w:r>
            <w:r w:rsidRPr="0096777C">
              <w:rPr>
                <w:rFonts w:ascii="Times New Roman" w:hAnsi="Times New Roman" w:cs="Times New Roman"/>
                <w:lang w:val="es-PE"/>
              </w:rPr>
              <w:t xml:space="preserve">La Salle BCN, </w:t>
            </w:r>
            <w:r w:rsidR="00924723" w:rsidRPr="0096777C">
              <w:rPr>
                <w:rFonts w:ascii="Times New Roman" w:hAnsi="Times New Roman" w:cs="Times New Roman"/>
                <w:lang w:val="es-PE"/>
              </w:rPr>
              <w:t>España</w:t>
            </w:r>
            <w:r w:rsidRPr="0096777C">
              <w:rPr>
                <w:rFonts w:ascii="Times New Roman" w:hAnsi="Times New Roman" w:cs="Times New Roman"/>
                <w:lang w:val="es-PE"/>
              </w:rPr>
              <w:t xml:space="preserve"> (D</w:t>
            </w:r>
            <w:r w:rsidR="00924723" w:rsidRPr="0096777C">
              <w:rPr>
                <w:rFonts w:ascii="Times New Roman" w:hAnsi="Times New Roman" w:cs="Times New Roman"/>
                <w:lang w:val="es-PE"/>
              </w:rPr>
              <w:t>oble titulación</w:t>
            </w:r>
            <w:r w:rsidRPr="0096777C">
              <w:rPr>
                <w:rFonts w:ascii="Times New Roman" w:hAnsi="Times New Roman" w:cs="Times New Roman"/>
                <w:lang w:val="es-PE"/>
              </w:rPr>
              <w:t xml:space="preserve">). </w:t>
            </w:r>
            <w:r w:rsidR="00924723" w:rsidRPr="0096777C">
              <w:rPr>
                <w:rFonts w:ascii="Times New Roman" w:hAnsi="Times New Roman" w:cs="Times New Roman"/>
                <w:lang w:val="es-PE"/>
              </w:rPr>
              <w:t>Ella obtuvo su grado de licenciatura</w:t>
            </w:r>
            <w:r w:rsidR="005D42DB" w:rsidRPr="0096777C">
              <w:rPr>
                <w:rFonts w:ascii="Times New Roman" w:hAnsi="Times New Roman" w:cs="Times New Roman"/>
                <w:lang w:val="es-PE"/>
              </w:rPr>
              <w:t xml:space="preserve"> en Administración de Negocios con especialización en Comercio Internacional  de la “Universidad Latina de Costa Rica” en Costa Rica y también estudió Derecho y Ciencias Políticas en la “Universidad Santiago Antúnez de Mayolo” en Lima, Perú. Por lo tanto, graduándose de tres especialidades diferentes en los distintos países es capaz de desarrollar compromisos académicos multiculturales que se acoplan con diversas implicaciones programáticas que incluyen la implementación de las mejores prácticas se centra en los proyectos, procesos, personas y beneficios. A través de los años, ella se ha comprometido con el sector sin fines de lucro con el diseño del proyecto y propuesta de subvención para "Mujeres y empoderamiento empresarial de los jóvenes", ONG con sede en los suburbios (gueto) de Nairobi, Kenia, que se establecieron con el fin de luchar contra la pobreza generalizada y también facilitadora para un curso de Comercio Internacional y la Gestión de la Cadena de Suministro temas para el programa de PEOI que ayudan a los estudiantes desfavorecidos y aspirantes a profesionales a mejorar sus vidas, dándoles una educación universitaria. Ella también es un jugador de equipo, de mente abierta profesional y </w:t>
            </w:r>
            <w:proofErr w:type="gramStart"/>
            <w:r w:rsidR="005D42DB" w:rsidRPr="0096777C">
              <w:rPr>
                <w:rFonts w:ascii="Times New Roman" w:hAnsi="Times New Roman" w:cs="Times New Roman"/>
                <w:lang w:val="es-PE"/>
              </w:rPr>
              <w:t>un</w:t>
            </w:r>
            <w:proofErr w:type="gramEnd"/>
            <w:r w:rsidR="005D42DB" w:rsidRPr="0096777C">
              <w:rPr>
                <w:rFonts w:ascii="Times New Roman" w:hAnsi="Times New Roman" w:cs="Times New Roman"/>
                <w:lang w:val="es-PE"/>
              </w:rPr>
              <w:t xml:space="preserve"> corredora. Ella contribuye con la Iglesia Vineyard en Perú como Gerente de Logística.</w:t>
            </w:r>
          </w:p>
          <w:tbl>
            <w:tblPr>
              <w:tblStyle w:val="Tablaconcuadrcula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640"/>
            </w:tblGrid>
            <w:tr w:rsidR="00FD1D09" w:rsidRPr="009056FA" w:rsidTr="005D42DB">
              <w:tc>
                <w:tcPr>
                  <w:tcW w:w="8640" w:type="dxa"/>
                  <w:tcBorders>
                    <w:top w:val="single" w:sz="4" w:space="0" w:color="7598D9" w:themeColor="accent2"/>
                    <w:bottom w:val="single" w:sz="4" w:space="0" w:color="7598D9" w:themeColor="accent2"/>
                  </w:tcBorders>
                  <w:shd w:val="clear" w:color="auto" w:fill="auto"/>
                </w:tcPr>
                <w:p w:rsidR="00FD1D09" w:rsidRDefault="005D42DB" w:rsidP="00FD1D09">
                  <w:pPr>
                    <w:pStyle w:val="Encabezadodecurrculo1"/>
                    <w:jc w:val="center"/>
                  </w:pPr>
                  <w:r>
                    <w:t>Resumen de competencias</w:t>
                  </w:r>
                </w:p>
              </w:tc>
            </w:tr>
            <w:tr w:rsidR="00FD1D09" w:rsidRPr="00563599" w:rsidTr="005D42DB">
              <w:tc>
                <w:tcPr>
                  <w:tcW w:w="8640" w:type="dxa"/>
                  <w:tcBorders>
                    <w:top w:val="single" w:sz="4" w:space="0" w:color="7598D9" w:themeColor="accent2"/>
                  </w:tcBorders>
                </w:tcPr>
                <w:p w:rsidR="0096777C" w:rsidRPr="0096777C" w:rsidRDefault="0096777C" w:rsidP="0096777C">
                  <w:pPr>
                    <w:pStyle w:val="Textoprincipal1"/>
                    <w:jc w:val="both"/>
                    <w:rPr>
                      <w:rFonts w:ascii="Times New Roman" w:hAnsi="Times New Roman" w:cs="Times New Roman"/>
                      <w:szCs w:val="18"/>
                      <w:lang w:val="es-PE"/>
                    </w:rPr>
                  </w:pPr>
                  <w:r w:rsidRPr="0096777C">
                    <w:rPr>
                      <w:rFonts w:ascii="Times New Roman" w:hAnsi="Times New Roman" w:cs="Times New Roman"/>
                      <w:b/>
                      <w:szCs w:val="18"/>
                      <w:lang w:val="es-PE"/>
                    </w:rPr>
                    <w:t xml:space="preserve">Gestión de proyectos: </w:t>
                  </w:r>
                  <w:r w:rsidRPr="0096777C">
                    <w:rPr>
                      <w:rFonts w:ascii="Times New Roman" w:hAnsi="Times New Roman" w:cs="Times New Roman"/>
                      <w:szCs w:val="18"/>
                      <w:lang w:val="es-PE"/>
                    </w:rPr>
                    <w:t>En Procter and Gamble en 2010, me uní a un equipo multicultural para liderar un proyecto con los miembros del equipo en toda América Latina. Coordinar y llevar a cabo la reunión anual en México de la Organización de América Latina. Meses de reuniones y videoconferencias fueron realizadas para coordinar el evento. Alcanzado con éxito los objetivos de la organización y obtener toda la coordinación de la logística lograda con grandes resultados. Un "Power of Y</w:t>
                  </w:r>
                  <w:r w:rsidR="00146DE4">
                    <w:rPr>
                      <w:rFonts w:ascii="Times New Roman" w:hAnsi="Times New Roman" w:cs="Times New Roman"/>
                      <w:szCs w:val="18"/>
                      <w:lang w:val="es-PE"/>
                    </w:rPr>
                    <w:t>OU</w:t>
                  </w:r>
                  <w:r w:rsidRPr="0096777C">
                    <w:rPr>
                      <w:rFonts w:ascii="Times New Roman" w:hAnsi="Times New Roman" w:cs="Times New Roman"/>
                      <w:szCs w:val="18"/>
                      <w:lang w:val="es-PE"/>
                    </w:rPr>
                    <w:t>" de reconocimiento por parte del Vicepresidente de la Compañía.</w:t>
                  </w:r>
                </w:p>
                <w:p w:rsidR="0096777C" w:rsidRPr="0096777C" w:rsidRDefault="0096777C" w:rsidP="0096777C">
                  <w:pPr>
                    <w:pStyle w:val="Textoprincipal1"/>
                    <w:jc w:val="both"/>
                    <w:rPr>
                      <w:rFonts w:ascii="Times New Roman" w:hAnsi="Times New Roman" w:cs="Times New Roman"/>
                      <w:szCs w:val="18"/>
                      <w:lang w:val="es-PE"/>
                    </w:rPr>
                  </w:pPr>
                </w:p>
                <w:p w:rsidR="0096777C" w:rsidRPr="0096777C" w:rsidRDefault="0096777C" w:rsidP="0096777C">
                  <w:pPr>
                    <w:pStyle w:val="Textoprincipal1"/>
                    <w:jc w:val="both"/>
                    <w:rPr>
                      <w:rFonts w:ascii="Times New Roman" w:hAnsi="Times New Roman" w:cs="Times New Roman"/>
                      <w:szCs w:val="18"/>
                      <w:lang w:val="es-PE"/>
                    </w:rPr>
                  </w:pPr>
                  <w:r w:rsidRPr="0096777C">
                    <w:rPr>
                      <w:rFonts w:ascii="Times New Roman" w:hAnsi="Times New Roman" w:cs="Times New Roman"/>
                      <w:b/>
                      <w:szCs w:val="18"/>
                      <w:lang w:val="es-PE"/>
                    </w:rPr>
                    <w:t>Gestión de la Cartera de Proyectos</w:t>
                  </w:r>
                  <w:r w:rsidRPr="0096777C">
                    <w:rPr>
                      <w:rFonts w:ascii="Times New Roman" w:hAnsi="Times New Roman" w:cs="Times New Roman"/>
                      <w:szCs w:val="18"/>
                      <w:lang w:val="es-PE"/>
                    </w:rPr>
                    <w:t>: En Procter and Gamble, desde 2008/12 consiguió los mejores resultados en la planificación, inteligencia de negocios y proyectos de visibilidad en el seguimiento de los costos y gastos en las subcategorías. Capaz de manejar diferentes subcategorías, contacto principal mundial y capaz de organizar los informes y previsiones alineados a las diferentes reuniones con los Directores Asociados.</w:t>
                  </w:r>
                </w:p>
                <w:p w:rsidR="0096777C" w:rsidRPr="0096777C" w:rsidRDefault="0096777C" w:rsidP="0096777C">
                  <w:pPr>
                    <w:pStyle w:val="Textoprincipal1"/>
                    <w:jc w:val="both"/>
                    <w:rPr>
                      <w:rFonts w:ascii="Times New Roman" w:hAnsi="Times New Roman" w:cs="Times New Roman"/>
                      <w:szCs w:val="18"/>
                      <w:lang w:val="es-PE"/>
                    </w:rPr>
                  </w:pPr>
                </w:p>
                <w:p w:rsidR="0096777C" w:rsidRPr="0096777C" w:rsidRDefault="0096777C" w:rsidP="0096777C">
                  <w:pPr>
                    <w:jc w:val="both"/>
                    <w:rPr>
                      <w:sz w:val="20"/>
                      <w:szCs w:val="18"/>
                      <w:lang w:val="es-PE"/>
                    </w:rPr>
                  </w:pPr>
                  <w:r w:rsidRPr="0096777C">
                    <w:rPr>
                      <w:rFonts w:ascii="Times New Roman" w:hAnsi="Times New Roman" w:cs="Times New Roman"/>
                      <w:b/>
                      <w:sz w:val="20"/>
                      <w:szCs w:val="18"/>
                      <w:lang w:val="es-PE"/>
                    </w:rPr>
                    <w:t>Construir Alianzas Estratégicas</w:t>
                  </w:r>
                  <w:r w:rsidRPr="0096777C">
                    <w:rPr>
                      <w:rFonts w:ascii="Times New Roman" w:hAnsi="Times New Roman" w:cs="Times New Roman"/>
                      <w:sz w:val="20"/>
                      <w:szCs w:val="18"/>
                      <w:lang w:val="es-PE"/>
                    </w:rPr>
                    <w:t>: En Procter and Gamble, desde 2005/ 08 desarrolló una matriz confiable de los proveedores top y generar estrategias de intercambio de información que ayudó a concretar la instalación según los productos entregados y ubicación. La matriz tiene información detallada del proveedor a contactar, implementación de “RIM’s calls” (Resultados, Mejora, Medición) es la reunión con llamadas invitando a los proveedores a obtener feedback y colaborar juntos de forma interactiva y desarrollar habilidades de negociación con ambos proveedores. La entrega de un servicio al cliente enfocado de manera más directa, respondiendo a las necesidades de los clientes y proporcionando un excelente servicio al cliente (clientes internos y externos)</w:t>
                  </w:r>
                </w:p>
                <w:p w:rsidR="00FD1D09" w:rsidRPr="006D63AA" w:rsidRDefault="00FD1D09" w:rsidP="00FD1D09">
                  <w:pPr>
                    <w:pStyle w:val="Textoprincipal1"/>
                    <w:rPr>
                      <w:rFonts w:ascii="Times New Roman" w:hAnsi="Times New Roman" w:cs="Times New Roman"/>
                      <w:shd w:val="clear" w:color="auto" w:fill="FFFFFF"/>
                      <w:lang w:val="es-PE"/>
                    </w:rPr>
                  </w:pPr>
                </w:p>
              </w:tc>
            </w:tr>
          </w:tbl>
          <w:p w:rsidR="00FD1D09" w:rsidRPr="00FC45D2" w:rsidRDefault="00FD1D09">
            <w:pPr>
              <w:pStyle w:val="Textoprincipal1"/>
              <w:rPr>
                <w:rFonts w:ascii="Times New Roman" w:hAnsi="Times New Roman" w:cs="Times New Roman"/>
                <w:shd w:val="clear" w:color="auto" w:fill="FFFFFF"/>
                <w:lang w:val="es-PE"/>
              </w:rPr>
            </w:pPr>
          </w:p>
        </w:tc>
      </w:tr>
    </w:tbl>
    <w:p w:rsidR="0096777C" w:rsidRPr="006D63AA" w:rsidRDefault="0096777C" w:rsidP="00FD1D09">
      <w:pPr>
        <w:pStyle w:val="Textoprincipal1"/>
        <w:jc w:val="both"/>
        <w:rPr>
          <w:rFonts w:ascii="Times New Roman" w:hAnsi="Times New Roman" w:cs="Times New Roman"/>
          <w:b/>
          <w:lang w:val="es-PE"/>
        </w:rPr>
      </w:pPr>
    </w:p>
    <w:p w:rsidR="0096777C" w:rsidRPr="0096777C" w:rsidRDefault="0096777C" w:rsidP="0096777C">
      <w:pPr>
        <w:pStyle w:val="Textoprincipal1"/>
        <w:jc w:val="both"/>
        <w:rPr>
          <w:rFonts w:ascii="Times New Roman" w:hAnsi="Times New Roman" w:cs="Times New Roman"/>
          <w:lang w:val="es-PE"/>
        </w:rPr>
      </w:pPr>
      <w:r w:rsidRPr="0096777C">
        <w:rPr>
          <w:rFonts w:ascii="Times New Roman" w:hAnsi="Times New Roman" w:cs="Times New Roman"/>
          <w:b/>
          <w:lang w:val="es-PE"/>
        </w:rPr>
        <w:lastRenderedPageBreak/>
        <w:t>Análisis Financiero:</w:t>
      </w:r>
      <w:r w:rsidRPr="0096777C">
        <w:rPr>
          <w:rFonts w:ascii="Times New Roman" w:hAnsi="Times New Roman" w:cs="Times New Roman"/>
          <w:lang w:val="es-PE"/>
        </w:rPr>
        <w:t xml:space="preserve"> En Procter and Gamble, en 2008/12 </w:t>
      </w:r>
      <w:r>
        <w:rPr>
          <w:rFonts w:ascii="Times New Roman" w:hAnsi="Times New Roman" w:cs="Times New Roman"/>
          <w:lang w:val="es-PE"/>
        </w:rPr>
        <w:t xml:space="preserve">se pudo acertar </w:t>
      </w:r>
      <w:r w:rsidRPr="0096777C">
        <w:rPr>
          <w:rFonts w:ascii="Times New Roman" w:hAnsi="Times New Roman" w:cs="Times New Roman"/>
          <w:lang w:val="es-PE"/>
        </w:rPr>
        <w:t xml:space="preserve">gastos vs. </w:t>
      </w:r>
      <w:proofErr w:type="gramStart"/>
      <w:r w:rsidRPr="0096777C">
        <w:rPr>
          <w:rFonts w:ascii="Times New Roman" w:hAnsi="Times New Roman" w:cs="Times New Roman"/>
          <w:lang w:val="es-PE"/>
        </w:rPr>
        <w:t>ingresos</w:t>
      </w:r>
      <w:proofErr w:type="gramEnd"/>
      <w:r w:rsidRPr="0096777C">
        <w:rPr>
          <w:rFonts w:ascii="Times New Roman" w:hAnsi="Times New Roman" w:cs="Times New Roman"/>
          <w:lang w:val="es-PE"/>
        </w:rPr>
        <w:t xml:space="preserve"> con el pronóstico con un 99,00% de exactitud, </w:t>
      </w:r>
      <w:r>
        <w:rPr>
          <w:rFonts w:ascii="Times New Roman" w:hAnsi="Times New Roman" w:cs="Times New Roman"/>
          <w:lang w:val="es-PE"/>
        </w:rPr>
        <w:t xml:space="preserve">lograr las acumulaciones fiscales en su totalidad </w:t>
      </w:r>
      <w:r w:rsidRPr="0096777C">
        <w:rPr>
          <w:rFonts w:ascii="Times New Roman" w:hAnsi="Times New Roman" w:cs="Times New Roman"/>
          <w:lang w:val="es-PE"/>
        </w:rPr>
        <w:t>con grandes resultados</w:t>
      </w:r>
      <w:r>
        <w:rPr>
          <w:rFonts w:ascii="Times New Roman" w:hAnsi="Times New Roman" w:cs="Times New Roman"/>
          <w:lang w:val="es-PE"/>
        </w:rPr>
        <w:t xml:space="preserve"> para la sub categoría</w:t>
      </w:r>
      <w:r w:rsidRPr="0096777C">
        <w:rPr>
          <w:rFonts w:ascii="Times New Roman" w:hAnsi="Times New Roman" w:cs="Times New Roman"/>
          <w:lang w:val="es-PE"/>
        </w:rPr>
        <w:t>. Gestión de proyectos y contratos en todo el mundo teniendo en cuenta los impuestos y las cargas de proveedores ubicación</w:t>
      </w:r>
    </w:p>
    <w:p w:rsidR="0096777C" w:rsidRPr="0096777C" w:rsidRDefault="0096777C" w:rsidP="0096777C">
      <w:pPr>
        <w:pStyle w:val="Textoprincipal1"/>
        <w:jc w:val="both"/>
        <w:rPr>
          <w:rFonts w:ascii="Times New Roman" w:hAnsi="Times New Roman" w:cs="Times New Roman"/>
          <w:lang w:val="es-PE"/>
        </w:rPr>
      </w:pPr>
    </w:p>
    <w:p w:rsidR="0096777C" w:rsidRPr="0096777C" w:rsidRDefault="0096777C" w:rsidP="0096777C">
      <w:pPr>
        <w:pStyle w:val="Textoprincipal1"/>
        <w:jc w:val="both"/>
        <w:rPr>
          <w:rFonts w:ascii="Times New Roman" w:hAnsi="Times New Roman" w:cs="Times New Roman"/>
          <w:lang w:val="es-PE"/>
        </w:rPr>
      </w:pPr>
      <w:r w:rsidRPr="0096777C">
        <w:rPr>
          <w:rFonts w:ascii="Times New Roman" w:hAnsi="Times New Roman" w:cs="Times New Roman"/>
          <w:b/>
          <w:lang w:val="es-PE"/>
        </w:rPr>
        <w:t>Trabajo en equipo y la colaboración / Multiculturalismo:</w:t>
      </w:r>
      <w:r w:rsidRPr="0096777C">
        <w:rPr>
          <w:rFonts w:ascii="Times New Roman" w:hAnsi="Times New Roman" w:cs="Times New Roman"/>
          <w:lang w:val="es-PE"/>
        </w:rPr>
        <w:t xml:space="preserve"> En Procter and Gamble, en 2005/ 12, </w:t>
      </w:r>
      <w:r>
        <w:rPr>
          <w:rFonts w:ascii="Times New Roman" w:hAnsi="Times New Roman" w:cs="Times New Roman"/>
          <w:lang w:val="es-PE"/>
        </w:rPr>
        <w:t xml:space="preserve">se </w:t>
      </w:r>
      <w:r w:rsidRPr="0096777C">
        <w:rPr>
          <w:rFonts w:ascii="Times New Roman" w:hAnsi="Times New Roman" w:cs="Times New Roman"/>
          <w:lang w:val="es-PE"/>
        </w:rPr>
        <w:t>trabaj</w:t>
      </w:r>
      <w:r>
        <w:rPr>
          <w:rFonts w:ascii="Times New Roman" w:hAnsi="Times New Roman" w:cs="Times New Roman"/>
          <w:lang w:val="es-PE"/>
        </w:rPr>
        <w:t>ó</w:t>
      </w:r>
      <w:r w:rsidRPr="0096777C">
        <w:rPr>
          <w:rFonts w:ascii="Times New Roman" w:hAnsi="Times New Roman" w:cs="Times New Roman"/>
          <w:lang w:val="es-PE"/>
        </w:rPr>
        <w:t xml:space="preserve"> y entren</w:t>
      </w:r>
      <w:r>
        <w:rPr>
          <w:rFonts w:ascii="Times New Roman" w:hAnsi="Times New Roman" w:cs="Times New Roman"/>
          <w:lang w:val="es-PE"/>
        </w:rPr>
        <w:t>ó</w:t>
      </w:r>
      <w:r w:rsidRPr="0096777C">
        <w:rPr>
          <w:rFonts w:ascii="Times New Roman" w:hAnsi="Times New Roman" w:cs="Times New Roman"/>
          <w:lang w:val="es-PE"/>
        </w:rPr>
        <w:t xml:space="preserve"> diferentes miembros de equipo </w:t>
      </w:r>
      <w:r>
        <w:rPr>
          <w:rFonts w:ascii="Times New Roman" w:hAnsi="Times New Roman" w:cs="Times New Roman"/>
          <w:lang w:val="es-PE"/>
        </w:rPr>
        <w:t xml:space="preserve">a nivel global, </w:t>
      </w:r>
      <w:r w:rsidRPr="0096777C">
        <w:rPr>
          <w:rFonts w:ascii="Times New Roman" w:hAnsi="Times New Roman" w:cs="Times New Roman"/>
          <w:lang w:val="es-PE"/>
        </w:rPr>
        <w:t xml:space="preserve">la comprensión de la cultura y contextos diversos. </w:t>
      </w:r>
      <w:r w:rsidR="004E1B2E">
        <w:rPr>
          <w:rFonts w:ascii="Times New Roman" w:hAnsi="Times New Roman" w:cs="Times New Roman"/>
          <w:lang w:val="es-PE"/>
        </w:rPr>
        <w:t>Ha vivido y profesionalmente involucrada en Costa Rica y Perú</w:t>
      </w:r>
      <w:r w:rsidRPr="0096777C">
        <w:rPr>
          <w:rFonts w:ascii="Times New Roman" w:hAnsi="Times New Roman" w:cs="Times New Roman"/>
          <w:lang w:val="es-PE"/>
        </w:rPr>
        <w:t>.</w:t>
      </w:r>
    </w:p>
    <w:p w:rsidR="0096777C" w:rsidRPr="0096777C" w:rsidRDefault="0096777C" w:rsidP="0096777C">
      <w:pPr>
        <w:pStyle w:val="Textoprincipal1"/>
        <w:jc w:val="both"/>
        <w:rPr>
          <w:rFonts w:ascii="Times New Roman" w:hAnsi="Times New Roman" w:cs="Times New Roman"/>
          <w:lang w:val="es-PE"/>
        </w:rPr>
      </w:pPr>
    </w:p>
    <w:p w:rsidR="0096777C" w:rsidRPr="0096777C" w:rsidRDefault="0096777C" w:rsidP="0096777C">
      <w:pPr>
        <w:pStyle w:val="Textoprincipal1"/>
        <w:jc w:val="both"/>
        <w:rPr>
          <w:rFonts w:ascii="Times New Roman" w:hAnsi="Times New Roman" w:cs="Times New Roman"/>
          <w:lang w:val="es-PE"/>
        </w:rPr>
      </w:pPr>
      <w:r w:rsidRPr="004E1B2E">
        <w:rPr>
          <w:rFonts w:ascii="Times New Roman" w:hAnsi="Times New Roman" w:cs="Times New Roman"/>
          <w:b/>
          <w:lang w:val="es-PE"/>
        </w:rPr>
        <w:t>Búsqueda de información:</w:t>
      </w:r>
      <w:r w:rsidRPr="004E1B2E">
        <w:rPr>
          <w:rFonts w:ascii="Times New Roman" w:hAnsi="Times New Roman" w:cs="Times New Roman"/>
          <w:lang w:val="es-PE"/>
        </w:rPr>
        <w:t xml:space="preserve"> En</w:t>
      </w:r>
      <w:r w:rsidRPr="0096777C">
        <w:rPr>
          <w:rFonts w:ascii="Times New Roman" w:hAnsi="Times New Roman" w:cs="Times New Roman"/>
          <w:lang w:val="es-PE"/>
        </w:rPr>
        <w:t xml:space="preserve"> Procter and Gamble, en 2012 dirigió un proyecto para crear una herramienta informática</w:t>
      </w:r>
      <w:r w:rsidR="004E1B2E">
        <w:rPr>
          <w:rFonts w:ascii="Times New Roman" w:hAnsi="Times New Roman" w:cs="Times New Roman"/>
          <w:lang w:val="es-PE"/>
        </w:rPr>
        <w:t>:</w:t>
      </w:r>
      <w:r w:rsidRPr="0096777C">
        <w:rPr>
          <w:rFonts w:ascii="Times New Roman" w:hAnsi="Times New Roman" w:cs="Times New Roman"/>
          <w:lang w:val="es-PE"/>
        </w:rPr>
        <w:t xml:space="preserve"> Matriz de Operaciones Comerciales de Gestión y </w:t>
      </w:r>
      <w:r w:rsidR="004E1B2E">
        <w:rPr>
          <w:rFonts w:ascii="Times New Roman" w:hAnsi="Times New Roman" w:cs="Times New Roman"/>
          <w:lang w:val="es-PE"/>
        </w:rPr>
        <w:t xml:space="preserve">Líder de la </w:t>
      </w:r>
      <w:r w:rsidRPr="0096777C">
        <w:rPr>
          <w:rFonts w:ascii="Times New Roman" w:hAnsi="Times New Roman" w:cs="Times New Roman"/>
          <w:lang w:val="es-PE"/>
        </w:rPr>
        <w:t xml:space="preserve">Planificación </w:t>
      </w:r>
      <w:r w:rsidR="004E1B2E">
        <w:rPr>
          <w:rFonts w:ascii="Times New Roman" w:hAnsi="Times New Roman" w:cs="Times New Roman"/>
          <w:lang w:val="es-PE"/>
        </w:rPr>
        <w:t>del Portafolio para la sub categoría</w:t>
      </w:r>
      <w:r w:rsidRPr="0096777C">
        <w:rPr>
          <w:rFonts w:ascii="Times New Roman" w:hAnsi="Times New Roman" w:cs="Times New Roman"/>
          <w:lang w:val="es-PE"/>
        </w:rPr>
        <w:t>. Investig</w:t>
      </w:r>
      <w:r w:rsidR="004E1B2E">
        <w:rPr>
          <w:rFonts w:ascii="Times New Roman" w:hAnsi="Times New Roman" w:cs="Times New Roman"/>
          <w:lang w:val="es-PE"/>
        </w:rPr>
        <w:t>ó</w:t>
      </w:r>
      <w:r w:rsidRPr="0096777C">
        <w:rPr>
          <w:rFonts w:ascii="Times New Roman" w:hAnsi="Times New Roman" w:cs="Times New Roman"/>
          <w:lang w:val="es-PE"/>
        </w:rPr>
        <w:t xml:space="preserve"> entre las diferentes líneas de servicio y </w:t>
      </w:r>
      <w:r w:rsidR="004E1B2E">
        <w:rPr>
          <w:rFonts w:ascii="Times New Roman" w:hAnsi="Times New Roman" w:cs="Times New Roman"/>
          <w:lang w:val="es-PE"/>
        </w:rPr>
        <w:t xml:space="preserve">sub </w:t>
      </w:r>
      <w:r w:rsidRPr="0096777C">
        <w:rPr>
          <w:rFonts w:ascii="Times New Roman" w:hAnsi="Times New Roman" w:cs="Times New Roman"/>
          <w:lang w:val="es-PE"/>
        </w:rPr>
        <w:t>categorías dentro de la empresa para saber exactamente cuál era su trabajo principal</w:t>
      </w:r>
      <w:r w:rsidR="004E1B2E">
        <w:rPr>
          <w:rFonts w:ascii="Times New Roman" w:hAnsi="Times New Roman" w:cs="Times New Roman"/>
          <w:lang w:val="es-PE"/>
        </w:rPr>
        <w:t xml:space="preserve"> de cada integrante del equipo</w:t>
      </w:r>
      <w:r w:rsidRPr="0096777C">
        <w:rPr>
          <w:rFonts w:ascii="Times New Roman" w:hAnsi="Times New Roman" w:cs="Times New Roman"/>
          <w:lang w:val="es-PE"/>
        </w:rPr>
        <w:t xml:space="preserve"> y las herramientas que se manejan. Combinando esfuerzos con los dos equipos, se llevó a cabo la herramienta y poder </w:t>
      </w:r>
      <w:r w:rsidR="004E1B2E">
        <w:rPr>
          <w:rFonts w:ascii="Times New Roman" w:hAnsi="Times New Roman" w:cs="Times New Roman"/>
          <w:lang w:val="es-PE"/>
        </w:rPr>
        <w:t>hacer el seguimiento d</w:t>
      </w:r>
      <w:r w:rsidRPr="0096777C">
        <w:rPr>
          <w:rFonts w:ascii="Times New Roman" w:hAnsi="Times New Roman" w:cs="Times New Roman"/>
          <w:lang w:val="es-PE"/>
        </w:rPr>
        <w:t xml:space="preserve">el trabajo principal </w:t>
      </w:r>
      <w:r w:rsidR="004E1B2E">
        <w:rPr>
          <w:rFonts w:ascii="Times New Roman" w:hAnsi="Times New Roman" w:cs="Times New Roman"/>
          <w:lang w:val="es-PE"/>
        </w:rPr>
        <w:t xml:space="preserve">con </w:t>
      </w:r>
      <w:r w:rsidRPr="0096777C">
        <w:rPr>
          <w:rFonts w:ascii="Times New Roman" w:hAnsi="Times New Roman" w:cs="Times New Roman"/>
          <w:lang w:val="es-PE"/>
        </w:rPr>
        <w:t>hitos conseguidos</w:t>
      </w:r>
      <w:r w:rsidR="004E1B2E">
        <w:rPr>
          <w:rFonts w:ascii="Times New Roman" w:hAnsi="Times New Roman" w:cs="Times New Roman"/>
          <w:lang w:val="es-PE"/>
        </w:rPr>
        <w:t>.</w:t>
      </w:r>
    </w:p>
    <w:p w:rsidR="004E1B2E" w:rsidRPr="006D63AA" w:rsidRDefault="004E1B2E" w:rsidP="00FD1D09">
      <w:pPr>
        <w:pStyle w:val="Textoprincipal1"/>
        <w:jc w:val="both"/>
        <w:rPr>
          <w:rFonts w:ascii="Times New Roman" w:hAnsi="Times New Roman" w:cs="Times New Roman"/>
          <w:b/>
          <w:lang w:val="es-PE"/>
        </w:rPr>
      </w:pPr>
    </w:p>
    <w:p w:rsidR="00FE1AF1" w:rsidRDefault="004E1B2E" w:rsidP="00146DE4">
      <w:pPr>
        <w:pStyle w:val="Textoprincipal1"/>
        <w:jc w:val="both"/>
        <w:rPr>
          <w:rFonts w:ascii="Times New Roman" w:hAnsi="Times New Roman" w:cs="Times New Roman"/>
          <w:lang w:val="es-PE"/>
        </w:rPr>
      </w:pPr>
      <w:r w:rsidRPr="004E1B2E">
        <w:rPr>
          <w:rFonts w:ascii="Times New Roman" w:hAnsi="Times New Roman" w:cs="Times New Roman"/>
          <w:b/>
          <w:lang w:val="es-PE"/>
        </w:rPr>
        <w:t>Desarrollo y Aprendizaje Continuo:</w:t>
      </w:r>
      <w:r>
        <w:rPr>
          <w:rFonts w:ascii="Times New Roman" w:hAnsi="Times New Roman" w:cs="Times New Roman"/>
          <w:lang w:val="es-PE"/>
        </w:rPr>
        <w:t xml:space="preserve"> En</w:t>
      </w:r>
      <w:r w:rsidRPr="004E1B2E">
        <w:rPr>
          <w:rFonts w:ascii="Times New Roman" w:hAnsi="Times New Roman" w:cs="Times New Roman"/>
          <w:lang w:val="es-PE"/>
        </w:rPr>
        <w:t xml:space="preserve"> Procter a</w:t>
      </w:r>
      <w:r>
        <w:rPr>
          <w:rFonts w:ascii="Times New Roman" w:hAnsi="Times New Roman" w:cs="Times New Roman"/>
          <w:lang w:val="es-PE"/>
        </w:rPr>
        <w:t>nd Gamble, desde 2008 a 2012 fue invitada</w:t>
      </w:r>
      <w:r w:rsidRPr="004E1B2E">
        <w:rPr>
          <w:rFonts w:ascii="Times New Roman" w:hAnsi="Times New Roman" w:cs="Times New Roman"/>
          <w:lang w:val="es-PE"/>
        </w:rPr>
        <w:t xml:space="preserve"> a formar parte del programa de entrenador empresarial</w:t>
      </w:r>
      <w:r>
        <w:rPr>
          <w:rFonts w:ascii="Times New Roman" w:hAnsi="Times New Roman" w:cs="Times New Roman"/>
          <w:lang w:val="es-PE"/>
        </w:rPr>
        <w:t xml:space="preserve"> para impartir el entrenamiento “Atleta Corporativo” del </w:t>
      </w:r>
      <w:proofErr w:type="spellStart"/>
      <w:r w:rsidRPr="004E1B2E">
        <w:rPr>
          <w:rFonts w:ascii="Times New Roman" w:hAnsi="Times New Roman" w:cs="Times New Roman"/>
          <w:lang w:val="es-PE"/>
        </w:rPr>
        <w:t>The</w:t>
      </w:r>
      <w:proofErr w:type="spellEnd"/>
      <w:r w:rsidRPr="004E1B2E">
        <w:rPr>
          <w:rFonts w:ascii="Times New Roman" w:hAnsi="Times New Roman" w:cs="Times New Roman"/>
          <w:lang w:val="es-PE"/>
        </w:rPr>
        <w:t xml:space="preserve"> Human Performance Institute Training</w:t>
      </w:r>
      <w:r>
        <w:rPr>
          <w:rFonts w:ascii="Times New Roman" w:hAnsi="Times New Roman" w:cs="Times New Roman"/>
          <w:lang w:val="es-PE"/>
        </w:rPr>
        <w:t>. Ayudó a otros a mejorar, ser considerada</w:t>
      </w:r>
      <w:r w:rsidRPr="004E1B2E">
        <w:rPr>
          <w:rFonts w:ascii="Times New Roman" w:hAnsi="Times New Roman" w:cs="Times New Roman"/>
          <w:lang w:val="es-PE"/>
        </w:rPr>
        <w:t xml:space="preserve"> como un modelo a seguir </w:t>
      </w:r>
      <w:r>
        <w:rPr>
          <w:rFonts w:ascii="Times New Roman" w:hAnsi="Times New Roman" w:cs="Times New Roman"/>
          <w:lang w:val="es-PE"/>
        </w:rPr>
        <w:t>fue un a</w:t>
      </w:r>
      <w:r w:rsidRPr="004E1B2E">
        <w:rPr>
          <w:rFonts w:ascii="Times New Roman" w:hAnsi="Times New Roman" w:cs="Times New Roman"/>
          <w:lang w:val="es-PE"/>
        </w:rPr>
        <w:t xml:space="preserve">scenso </w:t>
      </w:r>
      <w:r>
        <w:rPr>
          <w:rFonts w:ascii="Times New Roman" w:hAnsi="Times New Roman" w:cs="Times New Roman"/>
          <w:lang w:val="es-PE"/>
        </w:rPr>
        <w:t>desafiante que le</w:t>
      </w:r>
      <w:r w:rsidRPr="004E1B2E">
        <w:rPr>
          <w:rFonts w:ascii="Times New Roman" w:hAnsi="Times New Roman" w:cs="Times New Roman"/>
          <w:lang w:val="es-PE"/>
        </w:rPr>
        <w:t xml:space="preserve"> ayudó a desarrollar más </w:t>
      </w:r>
      <w:r>
        <w:rPr>
          <w:rFonts w:ascii="Times New Roman" w:hAnsi="Times New Roman" w:cs="Times New Roman"/>
          <w:lang w:val="es-PE"/>
        </w:rPr>
        <w:t>conocimientos e interesarse por</w:t>
      </w:r>
      <w:r w:rsidRPr="004E1B2E">
        <w:rPr>
          <w:rFonts w:ascii="Times New Roman" w:hAnsi="Times New Roman" w:cs="Times New Roman"/>
          <w:lang w:val="es-PE"/>
        </w:rPr>
        <w:t xml:space="preserve"> aprender más y también ayudar a la empresa a conseguir el objetivo global en entrenamiento</w:t>
      </w:r>
      <w:r>
        <w:rPr>
          <w:rFonts w:ascii="Times New Roman" w:hAnsi="Times New Roman" w:cs="Times New Roman"/>
          <w:lang w:val="es-PE"/>
        </w:rPr>
        <w:t>s corporativos</w:t>
      </w:r>
      <w:r w:rsidRPr="004E1B2E">
        <w:rPr>
          <w:rFonts w:ascii="Times New Roman" w:hAnsi="Times New Roman" w:cs="Times New Roman"/>
          <w:lang w:val="es-PE"/>
        </w:rPr>
        <w:t xml:space="preserve"> y capacitación de los empleados.</w:t>
      </w:r>
    </w:p>
    <w:p w:rsidR="004E1B2E" w:rsidRPr="006D63AA" w:rsidRDefault="004E1B2E" w:rsidP="00146DE4">
      <w:pPr>
        <w:pStyle w:val="Textoprincipal1"/>
        <w:jc w:val="both"/>
        <w:rPr>
          <w:lang w:val="es-PE"/>
        </w:rPr>
      </w:pPr>
      <w:r w:rsidRPr="006D63AA">
        <w:rPr>
          <w:lang w:val="es-PE"/>
        </w:rPr>
        <w:br w:type="page"/>
      </w:r>
    </w:p>
    <w:tbl>
      <w:tblPr>
        <w:tblStyle w:val="Tablaconcuadrcula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856"/>
      </w:tblGrid>
      <w:tr w:rsidR="00FD1D09" w:rsidRPr="009056FA">
        <w:tc>
          <w:tcPr>
            <w:tcW w:w="8856" w:type="dxa"/>
            <w:tcBorders>
              <w:top w:val="single" w:sz="4" w:space="0" w:color="7598D9" w:themeColor="accent2"/>
              <w:bottom w:val="single" w:sz="4" w:space="0" w:color="7598D9" w:themeColor="accent2"/>
            </w:tcBorders>
          </w:tcPr>
          <w:p w:rsidR="00FD1D09" w:rsidRDefault="00113B06" w:rsidP="00113B06">
            <w:pPr>
              <w:pStyle w:val="Encabezadodecurrculo1"/>
              <w:jc w:val="center"/>
            </w:pPr>
            <w:r>
              <w:rPr>
                <w:rFonts w:ascii="Times New Roman" w:hAnsi="Times New Roman" w:cs="Times New Roman"/>
              </w:rPr>
              <w:lastRenderedPageBreak/>
              <w:t>resumen de experiencia profesional</w:t>
            </w:r>
          </w:p>
        </w:tc>
      </w:tr>
      <w:tr w:rsidR="00FD1D09" w:rsidRPr="00563599">
        <w:tc>
          <w:tcPr>
            <w:tcW w:w="8856" w:type="dxa"/>
            <w:tcBorders>
              <w:top w:val="single" w:sz="4" w:space="0" w:color="7598D9" w:themeColor="accent2"/>
            </w:tcBorders>
          </w:tcPr>
          <w:p w:rsidR="00113B06" w:rsidRPr="00A77084" w:rsidRDefault="00113B06" w:rsidP="00113B06">
            <w:pPr>
              <w:pStyle w:val="Informacindelacompaa"/>
              <w:jc w:val="both"/>
              <w:rPr>
                <w:rFonts w:ascii="Times New Roman" w:hAnsi="Times New Roman" w:cs="Times New Roman"/>
                <w:b/>
                <w:sz w:val="20"/>
                <w:szCs w:val="20"/>
                <w:lang w:val="es-PE"/>
              </w:rPr>
            </w:pPr>
            <w:r w:rsidRPr="00A77084">
              <w:rPr>
                <w:rFonts w:ascii="Times New Roman" w:hAnsi="Times New Roman" w:cs="Times New Roman"/>
                <w:b/>
                <w:sz w:val="20"/>
                <w:szCs w:val="20"/>
                <w:lang w:val="es-PE"/>
              </w:rPr>
              <w:t>Fondo Tumaini para el Desarrollo Económico , de las Naciones Unidas Voluntariado</w:t>
            </w:r>
          </w:p>
          <w:p w:rsidR="00FD1D09" w:rsidRPr="006D63AA" w:rsidRDefault="00113B06" w:rsidP="00113B06">
            <w:pPr>
              <w:pStyle w:val="Puesto"/>
              <w:jc w:val="both"/>
              <w:rPr>
                <w:rFonts w:ascii="Times New Roman" w:hAnsi="Times New Roman" w:cs="Times New Roman"/>
                <w:b/>
                <w:sz w:val="20"/>
                <w:szCs w:val="20"/>
                <w:lang w:val="es-PE"/>
              </w:rPr>
            </w:pPr>
            <w:r w:rsidRPr="00A77084">
              <w:rPr>
                <w:rFonts w:ascii="Times New Roman" w:hAnsi="Times New Roman" w:cs="Times New Roman"/>
                <w:b/>
                <w:sz w:val="20"/>
                <w:szCs w:val="20"/>
                <w:lang w:val="es-PE"/>
              </w:rPr>
              <w:t>Gerente</w:t>
            </w:r>
            <w:r w:rsidRPr="006D63AA">
              <w:rPr>
                <w:rFonts w:ascii="Times New Roman" w:hAnsi="Times New Roman" w:cs="Times New Roman"/>
                <w:b/>
                <w:sz w:val="20"/>
                <w:szCs w:val="20"/>
                <w:lang w:val="es-PE"/>
              </w:rPr>
              <w:t xml:space="preserve"> de </w:t>
            </w:r>
            <w:r w:rsidRPr="00A77084">
              <w:rPr>
                <w:rFonts w:ascii="Times New Roman" w:hAnsi="Times New Roman" w:cs="Times New Roman"/>
                <w:b/>
                <w:sz w:val="20"/>
                <w:szCs w:val="20"/>
                <w:lang w:val="es-PE"/>
              </w:rPr>
              <w:t>Proyectos</w:t>
            </w:r>
          </w:p>
          <w:p w:rsidR="00FD1D09" w:rsidRPr="006D63AA" w:rsidRDefault="00BA1FD3" w:rsidP="00FD1D09">
            <w:pPr>
              <w:pStyle w:val="Fechasdelempleo"/>
              <w:jc w:val="both"/>
              <w:rPr>
                <w:rFonts w:ascii="Times New Roman" w:hAnsi="Times New Roman" w:cs="Times New Roman"/>
                <w:b/>
                <w:szCs w:val="20"/>
                <w:lang w:val="es-PE"/>
              </w:rPr>
            </w:pPr>
            <w:sdt>
              <w:sdtPr>
                <w:rPr>
                  <w:rFonts w:ascii="Times New Roman" w:hAnsi="Times New Roman" w:cs="Times New Roman"/>
                  <w:b/>
                  <w:szCs w:val="20"/>
                  <w:lang w:val="es-PE"/>
                </w:rPr>
                <w:id w:val="2025134006"/>
                <w:placeholder>
                  <w:docPart w:val="251AFF92B20347608BC51FA2F06E716E"/>
                </w:placeholder>
                <w:date w:fullDate="2013-05-06T00:00:00Z">
                  <w:dateFormat w:val="dd/MM/yyyy"/>
                  <w:lid w:val="es-ES_tradnl"/>
                  <w:storeMappedDataAs w:val="dateTime"/>
                  <w:calendar w:val="gregorian"/>
                </w:date>
              </w:sdtPr>
              <w:sdtEndPr/>
              <w:sdtContent>
                <w:r w:rsidR="00EC7B98" w:rsidRPr="006D63AA">
                  <w:rPr>
                    <w:rFonts w:ascii="Times New Roman" w:hAnsi="Times New Roman" w:cs="Times New Roman"/>
                    <w:b/>
                    <w:szCs w:val="20"/>
                    <w:lang w:val="es-PE"/>
                  </w:rPr>
                  <w:t>06/05/2013</w:t>
                </w:r>
              </w:sdtContent>
            </w:sdt>
            <w:r w:rsidR="00FD1D09" w:rsidRPr="006D63AA">
              <w:rPr>
                <w:rFonts w:ascii="Times New Roman" w:hAnsi="Times New Roman" w:cs="Times New Roman"/>
                <w:b/>
                <w:szCs w:val="20"/>
                <w:lang w:val="es-PE"/>
              </w:rPr>
              <w:t xml:space="preserve"> – </w:t>
            </w:r>
            <w:sdt>
              <w:sdtPr>
                <w:rPr>
                  <w:rFonts w:ascii="Times New Roman" w:hAnsi="Times New Roman" w:cs="Times New Roman"/>
                  <w:b/>
                  <w:szCs w:val="20"/>
                  <w:lang w:val="es-PE"/>
                </w:rPr>
                <w:id w:val="-39900469"/>
                <w:placeholder>
                  <w:docPart w:val="499A53E6A22A40CB9368235449C0A75E"/>
                </w:placeholder>
                <w:date w:fullDate="2013-12-27T00:00:00Z">
                  <w:dateFormat w:val="dd/MM/yyyy"/>
                  <w:lid w:val="es-ES_tradnl"/>
                  <w:storeMappedDataAs w:val="dateTime"/>
                  <w:calendar w:val="gregorian"/>
                </w:date>
              </w:sdtPr>
              <w:sdtEndPr/>
              <w:sdtContent>
                <w:r w:rsidR="00EC7B98" w:rsidRPr="006D63AA">
                  <w:rPr>
                    <w:rFonts w:ascii="Times New Roman" w:hAnsi="Times New Roman" w:cs="Times New Roman"/>
                    <w:b/>
                    <w:szCs w:val="20"/>
                    <w:lang w:val="es-PE"/>
                  </w:rPr>
                  <w:t>27/12/2013</w:t>
                </w:r>
              </w:sdtContent>
            </w:sdt>
          </w:p>
          <w:p w:rsidR="00FD1D09" w:rsidRPr="00A77084" w:rsidRDefault="00113B06" w:rsidP="00FD1D09">
            <w:pPr>
              <w:pStyle w:val="Encabezadodecurrculo2"/>
              <w:jc w:val="both"/>
              <w:rPr>
                <w:rFonts w:ascii="Times New Roman" w:hAnsi="Times New Roman" w:cs="Times New Roman"/>
                <w:sz w:val="20"/>
                <w:szCs w:val="20"/>
                <w:lang w:val="es-PE"/>
              </w:rPr>
            </w:pPr>
            <w:r w:rsidRPr="00A77084">
              <w:rPr>
                <w:rFonts w:ascii="Times New Roman" w:hAnsi="Times New Roman" w:cs="Times New Roman"/>
                <w:sz w:val="20"/>
                <w:szCs w:val="20"/>
                <w:lang w:val="es-PE"/>
              </w:rPr>
              <w:t>Logros</w:t>
            </w:r>
            <w:r w:rsidR="00FD1D09" w:rsidRPr="00A77084">
              <w:rPr>
                <w:rFonts w:ascii="Times New Roman" w:hAnsi="Times New Roman" w:cs="Times New Roman"/>
                <w:sz w:val="20"/>
                <w:szCs w:val="20"/>
                <w:lang w:val="es-PE"/>
              </w:rPr>
              <w:t>:</w:t>
            </w:r>
            <w:r w:rsidRPr="00A77084">
              <w:rPr>
                <w:rFonts w:ascii="Times New Roman" w:hAnsi="Times New Roman" w:cs="Times New Roman"/>
                <w:sz w:val="20"/>
                <w:szCs w:val="20"/>
                <w:lang w:val="es-PE"/>
              </w:rPr>
              <w:t xml:space="preserve"> </w:t>
            </w:r>
          </w:p>
          <w:p w:rsidR="00113B06" w:rsidRPr="00A77084" w:rsidRDefault="00113B06" w:rsidP="00113B06">
            <w:pPr>
              <w:pStyle w:val="Sangradetextoprincipal"/>
              <w:jc w:val="both"/>
              <w:rPr>
                <w:rFonts w:ascii="Times New Roman" w:hAnsi="Times New Roman" w:cs="Times New Roman"/>
                <w:szCs w:val="20"/>
                <w:lang w:val="es-PE"/>
              </w:rPr>
            </w:pPr>
            <w:r w:rsidRPr="00A77084">
              <w:rPr>
                <w:rFonts w:ascii="Times New Roman" w:hAnsi="Times New Roman" w:cs="Times New Roman"/>
                <w:szCs w:val="20"/>
                <w:lang w:val="es-PE"/>
              </w:rPr>
              <w:t>Alineación con la propuesta básica para la financiación</w:t>
            </w:r>
          </w:p>
          <w:p w:rsidR="00FD1D09" w:rsidRPr="00A77084" w:rsidRDefault="00113B06" w:rsidP="00113B06">
            <w:pPr>
              <w:pStyle w:val="Sangradetextoprincipal"/>
              <w:jc w:val="both"/>
              <w:rPr>
                <w:rFonts w:ascii="Times New Roman" w:hAnsi="Times New Roman" w:cs="Times New Roman"/>
                <w:szCs w:val="20"/>
                <w:lang w:val="es-PE"/>
              </w:rPr>
            </w:pPr>
            <w:r w:rsidRPr="00A77084">
              <w:rPr>
                <w:rFonts w:ascii="Times New Roman" w:hAnsi="Times New Roman" w:cs="Times New Roman"/>
                <w:szCs w:val="20"/>
                <w:lang w:val="es-PE"/>
              </w:rPr>
              <w:t xml:space="preserve">Interacción con los profesionales de África y coordinar capacitaciones entre </w:t>
            </w:r>
            <w:r w:rsidR="009D3990">
              <w:rPr>
                <w:rFonts w:ascii="Times New Roman" w:hAnsi="Times New Roman" w:cs="Times New Roman"/>
                <w:szCs w:val="20"/>
                <w:lang w:val="es-PE"/>
              </w:rPr>
              <w:t xml:space="preserve">los integrantes del equipo </w:t>
            </w:r>
            <w:r w:rsidRPr="00A77084">
              <w:rPr>
                <w:rFonts w:ascii="Times New Roman" w:hAnsi="Times New Roman" w:cs="Times New Roman"/>
                <w:szCs w:val="20"/>
                <w:lang w:val="es-PE"/>
              </w:rPr>
              <w:t xml:space="preserve">para mejorar </w:t>
            </w:r>
            <w:r w:rsidR="009D3990">
              <w:rPr>
                <w:rFonts w:ascii="Times New Roman" w:hAnsi="Times New Roman" w:cs="Times New Roman"/>
                <w:szCs w:val="20"/>
                <w:lang w:val="es-PE"/>
              </w:rPr>
              <w:t xml:space="preserve">y ampliar </w:t>
            </w:r>
            <w:r w:rsidRPr="00A77084">
              <w:rPr>
                <w:rFonts w:ascii="Times New Roman" w:hAnsi="Times New Roman" w:cs="Times New Roman"/>
                <w:szCs w:val="20"/>
                <w:lang w:val="es-PE"/>
              </w:rPr>
              <w:t>el conocimiento</w:t>
            </w:r>
          </w:p>
          <w:p w:rsidR="00FD1D09" w:rsidRPr="00A77084" w:rsidRDefault="0066760D" w:rsidP="00FD1D09">
            <w:pPr>
              <w:pStyle w:val="Encabezadodecurrculo2"/>
              <w:jc w:val="both"/>
              <w:rPr>
                <w:rFonts w:ascii="Times New Roman" w:hAnsi="Times New Roman" w:cs="Times New Roman"/>
                <w:sz w:val="20"/>
                <w:szCs w:val="20"/>
                <w:lang w:val="es-PE"/>
              </w:rPr>
            </w:pPr>
            <w:r w:rsidRPr="00A77084">
              <w:rPr>
                <w:rFonts w:ascii="Times New Roman" w:hAnsi="Times New Roman" w:cs="Times New Roman"/>
                <w:sz w:val="20"/>
                <w:szCs w:val="20"/>
                <w:lang w:val="es-PE"/>
              </w:rPr>
              <w:t>Responsabilidades</w:t>
            </w:r>
            <w:r w:rsidR="00FD1D09" w:rsidRPr="00A77084">
              <w:rPr>
                <w:rFonts w:ascii="Times New Roman" w:hAnsi="Times New Roman" w:cs="Times New Roman"/>
                <w:sz w:val="20"/>
                <w:szCs w:val="20"/>
                <w:lang w:val="es-PE"/>
              </w:rPr>
              <w:t>:</w:t>
            </w:r>
          </w:p>
          <w:p w:rsidR="0066760D" w:rsidRPr="00A77084" w:rsidRDefault="0066760D" w:rsidP="0066760D">
            <w:pPr>
              <w:pStyle w:val="Sangradetextoprincipal"/>
              <w:jc w:val="both"/>
              <w:rPr>
                <w:rFonts w:ascii="Times New Roman" w:hAnsi="Times New Roman" w:cs="Times New Roman"/>
                <w:szCs w:val="20"/>
                <w:lang w:val="es-PE"/>
              </w:rPr>
            </w:pPr>
            <w:r w:rsidRPr="00A77084">
              <w:rPr>
                <w:rFonts w:ascii="Times New Roman" w:hAnsi="Times New Roman" w:cs="Times New Roman"/>
                <w:szCs w:val="20"/>
                <w:lang w:val="es-PE"/>
              </w:rPr>
              <w:t>Diseño del proyecto y la propuesta de donación por escrito para el Fondo de Tumaini para el desarrollo económico internacional - PRINCE v2 (Metodología de Project Management)</w:t>
            </w:r>
          </w:p>
          <w:p w:rsidR="00FD1D09" w:rsidRPr="00A77084" w:rsidRDefault="0066760D" w:rsidP="0066760D">
            <w:pPr>
              <w:pStyle w:val="Sangradetextoprincipal"/>
              <w:jc w:val="both"/>
              <w:rPr>
                <w:rFonts w:ascii="Times New Roman" w:hAnsi="Times New Roman" w:cs="Times New Roman"/>
                <w:szCs w:val="20"/>
                <w:lang w:val="es-PE"/>
              </w:rPr>
            </w:pPr>
            <w:r w:rsidRPr="00A77084">
              <w:rPr>
                <w:rFonts w:ascii="Times New Roman" w:hAnsi="Times New Roman" w:cs="Times New Roman"/>
                <w:szCs w:val="20"/>
                <w:lang w:val="es-PE"/>
              </w:rPr>
              <w:t xml:space="preserve">Desarrollar empoderamiento para la Mujer y Juventud generando un espíritu empresarial - organización no gubernamental ( ONG) con sede en los suburbios (gueto) de Nairobi, </w:t>
            </w:r>
            <w:r w:rsidR="00146DE4" w:rsidRPr="00A77084">
              <w:rPr>
                <w:rFonts w:ascii="Times New Roman" w:hAnsi="Times New Roman" w:cs="Times New Roman"/>
                <w:szCs w:val="20"/>
                <w:lang w:val="es-PE"/>
              </w:rPr>
              <w:t>Kenia</w:t>
            </w:r>
          </w:p>
          <w:p w:rsidR="00FD1D09" w:rsidRPr="006D63AA" w:rsidRDefault="00FD1D09" w:rsidP="00FD1D09">
            <w:pPr>
              <w:pStyle w:val="Informacindelacompaa"/>
              <w:jc w:val="both"/>
              <w:rPr>
                <w:rFonts w:ascii="Times New Roman" w:hAnsi="Times New Roman" w:cs="Times New Roman"/>
                <w:b/>
                <w:sz w:val="20"/>
                <w:szCs w:val="20"/>
                <w:lang w:val="es-PE"/>
              </w:rPr>
            </w:pPr>
            <w:r w:rsidRPr="006D63AA">
              <w:rPr>
                <w:rFonts w:ascii="Times New Roman" w:hAnsi="Times New Roman" w:cs="Times New Roman"/>
                <w:b/>
                <w:sz w:val="20"/>
                <w:szCs w:val="20"/>
                <w:lang w:val="es-PE"/>
              </w:rPr>
              <w:t>Procter and Gamble, San José- Costa Rica</w:t>
            </w:r>
          </w:p>
          <w:p w:rsidR="00FD1D09" w:rsidRPr="00A77084" w:rsidRDefault="005F79E4" w:rsidP="00FD1D09">
            <w:pPr>
              <w:pStyle w:val="Puesto"/>
              <w:jc w:val="both"/>
              <w:rPr>
                <w:rFonts w:ascii="Times New Roman" w:hAnsi="Times New Roman" w:cs="Times New Roman"/>
                <w:b/>
                <w:sz w:val="20"/>
                <w:szCs w:val="20"/>
                <w:lang w:val="es-PE"/>
              </w:rPr>
            </w:pPr>
            <w:r w:rsidRPr="00A77084">
              <w:rPr>
                <w:rFonts w:ascii="Times New Roman" w:hAnsi="Times New Roman" w:cs="Times New Roman"/>
                <w:b/>
                <w:sz w:val="20"/>
                <w:szCs w:val="20"/>
                <w:lang w:val="es-PE"/>
              </w:rPr>
              <w:t xml:space="preserve">Gerente de Operaciones Comerciales/ Líder de </w:t>
            </w:r>
            <w:r w:rsidR="00146DE4" w:rsidRPr="00A77084">
              <w:rPr>
                <w:rFonts w:ascii="Times New Roman" w:hAnsi="Times New Roman" w:cs="Times New Roman"/>
                <w:b/>
                <w:sz w:val="20"/>
                <w:szCs w:val="20"/>
                <w:lang w:val="es-PE"/>
              </w:rPr>
              <w:t>Planificación</w:t>
            </w:r>
            <w:r w:rsidRPr="00A77084">
              <w:rPr>
                <w:rFonts w:ascii="Times New Roman" w:hAnsi="Times New Roman" w:cs="Times New Roman"/>
                <w:b/>
                <w:sz w:val="20"/>
                <w:szCs w:val="20"/>
                <w:lang w:val="es-PE"/>
              </w:rPr>
              <w:t xml:space="preserve"> del Portafolio</w:t>
            </w:r>
          </w:p>
          <w:p w:rsidR="00FD1D09" w:rsidRPr="006D63AA" w:rsidRDefault="00BA1FD3" w:rsidP="00FD1D09">
            <w:pPr>
              <w:pStyle w:val="Fechasdelempleo"/>
              <w:jc w:val="both"/>
              <w:rPr>
                <w:rFonts w:ascii="Times New Roman" w:hAnsi="Times New Roman" w:cs="Times New Roman"/>
                <w:b/>
                <w:szCs w:val="20"/>
                <w:lang w:val="es-PE"/>
              </w:rPr>
            </w:pPr>
            <w:sdt>
              <w:sdtPr>
                <w:rPr>
                  <w:rFonts w:ascii="Times New Roman" w:hAnsi="Times New Roman" w:cs="Times New Roman"/>
                  <w:b/>
                  <w:szCs w:val="20"/>
                  <w:lang w:val="es-PE"/>
                </w:rPr>
                <w:id w:val="507265083"/>
                <w:placeholder>
                  <w:docPart w:val="45C87A470FBA4B2B92C91DF15CAB7FD8"/>
                </w:placeholder>
                <w:date w:fullDate="2008-09-22T00:00:00Z">
                  <w:dateFormat w:val="dd/MM/yyyy"/>
                  <w:lid w:val="es-ES_tradnl"/>
                  <w:storeMappedDataAs w:val="dateTime"/>
                  <w:calendar w:val="gregorian"/>
                </w:date>
              </w:sdtPr>
              <w:sdtEndPr/>
              <w:sdtContent>
                <w:r w:rsidR="00EC7B98" w:rsidRPr="006D63AA">
                  <w:rPr>
                    <w:rFonts w:ascii="Times New Roman" w:hAnsi="Times New Roman" w:cs="Times New Roman"/>
                    <w:b/>
                    <w:szCs w:val="20"/>
                    <w:lang w:val="es-PE"/>
                  </w:rPr>
                  <w:t>22/09/2008</w:t>
                </w:r>
              </w:sdtContent>
            </w:sdt>
            <w:r w:rsidR="00FD1D09" w:rsidRPr="006D63AA">
              <w:rPr>
                <w:rFonts w:ascii="Times New Roman" w:hAnsi="Times New Roman" w:cs="Times New Roman"/>
                <w:b/>
                <w:szCs w:val="20"/>
                <w:lang w:val="es-PE"/>
              </w:rPr>
              <w:t xml:space="preserve"> – </w:t>
            </w:r>
            <w:sdt>
              <w:sdtPr>
                <w:rPr>
                  <w:rFonts w:ascii="Times New Roman" w:hAnsi="Times New Roman" w:cs="Times New Roman"/>
                  <w:b/>
                  <w:szCs w:val="20"/>
                  <w:lang w:val="es-PE"/>
                </w:rPr>
                <w:id w:val="1618862602"/>
                <w:placeholder>
                  <w:docPart w:val="3A861BA0D41D4BED8D3C69C959C57057"/>
                </w:placeholder>
                <w:date w:fullDate="2012-04-20T00:00:00Z">
                  <w:dateFormat w:val="dd/MM/yyyy"/>
                  <w:lid w:val="es-ES_tradnl"/>
                  <w:storeMappedDataAs w:val="dateTime"/>
                  <w:calendar w:val="gregorian"/>
                </w:date>
              </w:sdtPr>
              <w:sdtEndPr/>
              <w:sdtContent>
                <w:r w:rsidR="00EC7B98" w:rsidRPr="006D63AA">
                  <w:rPr>
                    <w:rFonts w:ascii="Times New Roman" w:hAnsi="Times New Roman" w:cs="Times New Roman"/>
                    <w:b/>
                    <w:szCs w:val="20"/>
                    <w:lang w:val="es-PE"/>
                  </w:rPr>
                  <w:t>20/04/2012</w:t>
                </w:r>
              </w:sdtContent>
            </w:sdt>
          </w:p>
          <w:p w:rsidR="00FD1D09" w:rsidRPr="00A77084" w:rsidRDefault="005F79E4" w:rsidP="00FD1D09">
            <w:pPr>
              <w:pStyle w:val="Encabezadodecurrculo2"/>
              <w:jc w:val="both"/>
              <w:rPr>
                <w:rFonts w:ascii="Times New Roman" w:hAnsi="Times New Roman" w:cs="Times New Roman"/>
                <w:sz w:val="20"/>
                <w:szCs w:val="20"/>
                <w:lang w:val="es-PE"/>
              </w:rPr>
            </w:pPr>
            <w:r w:rsidRPr="00A77084">
              <w:rPr>
                <w:rFonts w:ascii="Times New Roman" w:hAnsi="Times New Roman" w:cs="Times New Roman"/>
                <w:sz w:val="20"/>
                <w:szCs w:val="20"/>
                <w:lang w:val="es-PE"/>
              </w:rPr>
              <w:t>Logros</w:t>
            </w:r>
            <w:r w:rsidR="00FD1D09" w:rsidRPr="00A77084">
              <w:rPr>
                <w:rFonts w:ascii="Times New Roman" w:hAnsi="Times New Roman" w:cs="Times New Roman"/>
                <w:sz w:val="20"/>
                <w:szCs w:val="20"/>
                <w:lang w:val="es-PE"/>
              </w:rPr>
              <w:t>:</w:t>
            </w:r>
          </w:p>
          <w:p w:rsidR="004D6238" w:rsidRPr="00A77084" w:rsidRDefault="004D6238" w:rsidP="004D6238">
            <w:pPr>
              <w:pStyle w:val="Sangradetextoprincipal"/>
              <w:jc w:val="both"/>
              <w:rPr>
                <w:rFonts w:ascii="Times New Roman" w:hAnsi="Times New Roman" w:cs="Times New Roman"/>
                <w:szCs w:val="20"/>
                <w:lang w:val="es-PE"/>
              </w:rPr>
            </w:pPr>
            <w:r w:rsidRPr="00A77084">
              <w:rPr>
                <w:rFonts w:ascii="Times New Roman" w:hAnsi="Times New Roman" w:cs="Times New Roman"/>
                <w:szCs w:val="20"/>
                <w:lang w:val="es-PE"/>
              </w:rPr>
              <w:t>Creación de la Matriz de Orden de compra para hacer seguimiento de los costos y gastos de los proyectos</w:t>
            </w:r>
          </w:p>
          <w:p w:rsidR="004D6238" w:rsidRPr="00A77084" w:rsidRDefault="004D6238" w:rsidP="004D6238">
            <w:pPr>
              <w:pStyle w:val="Sangradetextoprincipal"/>
              <w:jc w:val="both"/>
              <w:rPr>
                <w:rFonts w:ascii="Times New Roman" w:hAnsi="Times New Roman" w:cs="Times New Roman"/>
                <w:szCs w:val="20"/>
                <w:lang w:val="es-PE"/>
              </w:rPr>
            </w:pPr>
            <w:r w:rsidRPr="00A77084">
              <w:rPr>
                <w:rFonts w:ascii="Times New Roman" w:hAnsi="Times New Roman" w:cs="Times New Roman"/>
                <w:szCs w:val="20"/>
                <w:lang w:val="es-PE"/>
              </w:rPr>
              <w:t>Estandarizar los procesos para obtener mejores prácticas por subcategoría</w:t>
            </w:r>
          </w:p>
          <w:p w:rsidR="004D6238" w:rsidRPr="00A77084" w:rsidRDefault="004D6238" w:rsidP="004D6238">
            <w:pPr>
              <w:pStyle w:val="Sangradetextoprincipal"/>
              <w:jc w:val="both"/>
              <w:rPr>
                <w:rFonts w:ascii="Times New Roman" w:hAnsi="Times New Roman" w:cs="Times New Roman"/>
                <w:szCs w:val="20"/>
                <w:lang w:val="es-PE"/>
              </w:rPr>
            </w:pPr>
            <w:r w:rsidRPr="00A77084">
              <w:rPr>
                <w:rFonts w:ascii="Times New Roman" w:hAnsi="Times New Roman" w:cs="Times New Roman"/>
                <w:szCs w:val="20"/>
                <w:lang w:val="es-PE"/>
              </w:rPr>
              <w:t>Consolidar una biblioteca virtual con información de los proveedores estratégicos</w:t>
            </w:r>
          </w:p>
          <w:p w:rsidR="00FD1D09" w:rsidRPr="00A77084" w:rsidRDefault="00FD1D09" w:rsidP="00FD1D09">
            <w:pPr>
              <w:pStyle w:val="Encabezadodecurrculo2"/>
              <w:jc w:val="both"/>
              <w:rPr>
                <w:rFonts w:ascii="Times New Roman" w:hAnsi="Times New Roman" w:cs="Times New Roman"/>
                <w:sz w:val="20"/>
                <w:szCs w:val="20"/>
                <w:lang w:val="es-PE"/>
              </w:rPr>
            </w:pPr>
            <w:r w:rsidRPr="00A77084">
              <w:rPr>
                <w:rFonts w:ascii="Times New Roman" w:hAnsi="Times New Roman" w:cs="Times New Roman"/>
                <w:sz w:val="20"/>
                <w:szCs w:val="20"/>
                <w:lang w:val="es-PE"/>
              </w:rPr>
              <w:t>Respons</w:t>
            </w:r>
            <w:r w:rsidR="004D6238" w:rsidRPr="00A77084">
              <w:rPr>
                <w:rFonts w:ascii="Times New Roman" w:hAnsi="Times New Roman" w:cs="Times New Roman"/>
                <w:sz w:val="20"/>
                <w:szCs w:val="20"/>
                <w:lang w:val="es-PE"/>
              </w:rPr>
              <w:t>a</w:t>
            </w:r>
            <w:r w:rsidRPr="00A77084">
              <w:rPr>
                <w:rFonts w:ascii="Times New Roman" w:hAnsi="Times New Roman" w:cs="Times New Roman"/>
                <w:sz w:val="20"/>
                <w:szCs w:val="20"/>
                <w:lang w:val="es-PE"/>
              </w:rPr>
              <w:t>bili</w:t>
            </w:r>
            <w:r w:rsidR="004D6238" w:rsidRPr="00A77084">
              <w:rPr>
                <w:rFonts w:ascii="Times New Roman" w:hAnsi="Times New Roman" w:cs="Times New Roman"/>
                <w:sz w:val="20"/>
                <w:szCs w:val="20"/>
                <w:lang w:val="es-PE"/>
              </w:rPr>
              <w:t>dades</w:t>
            </w:r>
            <w:r w:rsidRPr="00A77084">
              <w:rPr>
                <w:rFonts w:ascii="Times New Roman" w:hAnsi="Times New Roman" w:cs="Times New Roman"/>
                <w:sz w:val="20"/>
                <w:szCs w:val="20"/>
                <w:lang w:val="es-PE"/>
              </w:rPr>
              <w:t>:</w:t>
            </w:r>
          </w:p>
          <w:p w:rsidR="004D6238" w:rsidRPr="00A77084" w:rsidRDefault="004D6238" w:rsidP="004D6238">
            <w:pPr>
              <w:pStyle w:val="Sangradetextoprincipal"/>
              <w:jc w:val="both"/>
              <w:rPr>
                <w:rFonts w:ascii="Times New Roman" w:hAnsi="Times New Roman" w:cs="Times New Roman"/>
                <w:szCs w:val="20"/>
                <w:lang w:val="es-PE"/>
              </w:rPr>
            </w:pPr>
            <w:r w:rsidRPr="00A77084">
              <w:rPr>
                <w:rFonts w:ascii="Times New Roman" w:hAnsi="Times New Roman" w:cs="Times New Roman"/>
                <w:szCs w:val="20"/>
                <w:lang w:val="es-PE"/>
              </w:rPr>
              <w:t>Análisis cruzado del presupuesto: proyectos: costos y gastos</w:t>
            </w:r>
          </w:p>
          <w:p w:rsidR="004D6238" w:rsidRPr="00A77084" w:rsidRDefault="004D6238" w:rsidP="004D6238">
            <w:pPr>
              <w:pStyle w:val="Sangradetextoprincipal"/>
              <w:jc w:val="both"/>
              <w:rPr>
                <w:rFonts w:ascii="Times New Roman" w:hAnsi="Times New Roman" w:cs="Times New Roman"/>
                <w:szCs w:val="20"/>
                <w:lang w:val="es-PE"/>
              </w:rPr>
            </w:pPr>
            <w:r w:rsidRPr="00A77084">
              <w:rPr>
                <w:rFonts w:ascii="Times New Roman" w:hAnsi="Times New Roman" w:cs="Times New Roman"/>
                <w:szCs w:val="20"/>
                <w:lang w:val="es-PE"/>
              </w:rPr>
              <w:t>Contribuir con la sub categoría a la creación del CSA ( Autoevaluación de Control ) y BU ( Unidad de Negocio )</w:t>
            </w:r>
          </w:p>
          <w:p w:rsidR="004D6238" w:rsidRPr="00A77084" w:rsidRDefault="004D6238" w:rsidP="004D6238">
            <w:pPr>
              <w:pStyle w:val="Sangradetextoprincipal"/>
              <w:jc w:val="both"/>
              <w:rPr>
                <w:rFonts w:ascii="Times New Roman" w:hAnsi="Times New Roman" w:cs="Times New Roman"/>
                <w:szCs w:val="20"/>
                <w:lang w:val="es-PE"/>
              </w:rPr>
            </w:pPr>
            <w:r w:rsidRPr="00A77084">
              <w:rPr>
                <w:rFonts w:ascii="Times New Roman" w:hAnsi="Times New Roman" w:cs="Times New Roman"/>
                <w:szCs w:val="20"/>
                <w:lang w:val="es-PE"/>
              </w:rPr>
              <w:t>Firmar O &amp; R (órdenes y requisitos) y el SoW ( Declaración de Trabajo ) para los diferentes proveedores de la empresa ( el seguimiento de la realización de obras de acuerdo con los contratos y el seguimiento de los hitos respetando costos y tiempos acordados )</w:t>
            </w:r>
          </w:p>
          <w:p w:rsidR="004D6238" w:rsidRPr="00A77084" w:rsidRDefault="004D6238" w:rsidP="004D6238">
            <w:pPr>
              <w:pStyle w:val="Sangradetextoprincipal"/>
              <w:jc w:val="both"/>
              <w:rPr>
                <w:rFonts w:ascii="Times New Roman" w:hAnsi="Times New Roman" w:cs="Times New Roman"/>
                <w:szCs w:val="20"/>
                <w:lang w:val="es-PE"/>
              </w:rPr>
            </w:pPr>
            <w:r w:rsidRPr="00A77084">
              <w:rPr>
                <w:rFonts w:ascii="Times New Roman" w:hAnsi="Times New Roman" w:cs="Times New Roman"/>
                <w:szCs w:val="20"/>
                <w:lang w:val="es-PE"/>
              </w:rPr>
              <w:t>Presupuesto y previsión entre el año fiscal para la categoría sub</w:t>
            </w:r>
          </w:p>
          <w:p w:rsidR="00FD1D09" w:rsidRPr="006D63AA" w:rsidRDefault="00FD1D09" w:rsidP="004D6238">
            <w:pPr>
              <w:pStyle w:val="Sangradetextoprincipal"/>
              <w:ind w:left="0"/>
              <w:jc w:val="both"/>
              <w:rPr>
                <w:szCs w:val="20"/>
                <w:lang w:val="es-PE"/>
              </w:rPr>
            </w:pPr>
          </w:p>
        </w:tc>
      </w:tr>
      <w:tr w:rsidR="00FD1D09" w:rsidRPr="00563599">
        <w:tc>
          <w:tcPr>
            <w:tcW w:w="8856" w:type="dxa"/>
          </w:tcPr>
          <w:p w:rsidR="004119E6" w:rsidRPr="006D63AA" w:rsidRDefault="004119E6" w:rsidP="004119E6">
            <w:pPr>
              <w:pStyle w:val="Informacindelacompaa"/>
              <w:rPr>
                <w:rFonts w:ascii="Times New Roman" w:hAnsi="Times New Roman" w:cs="Times New Roman"/>
                <w:b/>
                <w:lang w:val="es-PE"/>
              </w:rPr>
            </w:pPr>
            <w:r w:rsidRPr="006D63AA">
              <w:rPr>
                <w:rFonts w:ascii="Times New Roman" w:hAnsi="Times New Roman" w:cs="Times New Roman"/>
                <w:b/>
                <w:lang w:val="es-PE"/>
              </w:rPr>
              <w:t>Procter and Gamble, San José- Costa Rica</w:t>
            </w:r>
          </w:p>
          <w:p w:rsidR="004119E6" w:rsidRPr="00FF3251" w:rsidRDefault="004D6238" w:rsidP="004119E6">
            <w:pPr>
              <w:pStyle w:val="Puesto"/>
              <w:rPr>
                <w:rFonts w:ascii="Times New Roman" w:hAnsi="Times New Roman" w:cs="Times New Roman"/>
                <w:b/>
                <w:lang w:val="es-PE"/>
              </w:rPr>
            </w:pPr>
            <w:r w:rsidRPr="00FF3251">
              <w:rPr>
                <w:rFonts w:ascii="Times New Roman" w:hAnsi="Times New Roman" w:cs="Times New Roman"/>
                <w:b/>
                <w:lang w:val="es-PE"/>
              </w:rPr>
              <w:t>Entrenador</w:t>
            </w:r>
            <w:r w:rsidR="00FF3251">
              <w:rPr>
                <w:rFonts w:ascii="Times New Roman" w:hAnsi="Times New Roman" w:cs="Times New Roman"/>
                <w:b/>
                <w:lang w:val="es-PE"/>
              </w:rPr>
              <w:t>a</w:t>
            </w:r>
            <w:r w:rsidRPr="00FF3251">
              <w:rPr>
                <w:rFonts w:ascii="Times New Roman" w:hAnsi="Times New Roman" w:cs="Times New Roman"/>
                <w:b/>
                <w:lang w:val="es-PE"/>
              </w:rPr>
              <w:t xml:space="preserve"> </w:t>
            </w:r>
            <w:r w:rsidR="00FF3251" w:rsidRPr="00FF3251">
              <w:rPr>
                <w:rFonts w:ascii="Times New Roman" w:hAnsi="Times New Roman" w:cs="Times New Roman"/>
                <w:b/>
                <w:lang w:val="es-PE"/>
              </w:rPr>
              <w:t>Corporativ</w:t>
            </w:r>
            <w:r w:rsidR="00FF3251">
              <w:rPr>
                <w:rFonts w:ascii="Times New Roman" w:hAnsi="Times New Roman" w:cs="Times New Roman"/>
                <w:b/>
                <w:lang w:val="es-PE"/>
              </w:rPr>
              <w:t>a para el  “</w:t>
            </w:r>
            <w:r w:rsidR="00A77084">
              <w:rPr>
                <w:rFonts w:ascii="Times New Roman" w:hAnsi="Times New Roman" w:cs="Times New Roman"/>
                <w:b/>
                <w:lang w:val="es-PE"/>
              </w:rPr>
              <w:t xml:space="preserve">Corporate </w:t>
            </w:r>
            <w:proofErr w:type="spellStart"/>
            <w:r w:rsidR="00A77084" w:rsidRPr="00C157DA">
              <w:rPr>
                <w:rFonts w:ascii="Times New Roman" w:hAnsi="Times New Roman" w:cs="Times New Roman"/>
                <w:b/>
                <w:lang w:val="es-PE"/>
              </w:rPr>
              <w:t>At</w:t>
            </w:r>
            <w:r w:rsidR="00FF3251" w:rsidRPr="00C157DA">
              <w:rPr>
                <w:rFonts w:ascii="Times New Roman" w:hAnsi="Times New Roman" w:cs="Times New Roman"/>
                <w:b/>
                <w:lang w:val="es-PE"/>
              </w:rPr>
              <w:t>hlete</w:t>
            </w:r>
            <w:proofErr w:type="spellEnd"/>
            <w:r w:rsidR="00FF3251">
              <w:rPr>
                <w:rFonts w:ascii="Times New Roman" w:hAnsi="Times New Roman" w:cs="Times New Roman"/>
                <w:b/>
                <w:lang w:val="es-PE"/>
              </w:rPr>
              <w:t xml:space="preserve"> </w:t>
            </w:r>
            <w:r w:rsidR="004119E6" w:rsidRPr="00FF3251">
              <w:rPr>
                <w:rFonts w:ascii="Times New Roman" w:hAnsi="Times New Roman" w:cs="Times New Roman"/>
                <w:b/>
                <w:lang w:val="es-PE"/>
              </w:rPr>
              <w:t>Training</w:t>
            </w:r>
            <w:r w:rsidR="00FF3251">
              <w:rPr>
                <w:rFonts w:ascii="Times New Roman" w:hAnsi="Times New Roman" w:cs="Times New Roman"/>
                <w:b/>
                <w:lang w:val="es-PE"/>
              </w:rPr>
              <w:t>”</w:t>
            </w:r>
          </w:p>
          <w:p w:rsidR="004119E6" w:rsidRPr="006D63AA" w:rsidRDefault="00BA1FD3" w:rsidP="004119E6">
            <w:pPr>
              <w:pStyle w:val="Fechasdelempleo"/>
              <w:rPr>
                <w:rFonts w:ascii="Times New Roman" w:hAnsi="Times New Roman" w:cs="Times New Roman"/>
                <w:b/>
                <w:lang w:val="es-PE"/>
              </w:rPr>
            </w:pPr>
            <w:sdt>
              <w:sdtPr>
                <w:rPr>
                  <w:rFonts w:ascii="Times New Roman" w:hAnsi="Times New Roman" w:cs="Times New Roman"/>
                  <w:b/>
                  <w:lang w:val="es-PE"/>
                </w:rPr>
                <w:id w:val="1813135163"/>
                <w:placeholder>
                  <w:docPart w:val="1B332FA81E3D4D869E1A7240BDD8153E"/>
                </w:placeholder>
                <w:date w:fullDate="2008-08-04T00:00:00Z">
                  <w:dateFormat w:val="dd/MM/yyyy"/>
                  <w:lid w:val="es-ES_tradnl"/>
                  <w:storeMappedDataAs w:val="dateTime"/>
                  <w:calendar w:val="gregorian"/>
                </w:date>
              </w:sdtPr>
              <w:sdtEndPr/>
              <w:sdtContent>
                <w:r w:rsidR="00EC7B98" w:rsidRPr="006D63AA">
                  <w:rPr>
                    <w:rFonts w:ascii="Times New Roman" w:hAnsi="Times New Roman" w:cs="Times New Roman"/>
                    <w:b/>
                    <w:lang w:val="es-PE"/>
                  </w:rPr>
                  <w:t>04/08/2008</w:t>
                </w:r>
              </w:sdtContent>
            </w:sdt>
            <w:r w:rsidR="004119E6" w:rsidRPr="006D63AA">
              <w:rPr>
                <w:rFonts w:ascii="Times New Roman" w:hAnsi="Times New Roman" w:cs="Times New Roman"/>
                <w:b/>
                <w:lang w:val="es-PE"/>
              </w:rPr>
              <w:t xml:space="preserve"> – </w:t>
            </w:r>
            <w:sdt>
              <w:sdtPr>
                <w:rPr>
                  <w:rFonts w:ascii="Times New Roman" w:hAnsi="Times New Roman" w:cs="Times New Roman"/>
                  <w:b/>
                  <w:lang w:val="es-PE"/>
                </w:rPr>
                <w:id w:val="84660646"/>
                <w:placeholder>
                  <w:docPart w:val="FD1155C9D84D420299CBF45EAB88E29F"/>
                </w:placeholder>
                <w:date w:fullDate="2012-04-20T00:00:00Z">
                  <w:dateFormat w:val="dd/MM/yyyy"/>
                  <w:lid w:val="es-ES_tradnl"/>
                  <w:storeMappedDataAs w:val="dateTime"/>
                  <w:calendar w:val="gregorian"/>
                </w:date>
              </w:sdtPr>
              <w:sdtEndPr/>
              <w:sdtContent>
                <w:r w:rsidR="00EC7B98" w:rsidRPr="006D63AA">
                  <w:rPr>
                    <w:rFonts w:ascii="Times New Roman" w:hAnsi="Times New Roman" w:cs="Times New Roman"/>
                    <w:b/>
                    <w:lang w:val="es-PE"/>
                  </w:rPr>
                  <w:t>20/04/2012</w:t>
                </w:r>
              </w:sdtContent>
            </w:sdt>
          </w:p>
          <w:p w:rsidR="004119E6" w:rsidRPr="00FF3251" w:rsidRDefault="00FF3251" w:rsidP="004119E6">
            <w:pPr>
              <w:pStyle w:val="Encabezadodecurrculo2"/>
              <w:rPr>
                <w:rFonts w:ascii="Times New Roman" w:hAnsi="Times New Roman" w:cs="Times New Roman"/>
                <w:lang w:val="es-PE"/>
              </w:rPr>
            </w:pPr>
            <w:r w:rsidRPr="00FF3251">
              <w:rPr>
                <w:rFonts w:ascii="Times New Roman" w:hAnsi="Times New Roman" w:cs="Times New Roman"/>
                <w:lang w:val="es-PE"/>
              </w:rPr>
              <w:t>Logros</w:t>
            </w:r>
            <w:r w:rsidR="004119E6" w:rsidRPr="00FF3251">
              <w:rPr>
                <w:rFonts w:ascii="Times New Roman" w:hAnsi="Times New Roman" w:cs="Times New Roman"/>
                <w:lang w:val="es-PE"/>
              </w:rPr>
              <w:t>:</w:t>
            </w:r>
          </w:p>
          <w:p w:rsidR="00FF3251" w:rsidRPr="00FF3251" w:rsidRDefault="00FF3251" w:rsidP="00FF3251">
            <w:pPr>
              <w:pStyle w:val="Sangradetextoprincipal"/>
              <w:jc w:val="both"/>
              <w:rPr>
                <w:rFonts w:ascii="Times New Roman" w:hAnsi="Times New Roman" w:cs="Times New Roman"/>
                <w:lang w:val="es-PE"/>
              </w:rPr>
            </w:pPr>
            <w:r w:rsidRPr="00FF3251">
              <w:rPr>
                <w:rFonts w:ascii="Times New Roman" w:hAnsi="Times New Roman" w:cs="Times New Roman"/>
                <w:lang w:val="es-PE"/>
              </w:rPr>
              <w:t>Capacitar a los empleados para mejorar el rendimiento y aumentar la productividad</w:t>
            </w:r>
          </w:p>
          <w:p w:rsidR="00FF3251" w:rsidRPr="00FF3251" w:rsidRDefault="00FF3251" w:rsidP="00FF3251">
            <w:pPr>
              <w:pStyle w:val="Sangradetextoprincipal"/>
              <w:jc w:val="both"/>
              <w:rPr>
                <w:rFonts w:ascii="Times New Roman" w:hAnsi="Times New Roman" w:cs="Times New Roman"/>
                <w:lang w:val="es-PE"/>
              </w:rPr>
            </w:pPr>
            <w:r w:rsidRPr="00FF3251">
              <w:rPr>
                <w:rFonts w:ascii="Times New Roman" w:hAnsi="Times New Roman" w:cs="Times New Roman"/>
                <w:lang w:val="es-PE"/>
              </w:rPr>
              <w:t xml:space="preserve">Mejorar la salud y el bienestar general </w:t>
            </w:r>
            <w:r>
              <w:rPr>
                <w:rFonts w:ascii="Times New Roman" w:hAnsi="Times New Roman" w:cs="Times New Roman"/>
                <w:lang w:val="es-PE"/>
              </w:rPr>
              <w:t>a</w:t>
            </w:r>
            <w:r w:rsidRPr="00FF3251">
              <w:rPr>
                <w:rFonts w:ascii="Times New Roman" w:hAnsi="Times New Roman" w:cs="Times New Roman"/>
                <w:lang w:val="es-PE"/>
              </w:rPr>
              <w:t>dqui</w:t>
            </w:r>
            <w:r>
              <w:rPr>
                <w:rFonts w:ascii="Times New Roman" w:hAnsi="Times New Roman" w:cs="Times New Roman"/>
                <w:lang w:val="es-PE"/>
              </w:rPr>
              <w:t xml:space="preserve">riendo </w:t>
            </w:r>
            <w:r w:rsidRPr="00FF3251">
              <w:rPr>
                <w:rFonts w:ascii="Times New Roman" w:hAnsi="Times New Roman" w:cs="Times New Roman"/>
                <w:lang w:val="es-PE"/>
              </w:rPr>
              <w:t>habilidades de gestión integral de energía necesarios para hacer inversiones en energía en las áreas de la vida que más importan</w:t>
            </w:r>
          </w:p>
          <w:p w:rsidR="00FF3251" w:rsidRPr="00FF3251" w:rsidRDefault="00FF3251" w:rsidP="00FF3251">
            <w:pPr>
              <w:pStyle w:val="Sangradetextoprincipal"/>
              <w:jc w:val="both"/>
              <w:rPr>
                <w:rFonts w:ascii="Times New Roman" w:hAnsi="Times New Roman" w:cs="Times New Roman"/>
                <w:lang w:val="es-PE"/>
              </w:rPr>
            </w:pPr>
            <w:r w:rsidRPr="00FF3251">
              <w:rPr>
                <w:rFonts w:ascii="Times New Roman" w:hAnsi="Times New Roman" w:cs="Times New Roman"/>
                <w:lang w:val="es-PE"/>
              </w:rPr>
              <w:t>Entender cómo desarrollar una ma</w:t>
            </w:r>
            <w:r>
              <w:rPr>
                <w:rFonts w:ascii="Times New Roman" w:hAnsi="Times New Roman" w:cs="Times New Roman"/>
                <w:lang w:val="es-PE"/>
              </w:rPr>
              <w:t xml:space="preserve">yor capacidad de resistencia y </w:t>
            </w:r>
            <w:r w:rsidRPr="00FF3251">
              <w:rPr>
                <w:rFonts w:ascii="Times New Roman" w:hAnsi="Times New Roman" w:cs="Times New Roman"/>
                <w:lang w:val="es-PE"/>
              </w:rPr>
              <w:t xml:space="preserve">flexibilidad </w:t>
            </w:r>
            <w:r>
              <w:rPr>
                <w:rFonts w:ascii="Times New Roman" w:hAnsi="Times New Roman" w:cs="Times New Roman"/>
                <w:lang w:val="es-PE"/>
              </w:rPr>
              <w:t>para enfrentar los trabajaos con stress</w:t>
            </w:r>
          </w:p>
          <w:p w:rsidR="00FF3251" w:rsidRPr="00FF3251" w:rsidRDefault="00FF3251" w:rsidP="00FF3251">
            <w:pPr>
              <w:pStyle w:val="Sangradetextoprincipal"/>
              <w:jc w:val="both"/>
              <w:rPr>
                <w:rFonts w:ascii="Times New Roman" w:hAnsi="Times New Roman" w:cs="Times New Roman"/>
                <w:lang w:val="es-PE"/>
              </w:rPr>
            </w:pPr>
            <w:r>
              <w:rPr>
                <w:rFonts w:ascii="Times New Roman" w:hAnsi="Times New Roman" w:cs="Times New Roman"/>
                <w:lang w:val="es-PE"/>
              </w:rPr>
              <w:t>Á</w:t>
            </w:r>
            <w:r w:rsidRPr="00FF3251">
              <w:rPr>
                <w:rFonts w:ascii="Times New Roman" w:hAnsi="Times New Roman" w:cs="Times New Roman"/>
                <w:lang w:val="es-PE"/>
              </w:rPr>
              <w:t xml:space="preserve">reas de impacto notable </w:t>
            </w:r>
            <w:r>
              <w:rPr>
                <w:rFonts w:ascii="Times New Roman" w:hAnsi="Times New Roman" w:cs="Times New Roman"/>
                <w:lang w:val="es-PE"/>
              </w:rPr>
              <w:t xml:space="preserve">se reportó en los </w:t>
            </w:r>
            <w:r w:rsidRPr="00FF3251">
              <w:rPr>
                <w:rFonts w:ascii="Times New Roman" w:hAnsi="Times New Roman" w:cs="Times New Roman"/>
                <w:lang w:val="es-PE"/>
              </w:rPr>
              <w:t>empleados</w:t>
            </w:r>
            <w:r>
              <w:rPr>
                <w:rFonts w:ascii="Times New Roman" w:hAnsi="Times New Roman" w:cs="Times New Roman"/>
                <w:lang w:val="es-PE"/>
              </w:rPr>
              <w:t xml:space="preserve"> tanto como</w:t>
            </w:r>
            <w:r w:rsidRPr="00FF3251">
              <w:rPr>
                <w:rFonts w:ascii="Times New Roman" w:hAnsi="Times New Roman" w:cs="Times New Roman"/>
                <w:lang w:val="es-PE"/>
              </w:rPr>
              <w:t>: física, emocional, mental y espiritual</w:t>
            </w:r>
          </w:p>
          <w:p w:rsidR="004119E6" w:rsidRPr="006D63AA" w:rsidRDefault="004119E6" w:rsidP="004119E6">
            <w:pPr>
              <w:pStyle w:val="Sangradetextoprincipal"/>
              <w:jc w:val="both"/>
              <w:rPr>
                <w:rFonts w:ascii="Times New Roman" w:hAnsi="Times New Roman" w:cs="Times New Roman"/>
                <w:lang w:val="es-PE"/>
              </w:rPr>
            </w:pPr>
          </w:p>
          <w:p w:rsidR="004119E6" w:rsidRPr="009D3990" w:rsidRDefault="006D63AA" w:rsidP="004119E6">
            <w:pPr>
              <w:pStyle w:val="Encabezadodecurrculo2"/>
              <w:rPr>
                <w:rFonts w:ascii="Times New Roman" w:hAnsi="Times New Roman" w:cs="Times New Roman"/>
                <w:lang w:val="es-PE"/>
              </w:rPr>
            </w:pPr>
            <w:r w:rsidRPr="009D3990">
              <w:rPr>
                <w:rFonts w:ascii="Times New Roman" w:hAnsi="Times New Roman" w:cs="Times New Roman"/>
                <w:lang w:val="es-PE"/>
              </w:rPr>
              <w:t>Responsabilidades</w:t>
            </w:r>
            <w:r w:rsidR="004119E6" w:rsidRPr="009D3990">
              <w:rPr>
                <w:rFonts w:ascii="Times New Roman" w:hAnsi="Times New Roman" w:cs="Times New Roman"/>
                <w:lang w:val="es-PE"/>
              </w:rPr>
              <w:t>:</w:t>
            </w:r>
          </w:p>
          <w:p w:rsidR="00FF3251" w:rsidRDefault="00FF3251" w:rsidP="004119E6">
            <w:pPr>
              <w:pStyle w:val="Sangradetextoprincipal"/>
              <w:jc w:val="both"/>
              <w:rPr>
                <w:rFonts w:ascii="Times New Roman" w:hAnsi="Times New Roman" w:cs="Times New Roman"/>
                <w:lang w:val="es-PE"/>
              </w:rPr>
            </w:pPr>
            <w:r w:rsidRPr="00FF3251">
              <w:rPr>
                <w:rFonts w:ascii="Times New Roman" w:hAnsi="Times New Roman" w:cs="Times New Roman"/>
                <w:lang w:val="es-PE"/>
              </w:rPr>
              <w:t xml:space="preserve">Mejorar el compromiso personal y organizacional, desarrollar y poner en práctica iniciativas de participación </w:t>
            </w:r>
            <w:r>
              <w:rPr>
                <w:rFonts w:ascii="Times New Roman" w:hAnsi="Times New Roman" w:cs="Times New Roman"/>
                <w:lang w:val="es-PE"/>
              </w:rPr>
              <w:t>de compromiso</w:t>
            </w:r>
          </w:p>
          <w:p w:rsidR="004119E6" w:rsidRPr="006D63AA" w:rsidRDefault="004119E6" w:rsidP="004119E6">
            <w:pPr>
              <w:pStyle w:val="Sangradetextoprincipal"/>
              <w:jc w:val="both"/>
              <w:rPr>
                <w:rFonts w:ascii="Times New Roman" w:hAnsi="Times New Roman" w:cs="Times New Roman"/>
                <w:lang w:val="es-PE"/>
              </w:rPr>
            </w:pPr>
          </w:p>
          <w:p w:rsidR="00FD1D09" w:rsidRPr="006D63AA" w:rsidRDefault="00FD1D09">
            <w:pPr>
              <w:pStyle w:val="Sangradetextoprincipal"/>
              <w:rPr>
                <w:lang w:val="es-PE"/>
              </w:rPr>
            </w:pPr>
          </w:p>
        </w:tc>
      </w:tr>
    </w:tbl>
    <w:p w:rsidR="004119E6" w:rsidRPr="006D63AA" w:rsidRDefault="004119E6" w:rsidP="004119E6">
      <w:pPr>
        <w:pStyle w:val="Informacindelacompaa"/>
        <w:rPr>
          <w:rFonts w:ascii="Times New Roman" w:hAnsi="Times New Roman" w:cs="Times New Roman"/>
          <w:b/>
          <w:lang w:val="es-PE"/>
        </w:rPr>
      </w:pPr>
      <w:r w:rsidRPr="006D63AA">
        <w:rPr>
          <w:rFonts w:ascii="Times New Roman" w:hAnsi="Times New Roman" w:cs="Times New Roman"/>
          <w:b/>
          <w:lang w:val="es-PE"/>
        </w:rPr>
        <w:lastRenderedPageBreak/>
        <w:t>Procter and Gamble, San José- Costa Rica</w:t>
      </w:r>
    </w:p>
    <w:p w:rsidR="004119E6" w:rsidRPr="00ED0906" w:rsidRDefault="00ED0906" w:rsidP="004119E6">
      <w:pPr>
        <w:pStyle w:val="Puesto"/>
        <w:rPr>
          <w:rFonts w:ascii="Times New Roman" w:hAnsi="Times New Roman" w:cs="Times New Roman"/>
          <w:b/>
          <w:lang w:val="es-PE"/>
        </w:rPr>
      </w:pPr>
      <w:r w:rsidRPr="00ED0906">
        <w:rPr>
          <w:rFonts w:ascii="Times New Roman" w:hAnsi="Times New Roman" w:cs="Times New Roman"/>
          <w:b/>
          <w:lang w:val="es-PE"/>
        </w:rPr>
        <w:t>Comprador de Adquisiciones</w:t>
      </w:r>
      <w:r>
        <w:rPr>
          <w:rFonts w:ascii="Times New Roman" w:hAnsi="Times New Roman" w:cs="Times New Roman"/>
          <w:b/>
          <w:lang w:val="es-PE"/>
        </w:rPr>
        <w:t xml:space="preserve"> para Plantas de Producción (NA y Puerto Rico)</w:t>
      </w:r>
    </w:p>
    <w:p w:rsidR="004119E6" w:rsidRPr="006D63AA" w:rsidRDefault="00BA1FD3" w:rsidP="004119E6">
      <w:pPr>
        <w:pStyle w:val="Fechasdelempleo"/>
        <w:rPr>
          <w:rFonts w:ascii="Times New Roman" w:hAnsi="Times New Roman" w:cs="Times New Roman"/>
          <w:b/>
          <w:lang w:val="es-PE"/>
        </w:rPr>
      </w:pPr>
      <w:sdt>
        <w:sdtPr>
          <w:rPr>
            <w:rFonts w:ascii="Times New Roman" w:hAnsi="Times New Roman" w:cs="Times New Roman"/>
            <w:b/>
            <w:lang w:val="es-PE"/>
          </w:rPr>
          <w:id w:val="1264254476"/>
          <w:placeholder>
            <w:docPart w:val="41089CFD025B4BDBB3967DF6F1B41FD8"/>
          </w:placeholder>
          <w:date w:fullDate="2005-08-15T00:00:00Z">
            <w:dateFormat w:val="dd/MM/yyyy"/>
            <w:lid w:val="es-ES_tradnl"/>
            <w:storeMappedDataAs w:val="dateTime"/>
            <w:calendar w:val="gregorian"/>
          </w:date>
        </w:sdtPr>
        <w:sdtEndPr/>
        <w:sdtContent>
          <w:r w:rsidR="00EC7B98" w:rsidRPr="006D63AA">
            <w:rPr>
              <w:rFonts w:ascii="Times New Roman" w:hAnsi="Times New Roman" w:cs="Times New Roman"/>
              <w:b/>
              <w:lang w:val="es-PE"/>
            </w:rPr>
            <w:t>15/08/2005</w:t>
          </w:r>
        </w:sdtContent>
      </w:sdt>
      <w:r w:rsidR="004119E6" w:rsidRPr="006D63AA">
        <w:rPr>
          <w:rFonts w:ascii="Times New Roman" w:hAnsi="Times New Roman" w:cs="Times New Roman"/>
          <w:b/>
          <w:lang w:val="es-PE"/>
        </w:rPr>
        <w:t xml:space="preserve"> – </w:t>
      </w:r>
      <w:sdt>
        <w:sdtPr>
          <w:rPr>
            <w:rFonts w:ascii="Times New Roman" w:hAnsi="Times New Roman" w:cs="Times New Roman"/>
            <w:b/>
            <w:lang w:val="es-PE"/>
          </w:rPr>
          <w:id w:val="2010334320"/>
          <w:placeholder>
            <w:docPart w:val="EDA59D8BCD714D99A3443007130F3512"/>
          </w:placeholder>
          <w:date w:fullDate="2008-08-29T00:00:00Z">
            <w:dateFormat w:val="dd/MM/yyyy"/>
            <w:lid w:val="es-ES_tradnl"/>
            <w:storeMappedDataAs w:val="dateTime"/>
            <w:calendar w:val="gregorian"/>
          </w:date>
        </w:sdtPr>
        <w:sdtEndPr/>
        <w:sdtContent>
          <w:r w:rsidR="00EC7B98" w:rsidRPr="006D63AA">
            <w:rPr>
              <w:rFonts w:ascii="Times New Roman" w:hAnsi="Times New Roman" w:cs="Times New Roman"/>
              <w:b/>
              <w:lang w:val="es-PE"/>
            </w:rPr>
            <w:t>29/08/2008</w:t>
          </w:r>
        </w:sdtContent>
      </w:sdt>
    </w:p>
    <w:p w:rsidR="004119E6" w:rsidRPr="00ED0906" w:rsidRDefault="00ED0906" w:rsidP="004119E6">
      <w:pPr>
        <w:pStyle w:val="Encabezadodecurrculo2"/>
        <w:rPr>
          <w:rFonts w:ascii="Times New Roman" w:hAnsi="Times New Roman" w:cs="Times New Roman"/>
          <w:lang w:val="es-PE"/>
        </w:rPr>
      </w:pPr>
      <w:r w:rsidRPr="00ED0906">
        <w:rPr>
          <w:rFonts w:ascii="Times New Roman" w:hAnsi="Times New Roman" w:cs="Times New Roman"/>
          <w:lang w:val="es-PE"/>
        </w:rPr>
        <w:t>Logros</w:t>
      </w:r>
      <w:r w:rsidR="004119E6" w:rsidRPr="00ED0906">
        <w:rPr>
          <w:rFonts w:ascii="Times New Roman" w:hAnsi="Times New Roman" w:cs="Times New Roman"/>
          <w:lang w:val="es-PE"/>
        </w:rPr>
        <w:t>:</w:t>
      </w:r>
    </w:p>
    <w:p w:rsidR="00ED0906" w:rsidRPr="00ED0906" w:rsidRDefault="00ED0906" w:rsidP="00ED0906">
      <w:pPr>
        <w:pStyle w:val="Sangradetextoprincipal"/>
        <w:jc w:val="both"/>
        <w:rPr>
          <w:rFonts w:ascii="Times New Roman" w:hAnsi="Times New Roman" w:cs="Times New Roman"/>
          <w:lang w:val="es-PE"/>
        </w:rPr>
      </w:pPr>
      <w:r>
        <w:rPr>
          <w:rFonts w:ascii="Times New Roman" w:hAnsi="Times New Roman" w:cs="Times New Roman"/>
          <w:lang w:val="es-PE"/>
        </w:rPr>
        <w:t xml:space="preserve">Creación de una Matriz de IT para hacer seguimiento a los </w:t>
      </w:r>
      <w:r w:rsidRPr="00ED0906">
        <w:rPr>
          <w:rFonts w:ascii="Times New Roman" w:hAnsi="Times New Roman" w:cs="Times New Roman"/>
          <w:lang w:val="es-PE"/>
        </w:rPr>
        <w:t xml:space="preserve">proveedores y la </w:t>
      </w:r>
      <w:r>
        <w:rPr>
          <w:rFonts w:ascii="Times New Roman" w:hAnsi="Times New Roman" w:cs="Times New Roman"/>
          <w:lang w:val="es-PE"/>
        </w:rPr>
        <w:t xml:space="preserve">elaboración de </w:t>
      </w:r>
      <w:r w:rsidRPr="00ED0906">
        <w:rPr>
          <w:rFonts w:ascii="Times New Roman" w:hAnsi="Times New Roman" w:cs="Times New Roman"/>
          <w:lang w:val="es-PE"/>
        </w:rPr>
        <w:t xml:space="preserve">conexiones </w:t>
      </w:r>
      <w:r>
        <w:rPr>
          <w:rFonts w:ascii="Times New Roman" w:hAnsi="Times New Roman" w:cs="Times New Roman"/>
          <w:lang w:val="es-PE"/>
        </w:rPr>
        <w:t xml:space="preserve">de </w:t>
      </w:r>
      <w:r w:rsidRPr="00ED0906">
        <w:rPr>
          <w:rFonts w:ascii="Times New Roman" w:hAnsi="Times New Roman" w:cs="Times New Roman"/>
          <w:lang w:val="es-PE"/>
        </w:rPr>
        <w:t>plantas con proveedores</w:t>
      </w:r>
      <w:r>
        <w:rPr>
          <w:rFonts w:ascii="Times New Roman" w:hAnsi="Times New Roman" w:cs="Times New Roman"/>
          <w:lang w:val="es-PE"/>
        </w:rPr>
        <w:t xml:space="preserve"> según variables</w:t>
      </w:r>
    </w:p>
    <w:p w:rsidR="00ED0906" w:rsidRPr="00ED0906" w:rsidRDefault="00ED0906" w:rsidP="00ED0906">
      <w:pPr>
        <w:pStyle w:val="Sangradetextoprincipal"/>
        <w:jc w:val="both"/>
        <w:rPr>
          <w:rFonts w:ascii="Times New Roman" w:hAnsi="Times New Roman" w:cs="Times New Roman"/>
          <w:lang w:val="es-PE"/>
        </w:rPr>
      </w:pPr>
      <w:r w:rsidRPr="00ED0906">
        <w:rPr>
          <w:rFonts w:ascii="Times New Roman" w:hAnsi="Times New Roman" w:cs="Times New Roman"/>
          <w:lang w:val="es-PE"/>
        </w:rPr>
        <w:t>Desarrollar una matriz de Capaci</w:t>
      </w:r>
      <w:r>
        <w:rPr>
          <w:rFonts w:ascii="Times New Roman" w:hAnsi="Times New Roman" w:cs="Times New Roman"/>
          <w:lang w:val="es-PE"/>
        </w:rPr>
        <w:t>tación y entrenamientos para la Organización de C</w:t>
      </w:r>
      <w:r w:rsidRPr="00ED0906">
        <w:rPr>
          <w:rFonts w:ascii="Times New Roman" w:hAnsi="Times New Roman" w:cs="Times New Roman"/>
          <w:lang w:val="es-PE"/>
        </w:rPr>
        <w:t xml:space="preserve">ompras </w:t>
      </w:r>
      <w:r>
        <w:rPr>
          <w:rFonts w:ascii="Times New Roman" w:hAnsi="Times New Roman" w:cs="Times New Roman"/>
          <w:lang w:val="es-PE"/>
        </w:rPr>
        <w:t xml:space="preserve">a nivel global para </w:t>
      </w:r>
      <w:r w:rsidRPr="00ED0906">
        <w:rPr>
          <w:rFonts w:ascii="Times New Roman" w:hAnsi="Times New Roman" w:cs="Times New Roman"/>
          <w:lang w:val="es-PE"/>
        </w:rPr>
        <w:t>construir carreras dentro de la organización de compras</w:t>
      </w:r>
    </w:p>
    <w:p w:rsidR="00ED0906" w:rsidRPr="00ED0906" w:rsidRDefault="00ED0906" w:rsidP="00ED0906">
      <w:pPr>
        <w:pStyle w:val="Sangradetextoprincipal"/>
        <w:jc w:val="both"/>
        <w:rPr>
          <w:rFonts w:ascii="Times New Roman" w:hAnsi="Times New Roman" w:cs="Times New Roman"/>
          <w:lang w:val="es-PE"/>
        </w:rPr>
      </w:pPr>
      <w:r>
        <w:rPr>
          <w:rFonts w:ascii="Times New Roman" w:hAnsi="Times New Roman" w:cs="Times New Roman"/>
          <w:lang w:val="es-PE"/>
        </w:rPr>
        <w:t xml:space="preserve">Equipo de </w:t>
      </w:r>
      <w:r w:rsidRPr="00ED0906">
        <w:rPr>
          <w:rFonts w:ascii="Times New Roman" w:hAnsi="Times New Roman" w:cs="Times New Roman"/>
          <w:lang w:val="es-PE"/>
        </w:rPr>
        <w:t>Auditoría</w:t>
      </w:r>
      <w:r>
        <w:rPr>
          <w:rFonts w:ascii="Times New Roman" w:hAnsi="Times New Roman" w:cs="Times New Roman"/>
          <w:lang w:val="es-PE"/>
        </w:rPr>
        <w:t>- Monitoreo de p</w:t>
      </w:r>
      <w:r w:rsidRPr="00ED0906">
        <w:rPr>
          <w:rFonts w:ascii="Times New Roman" w:hAnsi="Times New Roman" w:cs="Times New Roman"/>
          <w:lang w:val="es-PE"/>
        </w:rPr>
        <w:t>rocesos</w:t>
      </w:r>
      <w:r>
        <w:rPr>
          <w:rFonts w:ascii="Times New Roman" w:hAnsi="Times New Roman" w:cs="Times New Roman"/>
          <w:lang w:val="es-PE"/>
        </w:rPr>
        <w:t>:</w:t>
      </w:r>
      <w:r w:rsidRPr="00ED0906">
        <w:rPr>
          <w:rFonts w:ascii="Times New Roman" w:hAnsi="Times New Roman" w:cs="Times New Roman"/>
          <w:lang w:val="es-PE"/>
        </w:rPr>
        <w:t xml:space="preserve"> </w:t>
      </w:r>
      <w:r>
        <w:rPr>
          <w:rFonts w:ascii="Times New Roman" w:hAnsi="Times New Roman" w:cs="Times New Roman"/>
          <w:lang w:val="es-PE"/>
        </w:rPr>
        <w:t xml:space="preserve">para el </w:t>
      </w:r>
      <w:r w:rsidRPr="00ED0906">
        <w:rPr>
          <w:rFonts w:ascii="Times New Roman" w:hAnsi="Times New Roman" w:cs="Times New Roman"/>
          <w:lang w:val="es-PE"/>
        </w:rPr>
        <w:t>Equipo de Gasto</w:t>
      </w:r>
      <w:r>
        <w:rPr>
          <w:rFonts w:ascii="Times New Roman" w:hAnsi="Times New Roman" w:cs="Times New Roman"/>
          <w:lang w:val="es-PE"/>
        </w:rPr>
        <w:t>s de la planta conseguir el 100</w:t>
      </w:r>
      <w:r w:rsidRPr="00ED0906">
        <w:rPr>
          <w:rFonts w:ascii="Times New Roman" w:hAnsi="Times New Roman" w:cs="Times New Roman"/>
          <w:lang w:val="es-PE"/>
        </w:rPr>
        <w:t>% de exactitud en el proceso.</w:t>
      </w:r>
    </w:p>
    <w:p w:rsidR="00ED0906" w:rsidRPr="00ED0906" w:rsidRDefault="00ED0906" w:rsidP="004119E6">
      <w:pPr>
        <w:pStyle w:val="Sangradetextoprincipal"/>
        <w:jc w:val="both"/>
        <w:rPr>
          <w:rFonts w:ascii="Times New Roman" w:hAnsi="Times New Roman" w:cs="Times New Roman"/>
          <w:lang w:val="es-PE"/>
        </w:rPr>
      </w:pPr>
    </w:p>
    <w:p w:rsidR="004119E6" w:rsidRPr="00ED0906" w:rsidRDefault="004119E6" w:rsidP="004119E6">
      <w:pPr>
        <w:pStyle w:val="Encabezadodecurrculo2"/>
        <w:rPr>
          <w:rFonts w:ascii="Times New Roman" w:hAnsi="Times New Roman" w:cs="Times New Roman"/>
          <w:lang w:val="es-PE"/>
        </w:rPr>
      </w:pPr>
      <w:r w:rsidRPr="00ED0906">
        <w:rPr>
          <w:rFonts w:ascii="Times New Roman" w:hAnsi="Times New Roman" w:cs="Times New Roman"/>
          <w:lang w:val="es-PE"/>
        </w:rPr>
        <w:t>Respons</w:t>
      </w:r>
      <w:r w:rsidR="00ED0906" w:rsidRPr="00ED0906">
        <w:rPr>
          <w:rFonts w:ascii="Times New Roman" w:hAnsi="Times New Roman" w:cs="Times New Roman"/>
          <w:lang w:val="es-PE"/>
        </w:rPr>
        <w:t>a</w:t>
      </w:r>
      <w:r w:rsidRPr="00ED0906">
        <w:rPr>
          <w:rFonts w:ascii="Times New Roman" w:hAnsi="Times New Roman" w:cs="Times New Roman"/>
          <w:lang w:val="es-PE"/>
        </w:rPr>
        <w:t>bili</w:t>
      </w:r>
      <w:r w:rsidR="00ED0906" w:rsidRPr="00ED0906">
        <w:rPr>
          <w:rFonts w:ascii="Times New Roman" w:hAnsi="Times New Roman" w:cs="Times New Roman"/>
          <w:lang w:val="es-PE"/>
        </w:rPr>
        <w:t>dades</w:t>
      </w:r>
      <w:r w:rsidRPr="00ED0906">
        <w:rPr>
          <w:rFonts w:ascii="Times New Roman" w:hAnsi="Times New Roman" w:cs="Times New Roman"/>
          <w:lang w:val="es-PE"/>
        </w:rPr>
        <w:t>:</w:t>
      </w:r>
    </w:p>
    <w:p w:rsidR="00ED0906" w:rsidRPr="00ED0906" w:rsidRDefault="00E6018E" w:rsidP="00ED0906">
      <w:pPr>
        <w:pStyle w:val="Sangradetextoprincipal"/>
        <w:jc w:val="both"/>
        <w:rPr>
          <w:rFonts w:ascii="Times New Roman" w:hAnsi="Times New Roman" w:cs="Times New Roman"/>
          <w:lang w:val="es-PE"/>
        </w:rPr>
      </w:pPr>
      <w:r>
        <w:rPr>
          <w:rFonts w:ascii="Times New Roman" w:hAnsi="Times New Roman" w:cs="Times New Roman"/>
          <w:lang w:val="es-PE"/>
        </w:rPr>
        <w:t>C</w:t>
      </w:r>
      <w:r w:rsidR="00ED0906" w:rsidRPr="00ED0906">
        <w:rPr>
          <w:rFonts w:ascii="Times New Roman" w:hAnsi="Times New Roman" w:cs="Times New Roman"/>
          <w:lang w:val="es-PE"/>
        </w:rPr>
        <w:t xml:space="preserve">adena de </w:t>
      </w:r>
      <w:r>
        <w:rPr>
          <w:rFonts w:ascii="Times New Roman" w:hAnsi="Times New Roman" w:cs="Times New Roman"/>
          <w:lang w:val="es-PE"/>
        </w:rPr>
        <w:t>S</w:t>
      </w:r>
      <w:r w:rsidR="00ED0906" w:rsidRPr="00ED0906">
        <w:rPr>
          <w:rFonts w:ascii="Times New Roman" w:hAnsi="Times New Roman" w:cs="Times New Roman"/>
          <w:lang w:val="es-PE"/>
        </w:rPr>
        <w:t>uministro para la adquisición de materiales</w:t>
      </w:r>
    </w:p>
    <w:p w:rsidR="00ED0906" w:rsidRPr="00ED0906" w:rsidRDefault="00E6018E" w:rsidP="00ED0906">
      <w:pPr>
        <w:pStyle w:val="Sangradetextoprincipal"/>
        <w:jc w:val="both"/>
        <w:rPr>
          <w:rFonts w:ascii="Times New Roman" w:hAnsi="Times New Roman" w:cs="Times New Roman"/>
          <w:lang w:val="es-PE"/>
        </w:rPr>
      </w:pPr>
      <w:r>
        <w:rPr>
          <w:rFonts w:ascii="Times New Roman" w:hAnsi="Times New Roman" w:cs="Times New Roman"/>
          <w:lang w:val="es-PE"/>
        </w:rPr>
        <w:t>C</w:t>
      </w:r>
      <w:r w:rsidR="00ED0906" w:rsidRPr="00ED0906">
        <w:rPr>
          <w:rFonts w:ascii="Times New Roman" w:hAnsi="Times New Roman" w:cs="Times New Roman"/>
          <w:lang w:val="es-PE"/>
        </w:rPr>
        <w:t>ompra de materiales para las diferentes plantas de producción en la región de América del Norte (Estados Unidos y Puerto Rico)</w:t>
      </w:r>
    </w:p>
    <w:p w:rsidR="00ED0906" w:rsidRPr="00ED0906" w:rsidRDefault="00ED0906" w:rsidP="00ED0906">
      <w:pPr>
        <w:pStyle w:val="Sangradetextoprincipal"/>
        <w:jc w:val="both"/>
        <w:rPr>
          <w:rFonts w:ascii="Times New Roman" w:hAnsi="Times New Roman" w:cs="Times New Roman"/>
          <w:lang w:val="es-PE"/>
        </w:rPr>
      </w:pPr>
      <w:r w:rsidRPr="00ED0906">
        <w:rPr>
          <w:rFonts w:ascii="Times New Roman" w:hAnsi="Times New Roman" w:cs="Times New Roman"/>
          <w:lang w:val="es-PE"/>
        </w:rPr>
        <w:t>Manejar</w:t>
      </w:r>
      <w:r w:rsidR="00E6018E">
        <w:rPr>
          <w:rFonts w:ascii="Times New Roman" w:hAnsi="Times New Roman" w:cs="Times New Roman"/>
          <w:lang w:val="es-PE"/>
        </w:rPr>
        <w:t xml:space="preserve"> la adquisición de </w:t>
      </w:r>
      <w:r w:rsidRPr="00ED0906">
        <w:rPr>
          <w:rFonts w:ascii="Times New Roman" w:hAnsi="Times New Roman" w:cs="Times New Roman"/>
          <w:lang w:val="es-PE"/>
        </w:rPr>
        <w:t xml:space="preserve">las máquinas </w:t>
      </w:r>
      <w:proofErr w:type="gramStart"/>
      <w:r w:rsidRPr="00ED0906">
        <w:rPr>
          <w:rFonts w:ascii="Times New Roman" w:hAnsi="Times New Roman" w:cs="Times New Roman"/>
          <w:lang w:val="es-PE"/>
        </w:rPr>
        <w:t>fabricadas ,</w:t>
      </w:r>
      <w:proofErr w:type="gramEnd"/>
      <w:r w:rsidRPr="00ED0906">
        <w:rPr>
          <w:rFonts w:ascii="Times New Roman" w:hAnsi="Times New Roman" w:cs="Times New Roman"/>
          <w:lang w:val="es-PE"/>
        </w:rPr>
        <w:t xml:space="preserve"> materiales directos e indirectos</w:t>
      </w:r>
    </w:p>
    <w:p w:rsidR="00ED0906" w:rsidRPr="00ED0906" w:rsidRDefault="00ED0906" w:rsidP="00ED0906">
      <w:pPr>
        <w:pStyle w:val="Sangradetextoprincipal"/>
        <w:jc w:val="both"/>
        <w:rPr>
          <w:rFonts w:ascii="Times New Roman" w:hAnsi="Times New Roman" w:cs="Times New Roman"/>
          <w:lang w:val="es-PE"/>
        </w:rPr>
      </w:pPr>
      <w:r w:rsidRPr="00ED0906">
        <w:rPr>
          <w:rFonts w:ascii="Times New Roman" w:hAnsi="Times New Roman" w:cs="Times New Roman"/>
          <w:lang w:val="es-PE"/>
        </w:rPr>
        <w:t>Analizar las diferentes cuentas por pagar y las órdenes de compra de las diferentes plantas</w:t>
      </w:r>
    </w:p>
    <w:p w:rsidR="00ED0906" w:rsidRPr="00ED0906" w:rsidRDefault="00ED0906" w:rsidP="004119E6">
      <w:pPr>
        <w:pStyle w:val="Sangradetextoprincipal"/>
        <w:jc w:val="both"/>
        <w:rPr>
          <w:rFonts w:ascii="Times New Roman" w:hAnsi="Times New Roman" w:cs="Times New Roman"/>
          <w:lang w:val="es-PE"/>
        </w:rPr>
      </w:pPr>
    </w:p>
    <w:p w:rsidR="004119E6" w:rsidRPr="004119E6" w:rsidRDefault="004119E6" w:rsidP="004119E6">
      <w:pPr>
        <w:pStyle w:val="Informacindelacompaa"/>
        <w:rPr>
          <w:rFonts w:ascii="Times New Roman" w:hAnsi="Times New Roman" w:cs="Times New Roman"/>
          <w:b/>
          <w:lang w:val="es-PE"/>
        </w:rPr>
      </w:pPr>
      <w:r w:rsidRPr="004119E6">
        <w:rPr>
          <w:rFonts w:ascii="Times New Roman" w:hAnsi="Times New Roman" w:cs="Times New Roman"/>
          <w:b/>
          <w:lang w:val="es-PE"/>
        </w:rPr>
        <w:t xml:space="preserve">Casa </w:t>
      </w:r>
      <w:r w:rsidR="00E6018E" w:rsidRPr="003164FB">
        <w:rPr>
          <w:rFonts w:ascii="Times New Roman" w:hAnsi="Times New Roman" w:cs="Times New Roman"/>
          <w:b/>
          <w:lang w:val="es-PE"/>
        </w:rPr>
        <w:t>Canadá</w:t>
      </w:r>
      <w:r w:rsidRPr="004119E6">
        <w:rPr>
          <w:rFonts w:ascii="Times New Roman" w:hAnsi="Times New Roman" w:cs="Times New Roman"/>
          <w:b/>
          <w:lang w:val="es-PE"/>
        </w:rPr>
        <w:t>, San José- Costa Rica</w:t>
      </w:r>
    </w:p>
    <w:p w:rsidR="004119E6" w:rsidRPr="00E6018E" w:rsidRDefault="00E6018E" w:rsidP="004119E6">
      <w:pPr>
        <w:pStyle w:val="Puesto"/>
        <w:rPr>
          <w:rFonts w:ascii="Times New Roman" w:hAnsi="Times New Roman" w:cs="Times New Roman"/>
          <w:b/>
          <w:lang w:val="es-PE"/>
        </w:rPr>
      </w:pPr>
      <w:r>
        <w:rPr>
          <w:rFonts w:ascii="Times New Roman" w:hAnsi="Times New Roman" w:cs="Times New Roman"/>
          <w:b/>
          <w:lang w:val="es-PE"/>
        </w:rPr>
        <w:t>Departamento de Recursos Humanos</w:t>
      </w:r>
    </w:p>
    <w:p w:rsidR="004119E6" w:rsidRPr="006D63AA" w:rsidRDefault="00BA1FD3" w:rsidP="004119E6">
      <w:pPr>
        <w:pStyle w:val="Fechasdelempleo"/>
        <w:rPr>
          <w:rFonts w:ascii="Times New Roman" w:hAnsi="Times New Roman" w:cs="Times New Roman"/>
          <w:b/>
          <w:lang w:val="es-PE"/>
        </w:rPr>
      </w:pPr>
      <w:sdt>
        <w:sdtPr>
          <w:rPr>
            <w:rFonts w:ascii="Times New Roman" w:hAnsi="Times New Roman" w:cs="Times New Roman"/>
            <w:b/>
            <w:lang w:val="es-PE"/>
          </w:rPr>
          <w:id w:val="-124695687"/>
          <w:placeholder>
            <w:docPart w:val="76990173E271499FA367B3F445903A0C"/>
          </w:placeholder>
          <w:date w:fullDate="2005-03-14T00:00:00Z">
            <w:dateFormat w:val="dd/MM/yyyy"/>
            <w:lid w:val="es-ES_tradnl"/>
            <w:storeMappedDataAs w:val="dateTime"/>
            <w:calendar w:val="gregorian"/>
          </w:date>
        </w:sdtPr>
        <w:sdtEndPr/>
        <w:sdtContent>
          <w:r w:rsidR="00EC7B98" w:rsidRPr="006D63AA">
            <w:rPr>
              <w:rFonts w:ascii="Times New Roman" w:hAnsi="Times New Roman" w:cs="Times New Roman"/>
              <w:b/>
              <w:lang w:val="es-PE"/>
            </w:rPr>
            <w:t>14/03/2005</w:t>
          </w:r>
        </w:sdtContent>
      </w:sdt>
      <w:r w:rsidR="004119E6" w:rsidRPr="006D63AA">
        <w:rPr>
          <w:rFonts w:ascii="Times New Roman" w:hAnsi="Times New Roman" w:cs="Times New Roman"/>
          <w:b/>
          <w:lang w:val="es-PE"/>
        </w:rPr>
        <w:t xml:space="preserve"> – </w:t>
      </w:r>
      <w:sdt>
        <w:sdtPr>
          <w:rPr>
            <w:rFonts w:ascii="Times New Roman" w:hAnsi="Times New Roman" w:cs="Times New Roman"/>
            <w:b/>
            <w:lang w:val="es-PE"/>
          </w:rPr>
          <w:id w:val="-1327587006"/>
          <w:placeholder>
            <w:docPart w:val="BD928C0B2B644175A6A4212D55050882"/>
          </w:placeholder>
          <w:date w:fullDate="2005-07-29T00:00:00Z">
            <w:dateFormat w:val="dd/MM/yyyy"/>
            <w:lid w:val="es-ES_tradnl"/>
            <w:storeMappedDataAs w:val="dateTime"/>
            <w:calendar w:val="gregorian"/>
          </w:date>
        </w:sdtPr>
        <w:sdtEndPr/>
        <w:sdtContent>
          <w:r w:rsidR="00EC7B98" w:rsidRPr="006D63AA">
            <w:rPr>
              <w:rFonts w:ascii="Times New Roman" w:hAnsi="Times New Roman" w:cs="Times New Roman"/>
              <w:b/>
              <w:lang w:val="es-PE"/>
            </w:rPr>
            <w:t>29/07/2005</w:t>
          </w:r>
        </w:sdtContent>
      </w:sdt>
    </w:p>
    <w:p w:rsidR="004119E6" w:rsidRPr="00E6018E" w:rsidRDefault="00E6018E" w:rsidP="004119E6">
      <w:pPr>
        <w:pStyle w:val="Encabezadodecurrculo2"/>
        <w:rPr>
          <w:rFonts w:ascii="Times New Roman" w:hAnsi="Times New Roman" w:cs="Times New Roman"/>
          <w:lang w:val="es-PE"/>
        </w:rPr>
      </w:pPr>
      <w:r w:rsidRPr="00E6018E">
        <w:rPr>
          <w:rFonts w:ascii="Times New Roman" w:hAnsi="Times New Roman" w:cs="Times New Roman"/>
          <w:lang w:val="es-PE"/>
        </w:rPr>
        <w:t>Logros</w:t>
      </w:r>
      <w:r w:rsidR="004119E6" w:rsidRPr="00E6018E">
        <w:rPr>
          <w:rFonts w:ascii="Times New Roman" w:hAnsi="Times New Roman" w:cs="Times New Roman"/>
          <w:lang w:val="es-PE"/>
        </w:rPr>
        <w:t>:</w:t>
      </w:r>
    </w:p>
    <w:p w:rsidR="00E6018E" w:rsidRPr="00E6018E" w:rsidRDefault="00E6018E" w:rsidP="004119E6">
      <w:pPr>
        <w:pStyle w:val="Sangradetextoprincipal"/>
        <w:rPr>
          <w:rFonts w:ascii="Times New Roman" w:hAnsi="Times New Roman" w:cs="Times New Roman"/>
          <w:lang w:val="es-PE"/>
        </w:rPr>
      </w:pPr>
      <w:r w:rsidRPr="00E6018E">
        <w:rPr>
          <w:rFonts w:ascii="Times New Roman" w:hAnsi="Times New Roman" w:cs="Times New Roman"/>
          <w:lang w:val="es-PE"/>
        </w:rPr>
        <w:t>Establece</w:t>
      </w:r>
      <w:r>
        <w:rPr>
          <w:rFonts w:ascii="Times New Roman" w:hAnsi="Times New Roman" w:cs="Times New Roman"/>
          <w:lang w:val="es-PE"/>
        </w:rPr>
        <w:t xml:space="preserve">r una lista de comprobación de </w:t>
      </w:r>
      <w:r w:rsidRPr="00E6018E">
        <w:rPr>
          <w:rFonts w:ascii="Times New Roman" w:hAnsi="Times New Roman" w:cs="Times New Roman"/>
          <w:lang w:val="es-PE"/>
        </w:rPr>
        <w:t xml:space="preserve">1:1 para realizar el seguimiento de la reunión y obtener los objetivos del empleado y del </w:t>
      </w:r>
      <w:proofErr w:type="gramStart"/>
      <w:r w:rsidRPr="00E6018E">
        <w:rPr>
          <w:rFonts w:ascii="Times New Roman" w:hAnsi="Times New Roman" w:cs="Times New Roman"/>
          <w:lang w:val="es-PE"/>
        </w:rPr>
        <w:t>gerente .</w:t>
      </w:r>
      <w:proofErr w:type="gramEnd"/>
    </w:p>
    <w:p w:rsidR="004119E6" w:rsidRPr="006D63AA" w:rsidRDefault="004119E6" w:rsidP="004119E6">
      <w:pPr>
        <w:pStyle w:val="Sangradetextoprincipal"/>
        <w:rPr>
          <w:rFonts w:ascii="Times New Roman" w:hAnsi="Times New Roman" w:cs="Times New Roman"/>
          <w:sz w:val="22"/>
          <w:lang w:val="es-PE"/>
        </w:rPr>
      </w:pPr>
    </w:p>
    <w:p w:rsidR="004119E6" w:rsidRPr="00E6018E" w:rsidRDefault="004119E6" w:rsidP="004119E6">
      <w:pPr>
        <w:pStyle w:val="Encabezadodecurrculo2"/>
        <w:rPr>
          <w:rFonts w:ascii="Times New Roman" w:hAnsi="Times New Roman" w:cs="Times New Roman"/>
          <w:lang w:val="es-PE"/>
        </w:rPr>
      </w:pPr>
      <w:r w:rsidRPr="00E6018E">
        <w:rPr>
          <w:rFonts w:ascii="Times New Roman" w:hAnsi="Times New Roman" w:cs="Times New Roman"/>
          <w:lang w:val="es-PE"/>
        </w:rPr>
        <w:t>Respons</w:t>
      </w:r>
      <w:r w:rsidR="00E6018E" w:rsidRPr="00E6018E">
        <w:rPr>
          <w:rFonts w:ascii="Times New Roman" w:hAnsi="Times New Roman" w:cs="Times New Roman"/>
          <w:lang w:val="es-PE"/>
        </w:rPr>
        <w:t>abilidades:</w:t>
      </w:r>
    </w:p>
    <w:p w:rsidR="00E6018E" w:rsidRPr="00E6018E" w:rsidRDefault="00E6018E" w:rsidP="00E6018E">
      <w:pPr>
        <w:pStyle w:val="Sangradetextoprincipal"/>
        <w:spacing w:after="0"/>
        <w:jc w:val="both"/>
        <w:rPr>
          <w:rFonts w:ascii="Times New Roman" w:hAnsi="Times New Roman" w:cs="Times New Roman"/>
          <w:lang w:val="es-PE"/>
        </w:rPr>
      </w:pPr>
      <w:r w:rsidRPr="00E6018E">
        <w:rPr>
          <w:rFonts w:ascii="Times New Roman" w:hAnsi="Times New Roman" w:cs="Times New Roman"/>
          <w:lang w:val="es-PE"/>
        </w:rPr>
        <w:t>Reclutamiento</w:t>
      </w:r>
      <w:r>
        <w:rPr>
          <w:rFonts w:ascii="Times New Roman" w:hAnsi="Times New Roman" w:cs="Times New Roman"/>
          <w:lang w:val="es-PE"/>
        </w:rPr>
        <w:t xml:space="preserve"> y</w:t>
      </w:r>
      <w:r w:rsidRPr="00E6018E">
        <w:rPr>
          <w:rFonts w:ascii="Times New Roman" w:hAnsi="Times New Roman" w:cs="Times New Roman"/>
          <w:lang w:val="es-PE"/>
        </w:rPr>
        <w:t xml:space="preserve"> selección</w:t>
      </w:r>
      <w:r>
        <w:rPr>
          <w:rFonts w:ascii="Times New Roman" w:hAnsi="Times New Roman" w:cs="Times New Roman"/>
          <w:lang w:val="es-PE"/>
        </w:rPr>
        <w:t xml:space="preserve"> de personal</w:t>
      </w:r>
      <w:r w:rsidRPr="00E6018E">
        <w:rPr>
          <w:rFonts w:ascii="Times New Roman" w:hAnsi="Times New Roman" w:cs="Times New Roman"/>
          <w:lang w:val="es-PE"/>
        </w:rPr>
        <w:t xml:space="preserve">, descripción del trabajo y el </w:t>
      </w:r>
      <w:r>
        <w:rPr>
          <w:rFonts w:ascii="Times New Roman" w:hAnsi="Times New Roman" w:cs="Times New Roman"/>
          <w:lang w:val="es-PE"/>
        </w:rPr>
        <w:t xml:space="preserve">análisis de ofertas de empleo, </w:t>
      </w:r>
      <w:r w:rsidRPr="00E6018E">
        <w:rPr>
          <w:rFonts w:ascii="Times New Roman" w:hAnsi="Times New Roman" w:cs="Times New Roman"/>
          <w:lang w:val="es-PE"/>
        </w:rPr>
        <w:t>ent</w:t>
      </w:r>
      <w:r>
        <w:rPr>
          <w:rFonts w:ascii="Times New Roman" w:hAnsi="Times New Roman" w:cs="Times New Roman"/>
          <w:lang w:val="es-PE"/>
        </w:rPr>
        <w:t>revistas para nuevos candidatos</w:t>
      </w:r>
      <w:r w:rsidRPr="00E6018E">
        <w:rPr>
          <w:rFonts w:ascii="Times New Roman" w:hAnsi="Times New Roman" w:cs="Times New Roman"/>
          <w:lang w:val="es-PE"/>
        </w:rPr>
        <w:t xml:space="preserve">, </w:t>
      </w:r>
      <w:r>
        <w:rPr>
          <w:rFonts w:ascii="Times New Roman" w:hAnsi="Times New Roman" w:cs="Times New Roman"/>
          <w:lang w:val="es-PE"/>
        </w:rPr>
        <w:t>co</w:t>
      </w:r>
      <w:r w:rsidRPr="00E6018E">
        <w:rPr>
          <w:rFonts w:ascii="Times New Roman" w:hAnsi="Times New Roman" w:cs="Times New Roman"/>
          <w:lang w:val="es-PE"/>
        </w:rPr>
        <w:t>ntratación de nuevos empleados para la empresa</w:t>
      </w:r>
    </w:p>
    <w:p w:rsidR="00E6018E" w:rsidRPr="00E6018E" w:rsidRDefault="00E6018E" w:rsidP="00E6018E">
      <w:pPr>
        <w:pStyle w:val="Sangradetextoprincipal"/>
        <w:spacing w:after="0"/>
        <w:jc w:val="both"/>
        <w:rPr>
          <w:rFonts w:ascii="Times New Roman" w:hAnsi="Times New Roman" w:cs="Times New Roman"/>
          <w:lang w:val="es-PE"/>
        </w:rPr>
      </w:pPr>
      <w:r>
        <w:rPr>
          <w:rFonts w:ascii="Times New Roman" w:hAnsi="Times New Roman" w:cs="Times New Roman"/>
          <w:lang w:val="es-PE"/>
        </w:rPr>
        <w:t>E</w:t>
      </w:r>
      <w:r w:rsidRPr="00E6018E">
        <w:rPr>
          <w:rFonts w:ascii="Times New Roman" w:hAnsi="Times New Roman" w:cs="Times New Roman"/>
          <w:lang w:val="es-PE"/>
        </w:rPr>
        <w:t xml:space="preserve">valuación del desempeño / </w:t>
      </w:r>
      <w:r>
        <w:rPr>
          <w:rFonts w:ascii="Times New Roman" w:hAnsi="Times New Roman" w:cs="Times New Roman"/>
          <w:lang w:val="es-PE"/>
        </w:rPr>
        <w:t xml:space="preserve">Sesiones de </w:t>
      </w:r>
      <w:r w:rsidRPr="00E6018E">
        <w:rPr>
          <w:rFonts w:ascii="Times New Roman" w:hAnsi="Times New Roman" w:cs="Times New Roman"/>
          <w:lang w:val="es-PE"/>
        </w:rPr>
        <w:t>1:1</w:t>
      </w:r>
    </w:p>
    <w:p w:rsidR="00E6018E" w:rsidRDefault="00E6018E" w:rsidP="00E6018E">
      <w:pPr>
        <w:pStyle w:val="Sangradetextoprincipal"/>
        <w:spacing w:after="0"/>
        <w:jc w:val="both"/>
        <w:rPr>
          <w:rFonts w:ascii="Times New Roman" w:hAnsi="Times New Roman" w:cs="Times New Roman"/>
          <w:lang w:val="es-PE"/>
        </w:rPr>
      </w:pPr>
      <w:r>
        <w:rPr>
          <w:rFonts w:ascii="Times New Roman" w:hAnsi="Times New Roman" w:cs="Times New Roman"/>
          <w:lang w:val="es-PE"/>
        </w:rPr>
        <w:t>I</w:t>
      </w:r>
      <w:r w:rsidRPr="00E6018E">
        <w:rPr>
          <w:rFonts w:ascii="Times New Roman" w:hAnsi="Times New Roman" w:cs="Times New Roman"/>
          <w:lang w:val="es-PE"/>
        </w:rPr>
        <w:t>nducción de</w:t>
      </w:r>
      <w:r>
        <w:rPr>
          <w:rFonts w:ascii="Times New Roman" w:hAnsi="Times New Roman" w:cs="Times New Roman"/>
          <w:lang w:val="es-PE"/>
        </w:rPr>
        <w:t xml:space="preserve"> </w:t>
      </w:r>
      <w:r w:rsidRPr="00E6018E">
        <w:rPr>
          <w:rFonts w:ascii="Times New Roman" w:hAnsi="Times New Roman" w:cs="Times New Roman"/>
          <w:lang w:val="es-PE"/>
        </w:rPr>
        <w:t>nuevos empleados a la empresa</w:t>
      </w:r>
    </w:p>
    <w:p w:rsidR="00E6018E" w:rsidRPr="00E6018E" w:rsidRDefault="00E6018E" w:rsidP="00E6018E">
      <w:pPr>
        <w:pStyle w:val="Sangradetextoprincipal"/>
        <w:spacing w:after="0"/>
        <w:jc w:val="both"/>
        <w:rPr>
          <w:lang w:val="es-PE"/>
        </w:rPr>
      </w:pPr>
      <w:r>
        <w:rPr>
          <w:rFonts w:ascii="Times New Roman" w:hAnsi="Times New Roman" w:cs="Times New Roman"/>
          <w:lang w:val="es-PE"/>
        </w:rPr>
        <w:t>Dueño de presupuesto del área, administración y estimaciones de gastos vs costos</w:t>
      </w:r>
    </w:p>
    <w:p w:rsidR="00FD1D09" w:rsidRPr="00E6018E" w:rsidRDefault="00FD1D09" w:rsidP="004119E6">
      <w:pPr>
        <w:pStyle w:val="Sangradetextoprincipal"/>
        <w:spacing w:after="0"/>
        <w:jc w:val="both"/>
        <w:rPr>
          <w:lang w:val="es-PE"/>
        </w:rPr>
      </w:pPr>
    </w:p>
    <w:p w:rsidR="00FD1D09" w:rsidRPr="00E6018E" w:rsidRDefault="00FD1D09">
      <w:pPr>
        <w:rPr>
          <w:lang w:val="es-PE"/>
        </w:rPr>
      </w:pPr>
      <w:r w:rsidRPr="00E6018E">
        <w:rPr>
          <w:lang w:val="es-PE"/>
        </w:rPr>
        <w:br w:type="page"/>
      </w:r>
    </w:p>
    <w:tbl>
      <w:tblPr>
        <w:tblStyle w:val="Tablaconcuadrcula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856"/>
      </w:tblGrid>
      <w:tr w:rsidR="00661EEF" w:rsidRPr="00563599">
        <w:tc>
          <w:tcPr>
            <w:tcW w:w="8856" w:type="dxa"/>
            <w:tcBorders>
              <w:bottom w:val="single" w:sz="4" w:space="0" w:color="7598D9" w:themeColor="accent2"/>
            </w:tcBorders>
          </w:tcPr>
          <w:p w:rsidR="00FD1D09" w:rsidRPr="00E6018E" w:rsidRDefault="00FD1D09" w:rsidP="00146DE4">
            <w:pPr>
              <w:pStyle w:val="Sangradetextoprincipal"/>
              <w:ind w:left="0"/>
              <w:rPr>
                <w:lang w:val="es-PE"/>
              </w:rPr>
            </w:pPr>
          </w:p>
        </w:tc>
      </w:tr>
      <w:tr w:rsidR="00661EEF" w:rsidRPr="009056FA">
        <w:tc>
          <w:tcPr>
            <w:tcW w:w="8856" w:type="dxa"/>
            <w:tcBorders>
              <w:top w:val="single" w:sz="4" w:space="0" w:color="7598D9" w:themeColor="accent2"/>
              <w:bottom w:val="single" w:sz="4" w:space="0" w:color="7598D9" w:themeColor="accent2"/>
            </w:tcBorders>
          </w:tcPr>
          <w:p w:rsidR="00C47368" w:rsidRDefault="00E6018E" w:rsidP="00E6018E">
            <w:pPr>
              <w:pStyle w:val="Encabezadodecurrculo1"/>
              <w:jc w:val="center"/>
            </w:pPr>
            <w:r>
              <w:t>resumen de calificaciones</w:t>
            </w:r>
          </w:p>
        </w:tc>
      </w:tr>
      <w:tr w:rsidR="00661EEF" w:rsidRPr="0010639E">
        <w:tc>
          <w:tcPr>
            <w:tcW w:w="8856" w:type="dxa"/>
            <w:tcBorders>
              <w:top w:val="single" w:sz="4" w:space="0" w:color="7598D9" w:themeColor="accent2"/>
              <w:bottom w:val="single" w:sz="4" w:space="0" w:color="7598D9" w:themeColor="accent2"/>
            </w:tcBorders>
          </w:tcPr>
          <w:p w:rsidR="00847D60" w:rsidRPr="00823173" w:rsidRDefault="00847D60">
            <w:pPr>
              <w:pStyle w:val="Textoprincipal1"/>
              <w:rPr>
                <w:rFonts w:ascii="Times New Roman" w:hAnsi="Times New Roman" w:cs="Times New Roman"/>
                <w:b/>
                <w:sz w:val="22"/>
                <w:lang w:val="es-PE"/>
              </w:rPr>
            </w:pPr>
            <w:r w:rsidRPr="00823173">
              <w:rPr>
                <w:rFonts w:ascii="Times New Roman" w:hAnsi="Times New Roman" w:cs="Times New Roman"/>
                <w:b/>
                <w:sz w:val="22"/>
              </w:rPr>
              <w:t>Education</w:t>
            </w:r>
          </w:p>
          <w:p w:rsidR="00C47368" w:rsidRPr="0010639E" w:rsidRDefault="00E6018E" w:rsidP="0010639E">
            <w:pPr>
              <w:pStyle w:val="Textoprincipal1"/>
              <w:numPr>
                <w:ilvl w:val="0"/>
                <w:numId w:val="5"/>
              </w:numPr>
              <w:jc w:val="both"/>
              <w:rPr>
                <w:rFonts w:ascii="Times New Roman" w:hAnsi="Times New Roman" w:cs="Times New Roman"/>
                <w:sz w:val="22"/>
              </w:rPr>
            </w:pPr>
            <w:r>
              <w:rPr>
                <w:rFonts w:ascii="Times New Roman" w:hAnsi="Times New Roman" w:cs="Times New Roman"/>
                <w:sz w:val="22"/>
              </w:rPr>
              <w:t>MSc. e</w:t>
            </w:r>
            <w:r w:rsidR="0010639E">
              <w:rPr>
                <w:rFonts w:ascii="Times New Roman" w:hAnsi="Times New Roman" w:cs="Times New Roman"/>
                <w:sz w:val="22"/>
              </w:rPr>
              <w:t xml:space="preserve">n Supply Chain Management </w:t>
            </w:r>
            <w:r>
              <w:rPr>
                <w:rFonts w:ascii="Times New Roman" w:hAnsi="Times New Roman" w:cs="Times New Roman"/>
                <w:sz w:val="22"/>
              </w:rPr>
              <w:t xml:space="preserve">de </w:t>
            </w:r>
            <w:r w:rsidR="00847D60" w:rsidRPr="0010639E">
              <w:rPr>
                <w:rFonts w:ascii="Times New Roman" w:hAnsi="Times New Roman" w:cs="Times New Roman"/>
                <w:sz w:val="22"/>
              </w:rPr>
              <w:t>ESAN- Graduate School of Business</w:t>
            </w:r>
            <w:r w:rsidR="0010639E">
              <w:rPr>
                <w:rFonts w:ascii="Times New Roman" w:hAnsi="Times New Roman" w:cs="Times New Roman"/>
                <w:sz w:val="22"/>
              </w:rPr>
              <w:t>-</w:t>
            </w:r>
            <w:r w:rsidR="00973D32" w:rsidRPr="0010639E">
              <w:rPr>
                <w:rFonts w:ascii="Times New Roman" w:hAnsi="Times New Roman" w:cs="Times New Roman"/>
                <w:sz w:val="22"/>
              </w:rPr>
              <w:t xml:space="preserve"> </w:t>
            </w:r>
            <w:r w:rsidR="00847D60" w:rsidRPr="0010639E">
              <w:rPr>
                <w:rFonts w:ascii="Times New Roman" w:hAnsi="Times New Roman" w:cs="Times New Roman"/>
                <w:sz w:val="22"/>
              </w:rPr>
              <w:t xml:space="preserve">Lima, Peru- </w:t>
            </w:r>
            <w:sdt>
              <w:sdtPr>
                <w:rPr>
                  <w:rFonts w:ascii="Times New Roman" w:hAnsi="Times New Roman" w:cs="Times New Roman"/>
                  <w:sz w:val="22"/>
                </w:rPr>
                <w:id w:val="278635207"/>
                <w:placeholder>
                  <w:docPart w:val="1A540DBCCB3F4F41B50823F657DB37DE"/>
                </w:placeholder>
                <w:date w:fullDate="2014-01-31T00:00:00Z">
                  <w:dateFormat w:val="dd/MM/yyyy"/>
                  <w:lid w:val="es-ES_tradnl"/>
                  <w:storeMappedDataAs w:val="dateTime"/>
                  <w:calendar w:val="gregorian"/>
                </w:date>
              </w:sdtPr>
              <w:sdtEndPr/>
              <w:sdtContent>
                <w:r w:rsidR="00EC7B98" w:rsidRPr="00EC7B98">
                  <w:rPr>
                    <w:rFonts w:ascii="Times New Roman" w:hAnsi="Times New Roman" w:cs="Times New Roman"/>
                    <w:sz w:val="22"/>
                  </w:rPr>
                  <w:t>31/01/2014</w:t>
                </w:r>
              </w:sdtContent>
            </w:sdt>
          </w:p>
          <w:p w:rsidR="0010639E" w:rsidRPr="0010639E" w:rsidRDefault="0010639E" w:rsidP="0010639E">
            <w:pPr>
              <w:pStyle w:val="Textoprincipal1"/>
              <w:numPr>
                <w:ilvl w:val="0"/>
                <w:numId w:val="5"/>
              </w:numPr>
              <w:jc w:val="both"/>
              <w:rPr>
                <w:rFonts w:ascii="Times New Roman" w:hAnsi="Times New Roman" w:cs="Times New Roman"/>
                <w:sz w:val="22"/>
              </w:rPr>
            </w:pPr>
            <w:r w:rsidRPr="0010639E">
              <w:rPr>
                <w:rFonts w:ascii="Times New Roman" w:hAnsi="Times New Roman" w:cs="Times New Roman"/>
                <w:sz w:val="22"/>
              </w:rPr>
              <w:t>MSc</w:t>
            </w:r>
            <w:r w:rsidR="00E6018E">
              <w:rPr>
                <w:rFonts w:ascii="Times New Roman" w:hAnsi="Times New Roman" w:cs="Times New Roman"/>
                <w:sz w:val="22"/>
              </w:rPr>
              <w:t>. e</w:t>
            </w:r>
            <w:r w:rsidRPr="003164FB">
              <w:rPr>
                <w:rFonts w:ascii="Times New Roman" w:hAnsi="Times New Roman" w:cs="Times New Roman"/>
                <w:sz w:val="22"/>
              </w:rPr>
              <w:t xml:space="preserve">n </w:t>
            </w:r>
            <w:r w:rsidRPr="0010639E">
              <w:rPr>
                <w:rFonts w:ascii="Times New Roman" w:hAnsi="Times New Roman" w:cs="Times New Roman"/>
                <w:sz w:val="22"/>
              </w:rPr>
              <w:t>Supply</w:t>
            </w:r>
            <w:r w:rsidRPr="003164FB">
              <w:rPr>
                <w:rFonts w:ascii="Times New Roman" w:hAnsi="Times New Roman" w:cs="Times New Roman"/>
                <w:sz w:val="22"/>
              </w:rPr>
              <w:t xml:space="preserve"> Chain Management and </w:t>
            </w:r>
            <w:r w:rsidRPr="0010639E">
              <w:rPr>
                <w:rFonts w:ascii="Times New Roman" w:hAnsi="Times New Roman" w:cs="Times New Roman"/>
                <w:sz w:val="22"/>
              </w:rPr>
              <w:t>Technology</w:t>
            </w:r>
            <w:r w:rsidRPr="003164FB">
              <w:rPr>
                <w:rFonts w:ascii="Times New Roman" w:hAnsi="Times New Roman" w:cs="Times New Roman"/>
                <w:sz w:val="22"/>
              </w:rPr>
              <w:t xml:space="preserve"> </w:t>
            </w:r>
            <w:r w:rsidR="00E6018E">
              <w:rPr>
                <w:rFonts w:ascii="Times New Roman" w:hAnsi="Times New Roman" w:cs="Times New Roman"/>
                <w:sz w:val="22"/>
              </w:rPr>
              <w:t xml:space="preserve">de </w:t>
            </w:r>
            <w:r w:rsidR="00847D60" w:rsidRPr="003164FB">
              <w:rPr>
                <w:rFonts w:ascii="Times New Roman" w:hAnsi="Times New Roman" w:cs="Times New Roman"/>
                <w:sz w:val="22"/>
              </w:rPr>
              <w:t>La</w:t>
            </w:r>
            <w:r w:rsidRPr="003164FB">
              <w:rPr>
                <w:rFonts w:ascii="Times New Roman" w:hAnsi="Times New Roman" w:cs="Times New Roman"/>
                <w:sz w:val="22"/>
              </w:rPr>
              <w:t xml:space="preserve"> </w:t>
            </w:r>
            <w:r w:rsidR="00847D60" w:rsidRPr="003164FB">
              <w:rPr>
                <w:rFonts w:ascii="Times New Roman" w:hAnsi="Times New Roman" w:cs="Times New Roman"/>
                <w:sz w:val="22"/>
              </w:rPr>
              <w:t xml:space="preserve">Salle Universitat- Barcelona, </w:t>
            </w:r>
            <w:r w:rsidR="00E6018E" w:rsidRPr="00E6018E">
              <w:rPr>
                <w:rFonts w:ascii="Times New Roman" w:hAnsi="Times New Roman" w:cs="Times New Roman"/>
                <w:sz w:val="22"/>
                <w:lang w:val="es-PE"/>
              </w:rPr>
              <w:t>España</w:t>
            </w:r>
            <w:r w:rsidR="00E6018E">
              <w:rPr>
                <w:rFonts w:ascii="Times New Roman" w:hAnsi="Times New Roman" w:cs="Times New Roman"/>
                <w:sz w:val="22"/>
              </w:rPr>
              <w:t xml:space="preserve"> </w:t>
            </w:r>
            <w:r w:rsidRPr="003164FB">
              <w:rPr>
                <w:rFonts w:ascii="Times New Roman" w:hAnsi="Times New Roman" w:cs="Times New Roman"/>
                <w:sz w:val="22"/>
              </w:rPr>
              <w:t>-</w:t>
            </w:r>
            <w:r w:rsidR="00847D60" w:rsidRPr="0010639E">
              <w:rPr>
                <w:rFonts w:ascii="Times New Roman" w:hAnsi="Times New Roman" w:cs="Times New Roman"/>
                <w:sz w:val="22"/>
              </w:rPr>
              <w:t xml:space="preserve"> </w:t>
            </w:r>
            <w:sdt>
              <w:sdtPr>
                <w:rPr>
                  <w:rFonts w:ascii="Times New Roman" w:hAnsi="Times New Roman" w:cs="Times New Roman"/>
                  <w:sz w:val="22"/>
                </w:rPr>
                <w:id w:val="526916649"/>
                <w:placeholder>
                  <w:docPart w:val="C218AD88BFA348C0B5D73A603C90239C"/>
                </w:placeholder>
                <w:date w:fullDate="2014-01-31T00:00:00Z">
                  <w:dateFormat w:val="dd/MM/yyyy"/>
                  <w:lid w:val="es-ES_tradnl"/>
                  <w:storeMappedDataAs w:val="dateTime"/>
                  <w:calendar w:val="gregorian"/>
                </w:date>
              </w:sdtPr>
              <w:sdtEndPr/>
              <w:sdtContent>
                <w:r w:rsidR="00EC7B98" w:rsidRPr="00EC7B98">
                  <w:rPr>
                    <w:rFonts w:ascii="Times New Roman" w:hAnsi="Times New Roman" w:cs="Times New Roman"/>
                    <w:sz w:val="22"/>
                  </w:rPr>
                  <w:t>31/01/2014</w:t>
                </w:r>
              </w:sdtContent>
            </w:sdt>
          </w:p>
          <w:p w:rsidR="00847D60" w:rsidRPr="00E6018E" w:rsidRDefault="0010639E" w:rsidP="0010639E">
            <w:pPr>
              <w:pStyle w:val="Textoprincipal1"/>
              <w:numPr>
                <w:ilvl w:val="0"/>
                <w:numId w:val="5"/>
              </w:numPr>
              <w:jc w:val="both"/>
              <w:rPr>
                <w:rFonts w:ascii="Times New Roman" w:hAnsi="Times New Roman" w:cs="Times New Roman"/>
                <w:sz w:val="22"/>
                <w:lang w:val="es-PE"/>
              </w:rPr>
            </w:pPr>
            <w:r w:rsidRPr="00E6018E">
              <w:rPr>
                <w:rFonts w:ascii="Times New Roman" w:hAnsi="Times New Roman" w:cs="Times New Roman"/>
                <w:sz w:val="22"/>
                <w:lang w:val="es-PE"/>
              </w:rPr>
              <w:t xml:space="preserve">Diploma </w:t>
            </w:r>
            <w:r w:rsidR="00E6018E" w:rsidRPr="00E6018E">
              <w:rPr>
                <w:rFonts w:ascii="Times New Roman" w:hAnsi="Times New Roman" w:cs="Times New Roman"/>
                <w:sz w:val="22"/>
                <w:lang w:val="es-PE"/>
              </w:rPr>
              <w:t>en Evaluación de Decisiones Estratégicas</w:t>
            </w:r>
            <w:r w:rsidR="00E6018E">
              <w:rPr>
                <w:rFonts w:ascii="Times New Roman" w:hAnsi="Times New Roman" w:cs="Times New Roman"/>
                <w:sz w:val="22"/>
                <w:lang w:val="es-PE"/>
              </w:rPr>
              <w:t xml:space="preserve"> de la </w:t>
            </w:r>
            <w:r w:rsidR="00847D60" w:rsidRPr="00E6018E">
              <w:rPr>
                <w:rFonts w:ascii="Times New Roman" w:hAnsi="Times New Roman" w:cs="Times New Roman"/>
                <w:sz w:val="22"/>
                <w:lang w:val="es-PE"/>
              </w:rPr>
              <w:t xml:space="preserve">Pontificia Universidad </w:t>
            </w:r>
            <w:r w:rsidR="00E6018E" w:rsidRPr="00E6018E">
              <w:rPr>
                <w:rFonts w:ascii="Times New Roman" w:hAnsi="Times New Roman" w:cs="Times New Roman"/>
                <w:sz w:val="22"/>
                <w:lang w:val="es-PE"/>
              </w:rPr>
              <w:t>Católica</w:t>
            </w:r>
            <w:r w:rsidR="00847D60" w:rsidRPr="00E6018E">
              <w:rPr>
                <w:rFonts w:ascii="Times New Roman" w:hAnsi="Times New Roman" w:cs="Times New Roman"/>
                <w:sz w:val="22"/>
                <w:lang w:val="es-PE"/>
              </w:rPr>
              <w:t xml:space="preserve"> de Chile- </w:t>
            </w:r>
            <w:sdt>
              <w:sdtPr>
                <w:rPr>
                  <w:rFonts w:ascii="Times New Roman" w:hAnsi="Times New Roman" w:cs="Times New Roman"/>
                  <w:sz w:val="22"/>
                  <w:lang w:val="es-PE"/>
                </w:rPr>
                <w:id w:val="-70276125"/>
                <w:placeholder>
                  <w:docPart w:val="18E948831D534FC78FC7E48170399019"/>
                </w:placeholder>
                <w:date w:fullDate="2013-09-30T00:00:00Z">
                  <w:dateFormat w:val="dd/MM/yyyy"/>
                  <w:lid w:val="es-ES_tradnl"/>
                  <w:storeMappedDataAs w:val="dateTime"/>
                  <w:calendar w:val="gregorian"/>
                </w:date>
              </w:sdtPr>
              <w:sdtEndPr/>
              <w:sdtContent>
                <w:r w:rsidR="00EC7B98" w:rsidRPr="00E6018E">
                  <w:rPr>
                    <w:rFonts w:ascii="Times New Roman" w:hAnsi="Times New Roman" w:cs="Times New Roman"/>
                    <w:sz w:val="22"/>
                    <w:lang w:val="es-PE"/>
                  </w:rPr>
                  <w:t>30/09/2013</w:t>
                </w:r>
              </w:sdtContent>
            </w:sdt>
          </w:p>
          <w:p w:rsidR="0010639E" w:rsidRPr="00E6018E" w:rsidRDefault="00E6018E" w:rsidP="0010639E">
            <w:pPr>
              <w:pStyle w:val="Textoprincipal1"/>
              <w:numPr>
                <w:ilvl w:val="0"/>
                <w:numId w:val="5"/>
              </w:numPr>
              <w:jc w:val="both"/>
              <w:rPr>
                <w:rFonts w:ascii="Times New Roman" w:hAnsi="Times New Roman" w:cs="Times New Roman"/>
                <w:sz w:val="22"/>
                <w:lang w:val="es-PE"/>
              </w:rPr>
            </w:pPr>
            <w:r w:rsidRPr="00E6018E">
              <w:rPr>
                <w:rFonts w:ascii="Times New Roman" w:hAnsi="Times New Roman" w:cs="Times New Roman"/>
                <w:sz w:val="22"/>
                <w:lang w:val="es-PE"/>
              </w:rPr>
              <w:t>Diploma en</w:t>
            </w:r>
            <w:r w:rsidR="0010639E" w:rsidRPr="00E6018E">
              <w:rPr>
                <w:rFonts w:ascii="Times New Roman" w:hAnsi="Times New Roman" w:cs="Times New Roman"/>
                <w:sz w:val="22"/>
                <w:lang w:val="es-PE"/>
              </w:rPr>
              <w:t xml:space="preserve"> Short Sea Logistics </w:t>
            </w:r>
            <w:r>
              <w:rPr>
                <w:rFonts w:ascii="Times New Roman" w:hAnsi="Times New Roman" w:cs="Times New Roman"/>
                <w:sz w:val="22"/>
                <w:lang w:val="es-PE"/>
              </w:rPr>
              <w:t>de E</w:t>
            </w:r>
            <w:r w:rsidR="0010639E" w:rsidRPr="00E6018E">
              <w:rPr>
                <w:rFonts w:ascii="Times New Roman" w:hAnsi="Times New Roman" w:cs="Times New Roman"/>
                <w:sz w:val="22"/>
                <w:lang w:val="es-PE"/>
              </w:rPr>
              <w:t xml:space="preserve">scola Europea de Short Sea Shipping (Roma, Italia)- 11/30/ 2012 </w:t>
            </w:r>
          </w:p>
          <w:p w:rsidR="0010639E" w:rsidRPr="00E6018E" w:rsidRDefault="00E6018E" w:rsidP="0010639E">
            <w:pPr>
              <w:pStyle w:val="Textoprincipal1"/>
              <w:numPr>
                <w:ilvl w:val="0"/>
                <w:numId w:val="5"/>
              </w:numPr>
              <w:jc w:val="both"/>
              <w:rPr>
                <w:rFonts w:ascii="Times New Roman" w:hAnsi="Times New Roman" w:cs="Times New Roman"/>
                <w:sz w:val="22"/>
                <w:lang w:val="es-PE"/>
              </w:rPr>
            </w:pPr>
            <w:r>
              <w:rPr>
                <w:rFonts w:ascii="Times New Roman" w:hAnsi="Times New Roman" w:cs="Times New Roman"/>
                <w:sz w:val="22"/>
                <w:lang w:val="es-PE"/>
              </w:rPr>
              <w:t xml:space="preserve">Grado de </w:t>
            </w:r>
            <w:r w:rsidR="0010639E" w:rsidRPr="00E6018E">
              <w:rPr>
                <w:rFonts w:ascii="Times New Roman" w:hAnsi="Times New Roman" w:cs="Times New Roman"/>
                <w:sz w:val="22"/>
                <w:lang w:val="es-PE"/>
              </w:rPr>
              <w:t>Lic</w:t>
            </w:r>
            <w:r w:rsidR="00823173" w:rsidRPr="00E6018E">
              <w:rPr>
                <w:rFonts w:ascii="Times New Roman" w:hAnsi="Times New Roman" w:cs="Times New Roman"/>
                <w:sz w:val="22"/>
                <w:lang w:val="es-PE"/>
              </w:rPr>
              <w:t>en</w:t>
            </w:r>
            <w:r w:rsidRPr="00E6018E">
              <w:rPr>
                <w:rFonts w:ascii="Times New Roman" w:hAnsi="Times New Roman" w:cs="Times New Roman"/>
                <w:sz w:val="22"/>
                <w:lang w:val="es-PE"/>
              </w:rPr>
              <w:t>ciatura e</w:t>
            </w:r>
            <w:r>
              <w:rPr>
                <w:rFonts w:ascii="Times New Roman" w:hAnsi="Times New Roman" w:cs="Times New Roman"/>
                <w:sz w:val="22"/>
                <w:lang w:val="es-PE"/>
              </w:rPr>
              <w:t>n</w:t>
            </w:r>
            <w:r w:rsidRPr="00E6018E">
              <w:rPr>
                <w:rFonts w:ascii="Times New Roman" w:hAnsi="Times New Roman" w:cs="Times New Roman"/>
                <w:sz w:val="22"/>
                <w:lang w:val="es-PE"/>
              </w:rPr>
              <w:t xml:space="preserve"> Administración de Negocios con especialización en Comercio Internacional de la </w:t>
            </w:r>
            <w:r w:rsidR="0010639E" w:rsidRPr="00E6018E">
              <w:rPr>
                <w:rFonts w:ascii="Times New Roman" w:hAnsi="Times New Roman" w:cs="Times New Roman"/>
                <w:sz w:val="22"/>
                <w:lang w:val="es-PE"/>
              </w:rPr>
              <w:t>Universidad Latina de Costa Rica- -04/30/2011</w:t>
            </w:r>
          </w:p>
          <w:p w:rsidR="0010639E" w:rsidRPr="00E6018E" w:rsidRDefault="00E6018E" w:rsidP="0010639E">
            <w:pPr>
              <w:pStyle w:val="Textoprincipal1"/>
              <w:numPr>
                <w:ilvl w:val="0"/>
                <w:numId w:val="5"/>
              </w:numPr>
              <w:jc w:val="both"/>
              <w:rPr>
                <w:rFonts w:ascii="Times New Roman" w:hAnsi="Times New Roman" w:cs="Times New Roman"/>
                <w:sz w:val="22"/>
                <w:lang w:val="es-PE"/>
              </w:rPr>
            </w:pPr>
            <w:r>
              <w:rPr>
                <w:rFonts w:ascii="Times New Roman" w:hAnsi="Times New Roman" w:cs="Times New Roman"/>
                <w:sz w:val="22"/>
                <w:lang w:val="es-PE"/>
              </w:rPr>
              <w:t xml:space="preserve">Grado de Bachiller en </w:t>
            </w:r>
            <w:r w:rsidRPr="00E6018E">
              <w:rPr>
                <w:rFonts w:ascii="Times New Roman" w:hAnsi="Times New Roman" w:cs="Times New Roman"/>
                <w:sz w:val="22"/>
                <w:lang w:val="es-PE"/>
              </w:rPr>
              <w:t xml:space="preserve">Administración de Negocios con especialización en Comercio Internacional de la Universidad Latina de Costa Rica </w:t>
            </w:r>
            <w:r w:rsidR="0010639E" w:rsidRPr="00E6018E">
              <w:rPr>
                <w:rFonts w:ascii="Times New Roman" w:hAnsi="Times New Roman" w:cs="Times New Roman"/>
                <w:sz w:val="22"/>
                <w:lang w:val="es-PE"/>
              </w:rPr>
              <w:t>– 04/30/2010</w:t>
            </w:r>
          </w:p>
          <w:p w:rsidR="0010639E" w:rsidRPr="00E6018E" w:rsidRDefault="00E6018E" w:rsidP="0010639E">
            <w:pPr>
              <w:pStyle w:val="Textoprincipal1"/>
              <w:numPr>
                <w:ilvl w:val="0"/>
                <w:numId w:val="5"/>
              </w:numPr>
              <w:jc w:val="both"/>
              <w:rPr>
                <w:rFonts w:ascii="Times New Roman" w:hAnsi="Times New Roman" w:cs="Times New Roman"/>
                <w:sz w:val="22"/>
                <w:lang w:val="es-PE"/>
              </w:rPr>
            </w:pPr>
            <w:r w:rsidRPr="00E6018E">
              <w:rPr>
                <w:rFonts w:ascii="Times New Roman" w:hAnsi="Times New Roman" w:cs="Times New Roman"/>
                <w:sz w:val="22"/>
                <w:lang w:val="es-PE"/>
              </w:rPr>
              <w:t>Grado de Bachiller en Derecho y Ciencias Pol</w:t>
            </w:r>
            <w:r>
              <w:rPr>
                <w:rFonts w:ascii="Times New Roman" w:hAnsi="Times New Roman" w:cs="Times New Roman"/>
                <w:sz w:val="22"/>
                <w:lang w:val="es-PE"/>
              </w:rPr>
              <w:t>íticas de</w:t>
            </w:r>
            <w:r w:rsidR="00823173" w:rsidRPr="00E6018E">
              <w:rPr>
                <w:rFonts w:ascii="Times New Roman" w:hAnsi="Times New Roman" w:cs="Times New Roman"/>
                <w:sz w:val="22"/>
                <w:lang w:val="es-PE"/>
              </w:rPr>
              <w:t xml:space="preserve"> </w:t>
            </w:r>
            <w:r w:rsidR="0010639E" w:rsidRPr="00E6018E">
              <w:rPr>
                <w:rFonts w:ascii="Times New Roman" w:hAnsi="Times New Roman" w:cs="Times New Roman"/>
                <w:sz w:val="22"/>
                <w:lang w:val="es-PE"/>
              </w:rPr>
              <w:t>Universidad Santiago Antúnez de Mayolo</w:t>
            </w:r>
            <w:r w:rsidR="00823173" w:rsidRPr="00E6018E">
              <w:rPr>
                <w:rFonts w:ascii="Times New Roman" w:hAnsi="Times New Roman" w:cs="Times New Roman"/>
                <w:sz w:val="22"/>
                <w:lang w:val="es-PE"/>
              </w:rPr>
              <w:t xml:space="preserve">- Lima, </w:t>
            </w:r>
            <w:r w:rsidRPr="00E6018E">
              <w:rPr>
                <w:rFonts w:ascii="Times New Roman" w:hAnsi="Times New Roman" w:cs="Times New Roman"/>
                <w:sz w:val="22"/>
                <w:lang w:val="es-PE"/>
              </w:rPr>
              <w:t>Perú</w:t>
            </w:r>
            <w:r w:rsidR="00823173" w:rsidRPr="00E6018E">
              <w:rPr>
                <w:rFonts w:ascii="Times New Roman" w:hAnsi="Times New Roman" w:cs="Times New Roman"/>
                <w:sz w:val="22"/>
                <w:lang w:val="es-PE"/>
              </w:rPr>
              <w:t xml:space="preserve">- </w:t>
            </w:r>
            <w:r w:rsidR="0010639E" w:rsidRPr="00E6018E">
              <w:rPr>
                <w:rFonts w:ascii="Times New Roman" w:hAnsi="Times New Roman" w:cs="Times New Roman"/>
                <w:sz w:val="22"/>
                <w:lang w:val="es-PE"/>
              </w:rPr>
              <w:t xml:space="preserve"> 12/30/2000</w:t>
            </w:r>
          </w:p>
          <w:p w:rsidR="00823173" w:rsidRPr="00823173" w:rsidRDefault="00823173" w:rsidP="00847D60">
            <w:pPr>
              <w:pStyle w:val="Textoprincipal1"/>
              <w:rPr>
                <w:rFonts w:ascii="Times New Roman" w:hAnsi="Times New Roman" w:cs="Times New Roman"/>
                <w:b/>
                <w:sz w:val="22"/>
                <w:lang w:val="es-PE"/>
              </w:rPr>
            </w:pPr>
            <w:r w:rsidRPr="00823173">
              <w:rPr>
                <w:rFonts w:ascii="Times New Roman" w:hAnsi="Times New Roman" w:cs="Times New Roman"/>
                <w:b/>
                <w:sz w:val="22"/>
                <w:lang w:val="es-PE"/>
              </w:rPr>
              <w:t>Trainings</w:t>
            </w:r>
          </w:p>
          <w:p w:rsidR="00823173" w:rsidRPr="00823173" w:rsidRDefault="00823173" w:rsidP="006D0662">
            <w:pPr>
              <w:pStyle w:val="Listaconvietas"/>
              <w:numPr>
                <w:ilvl w:val="0"/>
                <w:numId w:val="9"/>
              </w:numPr>
              <w:jc w:val="both"/>
              <w:rPr>
                <w:rFonts w:ascii="Times New Roman" w:hAnsi="Times New Roman" w:cs="Times New Roman"/>
              </w:rPr>
            </w:pPr>
            <w:r w:rsidRPr="00823173">
              <w:rPr>
                <w:rFonts w:ascii="Times New Roman" w:hAnsi="Times New Roman" w:cs="Times New Roman"/>
              </w:rPr>
              <w:t>Customer Service Training- Procter and Gamble- 2008</w:t>
            </w:r>
          </w:p>
          <w:p w:rsidR="00823173" w:rsidRPr="00823173" w:rsidRDefault="00823173" w:rsidP="006D0662">
            <w:pPr>
              <w:pStyle w:val="Listaconvietas"/>
              <w:numPr>
                <w:ilvl w:val="0"/>
                <w:numId w:val="9"/>
              </w:numPr>
              <w:jc w:val="both"/>
              <w:rPr>
                <w:rFonts w:ascii="Times New Roman" w:hAnsi="Times New Roman" w:cs="Times New Roman"/>
              </w:rPr>
            </w:pPr>
            <w:r w:rsidRPr="00823173">
              <w:rPr>
                <w:rFonts w:ascii="Times New Roman" w:hAnsi="Times New Roman" w:cs="Times New Roman"/>
              </w:rPr>
              <w:t>Effective Presentation Skills- Procter and Gamble- 2008</w:t>
            </w:r>
          </w:p>
          <w:p w:rsidR="00823173" w:rsidRPr="00823173" w:rsidRDefault="00823173" w:rsidP="006D0662">
            <w:pPr>
              <w:pStyle w:val="Listaconvietas"/>
              <w:numPr>
                <w:ilvl w:val="0"/>
                <w:numId w:val="9"/>
              </w:numPr>
              <w:jc w:val="both"/>
              <w:rPr>
                <w:rFonts w:ascii="Times New Roman" w:hAnsi="Times New Roman" w:cs="Times New Roman"/>
              </w:rPr>
            </w:pPr>
            <w:r w:rsidRPr="00823173">
              <w:rPr>
                <w:rFonts w:ascii="Times New Roman" w:hAnsi="Times New Roman" w:cs="Times New Roman"/>
              </w:rPr>
              <w:t>Coaching for Everybody- Procter and Gamble- 2008</w:t>
            </w:r>
          </w:p>
          <w:p w:rsidR="00823173" w:rsidRPr="00823173" w:rsidRDefault="00823173" w:rsidP="006D0662">
            <w:pPr>
              <w:pStyle w:val="Listaconvietas"/>
              <w:numPr>
                <w:ilvl w:val="0"/>
                <w:numId w:val="9"/>
              </w:numPr>
              <w:jc w:val="both"/>
              <w:rPr>
                <w:rFonts w:ascii="Times New Roman" w:hAnsi="Times New Roman" w:cs="Times New Roman"/>
              </w:rPr>
            </w:pPr>
            <w:r w:rsidRPr="00823173">
              <w:rPr>
                <w:rFonts w:ascii="Times New Roman" w:hAnsi="Times New Roman" w:cs="Times New Roman"/>
              </w:rPr>
              <w:t>Effective Business Writing- Procter and Gamble- 2008</w:t>
            </w:r>
          </w:p>
          <w:p w:rsidR="00823173" w:rsidRPr="00823173" w:rsidRDefault="00823173" w:rsidP="006D0662">
            <w:pPr>
              <w:pStyle w:val="Listaconvietas"/>
              <w:numPr>
                <w:ilvl w:val="0"/>
                <w:numId w:val="9"/>
              </w:numPr>
              <w:jc w:val="both"/>
              <w:rPr>
                <w:rFonts w:ascii="Times New Roman" w:hAnsi="Times New Roman" w:cs="Times New Roman"/>
              </w:rPr>
            </w:pPr>
            <w:r w:rsidRPr="00823173">
              <w:rPr>
                <w:rFonts w:ascii="Times New Roman" w:hAnsi="Times New Roman" w:cs="Times New Roman"/>
              </w:rPr>
              <w:t>Corporate Athlete- Procter and Gamble- 2009</w:t>
            </w:r>
          </w:p>
          <w:p w:rsidR="00823173" w:rsidRPr="00823173" w:rsidRDefault="00823173" w:rsidP="006D0662">
            <w:pPr>
              <w:pStyle w:val="Listaconvietas"/>
              <w:numPr>
                <w:ilvl w:val="0"/>
                <w:numId w:val="9"/>
              </w:numPr>
              <w:jc w:val="both"/>
              <w:rPr>
                <w:rFonts w:ascii="Times New Roman" w:hAnsi="Times New Roman" w:cs="Times New Roman"/>
              </w:rPr>
            </w:pPr>
            <w:r w:rsidRPr="00823173">
              <w:rPr>
                <w:rFonts w:ascii="Times New Roman" w:hAnsi="Times New Roman" w:cs="Times New Roman"/>
              </w:rPr>
              <w:t>HITd (High Impact Training Delivery) - Procter and Gamble- 2009</w:t>
            </w:r>
          </w:p>
          <w:p w:rsidR="00823173" w:rsidRPr="00823173" w:rsidRDefault="00823173" w:rsidP="006D0662">
            <w:pPr>
              <w:pStyle w:val="Listaconvietas"/>
              <w:numPr>
                <w:ilvl w:val="0"/>
                <w:numId w:val="9"/>
              </w:numPr>
              <w:jc w:val="both"/>
              <w:rPr>
                <w:rFonts w:ascii="Times New Roman" w:hAnsi="Times New Roman" w:cs="Times New Roman"/>
              </w:rPr>
            </w:pPr>
            <w:r w:rsidRPr="00823173">
              <w:rPr>
                <w:rFonts w:ascii="Times New Roman" w:hAnsi="Times New Roman" w:cs="Times New Roman"/>
              </w:rPr>
              <w:t>LA Finance for Non- Finance- Procter and Gamble- 2010</w:t>
            </w:r>
          </w:p>
          <w:p w:rsidR="00823173" w:rsidRPr="00823173" w:rsidRDefault="00823173" w:rsidP="006D0662">
            <w:pPr>
              <w:pStyle w:val="Listaconvietas"/>
              <w:numPr>
                <w:ilvl w:val="0"/>
                <w:numId w:val="9"/>
              </w:numPr>
              <w:jc w:val="both"/>
              <w:rPr>
                <w:rFonts w:ascii="Times New Roman" w:hAnsi="Times New Roman" w:cs="Times New Roman"/>
              </w:rPr>
            </w:pPr>
            <w:r w:rsidRPr="00823173">
              <w:rPr>
                <w:rFonts w:ascii="Times New Roman" w:hAnsi="Times New Roman" w:cs="Times New Roman"/>
              </w:rPr>
              <w:t>GBS Brand Building Framework- Procter and Gamble- 2010</w:t>
            </w:r>
          </w:p>
          <w:p w:rsidR="00823173" w:rsidRPr="00823173" w:rsidRDefault="00823173" w:rsidP="006D0662">
            <w:pPr>
              <w:pStyle w:val="Listaconvietas"/>
              <w:numPr>
                <w:ilvl w:val="0"/>
                <w:numId w:val="9"/>
              </w:numPr>
              <w:jc w:val="both"/>
              <w:rPr>
                <w:rFonts w:ascii="Times New Roman" w:hAnsi="Times New Roman" w:cs="Times New Roman"/>
              </w:rPr>
            </w:pPr>
            <w:r w:rsidRPr="00823173">
              <w:rPr>
                <w:rFonts w:ascii="Times New Roman" w:hAnsi="Times New Roman" w:cs="Times New Roman"/>
              </w:rPr>
              <w:t>Principle Based Decision Making- Procter and Gamble- 2010</w:t>
            </w:r>
          </w:p>
          <w:p w:rsidR="00823173" w:rsidRPr="00823173" w:rsidRDefault="00823173" w:rsidP="006D0662">
            <w:pPr>
              <w:pStyle w:val="Listaconvietas"/>
              <w:numPr>
                <w:ilvl w:val="0"/>
                <w:numId w:val="9"/>
              </w:numPr>
              <w:jc w:val="both"/>
              <w:rPr>
                <w:rFonts w:ascii="Times New Roman" w:hAnsi="Times New Roman" w:cs="Times New Roman"/>
              </w:rPr>
            </w:pPr>
            <w:r w:rsidRPr="00823173">
              <w:rPr>
                <w:rFonts w:ascii="Times New Roman" w:hAnsi="Times New Roman" w:cs="Times New Roman"/>
              </w:rPr>
              <w:t>Sales &amp; Operations Planning- Procter and Gamble- 2010</w:t>
            </w:r>
          </w:p>
          <w:p w:rsidR="00823173" w:rsidRPr="00823173" w:rsidRDefault="00823173" w:rsidP="006D0662">
            <w:pPr>
              <w:pStyle w:val="Listaconvietas"/>
              <w:numPr>
                <w:ilvl w:val="0"/>
                <w:numId w:val="9"/>
              </w:numPr>
              <w:jc w:val="both"/>
              <w:rPr>
                <w:rFonts w:ascii="Times New Roman" w:hAnsi="Times New Roman" w:cs="Times New Roman"/>
              </w:rPr>
            </w:pPr>
            <w:r w:rsidRPr="00823173">
              <w:rPr>
                <w:rFonts w:ascii="Times New Roman" w:hAnsi="Times New Roman" w:cs="Times New Roman"/>
              </w:rPr>
              <w:t>Fundamentals of Warehouse Operations- Procter and Gamble- 2010</w:t>
            </w:r>
          </w:p>
          <w:p w:rsidR="00823173" w:rsidRPr="00823173" w:rsidRDefault="00823173" w:rsidP="006D0662">
            <w:pPr>
              <w:pStyle w:val="Listaconvietas"/>
              <w:numPr>
                <w:ilvl w:val="0"/>
                <w:numId w:val="9"/>
              </w:numPr>
              <w:jc w:val="both"/>
              <w:rPr>
                <w:rFonts w:ascii="Times New Roman" w:hAnsi="Times New Roman" w:cs="Times New Roman"/>
              </w:rPr>
            </w:pPr>
            <w:r w:rsidRPr="00823173">
              <w:rPr>
                <w:rFonts w:ascii="Times New Roman" w:hAnsi="Times New Roman" w:cs="Times New Roman"/>
              </w:rPr>
              <w:t>Material Supply Management Overview Course- Procter and Gamble- 2010</w:t>
            </w:r>
          </w:p>
          <w:p w:rsidR="00823173" w:rsidRPr="00823173" w:rsidRDefault="00823173" w:rsidP="006D0662">
            <w:pPr>
              <w:pStyle w:val="Listaconvietas"/>
              <w:numPr>
                <w:ilvl w:val="0"/>
                <w:numId w:val="9"/>
              </w:numPr>
              <w:jc w:val="both"/>
              <w:rPr>
                <w:rFonts w:ascii="Times New Roman" w:hAnsi="Times New Roman" w:cs="Times New Roman"/>
              </w:rPr>
            </w:pPr>
            <w:r w:rsidRPr="00823173">
              <w:rPr>
                <w:rFonts w:ascii="Times New Roman" w:hAnsi="Times New Roman" w:cs="Times New Roman"/>
              </w:rPr>
              <w:t>Joint Value Creation- Procter and Gamble- 2010</w:t>
            </w:r>
          </w:p>
          <w:p w:rsidR="00823173" w:rsidRPr="00823173" w:rsidRDefault="00823173" w:rsidP="006D0662">
            <w:pPr>
              <w:pStyle w:val="Listaconvietas"/>
              <w:numPr>
                <w:ilvl w:val="0"/>
                <w:numId w:val="9"/>
              </w:numPr>
              <w:jc w:val="both"/>
              <w:rPr>
                <w:rFonts w:ascii="Times New Roman" w:hAnsi="Times New Roman" w:cs="Times New Roman"/>
              </w:rPr>
            </w:pPr>
            <w:r w:rsidRPr="00823173">
              <w:rPr>
                <w:rFonts w:ascii="Times New Roman" w:hAnsi="Times New Roman" w:cs="Times New Roman"/>
              </w:rPr>
              <w:t>Corporate Trainer: Corporate Athlete- Procter and Gamble- 2010</w:t>
            </w:r>
          </w:p>
          <w:p w:rsidR="00823173" w:rsidRPr="00823173" w:rsidRDefault="00823173" w:rsidP="006D0662">
            <w:pPr>
              <w:pStyle w:val="Listaconvietas"/>
              <w:numPr>
                <w:ilvl w:val="0"/>
                <w:numId w:val="9"/>
              </w:numPr>
              <w:jc w:val="both"/>
              <w:rPr>
                <w:rFonts w:ascii="Times New Roman" w:hAnsi="Times New Roman" w:cs="Times New Roman"/>
              </w:rPr>
            </w:pPr>
            <w:r w:rsidRPr="00823173">
              <w:rPr>
                <w:rFonts w:ascii="Times New Roman" w:hAnsi="Times New Roman" w:cs="Times New Roman"/>
              </w:rPr>
              <w:t>Successful Project Management- Procter and Gamble- 2010</w:t>
            </w:r>
          </w:p>
          <w:p w:rsidR="00823173" w:rsidRPr="00823173" w:rsidRDefault="00823173" w:rsidP="006D0662">
            <w:pPr>
              <w:pStyle w:val="Listaconvietas"/>
              <w:numPr>
                <w:ilvl w:val="0"/>
                <w:numId w:val="9"/>
              </w:numPr>
              <w:jc w:val="both"/>
              <w:rPr>
                <w:rFonts w:ascii="Times New Roman" w:hAnsi="Times New Roman" w:cs="Times New Roman"/>
              </w:rPr>
            </w:pPr>
            <w:r w:rsidRPr="00823173">
              <w:rPr>
                <w:rFonts w:ascii="Times New Roman" w:hAnsi="Times New Roman" w:cs="Times New Roman"/>
              </w:rPr>
              <w:t>Managing Project with Suppliers- Procter and Gamble- 2010</w:t>
            </w:r>
          </w:p>
          <w:p w:rsidR="00823173" w:rsidRPr="00823173" w:rsidRDefault="00823173" w:rsidP="006D0662">
            <w:pPr>
              <w:pStyle w:val="Listaconvietas"/>
              <w:numPr>
                <w:ilvl w:val="0"/>
                <w:numId w:val="9"/>
              </w:numPr>
              <w:jc w:val="both"/>
              <w:rPr>
                <w:rFonts w:ascii="Times New Roman" w:hAnsi="Times New Roman" w:cs="Times New Roman"/>
              </w:rPr>
            </w:pPr>
            <w:r w:rsidRPr="00823173">
              <w:rPr>
                <w:rFonts w:ascii="Times New Roman" w:hAnsi="Times New Roman" w:cs="Times New Roman"/>
              </w:rPr>
              <w:t>Business Transformation- Procter and Gamble- 2010</w:t>
            </w:r>
          </w:p>
          <w:p w:rsidR="00823173" w:rsidRPr="00823173" w:rsidRDefault="00823173" w:rsidP="006D0662">
            <w:pPr>
              <w:pStyle w:val="Listaconvietas"/>
              <w:numPr>
                <w:ilvl w:val="0"/>
                <w:numId w:val="9"/>
              </w:numPr>
              <w:jc w:val="both"/>
              <w:rPr>
                <w:rFonts w:ascii="Times New Roman" w:hAnsi="Times New Roman" w:cs="Times New Roman"/>
              </w:rPr>
            </w:pPr>
            <w:r w:rsidRPr="00823173">
              <w:rPr>
                <w:rFonts w:ascii="Times New Roman" w:hAnsi="Times New Roman" w:cs="Times New Roman"/>
              </w:rPr>
              <w:t>Remote Relationship with Your Manager- Procter and Gamble- 2010</w:t>
            </w:r>
          </w:p>
          <w:p w:rsidR="00847D60" w:rsidRPr="003164FB" w:rsidRDefault="00847D60">
            <w:pPr>
              <w:pStyle w:val="Textoprincipal1"/>
              <w:rPr>
                <w:rFonts w:ascii="Times New Roman" w:hAnsi="Times New Roman" w:cs="Times New Roman"/>
                <w:sz w:val="22"/>
              </w:rPr>
            </w:pPr>
          </w:p>
        </w:tc>
      </w:tr>
      <w:tr w:rsidR="00661EEF" w:rsidRPr="009056FA">
        <w:tc>
          <w:tcPr>
            <w:tcW w:w="8856" w:type="dxa"/>
            <w:tcBorders>
              <w:top w:val="single" w:sz="4" w:space="0" w:color="7598D9" w:themeColor="accent2"/>
              <w:bottom w:val="single" w:sz="4" w:space="0" w:color="7598D9" w:themeColor="accent2"/>
            </w:tcBorders>
          </w:tcPr>
          <w:p w:rsidR="00C47368" w:rsidRPr="00823173" w:rsidRDefault="00E6018E" w:rsidP="00E6018E">
            <w:pPr>
              <w:pStyle w:val="Encabezadodecurrculo1"/>
              <w:jc w:val="center"/>
              <w:rPr>
                <w:rFonts w:ascii="Times New Roman" w:hAnsi="Times New Roman" w:cs="Times New Roman"/>
              </w:rPr>
            </w:pPr>
            <w:r>
              <w:rPr>
                <w:rFonts w:ascii="Times New Roman" w:hAnsi="Times New Roman" w:cs="Times New Roman"/>
              </w:rPr>
              <w:t>Premios</w:t>
            </w:r>
          </w:p>
        </w:tc>
      </w:tr>
      <w:tr w:rsidR="00661EEF" w:rsidRPr="00563599">
        <w:tc>
          <w:tcPr>
            <w:tcW w:w="8856" w:type="dxa"/>
            <w:tcBorders>
              <w:top w:val="single" w:sz="4" w:space="0" w:color="7598D9" w:themeColor="accent2"/>
            </w:tcBorders>
          </w:tcPr>
          <w:p w:rsidR="00146DE4" w:rsidRPr="006D63AA" w:rsidRDefault="00823173" w:rsidP="00146DE4">
            <w:pPr>
              <w:pStyle w:val="Textoprincipal1"/>
              <w:numPr>
                <w:ilvl w:val="0"/>
                <w:numId w:val="10"/>
              </w:numPr>
              <w:jc w:val="both"/>
              <w:rPr>
                <w:rFonts w:ascii="Times New Roman" w:hAnsi="Times New Roman" w:cs="Times New Roman"/>
                <w:sz w:val="22"/>
                <w:lang w:val="es-PE"/>
              </w:rPr>
            </w:pPr>
            <w:r w:rsidRPr="00146DE4">
              <w:rPr>
                <w:rFonts w:ascii="Times New Roman" w:hAnsi="Times New Roman" w:cs="Times New Roman"/>
                <w:sz w:val="22"/>
                <w:lang w:val="es-PE"/>
              </w:rPr>
              <w:t>“Power of YOU”</w:t>
            </w:r>
            <w:r w:rsidR="00EC7B98" w:rsidRPr="00146DE4">
              <w:rPr>
                <w:rFonts w:ascii="Times New Roman" w:hAnsi="Times New Roman" w:cs="Times New Roman"/>
                <w:sz w:val="22"/>
                <w:lang w:val="es-PE"/>
              </w:rPr>
              <w:t xml:space="preserve"> </w:t>
            </w:r>
            <w:r w:rsidR="00E6018E" w:rsidRPr="00146DE4">
              <w:rPr>
                <w:rFonts w:ascii="Times New Roman" w:hAnsi="Times New Roman" w:cs="Times New Roman"/>
                <w:sz w:val="22"/>
                <w:lang w:val="es-PE"/>
              </w:rPr>
              <w:t>Oro</w:t>
            </w:r>
            <w:r w:rsidRPr="00146DE4">
              <w:rPr>
                <w:rFonts w:ascii="Times New Roman" w:hAnsi="Times New Roman" w:cs="Times New Roman"/>
                <w:sz w:val="22"/>
                <w:lang w:val="es-PE"/>
              </w:rPr>
              <w:t xml:space="preserve">- PoY </w:t>
            </w:r>
            <w:r w:rsidR="00E6018E" w:rsidRPr="00146DE4">
              <w:rPr>
                <w:rFonts w:ascii="Times New Roman" w:hAnsi="Times New Roman" w:cs="Times New Roman"/>
                <w:sz w:val="22"/>
                <w:lang w:val="es-PE"/>
              </w:rPr>
              <w:t xml:space="preserve">en </w:t>
            </w:r>
            <w:r w:rsidRPr="00146DE4">
              <w:rPr>
                <w:rFonts w:ascii="Times New Roman" w:hAnsi="Times New Roman" w:cs="Times New Roman"/>
                <w:sz w:val="22"/>
                <w:lang w:val="es-PE"/>
              </w:rPr>
              <w:t xml:space="preserve"> Procter and Gamble- </w:t>
            </w:r>
            <w:r w:rsidR="00146DE4" w:rsidRPr="00146DE4">
              <w:rPr>
                <w:rFonts w:ascii="Times New Roman" w:hAnsi="Times New Roman" w:cs="Times New Roman"/>
                <w:sz w:val="22"/>
                <w:lang w:val="es-PE"/>
              </w:rPr>
              <w:t xml:space="preserve">Equipo de Auditoria en Compras- Desarrollar una matriz de Capacitación para la organización de compras </w:t>
            </w:r>
            <w:r w:rsidR="00146DE4">
              <w:rPr>
                <w:rFonts w:ascii="Times New Roman" w:hAnsi="Times New Roman" w:cs="Times New Roman"/>
                <w:sz w:val="22"/>
                <w:lang w:val="es-PE"/>
              </w:rPr>
              <w:t xml:space="preserve">a nivel global </w:t>
            </w:r>
            <w:r w:rsidR="00146DE4" w:rsidRPr="00146DE4">
              <w:rPr>
                <w:rFonts w:ascii="Times New Roman" w:hAnsi="Times New Roman" w:cs="Times New Roman"/>
                <w:sz w:val="22"/>
                <w:lang w:val="es-PE"/>
              </w:rPr>
              <w:t xml:space="preserve">y </w:t>
            </w:r>
            <w:r w:rsidR="00146DE4">
              <w:rPr>
                <w:rFonts w:ascii="Times New Roman" w:hAnsi="Times New Roman" w:cs="Times New Roman"/>
                <w:sz w:val="22"/>
                <w:lang w:val="es-PE"/>
              </w:rPr>
              <w:t xml:space="preserve">que los empleados puedan </w:t>
            </w:r>
            <w:r w:rsidR="00146DE4" w:rsidRPr="00146DE4">
              <w:rPr>
                <w:rFonts w:ascii="Times New Roman" w:hAnsi="Times New Roman" w:cs="Times New Roman"/>
                <w:sz w:val="22"/>
                <w:lang w:val="es-PE"/>
              </w:rPr>
              <w:t>construir carreras</w:t>
            </w:r>
            <w:r w:rsidR="00146DE4">
              <w:rPr>
                <w:rFonts w:ascii="Times New Roman" w:hAnsi="Times New Roman" w:cs="Times New Roman"/>
                <w:sz w:val="22"/>
                <w:lang w:val="es-PE"/>
              </w:rPr>
              <w:t xml:space="preserve"> en la Organización. </w:t>
            </w:r>
          </w:p>
          <w:p w:rsidR="00146DE4" w:rsidRPr="00146DE4" w:rsidRDefault="00146DE4" w:rsidP="00146DE4">
            <w:pPr>
              <w:pStyle w:val="Textoprincipal1"/>
              <w:numPr>
                <w:ilvl w:val="0"/>
                <w:numId w:val="10"/>
              </w:numPr>
              <w:jc w:val="both"/>
              <w:rPr>
                <w:rFonts w:ascii="Times New Roman" w:hAnsi="Times New Roman" w:cs="Times New Roman"/>
                <w:sz w:val="22"/>
                <w:lang w:val="es-PE"/>
              </w:rPr>
            </w:pPr>
            <w:r w:rsidRPr="00146DE4">
              <w:rPr>
                <w:rFonts w:ascii="Times New Roman" w:hAnsi="Times New Roman" w:cs="Times New Roman"/>
                <w:color w:val="333333"/>
                <w:sz w:val="22"/>
                <w:shd w:val="clear" w:color="auto" w:fill="FFFFFF"/>
                <w:lang w:val="es-PE"/>
              </w:rPr>
              <w:t>"P</w:t>
            </w:r>
            <w:r>
              <w:rPr>
                <w:rFonts w:ascii="Times New Roman" w:hAnsi="Times New Roman" w:cs="Times New Roman"/>
                <w:color w:val="333333"/>
                <w:sz w:val="22"/>
                <w:shd w:val="clear" w:color="auto" w:fill="FFFFFF"/>
                <w:lang w:val="es-PE"/>
              </w:rPr>
              <w:t>ower of YOU</w:t>
            </w:r>
            <w:r w:rsidRPr="00146DE4">
              <w:rPr>
                <w:rFonts w:ascii="Times New Roman" w:hAnsi="Times New Roman" w:cs="Times New Roman"/>
                <w:color w:val="333333"/>
                <w:sz w:val="22"/>
                <w:shd w:val="clear" w:color="auto" w:fill="FFFFFF"/>
                <w:lang w:val="es-PE"/>
              </w:rPr>
              <w:t>" Gold-</w:t>
            </w:r>
            <w:r>
              <w:rPr>
                <w:rFonts w:ascii="Times New Roman" w:hAnsi="Times New Roman" w:cs="Times New Roman"/>
                <w:color w:val="333333"/>
                <w:sz w:val="22"/>
                <w:shd w:val="clear" w:color="auto" w:fill="FFFFFF"/>
                <w:lang w:val="es-PE"/>
              </w:rPr>
              <w:t xml:space="preserve"> </w:t>
            </w:r>
            <w:r w:rsidRPr="00146DE4">
              <w:rPr>
                <w:rFonts w:ascii="Times New Roman" w:hAnsi="Times New Roman" w:cs="Times New Roman"/>
                <w:color w:val="333333"/>
                <w:sz w:val="22"/>
                <w:shd w:val="clear" w:color="auto" w:fill="FFFFFF"/>
                <w:lang w:val="es-PE"/>
              </w:rPr>
              <w:t>PoY en Organización Procter and Gamble-</w:t>
            </w:r>
            <w:r>
              <w:rPr>
                <w:rFonts w:ascii="Times New Roman" w:hAnsi="Times New Roman" w:cs="Times New Roman"/>
                <w:color w:val="333333"/>
                <w:sz w:val="22"/>
                <w:shd w:val="clear" w:color="auto" w:fill="FFFFFF"/>
                <w:lang w:val="es-PE"/>
              </w:rPr>
              <w:t xml:space="preserve"> </w:t>
            </w:r>
            <w:r w:rsidRPr="00146DE4">
              <w:rPr>
                <w:rFonts w:ascii="Times New Roman" w:hAnsi="Times New Roman" w:cs="Times New Roman"/>
                <w:color w:val="333333"/>
                <w:sz w:val="22"/>
                <w:shd w:val="clear" w:color="auto" w:fill="FFFFFF"/>
                <w:lang w:val="es-PE"/>
              </w:rPr>
              <w:t xml:space="preserve">F2F y Coordinación para LA Team Building en México. </w:t>
            </w:r>
            <w:r>
              <w:rPr>
                <w:rFonts w:ascii="Times New Roman" w:hAnsi="Times New Roman" w:cs="Times New Roman"/>
                <w:color w:val="333333"/>
                <w:sz w:val="22"/>
                <w:shd w:val="clear" w:color="auto" w:fill="FFFFFF"/>
                <w:lang w:val="es-PE"/>
              </w:rPr>
              <w:t>Reconocimiento por el VP de la Compañía.</w:t>
            </w:r>
          </w:p>
        </w:tc>
      </w:tr>
    </w:tbl>
    <w:p w:rsidR="00C47368" w:rsidRPr="006D63AA" w:rsidRDefault="00C47368" w:rsidP="00146DE4">
      <w:pPr>
        <w:pStyle w:val="Prrafodelista"/>
        <w:jc w:val="both"/>
        <w:rPr>
          <w:rFonts w:ascii="Times New Roman" w:hAnsi="Times New Roman" w:cs="Times New Roman"/>
          <w:lang w:val="es-PE"/>
        </w:rPr>
      </w:pPr>
    </w:p>
    <w:tbl>
      <w:tblPr>
        <w:tblStyle w:val="Tablaconcuadrcula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856"/>
      </w:tblGrid>
      <w:tr w:rsidR="00823173" w:rsidRPr="009056FA" w:rsidTr="00D10726">
        <w:tc>
          <w:tcPr>
            <w:tcW w:w="8856" w:type="dxa"/>
            <w:tcBorders>
              <w:top w:val="single" w:sz="4" w:space="0" w:color="7598D9" w:themeColor="accent2"/>
              <w:bottom w:val="single" w:sz="4" w:space="0" w:color="7598D9" w:themeColor="accent2"/>
            </w:tcBorders>
          </w:tcPr>
          <w:p w:rsidR="00823173" w:rsidRDefault="00146DE4" w:rsidP="00146DE4">
            <w:pPr>
              <w:pStyle w:val="Encabezadodecurrculo1"/>
              <w:jc w:val="center"/>
            </w:pPr>
            <w:r>
              <w:lastRenderedPageBreak/>
              <w:t>competencia de idiomas</w:t>
            </w:r>
          </w:p>
        </w:tc>
      </w:tr>
      <w:tr w:rsidR="00823173" w:rsidRPr="00563599" w:rsidTr="00D10726">
        <w:tc>
          <w:tcPr>
            <w:tcW w:w="8856" w:type="dxa"/>
            <w:tcBorders>
              <w:top w:val="single" w:sz="4" w:space="0" w:color="7598D9" w:themeColor="accent2"/>
            </w:tcBorders>
          </w:tcPr>
          <w:p w:rsidR="00AF59AC" w:rsidRPr="006D63AA" w:rsidRDefault="00AF59AC" w:rsidP="00AF59AC">
            <w:pPr>
              <w:pStyle w:val="Prrafodelista"/>
              <w:jc w:val="both"/>
              <w:rPr>
                <w:rFonts w:ascii="Times New Roman" w:hAnsi="Times New Roman" w:cs="Times New Roman"/>
                <w:lang w:val="es-PE"/>
              </w:rPr>
            </w:pPr>
          </w:p>
          <w:p w:rsidR="00823173" w:rsidRPr="00146DE4" w:rsidRDefault="00146DE4" w:rsidP="00146DE4">
            <w:pPr>
              <w:pStyle w:val="Prrafodelista"/>
              <w:jc w:val="both"/>
              <w:rPr>
                <w:rFonts w:ascii="Times New Roman" w:hAnsi="Times New Roman" w:cs="Times New Roman"/>
                <w:lang w:val="es-PE"/>
              </w:rPr>
            </w:pPr>
            <w:r w:rsidRPr="00146DE4">
              <w:rPr>
                <w:rFonts w:ascii="Times New Roman" w:hAnsi="Times New Roman" w:cs="Times New Roman"/>
                <w:lang w:val="es-PE"/>
              </w:rPr>
              <w:t xml:space="preserve">Habla un inglés fluido, español es su lengua </w:t>
            </w:r>
            <w:r>
              <w:rPr>
                <w:rFonts w:ascii="Times New Roman" w:hAnsi="Times New Roman" w:cs="Times New Roman"/>
                <w:lang w:val="es-PE"/>
              </w:rPr>
              <w:t>materna</w:t>
            </w:r>
          </w:p>
        </w:tc>
      </w:tr>
    </w:tbl>
    <w:p w:rsidR="00823173" w:rsidRPr="00146DE4" w:rsidRDefault="00823173" w:rsidP="00823173">
      <w:pPr>
        <w:rPr>
          <w:lang w:val="es-PE"/>
        </w:rPr>
      </w:pPr>
    </w:p>
    <w:tbl>
      <w:tblPr>
        <w:tblStyle w:val="Tablaconcuadrcula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856"/>
      </w:tblGrid>
      <w:tr w:rsidR="00AF59AC" w:rsidRPr="009056FA" w:rsidTr="00D10726">
        <w:tc>
          <w:tcPr>
            <w:tcW w:w="8856" w:type="dxa"/>
            <w:tcBorders>
              <w:top w:val="single" w:sz="4" w:space="0" w:color="7598D9" w:themeColor="accent2"/>
              <w:bottom w:val="single" w:sz="4" w:space="0" w:color="7598D9" w:themeColor="accent2"/>
            </w:tcBorders>
          </w:tcPr>
          <w:p w:rsidR="00AF59AC" w:rsidRDefault="00146DE4" w:rsidP="00146DE4">
            <w:pPr>
              <w:pStyle w:val="Encabezadodecurrculo1"/>
              <w:jc w:val="center"/>
            </w:pPr>
            <w:r>
              <w:t>habilidades e intereses</w:t>
            </w:r>
          </w:p>
        </w:tc>
      </w:tr>
      <w:tr w:rsidR="00AF59AC" w:rsidRPr="00563599" w:rsidTr="00D10726">
        <w:tc>
          <w:tcPr>
            <w:tcW w:w="8856" w:type="dxa"/>
            <w:tcBorders>
              <w:top w:val="single" w:sz="4" w:space="0" w:color="7598D9" w:themeColor="accent2"/>
            </w:tcBorders>
          </w:tcPr>
          <w:p w:rsidR="006D0662" w:rsidRPr="006D0662" w:rsidRDefault="006D0662" w:rsidP="006D0662">
            <w:pPr>
              <w:pStyle w:val="Prrafodelista"/>
              <w:jc w:val="both"/>
              <w:rPr>
                <w:rFonts w:ascii="Times New Roman" w:hAnsi="Times New Roman" w:cs="Times New Roman"/>
              </w:rPr>
            </w:pPr>
          </w:p>
          <w:p w:rsidR="006D0662" w:rsidRPr="006D0662" w:rsidRDefault="00146DE4" w:rsidP="006D0662">
            <w:pPr>
              <w:pStyle w:val="Prrafodelista"/>
              <w:jc w:val="both"/>
              <w:rPr>
                <w:rFonts w:ascii="Times New Roman" w:hAnsi="Times New Roman" w:cs="Times New Roman"/>
              </w:rPr>
            </w:pPr>
            <w:r>
              <w:rPr>
                <w:rFonts w:ascii="Times New Roman" w:hAnsi="Times New Roman" w:cs="Times New Roman"/>
              </w:rPr>
              <w:t xml:space="preserve">Programa </w:t>
            </w:r>
            <w:r w:rsidR="006D0662" w:rsidRPr="006D0662">
              <w:rPr>
                <w:rFonts w:ascii="Times New Roman" w:hAnsi="Times New Roman" w:cs="Times New Roman"/>
              </w:rPr>
              <w:t>Office (Word, Excel, Power Point, OneNote, Project, Outlook), SAP (</w:t>
            </w:r>
            <w:proofErr w:type="spellStart"/>
            <w:r w:rsidR="006D0662" w:rsidRPr="006D63AA">
              <w:rPr>
                <w:rFonts w:ascii="Times New Roman" w:hAnsi="Times New Roman" w:cs="Times New Roman"/>
              </w:rPr>
              <w:t>Finan</w:t>
            </w:r>
            <w:r w:rsidRPr="006D63AA">
              <w:rPr>
                <w:rFonts w:ascii="Times New Roman" w:hAnsi="Times New Roman" w:cs="Times New Roman"/>
              </w:rPr>
              <w:t>zas</w:t>
            </w:r>
            <w:proofErr w:type="spellEnd"/>
            <w:r w:rsidR="006D0662" w:rsidRPr="006D0662">
              <w:rPr>
                <w:rFonts w:ascii="Times New Roman" w:hAnsi="Times New Roman" w:cs="Times New Roman"/>
              </w:rPr>
              <w:t xml:space="preserve">, </w:t>
            </w:r>
            <w:proofErr w:type="spellStart"/>
            <w:r w:rsidRPr="006D63AA">
              <w:rPr>
                <w:rFonts w:ascii="Times New Roman" w:hAnsi="Times New Roman" w:cs="Times New Roman"/>
              </w:rPr>
              <w:t>Cuentas</w:t>
            </w:r>
            <w:proofErr w:type="spellEnd"/>
            <w:r>
              <w:rPr>
                <w:rFonts w:ascii="Times New Roman" w:hAnsi="Times New Roman" w:cs="Times New Roman"/>
              </w:rPr>
              <w:t xml:space="preserve"> </w:t>
            </w:r>
            <w:proofErr w:type="spellStart"/>
            <w:r w:rsidRPr="006D63AA">
              <w:rPr>
                <w:rFonts w:ascii="Times New Roman" w:hAnsi="Times New Roman" w:cs="Times New Roman"/>
              </w:rPr>
              <w:t>por</w:t>
            </w:r>
            <w:proofErr w:type="spellEnd"/>
            <w:r>
              <w:rPr>
                <w:rFonts w:ascii="Times New Roman" w:hAnsi="Times New Roman" w:cs="Times New Roman"/>
              </w:rPr>
              <w:t xml:space="preserve"> </w:t>
            </w:r>
            <w:proofErr w:type="spellStart"/>
            <w:r w:rsidRPr="006D63AA">
              <w:rPr>
                <w:rFonts w:ascii="Times New Roman" w:hAnsi="Times New Roman" w:cs="Times New Roman"/>
              </w:rPr>
              <w:t>Pagar</w:t>
            </w:r>
            <w:proofErr w:type="spellEnd"/>
            <w:r>
              <w:rPr>
                <w:rFonts w:ascii="Times New Roman" w:hAnsi="Times New Roman" w:cs="Times New Roman"/>
              </w:rPr>
              <w:t xml:space="preserve">, </w:t>
            </w:r>
            <w:proofErr w:type="spellStart"/>
            <w:r w:rsidRPr="006D63AA">
              <w:rPr>
                <w:rFonts w:ascii="Times New Roman" w:hAnsi="Times New Roman" w:cs="Times New Roman"/>
              </w:rPr>
              <w:t>cajas</w:t>
            </w:r>
            <w:proofErr w:type="spellEnd"/>
            <w:r>
              <w:rPr>
                <w:rFonts w:ascii="Times New Roman" w:hAnsi="Times New Roman" w:cs="Times New Roman"/>
              </w:rPr>
              <w:t xml:space="preserve"> de </w:t>
            </w:r>
            <w:proofErr w:type="spellStart"/>
            <w:r w:rsidRPr="006D63AA">
              <w:rPr>
                <w:rFonts w:ascii="Times New Roman" w:hAnsi="Times New Roman" w:cs="Times New Roman"/>
              </w:rPr>
              <w:t>compras</w:t>
            </w:r>
            <w:proofErr w:type="spellEnd"/>
            <w:r w:rsidR="006D0662" w:rsidRPr="006D0662">
              <w:rPr>
                <w:rFonts w:ascii="Times New Roman" w:hAnsi="Times New Roman" w:cs="Times New Roman"/>
              </w:rPr>
              <w:t>)</w:t>
            </w:r>
          </w:p>
          <w:p w:rsidR="006D0662" w:rsidRPr="006D0662" w:rsidRDefault="006D0662" w:rsidP="006D0662">
            <w:pPr>
              <w:pStyle w:val="Prrafodelista"/>
              <w:jc w:val="both"/>
              <w:rPr>
                <w:rFonts w:ascii="Times New Roman" w:hAnsi="Times New Roman" w:cs="Times New Roman"/>
              </w:rPr>
            </w:pPr>
            <w:r w:rsidRPr="006D0662">
              <w:rPr>
                <w:rFonts w:ascii="Times New Roman" w:hAnsi="Times New Roman" w:cs="Times New Roman"/>
              </w:rPr>
              <w:t>QuickBase y Portfolio Management Tool &amp; PPMC Tool (HP Platform)</w:t>
            </w:r>
            <w:r w:rsidR="00FE1AF1">
              <w:rPr>
                <w:rFonts w:ascii="Times New Roman" w:hAnsi="Times New Roman" w:cs="Times New Roman"/>
              </w:rPr>
              <w:t>, ERP platforms</w:t>
            </w:r>
          </w:p>
          <w:p w:rsidR="00AF59AC" w:rsidRPr="00146DE4" w:rsidRDefault="00146DE4" w:rsidP="00146DE4">
            <w:pPr>
              <w:pStyle w:val="Prrafodelista"/>
              <w:jc w:val="both"/>
              <w:rPr>
                <w:lang w:val="es-PE"/>
              </w:rPr>
            </w:pPr>
            <w:r w:rsidRPr="00146DE4">
              <w:rPr>
                <w:rFonts w:ascii="Times New Roman" w:hAnsi="Times New Roman" w:cs="Times New Roman"/>
                <w:lang w:val="es-PE"/>
              </w:rPr>
              <w:t xml:space="preserve">Deportes- Atletismo, </w:t>
            </w:r>
            <w:r>
              <w:rPr>
                <w:rFonts w:ascii="Times New Roman" w:hAnsi="Times New Roman" w:cs="Times New Roman"/>
                <w:lang w:val="es-PE"/>
              </w:rPr>
              <w:t>nada</w:t>
            </w:r>
            <w:r w:rsidRPr="00146DE4">
              <w:rPr>
                <w:rFonts w:ascii="Times New Roman" w:hAnsi="Times New Roman" w:cs="Times New Roman"/>
                <w:lang w:val="es-PE"/>
              </w:rPr>
              <w:t xml:space="preserve">r, yoga y fotografía. </w:t>
            </w:r>
          </w:p>
        </w:tc>
      </w:tr>
    </w:tbl>
    <w:p w:rsidR="00AF59AC" w:rsidRPr="00146DE4" w:rsidRDefault="00AF59AC" w:rsidP="00AF59AC">
      <w:pPr>
        <w:rPr>
          <w:lang w:val="es-PE"/>
        </w:rPr>
      </w:pPr>
    </w:p>
    <w:tbl>
      <w:tblPr>
        <w:tblStyle w:val="Tablaconcuadrcula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856"/>
      </w:tblGrid>
      <w:tr w:rsidR="00AF59AC" w:rsidRPr="009056FA" w:rsidTr="00D10726">
        <w:tc>
          <w:tcPr>
            <w:tcW w:w="8856" w:type="dxa"/>
            <w:tcBorders>
              <w:top w:val="single" w:sz="4" w:space="0" w:color="7598D9" w:themeColor="accent2"/>
              <w:bottom w:val="single" w:sz="4" w:space="0" w:color="7598D9" w:themeColor="accent2"/>
            </w:tcBorders>
          </w:tcPr>
          <w:p w:rsidR="00AF59AC" w:rsidRDefault="00AF59AC" w:rsidP="004D6238">
            <w:pPr>
              <w:pStyle w:val="Encabezadodecurrculo1"/>
              <w:jc w:val="center"/>
            </w:pPr>
            <w:r>
              <w:t>Referenc</w:t>
            </w:r>
            <w:r w:rsidR="004D6238">
              <w:t>ia</w:t>
            </w:r>
            <w:r>
              <w:t>s</w:t>
            </w:r>
          </w:p>
        </w:tc>
      </w:tr>
      <w:tr w:rsidR="00AF59AC" w:rsidRPr="00823173" w:rsidTr="00D10726">
        <w:tc>
          <w:tcPr>
            <w:tcW w:w="8856" w:type="dxa"/>
            <w:tcBorders>
              <w:top w:val="single" w:sz="4" w:space="0" w:color="7598D9" w:themeColor="accent2"/>
            </w:tcBorders>
          </w:tcPr>
          <w:p w:rsidR="00AF59AC" w:rsidRPr="00823173" w:rsidRDefault="00AF59AC" w:rsidP="00D10726">
            <w:pPr>
              <w:pStyle w:val="Textoprincipal1"/>
              <w:rPr>
                <w:lang w:val="es-PE"/>
              </w:rPr>
            </w:pPr>
          </w:p>
        </w:tc>
      </w:tr>
    </w:tbl>
    <w:p w:rsidR="00FE1AF1" w:rsidRPr="009D3990" w:rsidRDefault="00FE1AF1" w:rsidP="00FE1AF1">
      <w:pPr>
        <w:pStyle w:val="Listaconvietas"/>
        <w:numPr>
          <w:ilvl w:val="0"/>
          <w:numId w:val="11"/>
        </w:numPr>
        <w:rPr>
          <w:rFonts w:ascii="Times New Roman" w:hAnsi="Times New Roman" w:cs="Times New Roman"/>
          <w:sz w:val="20"/>
        </w:rPr>
      </w:pPr>
      <w:r w:rsidRPr="009D3990">
        <w:rPr>
          <w:rFonts w:ascii="Times New Roman" w:hAnsi="Times New Roman" w:cs="Times New Roman"/>
          <w:sz w:val="20"/>
        </w:rPr>
        <w:t xml:space="preserve">MSc Cindy Rojas </w:t>
      </w:r>
      <w:proofErr w:type="spellStart"/>
      <w:r w:rsidRPr="009D3990">
        <w:rPr>
          <w:rFonts w:ascii="Times New Roman" w:hAnsi="Times New Roman" w:cs="Times New Roman"/>
          <w:sz w:val="20"/>
        </w:rPr>
        <w:t>Vite</w:t>
      </w:r>
      <w:proofErr w:type="spellEnd"/>
    </w:p>
    <w:p w:rsidR="00FE1AF1" w:rsidRPr="00FE1AF1" w:rsidRDefault="00FE1AF1" w:rsidP="00FE1AF1">
      <w:pPr>
        <w:pStyle w:val="Listaconvietas"/>
        <w:numPr>
          <w:ilvl w:val="0"/>
          <w:numId w:val="0"/>
        </w:numPr>
        <w:ind w:left="720"/>
        <w:rPr>
          <w:rFonts w:ascii="Times New Roman" w:hAnsi="Times New Roman" w:cs="Times New Roman"/>
          <w:sz w:val="20"/>
          <w:lang w:val="es-PE"/>
        </w:rPr>
      </w:pPr>
      <w:r w:rsidRPr="00FE1AF1">
        <w:rPr>
          <w:rFonts w:ascii="Times New Roman" w:hAnsi="Times New Roman" w:cs="Times New Roman"/>
          <w:sz w:val="20"/>
          <w:lang w:val="es-PE"/>
        </w:rPr>
        <w:t>Especialista de Logística en DAMCO GCC</w:t>
      </w:r>
    </w:p>
    <w:p w:rsidR="00FE1AF1" w:rsidRPr="009D3990" w:rsidRDefault="00FE1AF1" w:rsidP="00FE1AF1">
      <w:pPr>
        <w:pStyle w:val="Listaconvietas"/>
        <w:numPr>
          <w:ilvl w:val="0"/>
          <w:numId w:val="0"/>
        </w:numPr>
        <w:ind w:left="720"/>
        <w:rPr>
          <w:rFonts w:ascii="Times New Roman" w:hAnsi="Times New Roman" w:cs="Times New Roman"/>
          <w:sz w:val="20"/>
        </w:rPr>
      </w:pPr>
      <w:r w:rsidRPr="009D3990">
        <w:rPr>
          <w:rFonts w:ascii="Times New Roman" w:hAnsi="Times New Roman" w:cs="Times New Roman"/>
          <w:sz w:val="20"/>
        </w:rPr>
        <w:t>Tel.: 993 726 964</w:t>
      </w:r>
    </w:p>
    <w:p w:rsidR="00FE1AF1" w:rsidRPr="009D3990" w:rsidRDefault="00FE1AF1" w:rsidP="00FE1AF1">
      <w:pPr>
        <w:pStyle w:val="Listaconvietas"/>
        <w:numPr>
          <w:ilvl w:val="0"/>
          <w:numId w:val="0"/>
        </w:numPr>
        <w:ind w:left="720"/>
        <w:rPr>
          <w:rFonts w:ascii="Times New Roman" w:hAnsi="Times New Roman" w:cs="Times New Roman"/>
          <w:sz w:val="20"/>
          <w:szCs w:val="20"/>
        </w:rPr>
      </w:pPr>
      <w:r w:rsidRPr="009D3990">
        <w:rPr>
          <w:rFonts w:ascii="Times New Roman" w:hAnsi="Times New Roman" w:cs="Times New Roman"/>
          <w:sz w:val="20"/>
          <w:szCs w:val="20"/>
        </w:rPr>
        <w:t xml:space="preserve">Email: </w:t>
      </w:r>
      <w:r w:rsidRPr="009D3990">
        <w:rPr>
          <w:rStyle w:val="Hipervnculo"/>
          <w:rFonts w:ascii="Times New Roman" w:hAnsi="Times New Roman" w:cs="Times New Roman"/>
          <w:color w:val="0070C0"/>
          <w:sz w:val="20"/>
          <w:szCs w:val="20"/>
        </w:rPr>
        <w:t>cindy.rojasvite@gmail.com</w:t>
      </w:r>
      <w:r w:rsidRPr="009D3990">
        <w:rPr>
          <w:rFonts w:ascii="Times New Roman" w:hAnsi="Times New Roman" w:cs="Times New Roman"/>
          <w:sz w:val="20"/>
          <w:szCs w:val="20"/>
        </w:rPr>
        <w:t xml:space="preserve"> </w:t>
      </w:r>
    </w:p>
    <w:p w:rsidR="00FE1AF1" w:rsidRDefault="00FE1AF1" w:rsidP="00FE1AF1">
      <w:pPr>
        <w:pStyle w:val="Listaconvietas"/>
        <w:numPr>
          <w:ilvl w:val="0"/>
          <w:numId w:val="0"/>
        </w:numPr>
        <w:ind w:left="720"/>
        <w:rPr>
          <w:rFonts w:ascii="Times New Roman" w:hAnsi="Times New Roman" w:cs="Times New Roman"/>
          <w:sz w:val="20"/>
        </w:rPr>
      </w:pPr>
    </w:p>
    <w:p w:rsidR="006D0662" w:rsidRPr="003D5386" w:rsidRDefault="006D0662" w:rsidP="006D0662">
      <w:pPr>
        <w:pStyle w:val="Listaconvietas"/>
        <w:numPr>
          <w:ilvl w:val="0"/>
          <w:numId w:val="11"/>
        </w:numPr>
        <w:rPr>
          <w:rFonts w:ascii="Times New Roman" w:hAnsi="Times New Roman" w:cs="Times New Roman"/>
          <w:sz w:val="20"/>
        </w:rPr>
      </w:pPr>
      <w:r w:rsidRPr="003D5386">
        <w:rPr>
          <w:rFonts w:ascii="Times New Roman" w:hAnsi="Times New Roman" w:cs="Times New Roman"/>
          <w:sz w:val="20"/>
        </w:rPr>
        <w:t>MBA. Stephen Lett</w:t>
      </w:r>
    </w:p>
    <w:p w:rsidR="006D0662" w:rsidRPr="003D5386" w:rsidRDefault="006D0662" w:rsidP="006D0662">
      <w:pPr>
        <w:pStyle w:val="Listaconvietas"/>
        <w:numPr>
          <w:ilvl w:val="0"/>
          <w:numId w:val="0"/>
        </w:numPr>
        <w:ind w:left="720"/>
        <w:rPr>
          <w:rFonts w:ascii="Times New Roman" w:hAnsi="Times New Roman" w:cs="Times New Roman"/>
          <w:sz w:val="20"/>
        </w:rPr>
      </w:pPr>
      <w:r w:rsidRPr="003D5386">
        <w:rPr>
          <w:rFonts w:ascii="Times New Roman" w:hAnsi="Times New Roman" w:cs="Times New Roman"/>
          <w:sz w:val="20"/>
        </w:rPr>
        <w:t>Global Operations Leader at Procter &amp; Gamble</w:t>
      </w:r>
    </w:p>
    <w:p w:rsidR="006D0662" w:rsidRPr="003D5386" w:rsidRDefault="006D0662" w:rsidP="006D0662">
      <w:pPr>
        <w:pStyle w:val="Listaconvietas"/>
        <w:numPr>
          <w:ilvl w:val="0"/>
          <w:numId w:val="0"/>
        </w:numPr>
        <w:ind w:left="720"/>
        <w:rPr>
          <w:rFonts w:ascii="Times New Roman" w:hAnsi="Times New Roman" w:cs="Times New Roman"/>
          <w:color w:val="222222"/>
          <w:sz w:val="20"/>
          <w:shd w:val="clear" w:color="auto" w:fill="FFFFFF"/>
        </w:rPr>
      </w:pPr>
      <w:r w:rsidRPr="003D5386">
        <w:rPr>
          <w:rFonts w:ascii="Times New Roman" w:hAnsi="Times New Roman" w:cs="Times New Roman"/>
          <w:color w:val="444444"/>
          <w:sz w:val="20"/>
          <w:shd w:val="clear" w:color="auto" w:fill="FFFFFF"/>
        </w:rPr>
        <w:t>Tel</w:t>
      </w:r>
      <w:r w:rsidR="009D3990">
        <w:rPr>
          <w:rFonts w:ascii="Times New Roman" w:hAnsi="Times New Roman" w:cs="Times New Roman"/>
          <w:color w:val="444444"/>
          <w:sz w:val="20"/>
          <w:shd w:val="clear" w:color="auto" w:fill="FFFFFF"/>
        </w:rPr>
        <w:t>.</w:t>
      </w:r>
      <w:r w:rsidRPr="003D5386">
        <w:rPr>
          <w:rFonts w:ascii="Times New Roman" w:hAnsi="Times New Roman" w:cs="Times New Roman"/>
          <w:color w:val="444444"/>
          <w:sz w:val="20"/>
          <w:shd w:val="clear" w:color="auto" w:fill="FFFFFF"/>
        </w:rPr>
        <w:t xml:space="preserve">: </w:t>
      </w:r>
      <w:r w:rsidR="003D5386" w:rsidRPr="003D5386">
        <w:rPr>
          <w:rFonts w:ascii="Times New Roman" w:hAnsi="Times New Roman" w:cs="Times New Roman"/>
          <w:color w:val="444444"/>
          <w:sz w:val="20"/>
          <w:shd w:val="clear" w:color="auto" w:fill="FFFFFF"/>
        </w:rPr>
        <w:t xml:space="preserve">+001 </w:t>
      </w:r>
      <w:r w:rsidRPr="003D5386">
        <w:rPr>
          <w:rFonts w:ascii="Times New Roman" w:hAnsi="Times New Roman" w:cs="Times New Roman"/>
          <w:color w:val="222222"/>
          <w:sz w:val="20"/>
          <w:shd w:val="clear" w:color="auto" w:fill="FFFFFF"/>
        </w:rPr>
        <w:t>(513) 983-1100</w:t>
      </w:r>
    </w:p>
    <w:p w:rsidR="006D0662" w:rsidRPr="00335161" w:rsidRDefault="006D0662" w:rsidP="006D0662">
      <w:pPr>
        <w:pStyle w:val="Listaconvietas"/>
        <w:numPr>
          <w:ilvl w:val="0"/>
          <w:numId w:val="0"/>
        </w:numPr>
        <w:ind w:left="720"/>
        <w:rPr>
          <w:rStyle w:val="Hipervnculo"/>
          <w:rFonts w:ascii="Times New Roman" w:hAnsi="Times New Roman" w:cs="Times New Roman"/>
          <w:color w:val="0070C0"/>
          <w:sz w:val="20"/>
        </w:rPr>
      </w:pPr>
      <w:r w:rsidRPr="003D5386">
        <w:rPr>
          <w:rFonts w:ascii="Times New Roman" w:hAnsi="Times New Roman" w:cs="Times New Roman"/>
          <w:sz w:val="20"/>
        </w:rPr>
        <w:t xml:space="preserve">Email: </w:t>
      </w:r>
      <w:hyperlink r:id="rId10" w:history="1">
        <w:r w:rsidRPr="00335161">
          <w:rPr>
            <w:rStyle w:val="Hipervnculo"/>
            <w:rFonts w:ascii="Times New Roman" w:hAnsi="Times New Roman" w:cs="Times New Roman"/>
            <w:color w:val="0070C0"/>
            <w:sz w:val="20"/>
          </w:rPr>
          <w:t>stephen.lett@gmail.com</w:t>
        </w:r>
      </w:hyperlink>
    </w:p>
    <w:p w:rsidR="003D5386" w:rsidRPr="00335161" w:rsidRDefault="00BA1FD3" w:rsidP="006D0662">
      <w:pPr>
        <w:pStyle w:val="Listaconvietas"/>
        <w:numPr>
          <w:ilvl w:val="0"/>
          <w:numId w:val="0"/>
        </w:numPr>
        <w:ind w:left="720"/>
        <w:rPr>
          <w:rStyle w:val="Hipervnculo"/>
          <w:rFonts w:ascii="Times New Roman" w:hAnsi="Times New Roman" w:cs="Times New Roman"/>
          <w:color w:val="0070C0"/>
          <w:sz w:val="20"/>
        </w:rPr>
      </w:pPr>
      <w:hyperlink r:id="rId11" w:history="1">
        <w:r w:rsidR="003D5386" w:rsidRPr="00335161">
          <w:rPr>
            <w:rStyle w:val="Hipervnculo"/>
            <w:rFonts w:ascii="Times New Roman" w:hAnsi="Times New Roman" w:cs="Times New Roman"/>
            <w:color w:val="0070C0"/>
            <w:sz w:val="20"/>
          </w:rPr>
          <w:t>www.pg.com</w:t>
        </w:r>
      </w:hyperlink>
      <w:r w:rsidR="003D5386" w:rsidRPr="00335161">
        <w:rPr>
          <w:rStyle w:val="Hipervnculo"/>
          <w:rFonts w:ascii="Times New Roman" w:hAnsi="Times New Roman" w:cs="Times New Roman"/>
          <w:color w:val="0070C0"/>
          <w:sz w:val="20"/>
        </w:rPr>
        <w:t xml:space="preserve"> </w:t>
      </w:r>
    </w:p>
    <w:p w:rsidR="003D5386" w:rsidRPr="003D5386" w:rsidRDefault="003D5386" w:rsidP="006D0662">
      <w:pPr>
        <w:pStyle w:val="Listaconvietas"/>
        <w:numPr>
          <w:ilvl w:val="0"/>
          <w:numId w:val="0"/>
        </w:numPr>
        <w:ind w:left="720"/>
        <w:rPr>
          <w:rFonts w:ascii="Times New Roman" w:hAnsi="Times New Roman" w:cs="Times New Roman"/>
          <w:sz w:val="20"/>
        </w:rPr>
      </w:pPr>
    </w:p>
    <w:p w:rsidR="006D0662" w:rsidRPr="003D5386" w:rsidRDefault="003D5386" w:rsidP="006D0662">
      <w:pPr>
        <w:pStyle w:val="Listaconvietas"/>
        <w:numPr>
          <w:ilvl w:val="0"/>
          <w:numId w:val="11"/>
        </w:numPr>
        <w:rPr>
          <w:rFonts w:ascii="Times New Roman" w:hAnsi="Times New Roman" w:cs="Times New Roman"/>
          <w:sz w:val="20"/>
        </w:rPr>
      </w:pPr>
      <w:r w:rsidRPr="003D5386">
        <w:rPr>
          <w:rFonts w:ascii="Times New Roman" w:hAnsi="Times New Roman" w:cs="Times New Roman"/>
          <w:sz w:val="20"/>
        </w:rPr>
        <w:t>Ms. Raquel Villalobos</w:t>
      </w:r>
    </w:p>
    <w:p w:rsidR="003D5386" w:rsidRPr="003D5386" w:rsidRDefault="003D5386" w:rsidP="003D5386">
      <w:pPr>
        <w:pStyle w:val="Listaconvietas"/>
        <w:numPr>
          <w:ilvl w:val="0"/>
          <w:numId w:val="0"/>
        </w:numPr>
        <w:ind w:left="720"/>
        <w:rPr>
          <w:rFonts w:ascii="Times New Roman" w:hAnsi="Times New Roman" w:cs="Times New Roman"/>
          <w:sz w:val="20"/>
        </w:rPr>
      </w:pPr>
      <w:r w:rsidRPr="003D5386">
        <w:rPr>
          <w:rFonts w:ascii="Times New Roman" w:hAnsi="Times New Roman" w:cs="Times New Roman"/>
          <w:sz w:val="20"/>
        </w:rPr>
        <w:t>Project Manager Implementation at Procter and Gamble</w:t>
      </w:r>
    </w:p>
    <w:p w:rsidR="003D5386" w:rsidRPr="003D5386" w:rsidRDefault="003D5386" w:rsidP="003D5386">
      <w:pPr>
        <w:pStyle w:val="Listaconvietas"/>
        <w:numPr>
          <w:ilvl w:val="0"/>
          <w:numId w:val="0"/>
        </w:numPr>
        <w:ind w:left="720"/>
        <w:rPr>
          <w:rFonts w:ascii="Times New Roman" w:hAnsi="Times New Roman" w:cs="Times New Roman"/>
          <w:sz w:val="20"/>
        </w:rPr>
      </w:pPr>
      <w:r w:rsidRPr="003D5386">
        <w:rPr>
          <w:rFonts w:ascii="Times New Roman" w:hAnsi="Times New Roman" w:cs="Times New Roman"/>
          <w:sz w:val="20"/>
        </w:rPr>
        <w:t>Tel</w:t>
      </w:r>
      <w:r w:rsidR="009D3990">
        <w:rPr>
          <w:rFonts w:ascii="Times New Roman" w:hAnsi="Times New Roman" w:cs="Times New Roman"/>
          <w:sz w:val="20"/>
        </w:rPr>
        <w:t>.</w:t>
      </w:r>
      <w:r w:rsidRPr="003D5386">
        <w:rPr>
          <w:rFonts w:ascii="Times New Roman" w:hAnsi="Times New Roman" w:cs="Times New Roman"/>
          <w:sz w:val="20"/>
        </w:rPr>
        <w:t>:  +506 885 717 740</w:t>
      </w:r>
    </w:p>
    <w:p w:rsidR="003D5386" w:rsidRPr="00335161" w:rsidRDefault="003D5386" w:rsidP="003D5386">
      <w:pPr>
        <w:pStyle w:val="Listaconvietas"/>
        <w:numPr>
          <w:ilvl w:val="0"/>
          <w:numId w:val="0"/>
        </w:numPr>
        <w:ind w:left="720"/>
        <w:rPr>
          <w:rStyle w:val="Hipervnculo"/>
          <w:rFonts w:ascii="Times New Roman" w:hAnsi="Times New Roman" w:cs="Times New Roman"/>
          <w:color w:val="0070C0"/>
          <w:sz w:val="20"/>
        </w:rPr>
      </w:pPr>
      <w:r w:rsidRPr="003D5386">
        <w:rPr>
          <w:rFonts w:ascii="Times New Roman" w:hAnsi="Times New Roman" w:cs="Times New Roman"/>
          <w:sz w:val="20"/>
        </w:rPr>
        <w:t>Email:</w:t>
      </w:r>
      <w:r w:rsidRPr="00335161">
        <w:rPr>
          <w:rFonts w:ascii="Times New Roman" w:hAnsi="Times New Roman" w:cs="Times New Roman"/>
          <w:color w:val="0070C0"/>
          <w:sz w:val="20"/>
        </w:rPr>
        <w:t xml:space="preserve"> </w:t>
      </w:r>
      <w:hyperlink r:id="rId12" w:history="1">
        <w:r w:rsidRPr="00335161">
          <w:rPr>
            <w:rStyle w:val="Hipervnculo"/>
            <w:rFonts w:ascii="Times New Roman" w:hAnsi="Times New Roman" w:cs="Times New Roman"/>
            <w:color w:val="0070C0"/>
            <w:sz w:val="20"/>
          </w:rPr>
          <w:t>raquelitavr7@hotmail.com</w:t>
        </w:r>
      </w:hyperlink>
    </w:p>
    <w:p w:rsidR="003D5386" w:rsidRPr="00335161" w:rsidRDefault="003D5386" w:rsidP="003D5386">
      <w:pPr>
        <w:pStyle w:val="Listaconvietas"/>
        <w:numPr>
          <w:ilvl w:val="0"/>
          <w:numId w:val="0"/>
        </w:numPr>
        <w:ind w:left="720"/>
        <w:rPr>
          <w:rStyle w:val="Hipervnculo"/>
          <w:rFonts w:ascii="Times New Roman" w:hAnsi="Times New Roman" w:cs="Times New Roman"/>
          <w:color w:val="0070C0"/>
          <w:sz w:val="20"/>
        </w:rPr>
      </w:pPr>
      <w:r w:rsidRPr="00335161">
        <w:rPr>
          <w:rStyle w:val="Hipervnculo"/>
          <w:rFonts w:ascii="Times New Roman" w:hAnsi="Times New Roman" w:cs="Times New Roman"/>
          <w:color w:val="0070C0"/>
          <w:sz w:val="20"/>
        </w:rPr>
        <w:t>www.pg.com</w:t>
      </w:r>
    </w:p>
    <w:p w:rsidR="003D5386" w:rsidRPr="003D5386" w:rsidRDefault="003D5386" w:rsidP="003D5386">
      <w:pPr>
        <w:pStyle w:val="Listaconvietas"/>
        <w:numPr>
          <w:ilvl w:val="0"/>
          <w:numId w:val="0"/>
        </w:numPr>
        <w:ind w:left="720"/>
        <w:rPr>
          <w:rFonts w:ascii="Times New Roman" w:hAnsi="Times New Roman" w:cs="Times New Roman"/>
          <w:sz w:val="20"/>
          <w:u w:val="single"/>
        </w:rPr>
      </w:pPr>
    </w:p>
    <w:p w:rsidR="003D5386" w:rsidRPr="003D5386" w:rsidRDefault="006D0662" w:rsidP="003D5386">
      <w:pPr>
        <w:pStyle w:val="Listaconvietas"/>
        <w:numPr>
          <w:ilvl w:val="0"/>
          <w:numId w:val="11"/>
        </w:numPr>
        <w:rPr>
          <w:rFonts w:ascii="Times New Roman" w:hAnsi="Times New Roman" w:cs="Times New Roman"/>
          <w:sz w:val="20"/>
          <w:u w:val="single"/>
        </w:rPr>
      </w:pPr>
      <w:r w:rsidRPr="003D5386">
        <w:rPr>
          <w:rFonts w:ascii="Times New Roman" w:hAnsi="Times New Roman" w:cs="Times New Roman"/>
          <w:sz w:val="20"/>
        </w:rPr>
        <w:t>MSc. Jesus Majem</w:t>
      </w:r>
    </w:p>
    <w:p w:rsidR="003D5386" w:rsidRPr="003D5386" w:rsidRDefault="003D5386" w:rsidP="003D5386">
      <w:pPr>
        <w:pStyle w:val="Listaconvietas"/>
        <w:numPr>
          <w:ilvl w:val="0"/>
          <w:numId w:val="0"/>
        </w:numPr>
        <w:ind w:left="720"/>
        <w:rPr>
          <w:rFonts w:ascii="Times New Roman" w:hAnsi="Times New Roman" w:cs="Times New Roman"/>
          <w:sz w:val="20"/>
        </w:rPr>
      </w:pPr>
      <w:r w:rsidRPr="003D5386">
        <w:rPr>
          <w:rFonts w:ascii="Times New Roman" w:hAnsi="Times New Roman" w:cs="Times New Roman"/>
          <w:sz w:val="20"/>
        </w:rPr>
        <w:t xml:space="preserve">Chief Executive Officer at </w:t>
      </w:r>
      <w:r w:rsidR="006D0662" w:rsidRPr="003D5386">
        <w:rPr>
          <w:rFonts w:ascii="Times New Roman" w:hAnsi="Times New Roman" w:cs="Times New Roman"/>
          <w:sz w:val="20"/>
        </w:rPr>
        <w:t>AB Brain Logistics</w:t>
      </w:r>
    </w:p>
    <w:p w:rsidR="003D5386" w:rsidRPr="003D5386" w:rsidRDefault="003D5386" w:rsidP="003D5386">
      <w:pPr>
        <w:pStyle w:val="Listaconvietas"/>
        <w:numPr>
          <w:ilvl w:val="0"/>
          <w:numId w:val="0"/>
        </w:numPr>
        <w:ind w:left="720"/>
        <w:rPr>
          <w:rFonts w:ascii="Times New Roman" w:hAnsi="Times New Roman" w:cs="Times New Roman"/>
          <w:sz w:val="20"/>
        </w:rPr>
      </w:pPr>
      <w:r w:rsidRPr="003D5386">
        <w:rPr>
          <w:rFonts w:ascii="Times New Roman" w:hAnsi="Times New Roman" w:cs="Times New Roman"/>
          <w:sz w:val="20"/>
        </w:rPr>
        <w:t>Tel</w:t>
      </w:r>
      <w:r w:rsidR="009D3990">
        <w:rPr>
          <w:rFonts w:ascii="Times New Roman" w:hAnsi="Times New Roman" w:cs="Times New Roman"/>
          <w:sz w:val="20"/>
        </w:rPr>
        <w:t>.</w:t>
      </w:r>
      <w:r w:rsidRPr="003D5386">
        <w:rPr>
          <w:rFonts w:ascii="Times New Roman" w:hAnsi="Times New Roman" w:cs="Times New Roman"/>
          <w:sz w:val="20"/>
        </w:rPr>
        <w:t>: +34 654 921 162</w:t>
      </w:r>
    </w:p>
    <w:p w:rsidR="00AF59AC" w:rsidRPr="00335161" w:rsidRDefault="003D5386" w:rsidP="003D5386">
      <w:pPr>
        <w:pStyle w:val="Listaconvietas"/>
        <w:numPr>
          <w:ilvl w:val="0"/>
          <w:numId w:val="0"/>
        </w:numPr>
        <w:ind w:left="720"/>
        <w:rPr>
          <w:rStyle w:val="Hipervnculo"/>
          <w:rFonts w:ascii="Times New Roman" w:hAnsi="Times New Roman" w:cs="Times New Roman"/>
          <w:color w:val="0070C0"/>
          <w:sz w:val="20"/>
        </w:rPr>
      </w:pPr>
      <w:r w:rsidRPr="003D5386">
        <w:rPr>
          <w:rFonts w:ascii="Times New Roman" w:hAnsi="Times New Roman" w:cs="Times New Roman"/>
          <w:sz w:val="20"/>
        </w:rPr>
        <w:t xml:space="preserve">Email: </w:t>
      </w:r>
      <w:r w:rsidR="006D0662" w:rsidRPr="00335161">
        <w:rPr>
          <w:rFonts w:ascii="Times New Roman" w:hAnsi="Times New Roman" w:cs="Times New Roman"/>
          <w:color w:val="0070C0"/>
          <w:sz w:val="20"/>
        </w:rPr>
        <w:t xml:space="preserve"> </w:t>
      </w:r>
      <w:hyperlink r:id="rId13" w:history="1">
        <w:r w:rsidR="006D0662" w:rsidRPr="00335161">
          <w:rPr>
            <w:rStyle w:val="Hipervnculo"/>
            <w:rFonts w:ascii="Times New Roman" w:hAnsi="Times New Roman" w:cs="Times New Roman"/>
            <w:color w:val="0070C0"/>
            <w:sz w:val="20"/>
          </w:rPr>
          <w:t>jmajem@abbrain.com</w:t>
        </w:r>
      </w:hyperlink>
    </w:p>
    <w:p w:rsidR="009D3990" w:rsidRDefault="003D5386" w:rsidP="009D3990">
      <w:pPr>
        <w:pStyle w:val="Listaconvietas"/>
        <w:numPr>
          <w:ilvl w:val="0"/>
          <w:numId w:val="0"/>
        </w:numPr>
        <w:ind w:left="720"/>
        <w:rPr>
          <w:rFonts w:ascii="Times New Roman" w:hAnsi="Times New Roman" w:cs="Times New Roman"/>
          <w:color w:val="0070C0"/>
          <w:sz w:val="20"/>
          <w:u w:val="single"/>
        </w:rPr>
      </w:pPr>
      <w:r w:rsidRPr="00335161">
        <w:rPr>
          <w:rFonts w:ascii="Times New Roman" w:hAnsi="Times New Roman" w:cs="Times New Roman"/>
          <w:color w:val="0070C0"/>
          <w:sz w:val="20"/>
          <w:u w:val="single"/>
        </w:rPr>
        <w:t>www.abbrain.com</w:t>
      </w:r>
    </w:p>
    <w:p w:rsidR="009D3990" w:rsidRDefault="009D3990" w:rsidP="009D3990">
      <w:pPr>
        <w:pStyle w:val="Listaconvietas"/>
        <w:numPr>
          <w:ilvl w:val="0"/>
          <w:numId w:val="0"/>
        </w:numPr>
        <w:ind w:left="720"/>
        <w:rPr>
          <w:rFonts w:ascii="Times New Roman" w:hAnsi="Times New Roman" w:cs="Times New Roman"/>
          <w:color w:val="0070C0"/>
          <w:sz w:val="20"/>
          <w:u w:val="single"/>
        </w:rPr>
      </w:pPr>
    </w:p>
    <w:sectPr w:rsidR="009D3990" w:rsidSect="00661EEF">
      <w:headerReference w:type="default" r:id="rId14"/>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1FD3" w:rsidRDefault="00BA1FD3">
      <w:r>
        <w:separator/>
      </w:r>
    </w:p>
  </w:endnote>
  <w:endnote w:type="continuationSeparator" w:id="0">
    <w:p w:rsidR="00BA1FD3" w:rsidRDefault="00BA1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1FD3" w:rsidRDefault="00BA1FD3">
      <w:r>
        <w:separator/>
      </w:r>
    </w:p>
  </w:footnote>
  <w:footnote w:type="continuationSeparator" w:id="0">
    <w:p w:rsidR="00BA1FD3" w:rsidRDefault="00BA1F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7368" w:rsidRDefault="00973D32">
    <w:pPr>
      <w:pStyle w:val="Encabezadodecurrculo"/>
      <w:rPr>
        <w:lang w:val="fr-FR"/>
      </w:rPr>
    </w:pPr>
    <w:r>
      <w:ptab w:relativeTo="margin" w:alignment="left" w:leader="none"/>
    </w:r>
    <w:sdt>
      <w:sdtPr>
        <w:alias w:val="Autor"/>
        <w:tag w:val="Autor"/>
        <w:id w:val="251850"/>
        <w:placeholder>
          <w:docPart w:val="2403C3D306C94BF1A94569A4D492BAB7"/>
        </w:placeholder>
        <w:dataBinding w:prefixMappings="xmlns:ns0='http://schemas.openxmlformats.org/package/2006/metadata/core-properties' xmlns:ns1='http://purl.org/dc/elements/1.1/'" w:xpath="/ns0:coreProperties[1]/ns1:creator[1]" w:storeItemID="{6C3C8BC8-F283-45AE-878A-BAB7291924A1}"/>
        <w:text/>
      </w:sdtPr>
      <w:sdtEndPr/>
      <w:sdtContent>
        <w:r w:rsidR="00FD1D09">
          <w:rPr>
            <w:lang w:val="es-PE"/>
          </w:rPr>
          <w:t>Elizabeth De La Cruz</w:t>
        </w:r>
      </w:sdtContent>
    </w:sdt>
    <w:r w:rsidRPr="003D5386">
      <w:rPr>
        <w:lang w:val="es-PE"/>
      </w:rPr>
      <w:t xml:space="preserve"> </w:t>
    </w:r>
    <w:r w:rsidRPr="00FE1AF1">
      <w:rPr>
        <w:lang w:val="es-PE"/>
      </w:rPr>
      <w:t>•</w:t>
    </w:r>
    <w:r w:rsidRPr="003D5386">
      <w:rPr>
        <w:lang w:val="es-PE"/>
      </w:rPr>
      <w:t xml:space="preserve"> </w:t>
    </w:r>
    <w:r w:rsidR="00FE1AF1">
      <w:rPr>
        <w:lang w:val="es-PE"/>
      </w:rPr>
      <w:t xml:space="preserve"> </w:t>
    </w:r>
    <w:r w:rsidR="00FE1AF1" w:rsidRPr="00FE1AF1">
      <w:rPr>
        <w:lang w:val="es-PE"/>
      </w:rPr>
      <w:t>+</w:t>
    </w:r>
    <w:r w:rsidR="00FE1AF1">
      <w:rPr>
        <w:lang w:val="es-PE"/>
      </w:rPr>
      <w:t xml:space="preserve"> </w:t>
    </w:r>
    <w:r w:rsidR="00FE1AF1" w:rsidRPr="00FE1AF1">
      <w:rPr>
        <w:lang w:val="es-PE"/>
      </w:rPr>
      <w:t>511 941 052 902</w:t>
    </w:r>
    <w:r w:rsidR="00FE1AF1">
      <w:rPr>
        <w:rFonts w:ascii="Times New Roman" w:hAnsi="Times New Roman" w:cs="Times New Roman"/>
        <w:sz w:val="20"/>
        <w:szCs w:val="24"/>
        <w:lang w:val="es-PE"/>
      </w:rPr>
      <w:t xml:space="preserve"> </w:t>
    </w:r>
    <w:r w:rsidRPr="003D5386">
      <w:rPr>
        <w:rFonts w:ascii="Calibri" w:hAnsi="Calibri"/>
        <w:lang w:val="es-PE"/>
      </w:rPr>
      <w:t xml:space="preserve">• </w:t>
    </w:r>
    <w:hyperlink r:id="rId1" w:history="1">
      <w:r w:rsidR="003D5386" w:rsidRPr="00EC7B98">
        <w:rPr>
          <w:rStyle w:val="Hipervnculo"/>
          <w:rFonts w:ascii="Calibri" w:hAnsi="Calibri"/>
          <w:color w:val="3667C3" w:themeColor="accent2" w:themeShade="BF"/>
          <w:lang w:val="es-PE"/>
        </w:rPr>
        <w:t>lissdam@gmail.com</w:t>
      </w:r>
    </w:hyperlink>
    <w:r w:rsidR="003D5386" w:rsidRPr="00EC7B98">
      <w:rPr>
        <w:rFonts w:ascii="Calibri" w:hAnsi="Calibri"/>
        <w:color w:val="3667C3" w:themeColor="accent2" w:themeShade="BF"/>
        <w:lang w:val="es-PE"/>
      </w:rPr>
      <w:t xml:space="preserve"> </w:t>
    </w:r>
    <w:r w:rsidRPr="009056FA">
      <w:rPr>
        <w:rFonts w:ascii="Calibri" w:hAnsi="Calibri"/>
        <w:lang w:val="fr-FR"/>
      </w:rPr>
      <w:tab/>
    </w:r>
    <w:r w:rsidR="003D5386">
      <w:rPr>
        <w:rFonts w:ascii="Calibri" w:hAnsi="Calibri"/>
        <w:lang w:val="es-PE"/>
      </w:rPr>
      <w:t>Page</w:t>
    </w:r>
    <w:r w:rsidRPr="003D5386">
      <w:rPr>
        <w:rFonts w:ascii="Calibri" w:hAnsi="Calibri"/>
        <w:lang w:val="es-PE"/>
      </w:rPr>
      <w:t xml:space="preserve"> </w:t>
    </w:r>
    <w:r w:rsidR="00DB56AF">
      <w:fldChar w:fldCharType="begin"/>
    </w:r>
    <w:r w:rsidR="00661EEF" w:rsidRPr="009056FA">
      <w:rPr>
        <w:lang w:val="fr-FR"/>
      </w:rPr>
      <w:instrText xml:space="preserve"> PAGE  \* MERGEFORMAT </w:instrText>
    </w:r>
    <w:r w:rsidR="00DB56AF">
      <w:fldChar w:fldCharType="separate"/>
    </w:r>
    <w:r w:rsidR="00563599" w:rsidRPr="00563599">
      <w:rPr>
        <w:rFonts w:ascii="Calibri" w:hAnsi="Calibri"/>
        <w:noProof/>
        <w:lang w:val="es-ES"/>
      </w:rPr>
      <w:t>6</w:t>
    </w:r>
    <w:r w:rsidR="00DB56AF">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E58A7432"/>
    <w:lvl w:ilvl="0">
      <w:start w:val="1"/>
      <w:numFmt w:val="decimal"/>
      <w:lvlText w:val="%1."/>
      <w:lvlJc w:val="left"/>
      <w:pPr>
        <w:tabs>
          <w:tab w:val="num" w:pos="720"/>
        </w:tabs>
        <w:ind w:left="720" w:hanging="360"/>
      </w:pPr>
    </w:lvl>
  </w:abstractNum>
  <w:abstractNum w:abstractNumId="1">
    <w:nsid w:val="FFFFFF81"/>
    <w:multiLevelType w:val="singleLevel"/>
    <w:tmpl w:val="9A8A1DFA"/>
    <w:lvl w:ilvl="0">
      <w:start w:val="1"/>
      <w:numFmt w:val="bullet"/>
      <w:pStyle w:val="Listaconvietas4"/>
      <w:lvlText w:val=""/>
      <w:lvlJc w:val="left"/>
      <w:pPr>
        <w:ind w:left="1440" w:hanging="360"/>
      </w:pPr>
      <w:rPr>
        <w:rFonts w:ascii="Symbol" w:hAnsi="Symbol" w:hint="default"/>
        <w:color w:val="B32C16" w:themeColor="accent3"/>
      </w:rPr>
    </w:lvl>
  </w:abstractNum>
  <w:abstractNum w:abstractNumId="2">
    <w:nsid w:val="FFFFFF83"/>
    <w:multiLevelType w:val="singleLevel"/>
    <w:tmpl w:val="DA2EAB16"/>
    <w:lvl w:ilvl="0">
      <w:start w:val="1"/>
      <w:numFmt w:val="bullet"/>
      <w:lvlText w:val=""/>
      <w:lvlJc w:val="left"/>
      <w:pPr>
        <w:tabs>
          <w:tab w:val="num" w:pos="720"/>
        </w:tabs>
        <w:ind w:left="720" w:hanging="360"/>
      </w:pPr>
      <w:rPr>
        <w:rFonts w:ascii="Symbol" w:hAnsi="Symbol" w:hint="default"/>
      </w:rPr>
    </w:lvl>
  </w:abstractNum>
  <w:abstractNum w:abstractNumId="3">
    <w:nsid w:val="FFFFFF88"/>
    <w:multiLevelType w:val="singleLevel"/>
    <w:tmpl w:val="27262E18"/>
    <w:lvl w:ilvl="0">
      <w:start w:val="1"/>
      <w:numFmt w:val="decimal"/>
      <w:lvlText w:val="%1."/>
      <w:lvlJc w:val="left"/>
      <w:pPr>
        <w:tabs>
          <w:tab w:val="num" w:pos="360"/>
        </w:tabs>
        <w:ind w:left="360" w:hanging="360"/>
      </w:pPr>
    </w:lvl>
  </w:abstractNum>
  <w:abstractNum w:abstractNumId="4">
    <w:nsid w:val="FFFFFF89"/>
    <w:multiLevelType w:val="singleLevel"/>
    <w:tmpl w:val="645821D4"/>
    <w:lvl w:ilvl="0">
      <w:start w:val="1"/>
      <w:numFmt w:val="bullet"/>
      <w:pStyle w:val="Listaconvietas"/>
      <w:lvlText w:val=""/>
      <w:lvlJc w:val="left"/>
      <w:pPr>
        <w:tabs>
          <w:tab w:val="num" w:pos="360"/>
        </w:tabs>
        <w:ind w:left="360" w:hanging="360"/>
      </w:pPr>
      <w:rPr>
        <w:rFonts w:ascii="Symbol" w:hAnsi="Symbol" w:hint="default"/>
      </w:rPr>
    </w:lvl>
  </w:abstractNum>
  <w:abstractNum w:abstractNumId="5">
    <w:nsid w:val="0FCF1B87"/>
    <w:multiLevelType w:val="hybridMultilevel"/>
    <w:tmpl w:val="B3F689EA"/>
    <w:lvl w:ilvl="0" w:tplc="2E1407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880F8A"/>
    <w:multiLevelType w:val="hybridMultilevel"/>
    <w:tmpl w:val="C00E6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874280"/>
    <w:multiLevelType w:val="hybridMultilevel"/>
    <w:tmpl w:val="5636A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657322"/>
    <w:multiLevelType w:val="hybridMultilevel"/>
    <w:tmpl w:val="02B2D466"/>
    <w:lvl w:ilvl="0" w:tplc="CB96B63C">
      <w:start w:val="1"/>
      <w:numFmt w:val="bullet"/>
      <w:lvlText w:val=""/>
      <w:lvlJc w:val="left"/>
      <w:pPr>
        <w:ind w:left="720" w:hanging="360"/>
      </w:pPr>
      <w:rPr>
        <w:rFonts w:ascii="Symbol" w:hAnsi="Symbol" w:hint="default"/>
        <w:sz w:val="16"/>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76229B"/>
    <w:multiLevelType w:val="hybridMultilevel"/>
    <w:tmpl w:val="4510E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A904AA"/>
    <w:multiLevelType w:val="hybridMultilevel"/>
    <w:tmpl w:val="4510E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0"/>
  </w:num>
  <w:num w:numId="6">
    <w:abstractNumId w:val="9"/>
  </w:num>
  <w:num w:numId="7">
    <w:abstractNumId w:val="1"/>
  </w:num>
  <w:num w:numId="8">
    <w:abstractNumId w:val="8"/>
  </w:num>
  <w:num w:numId="9">
    <w:abstractNumId w:val="6"/>
  </w:num>
  <w:num w:numId="10">
    <w:abstractNumId w:val="7"/>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hideGrammaticalErrors/>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D09"/>
    <w:rsid w:val="0010639E"/>
    <w:rsid w:val="00113B06"/>
    <w:rsid w:val="00146DE4"/>
    <w:rsid w:val="001B2626"/>
    <w:rsid w:val="001F69A9"/>
    <w:rsid w:val="003164FB"/>
    <w:rsid w:val="00335161"/>
    <w:rsid w:val="00366EAD"/>
    <w:rsid w:val="00384654"/>
    <w:rsid w:val="003C1990"/>
    <w:rsid w:val="003D5386"/>
    <w:rsid w:val="004119E6"/>
    <w:rsid w:val="004B3380"/>
    <w:rsid w:val="004D6238"/>
    <w:rsid w:val="004E1B2E"/>
    <w:rsid w:val="00563599"/>
    <w:rsid w:val="005865A6"/>
    <w:rsid w:val="005D42DB"/>
    <w:rsid w:val="005F79E4"/>
    <w:rsid w:val="00661EEF"/>
    <w:rsid w:val="0066760D"/>
    <w:rsid w:val="006D0662"/>
    <w:rsid w:val="006D63AA"/>
    <w:rsid w:val="007212F2"/>
    <w:rsid w:val="007304FB"/>
    <w:rsid w:val="00782D98"/>
    <w:rsid w:val="007E3FDE"/>
    <w:rsid w:val="00823173"/>
    <w:rsid w:val="00847D60"/>
    <w:rsid w:val="009056FA"/>
    <w:rsid w:val="00924723"/>
    <w:rsid w:val="0096777C"/>
    <w:rsid w:val="00973D32"/>
    <w:rsid w:val="009D3990"/>
    <w:rsid w:val="00A77084"/>
    <w:rsid w:val="00AF59AC"/>
    <w:rsid w:val="00BA1FD3"/>
    <w:rsid w:val="00C157DA"/>
    <w:rsid w:val="00C47368"/>
    <w:rsid w:val="00C53603"/>
    <w:rsid w:val="00CA2CEC"/>
    <w:rsid w:val="00D10726"/>
    <w:rsid w:val="00DB56AF"/>
    <w:rsid w:val="00DF44D8"/>
    <w:rsid w:val="00E6018E"/>
    <w:rsid w:val="00EC7B98"/>
    <w:rsid w:val="00ED0906"/>
    <w:rsid w:val="00EE35C7"/>
    <w:rsid w:val="00FC45D2"/>
    <w:rsid w:val="00FD1D09"/>
    <w:rsid w:val="00FE1AF1"/>
    <w:rsid w:val="00FF32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9" w:qFormat="1"/>
    <w:lsdException w:name="heading 8" w:uiPriority="1" w:qFormat="1"/>
    <w:lsdException w:name="heading 9" w:uiPriority="1" w:qFormat="1"/>
    <w:lsdException w:name="Normal Indent" w:qFormat="1"/>
    <w:lsdException w:name="List Bullet" w:uiPriority="36" w:qFormat="1"/>
    <w:lsdException w:name="List Number" w:uiPriority="9" w:qFormat="1"/>
    <w:lsdException w:name="List Bullet 2" w:uiPriority="10" w:qFormat="1"/>
    <w:lsdException w:name="List Bullet 4" w:uiPriority="36" w:qFormat="1"/>
    <w:lsdException w:name="List Number 2" w:uiPriority="10" w:qFormat="1"/>
    <w:lsdException w:name="Title" w:uiPriority="4" w:qFormat="1"/>
    <w:lsdException w:name="List Continue" w:uiPriority="9" w:qFormat="1"/>
    <w:lsdException w:name="List Continue 2" w:uiPriority="10" w:qFormat="1"/>
    <w:lsdException w:name="Subtitle" w:uiPriority="5" w:qFormat="1"/>
    <w:lsdException w:name="Block Text" w:uiPriority="3" w:qFormat="1"/>
    <w:lsdException w:name="Strong" w:uiPriority="2" w:qFormat="1"/>
    <w:lsdException w:name="Emphasis" w:uiPriority="2" w:qFormat="1"/>
    <w:lsdException w:name="Table Grid" w:semiHidden="0" w:uiPriority="1" w:unhideWhenUsed="0"/>
    <w:lsdException w:name="Placeholder Text" w:unhideWhenUsed="0"/>
    <w:lsdException w:name="No Spacing" w:uiPriority="1" w:qFormat="1"/>
    <w:lsdException w:name="Revision" w:unhideWhenUsed="0"/>
    <w:lsdException w:name="List Paragraph" w:uiPriority="29" w:qFormat="1"/>
    <w:lsdException w:name="Quote" w:uiPriority="2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unhideWhenUsed/>
    <w:qFormat/>
  </w:style>
  <w:style w:type="paragraph" w:styleId="Ttulo7">
    <w:name w:val="heading 7"/>
    <w:basedOn w:val="Normal"/>
    <w:next w:val="Normal"/>
    <w:link w:val="Ttulo7Car"/>
    <w:uiPriority w:val="9"/>
    <w:semiHidden/>
    <w:unhideWhenUsed/>
    <w:qFormat/>
    <w:rsid w:val="0010639E"/>
    <w:pPr>
      <w:spacing w:before="200" w:after="0"/>
      <w:outlineLvl w:val="6"/>
    </w:pPr>
    <w:rPr>
      <w:rFonts w:asciiTheme="majorHAnsi" w:eastAsiaTheme="minorHAnsi" w:hAnsiTheme="majorHAnsi" w:cs="Times New Roman"/>
      <w:i/>
      <w:color w:val="59150B" w:themeColor="accent3" w:themeShade="7F"/>
      <w:spacing w:val="10"/>
      <w:sz w:val="24"/>
      <w:szCs w:val="20"/>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
    <w:name w:val="título 1"/>
    <w:basedOn w:val="Normal"/>
    <w:next w:val="Normal"/>
    <w:link w:val="Carcter1deencabezado"/>
    <w:uiPriority w:val="1"/>
    <w:semiHidden/>
    <w:unhideWhenUsed/>
    <w:qFormat/>
    <w:rsid w:val="00661EEF"/>
    <w:pPr>
      <w:keepNext/>
      <w:keepLines/>
      <w:spacing w:before="200" w:after="0"/>
      <w:outlineLvl w:val="0"/>
    </w:pPr>
    <w:rPr>
      <w:rFonts w:asciiTheme="majorHAnsi" w:eastAsiaTheme="majorEastAsia" w:hAnsiTheme="majorHAnsi" w:cstheme="majorBidi"/>
      <w:b/>
      <w:bCs/>
      <w:color w:val="575F6D" w:themeColor="text2"/>
      <w:kern w:val="32"/>
      <w:sz w:val="32"/>
      <w:szCs w:val="32"/>
    </w:rPr>
  </w:style>
  <w:style w:type="table" w:customStyle="1" w:styleId="Tablaconcuadrcula1">
    <w:name w:val="Tabla con cuadrícula1"/>
    <w:basedOn w:val="Tablanormal"/>
    <w:uiPriority w:val="1"/>
    <w:rsid w:val="00661EE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arcter1deencabezado">
    <w:name w:val="Carácter 1 de encabezado"/>
    <w:basedOn w:val="Fuentedeprrafopredeter"/>
    <w:link w:val="ttulo1"/>
    <w:uiPriority w:val="1"/>
    <w:semiHidden/>
    <w:rsid w:val="00661EEF"/>
    <w:rPr>
      <w:rFonts w:asciiTheme="majorHAnsi" w:eastAsiaTheme="majorEastAsia" w:hAnsiTheme="majorHAnsi" w:cstheme="majorBidi"/>
      <w:b/>
      <w:bCs/>
      <w:color w:val="575F6D" w:themeColor="text2"/>
      <w:kern w:val="32"/>
      <w:sz w:val="32"/>
      <w:szCs w:val="32"/>
    </w:rPr>
  </w:style>
  <w:style w:type="paragraph" w:customStyle="1" w:styleId="Nombre">
    <w:name w:val="Nombre"/>
    <w:basedOn w:val="Normal"/>
    <w:qFormat/>
    <w:rsid w:val="00661EEF"/>
    <w:pPr>
      <w:spacing w:after="0"/>
    </w:pPr>
    <w:rPr>
      <w:color w:val="000000" w:themeColor="text1"/>
      <w:sz w:val="28"/>
    </w:rPr>
  </w:style>
  <w:style w:type="paragraph" w:customStyle="1" w:styleId="Informacindecontacto">
    <w:name w:val="Información de contacto"/>
    <w:basedOn w:val="Normal"/>
    <w:qFormat/>
    <w:rsid w:val="00661EEF"/>
    <w:pPr>
      <w:spacing w:after="280"/>
      <w:contextualSpacing/>
    </w:pPr>
    <w:rPr>
      <w:color w:val="7598D9" w:themeColor="accent2"/>
    </w:rPr>
  </w:style>
  <w:style w:type="paragraph" w:customStyle="1" w:styleId="Encabezadodecurrculo1">
    <w:name w:val="Encabezado de currículo 1"/>
    <w:basedOn w:val="Normal"/>
    <w:qFormat/>
    <w:rsid w:val="00661EEF"/>
    <w:pPr>
      <w:spacing w:before="120" w:after="120" w:line="240" w:lineRule="auto"/>
    </w:pPr>
    <w:rPr>
      <w:b/>
      <w:caps/>
      <w:color w:val="7598D9" w:themeColor="accent2"/>
    </w:rPr>
  </w:style>
  <w:style w:type="paragraph" w:customStyle="1" w:styleId="Textoprincipal1">
    <w:name w:val="Texto principal 1"/>
    <w:basedOn w:val="Normal"/>
    <w:qFormat/>
    <w:rsid w:val="00661EEF"/>
    <w:pPr>
      <w:spacing w:before="80" w:after="80" w:line="240" w:lineRule="auto"/>
    </w:pPr>
    <w:rPr>
      <w:sz w:val="20"/>
    </w:rPr>
  </w:style>
  <w:style w:type="paragraph" w:customStyle="1" w:styleId="Informacindelacompaa">
    <w:name w:val="Información de la compañía"/>
    <w:basedOn w:val="Normal"/>
    <w:qFormat/>
    <w:rsid w:val="00661EEF"/>
    <w:pPr>
      <w:spacing w:before="120" w:after="0" w:line="240" w:lineRule="auto"/>
    </w:pPr>
  </w:style>
  <w:style w:type="paragraph" w:customStyle="1" w:styleId="Puesto">
    <w:name w:val="Puesto"/>
    <w:basedOn w:val="Normal"/>
    <w:qFormat/>
    <w:rsid w:val="00661EEF"/>
    <w:pPr>
      <w:spacing w:after="0" w:line="240" w:lineRule="auto"/>
    </w:pPr>
    <w:rPr>
      <w:i/>
    </w:rPr>
  </w:style>
  <w:style w:type="paragraph" w:customStyle="1" w:styleId="Fechasdelempleo">
    <w:name w:val="Fechas del empleo"/>
    <w:basedOn w:val="Normal"/>
    <w:qFormat/>
    <w:rsid w:val="00661EEF"/>
    <w:pPr>
      <w:spacing w:after="0" w:line="240" w:lineRule="auto"/>
    </w:pPr>
    <w:rPr>
      <w:sz w:val="20"/>
    </w:rPr>
  </w:style>
  <w:style w:type="paragraph" w:customStyle="1" w:styleId="Encabezadodecurrculo2">
    <w:name w:val="Encabezado de currículo 2"/>
    <w:basedOn w:val="Normal"/>
    <w:qFormat/>
    <w:rsid w:val="00661EEF"/>
    <w:pPr>
      <w:spacing w:before="120" w:after="120" w:line="240" w:lineRule="auto"/>
      <w:ind w:left="346"/>
    </w:pPr>
    <w:rPr>
      <w:color w:val="7598D9" w:themeColor="accent2"/>
    </w:rPr>
  </w:style>
  <w:style w:type="paragraph" w:customStyle="1" w:styleId="Sangradetextoprincipal">
    <w:name w:val="Sangría de texto principal"/>
    <w:basedOn w:val="Normal"/>
    <w:qFormat/>
    <w:rsid w:val="00661EEF"/>
    <w:pPr>
      <w:spacing w:before="40" w:line="240" w:lineRule="auto"/>
      <w:ind w:left="504"/>
      <w:contextualSpacing/>
    </w:pPr>
    <w:rPr>
      <w:sz w:val="20"/>
    </w:rPr>
  </w:style>
  <w:style w:type="paragraph" w:customStyle="1" w:styleId="encabezado">
    <w:name w:val="encabezado"/>
    <w:basedOn w:val="Normal"/>
    <w:link w:val="Carcterdeencabezado"/>
    <w:uiPriority w:val="99"/>
    <w:semiHidden/>
    <w:rsid w:val="00661EEF"/>
    <w:pPr>
      <w:tabs>
        <w:tab w:val="center" w:pos="4680"/>
        <w:tab w:val="right" w:pos="9360"/>
      </w:tabs>
      <w:spacing w:after="0" w:line="240" w:lineRule="auto"/>
    </w:pPr>
  </w:style>
  <w:style w:type="character" w:customStyle="1" w:styleId="Carcterdeencabezado">
    <w:name w:val="Carácter de encabezado"/>
    <w:basedOn w:val="Fuentedeprrafopredeter"/>
    <w:link w:val="encabezado"/>
    <w:uiPriority w:val="99"/>
    <w:semiHidden/>
    <w:rsid w:val="00661EEF"/>
  </w:style>
  <w:style w:type="paragraph" w:customStyle="1" w:styleId="piedepgina">
    <w:name w:val="pie de página"/>
    <w:basedOn w:val="Normal"/>
    <w:link w:val="Carcterdepiedepgina"/>
    <w:uiPriority w:val="99"/>
    <w:semiHidden/>
    <w:rsid w:val="00661EEF"/>
    <w:pPr>
      <w:tabs>
        <w:tab w:val="center" w:pos="4680"/>
        <w:tab w:val="right" w:pos="9360"/>
      </w:tabs>
      <w:spacing w:after="0" w:line="240" w:lineRule="auto"/>
    </w:pPr>
  </w:style>
  <w:style w:type="character" w:customStyle="1" w:styleId="Carcterdepiedepgina">
    <w:name w:val="Carácter de pie de página"/>
    <w:basedOn w:val="Fuentedeprrafopredeter"/>
    <w:link w:val="piedepgina"/>
    <w:uiPriority w:val="99"/>
    <w:semiHidden/>
    <w:rsid w:val="00661EEF"/>
  </w:style>
  <w:style w:type="paragraph" w:customStyle="1" w:styleId="Encabezadodecurrculo">
    <w:name w:val="Encabezado de currículo"/>
    <w:basedOn w:val="encabezado"/>
    <w:qFormat/>
    <w:rsid w:val="00661EEF"/>
    <w:pPr>
      <w:tabs>
        <w:tab w:val="clear" w:pos="4680"/>
        <w:tab w:val="clear" w:pos="9360"/>
        <w:tab w:val="right" w:pos="8730"/>
      </w:tabs>
    </w:pPr>
    <w:rPr>
      <w:color w:val="7598D9" w:themeColor="accent2"/>
      <w:sz w:val="18"/>
    </w:rPr>
  </w:style>
  <w:style w:type="paragraph" w:customStyle="1" w:styleId="Globodetexto">
    <w:name w:val="Globo de texto"/>
    <w:basedOn w:val="Normal"/>
    <w:link w:val="Carcterdeglobodetexto"/>
    <w:uiPriority w:val="99"/>
    <w:semiHidden/>
    <w:unhideWhenUsed/>
    <w:rsid w:val="00661EEF"/>
    <w:pPr>
      <w:spacing w:after="0" w:line="240" w:lineRule="auto"/>
    </w:pPr>
    <w:rPr>
      <w:rFonts w:ascii="Tahoma" w:hAnsi="Tahoma" w:cs="Tahoma"/>
      <w:sz w:val="16"/>
      <w:szCs w:val="16"/>
    </w:rPr>
  </w:style>
  <w:style w:type="character" w:customStyle="1" w:styleId="Carcterdeglobodetexto">
    <w:name w:val="Carácter de globo de texto"/>
    <w:basedOn w:val="Fuentedeprrafopredeter"/>
    <w:link w:val="Globodetexto"/>
    <w:uiPriority w:val="99"/>
    <w:semiHidden/>
    <w:rsid w:val="00661EEF"/>
    <w:rPr>
      <w:rFonts w:ascii="Tahoma" w:hAnsi="Tahoma" w:cs="Tahoma"/>
      <w:sz w:val="16"/>
      <w:szCs w:val="16"/>
    </w:rPr>
  </w:style>
  <w:style w:type="paragraph" w:styleId="Textodeglobo">
    <w:name w:val="Balloon Text"/>
    <w:basedOn w:val="Normal"/>
    <w:link w:val="TextodegloboCar"/>
    <w:uiPriority w:val="99"/>
    <w:semiHidden/>
    <w:unhideWhenUsed/>
    <w:rsid w:val="009056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56FA"/>
    <w:rPr>
      <w:rFonts w:ascii="Tahoma" w:hAnsi="Tahoma" w:cs="Tahoma"/>
      <w:sz w:val="16"/>
      <w:szCs w:val="16"/>
    </w:rPr>
  </w:style>
  <w:style w:type="paragraph" w:styleId="Encabezado0">
    <w:name w:val="header"/>
    <w:basedOn w:val="Normal"/>
    <w:link w:val="EncabezadoCar"/>
    <w:uiPriority w:val="99"/>
    <w:unhideWhenUsed/>
    <w:rsid w:val="003C1990"/>
    <w:pPr>
      <w:tabs>
        <w:tab w:val="center" w:pos="4252"/>
        <w:tab w:val="right" w:pos="8504"/>
      </w:tabs>
      <w:spacing w:after="0" w:line="240" w:lineRule="auto"/>
    </w:pPr>
  </w:style>
  <w:style w:type="character" w:customStyle="1" w:styleId="EncabezadoCar">
    <w:name w:val="Encabezado Car"/>
    <w:basedOn w:val="Fuentedeprrafopredeter"/>
    <w:link w:val="Encabezado0"/>
    <w:uiPriority w:val="99"/>
    <w:rsid w:val="003C1990"/>
    <w:rPr>
      <w:lang w:val="es-ES"/>
    </w:rPr>
  </w:style>
  <w:style w:type="paragraph" w:styleId="Piedepgina0">
    <w:name w:val="footer"/>
    <w:basedOn w:val="Normal"/>
    <w:link w:val="PiedepginaCar"/>
    <w:uiPriority w:val="99"/>
    <w:unhideWhenUsed/>
    <w:rsid w:val="003C1990"/>
    <w:pPr>
      <w:tabs>
        <w:tab w:val="center" w:pos="4252"/>
        <w:tab w:val="right" w:pos="8504"/>
      </w:tabs>
      <w:spacing w:after="0" w:line="240" w:lineRule="auto"/>
    </w:pPr>
  </w:style>
  <w:style w:type="character" w:customStyle="1" w:styleId="PiedepginaCar">
    <w:name w:val="Pie de página Car"/>
    <w:basedOn w:val="Fuentedeprrafopredeter"/>
    <w:link w:val="Piedepgina0"/>
    <w:uiPriority w:val="99"/>
    <w:rsid w:val="003C1990"/>
    <w:rPr>
      <w:lang w:val="es-ES"/>
    </w:rPr>
  </w:style>
  <w:style w:type="character" w:styleId="Hipervnculo">
    <w:name w:val="Hyperlink"/>
    <w:basedOn w:val="Fuentedeprrafopredeter"/>
    <w:uiPriority w:val="99"/>
    <w:unhideWhenUsed/>
    <w:rsid w:val="00FD1D09"/>
    <w:rPr>
      <w:color w:val="EF591E" w:themeColor="hyperlink"/>
      <w:u w:val="single"/>
    </w:rPr>
  </w:style>
  <w:style w:type="character" w:customStyle="1" w:styleId="a">
    <w:name w:val="a"/>
    <w:basedOn w:val="Fuentedeprrafopredeter"/>
    <w:rsid w:val="00FD1D09"/>
  </w:style>
  <w:style w:type="character" w:customStyle="1" w:styleId="apple-converted-space">
    <w:name w:val="apple-converted-space"/>
    <w:basedOn w:val="Fuentedeprrafopredeter"/>
    <w:rsid w:val="00FD1D09"/>
  </w:style>
  <w:style w:type="character" w:customStyle="1" w:styleId="Ttulo7Car">
    <w:name w:val="Título 7 Car"/>
    <w:basedOn w:val="Fuentedeprrafopredeter"/>
    <w:link w:val="Ttulo7"/>
    <w:uiPriority w:val="9"/>
    <w:semiHidden/>
    <w:rsid w:val="0010639E"/>
    <w:rPr>
      <w:rFonts w:asciiTheme="majorHAnsi" w:eastAsiaTheme="minorHAnsi" w:hAnsiTheme="majorHAnsi" w:cs="Times New Roman"/>
      <w:i/>
      <w:color w:val="59150B" w:themeColor="accent3" w:themeShade="7F"/>
      <w:spacing w:val="10"/>
      <w:sz w:val="24"/>
      <w:szCs w:val="20"/>
      <w:lang w:eastAsia="ja-JP"/>
    </w:rPr>
  </w:style>
  <w:style w:type="paragraph" w:styleId="Listaconvietas4">
    <w:name w:val="List Bullet 4"/>
    <w:basedOn w:val="Normal"/>
    <w:uiPriority w:val="36"/>
    <w:unhideWhenUsed/>
    <w:qFormat/>
    <w:rsid w:val="0010639E"/>
    <w:pPr>
      <w:numPr>
        <w:numId w:val="7"/>
      </w:numPr>
      <w:spacing w:after="0"/>
    </w:pPr>
    <w:rPr>
      <w:rFonts w:eastAsiaTheme="minorHAnsi" w:cs="Times New Roman"/>
      <w:color w:val="000000" w:themeColor="text1"/>
      <w:szCs w:val="20"/>
      <w:lang w:eastAsia="ja-JP"/>
    </w:rPr>
  </w:style>
  <w:style w:type="character" w:customStyle="1" w:styleId="SubsectionDateChar1">
    <w:name w:val="Subsection Date Char1"/>
    <w:basedOn w:val="Fuentedeprrafopredeter"/>
    <w:link w:val="SubsectionDate"/>
    <w:rsid w:val="0010639E"/>
    <w:rPr>
      <w:rFonts w:asciiTheme="majorHAnsi" w:hAnsiTheme="majorHAnsi" w:cs="Times New Roman"/>
      <w:color w:val="575F6D" w:themeColor="text2"/>
      <w:spacing w:val="20"/>
      <w:sz w:val="24"/>
      <w:szCs w:val="32"/>
      <w:lang w:eastAsia="ja-JP"/>
    </w:rPr>
  </w:style>
  <w:style w:type="paragraph" w:customStyle="1" w:styleId="Subsection">
    <w:name w:val="Subsection"/>
    <w:basedOn w:val="Normal"/>
    <w:next w:val="Normal"/>
    <w:link w:val="SubsectionChar"/>
    <w:qFormat/>
    <w:rsid w:val="0010639E"/>
    <w:pPr>
      <w:spacing w:after="0" w:line="240" w:lineRule="auto"/>
      <w:outlineLvl w:val="0"/>
    </w:pPr>
    <w:rPr>
      <w:rFonts w:asciiTheme="majorHAnsi" w:eastAsiaTheme="minorHAnsi" w:hAnsiTheme="majorHAnsi" w:cs="Times New Roman"/>
      <w:b/>
      <w:color w:val="FF7D26" w:themeColor="accent1"/>
      <w:spacing w:val="20"/>
      <w:sz w:val="24"/>
      <w:lang w:eastAsia="ja-JP"/>
    </w:rPr>
  </w:style>
  <w:style w:type="paragraph" w:customStyle="1" w:styleId="SubsectionDate">
    <w:name w:val="Subsection Date"/>
    <w:basedOn w:val="Normal"/>
    <w:next w:val="Normal"/>
    <w:link w:val="SubsectionDateChar1"/>
    <w:qFormat/>
    <w:rsid w:val="0010639E"/>
    <w:pPr>
      <w:spacing w:after="0" w:line="240" w:lineRule="auto"/>
      <w:outlineLvl w:val="0"/>
    </w:pPr>
    <w:rPr>
      <w:rFonts w:asciiTheme="majorHAnsi" w:hAnsiTheme="majorHAnsi" w:cs="Times New Roman"/>
      <w:color w:val="575F6D" w:themeColor="text2"/>
      <w:spacing w:val="20"/>
      <w:sz w:val="24"/>
      <w:szCs w:val="32"/>
      <w:lang w:eastAsia="ja-JP"/>
    </w:rPr>
  </w:style>
  <w:style w:type="character" w:customStyle="1" w:styleId="SubsectionChar">
    <w:name w:val="Subsection Char"/>
    <w:basedOn w:val="Fuentedeprrafopredeter"/>
    <w:link w:val="Subsection"/>
    <w:rsid w:val="0010639E"/>
    <w:rPr>
      <w:rFonts w:asciiTheme="majorHAnsi" w:eastAsiaTheme="minorHAnsi" w:hAnsiTheme="majorHAnsi" w:cs="Times New Roman"/>
      <w:b/>
      <w:color w:val="FF7D26" w:themeColor="accent1"/>
      <w:spacing w:val="20"/>
      <w:sz w:val="24"/>
      <w:lang w:eastAsia="ja-JP"/>
    </w:rPr>
  </w:style>
  <w:style w:type="paragraph" w:styleId="Listaconvietas">
    <w:name w:val="List Bullet"/>
    <w:basedOn w:val="Normal"/>
    <w:uiPriority w:val="36"/>
    <w:unhideWhenUsed/>
    <w:qFormat/>
    <w:rsid w:val="00823173"/>
    <w:pPr>
      <w:numPr>
        <w:numId w:val="1"/>
      </w:numPr>
      <w:contextualSpacing/>
    </w:pPr>
  </w:style>
  <w:style w:type="character" w:customStyle="1" w:styleId="Textodelmarcadordeposicin1">
    <w:name w:val="Texto del marcador de posición1"/>
    <w:basedOn w:val="Fuentedeprrafopredeter"/>
    <w:uiPriority w:val="99"/>
    <w:unhideWhenUsed/>
    <w:rsid w:val="00823173"/>
    <w:rPr>
      <w:color w:val="808080"/>
    </w:rPr>
  </w:style>
  <w:style w:type="paragraph" w:styleId="Prrafodelista">
    <w:name w:val="List Paragraph"/>
    <w:basedOn w:val="Normal"/>
    <w:uiPriority w:val="29"/>
    <w:unhideWhenUsed/>
    <w:qFormat/>
    <w:rsid w:val="00823173"/>
    <w:pPr>
      <w:ind w:left="720"/>
      <w:contextualSpacing/>
    </w:pPr>
  </w:style>
  <w:style w:type="paragraph" w:styleId="Sinespaciado">
    <w:name w:val="No Spacing"/>
    <w:basedOn w:val="Normal"/>
    <w:uiPriority w:val="1"/>
    <w:qFormat/>
    <w:rsid w:val="006D0662"/>
    <w:pPr>
      <w:spacing w:after="0" w:line="240" w:lineRule="auto"/>
    </w:pPr>
    <w:rPr>
      <w:rFonts w:eastAsiaTheme="minorHAnsi" w:cs="Times New Roman"/>
      <w:color w:val="000000" w:themeColor="text1"/>
      <w:szCs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9" w:qFormat="1"/>
    <w:lsdException w:name="heading 8" w:uiPriority="1" w:qFormat="1"/>
    <w:lsdException w:name="heading 9" w:uiPriority="1" w:qFormat="1"/>
    <w:lsdException w:name="Normal Indent" w:qFormat="1"/>
    <w:lsdException w:name="List Bullet" w:uiPriority="36" w:qFormat="1"/>
    <w:lsdException w:name="List Number" w:uiPriority="9" w:qFormat="1"/>
    <w:lsdException w:name="List Bullet 2" w:uiPriority="10" w:qFormat="1"/>
    <w:lsdException w:name="List Bullet 4" w:uiPriority="36" w:qFormat="1"/>
    <w:lsdException w:name="List Number 2" w:uiPriority="10" w:qFormat="1"/>
    <w:lsdException w:name="Title" w:uiPriority="4" w:qFormat="1"/>
    <w:lsdException w:name="List Continue" w:uiPriority="9" w:qFormat="1"/>
    <w:lsdException w:name="List Continue 2" w:uiPriority="10" w:qFormat="1"/>
    <w:lsdException w:name="Subtitle" w:uiPriority="5" w:qFormat="1"/>
    <w:lsdException w:name="Block Text" w:uiPriority="3" w:qFormat="1"/>
    <w:lsdException w:name="Strong" w:uiPriority="2" w:qFormat="1"/>
    <w:lsdException w:name="Emphasis" w:uiPriority="2" w:qFormat="1"/>
    <w:lsdException w:name="Table Grid" w:semiHidden="0" w:uiPriority="1" w:unhideWhenUsed="0"/>
    <w:lsdException w:name="Placeholder Text" w:unhideWhenUsed="0"/>
    <w:lsdException w:name="No Spacing" w:uiPriority="1" w:qFormat="1"/>
    <w:lsdException w:name="Revision" w:unhideWhenUsed="0"/>
    <w:lsdException w:name="List Paragraph" w:uiPriority="29" w:qFormat="1"/>
    <w:lsdException w:name="Quote" w:uiPriority="2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unhideWhenUsed/>
    <w:qFormat/>
  </w:style>
  <w:style w:type="paragraph" w:styleId="Ttulo7">
    <w:name w:val="heading 7"/>
    <w:basedOn w:val="Normal"/>
    <w:next w:val="Normal"/>
    <w:link w:val="Ttulo7Car"/>
    <w:uiPriority w:val="9"/>
    <w:semiHidden/>
    <w:unhideWhenUsed/>
    <w:qFormat/>
    <w:rsid w:val="0010639E"/>
    <w:pPr>
      <w:spacing w:before="200" w:after="0"/>
      <w:outlineLvl w:val="6"/>
    </w:pPr>
    <w:rPr>
      <w:rFonts w:asciiTheme="majorHAnsi" w:eastAsiaTheme="minorHAnsi" w:hAnsiTheme="majorHAnsi" w:cs="Times New Roman"/>
      <w:i/>
      <w:color w:val="59150B" w:themeColor="accent3" w:themeShade="7F"/>
      <w:spacing w:val="10"/>
      <w:sz w:val="24"/>
      <w:szCs w:val="20"/>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
    <w:name w:val="título 1"/>
    <w:basedOn w:val="Normal"/>
    <w:next w:val="Normal"/>
    <w:link w:val="Carcter1deencabezado"/>
    <w:uiPriority w:val="1"/>
    <w:semiHidden/>
    <w:unhideWhenUsed/>
    <w:qFormat/>
    <w:rsid w:val="00661EEF"/>
    <w:pPr>
      <w:keepNext/>
      <w:keepLines/>
      <w:spacing w:before="200" w:after="0"/>
      <w:outlineLvl w:val="0"/>
    </w:pPr>
    <w:rPr>
      <w:rFonts w:asciiTheme="majorHAnsi" w:eastAsiaTheme="majorEastAsia" w:hAnsiTheme="majorHAnsi" w:cstheme="majorBidi"/>
      <w:b/>
      <w:bCs/>
      <w:color w:val="575F6D" w:themeColor="text2"/>
      <w:kern w:val="32"/>
      <w:sz w:val="32"/>
      <w:szCs w:val="32"/>
    </w:rPr>
  </w:style>
  <w:style w:type="table" w:customStyle="1" w:styleId="Tablaconcuadrcula1">
    <w:name w:val="Tabla con cuadrícula1"/>
    <w:basedOn w:val="Tablanormal"/>
    <w:uiPriority w:val="1"/>
    <w:rsid w:val="00661EE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arcter1deencabezado">
    <w:name w:val="Carácter 1 de encabezado"/>
    <w:basedOn w:val="Fuentedeprrafopredeter"/>
    <w:link w:val="ttulo1"/>
    <w:uiPriority w:val="1"/>
    <w:semiHidden/>
    <w:rsid w:val="00661EEF"/>
    <w:rPr>
      <w:rFonts w:asciiTheme="majorHAnsi" w:eastAsiaTheme="majorEastAsia" w:hAnsiTheme="majorHAnsi" w:cstheme="majorBidi"/>
      <w:b/>
      <w:bCs/>
      <w:color w:val="575F6D" w:themeColor="text2"/>
      <w:kern w:val="32"/>
      <w:sz w:val="32"/>
      <w:szCs w:val="32"/>
    </w:rPr>
  </w:style>
  <w:style w:type="paragraph" w:customStyle="1" w:styleId="Nombre">
    <w:name w:val="Nombre"/>
    <w:basedOn w:val="Normal"/>
    <w:qFormat/>
    <w:rsid w:val="00661EEF"/>
    <w:pPr>
      <w:spacing w:after="0"/>
    </w:pPr>
    <w:rPr>
      <w:color w:val="000000" w:themeColor="text1"/>
      <w:sz w:val="28"/>
    </w:rPr>
  </w:style>
  <w:style w:type="paragraph" w:customStyle="1" w:styleId="Informacindecontacto">
    <w:name w:val="Información de contacto"/>
    <w:basedOn w:val="Normal"/>
    <w:qFormat/>
    <w:rsid w:val="00661EEF"/>
    <w:pPr>
      <w:spacing w:after="280"/>
      <w:contextualSpacing/>
    </w:pPr>
    <w:rPr>
      <w:color w:val="7598D9" w:themeColor="accent2"/>
    </w:rPr>
  </w:style>
  <w:style w:type="paragraph" w:customStyle="1" w:styleId="Encabezadodecurrculo1">
    <w:name w:val="Encabezado de currículo 1"/>
    <w:basedOn w:val="Normal"/>
    <w:qFormat/>
    <w:rsid w:val="00661EEF"/>
    <w:pPr>
      <w:spacing w:before="120" w:after="120" w:line="240" w:lineRule="auto"/>
    </w:pPr>
    <w:rPr>
      <w:b/>
      <w:caps/>
      <w:color w:val="7598D9" w:themeColor="accent2"/>
    </w:rPr>
  </w:style>
  <w:style w:type="paragraph" w:customStyle="1" w:styleId="Textoprincipal1">
    <w:name w:val="Texto principal 1"/>
    <w:basedOn w:val="Normal"/>
    <w:qFormat/>
    <w:rsid w:val="00661EEF"/>
    <w:pPr>
      <w:spacing w:before="80" w:after="80" w:line="240" w:lineRule="auto"/>
    </w:pPr>
    <w:rPr>
      <w:sz w:val="20"/>
    </w:rPr>
  </w:style>
  <w:style w:type="paragraph" w:customStyle="1" w:styleId="Informacindelacompaa">
    <w:name w:val="Información de la compañía"/>
    <w:basedOn w:val="Normal"/>
    <w:qFormat/>
    <w:rsid w:val="00661EEF"/>
    <w:pPr>
      <w:spacing w:before="120" w:after="0" w:line="240" w:lineRule="auto"/>
    </w:pPr>
  </w:style>
  <w:style w:type="paragraph" w:customStyle="1" w:styleId="Puesto">
    <w:name w:val="Puesto"/>
    <w:basedOn w:val="Normal"/>
    <w:qFormat/>
    <w:rsid w:val="00661EEF"/>
    <w:pPr>
      <w:spacing w:after="0" w:line="240" w:lineRule="auto"/>
    </w:pPr>
    <w:rPr>
      <w:i/>
    </w:rPr>
  </w:style>
  <w:style w:type="paragraph" w:customStyle="1" w:styleId="Fechasdelempleo">
    <w:name w:val="Fechas del empleo"/>
    <w:basedOn w:val="Normal"/>
    <w:qFormat/>
    <w:rsid w:val="00661EEF"/>
    <w:pPr>
      <w:spacing w:after="0" w:line="240" w:lineRule="auto"/>
    </w:pPr>
    <w:rPr>
      <w:sz w:val="20"/>
    </w:rPr>
  </w:style>
  <w:style w:type="paragraph" w:customStyle="1" w:styleId="Encabezadodecurrculo2">
    <w:name w:val="Encabezado de currículo 2"/>
    <w:basedOn w:val="Normal"/>
    <w:qFormat/>
    <w:rsid w:val="00661EEF"/>
    <w:pPr>
      <w:spacing w:before="120" w:after="120" w:line="240" w:lineRule="auto"/>
      <w:ind w:left="346"/>
    </w:pPr>
    <w:rPr>
      <w:color w:val="7598D9" w:themeColor="accent2"/>
    </w:rPr>
  </w:style>
  <w:style w:type="paragraph" w:customStyle="1" w:styleId="Sangradetextoprincipal">
    <w:name w:val="Sangría de texto principal"/>
    <w:basedOn w:val="Normal"/>
    <w:qFormat/>
    <w:rsid w:val="00661EEF"/>
    <w:pPr>
      <w:spacing w:before="40" w:line="240" w:lineRule="auto"/>
      <w:ind w:left="504"/>
      <w:contextualSpacing/>
    </w:pPr>
    <w:rPr>
      <w:sz w:val="20"/>
    </w:rPr>
  </w:style>
  <w:style w:type="paragraph" w:customStyle="1" w:styleId="encabezado">
    <w:name w:val="encabezado"/>
    <w:basedOn w:val="Normal"/>
    <w:link w:val="Carcterdeencabezado"/>
    <w:uiPriority w:val="99"/>
    <w:semiHidden/>
    <w:rsid w:val="00661EEF"/>
    <w:pPr>
      <w:tabs>
        <w:tab w:val="center" w:pos="4680"/>
        <w:tab w:val="right" w:pos="9360"/>
      </w:tabs>
      <w:spacing w:after="0" w:line="240" w:lineRule="auto"/>
    </w:pPr>
  </w:style>
  <w:style w:type="character" w:customStyle="1" w:styleId="Carcterdeencabezado">
    <w:name w:val="Carácter de encabezado"/>
    <w:basedOn w:val="Fuentedeprrafopredeter"/>
    <w:link w:val="encabezado"/>
    <w:uiPriority w:val="99"/>
    <w:semiHidden/>
    <w:rsid w:val="00661EEF"/>
  </w:style>
  <w:style w:type="paragraph" w:customStyle="1" w:styleId="piedepgina">
    <w:name w:val="pie de página"/>
    <w:basedOn w:val="Normal"/>
    <w:link w:val="Carcterdepiedepgina"/>
    <w:uiPriority w:val="99"/>
    <w:semiHidden/>
    <w:rsid w:val="00661EEF"/>
    <w:pPr>
      <w:tabs>
        <w:tab w:val="center" w:pos="4680"/>
        <w:tab w:val="right" w:pos="9360"/>
      </w:tabs>
      <w:spacing w:after="0" w:line="240" w:lineRule="auto"/>
    </w:pPr>
  </w:style>
  <w:style w:type="character" w:customStyle="1" w:styleId="Carcterdepiedepgina">
    <w:name w:val="Carácter de pie de página"/>
    <w:basedOn w:val="Fuentedeprrafopredeter"/>
    <w:link w:val="piedepgina"/>
    <w:uiPriority w:val="99"/>
    <w:semiHidden/>
    <w:rsid w:val="00661EEF"/>
  </w:style>
  <w:style w:type="paragraph" w:customStyle="1" w:styleId="Encabezadodecurrculo">
    <w:name w:val="Encabezado de currículo"/>
    <w:basedOn w:val="encabezado"/>
    <w:qFormat/>
    <w:rsid w:val="00661EEF"/>
    <w:pPr>
      <w:tabs>
        <w:tab w:val="clear" w:pos="4680"/>
        <w:tab w:val="clear" w:pos="9360"/>
        <w:tab w:val="right" w:pos="8730"/>
      </w:tabs>
    </w:pPr>
    <w:rPr>
      <w:color w:val="7598D9" w:themeColor="accent2"/>
      <w:sz w:val="18"/>
    </w:rPr>
  </w:style>
  <w:style w:type="paragraph" w:customStyle="1" w:styleId="Globodetexto">
    <w:name w:val="Globo de texto"/>
    <w:basedOn w:val="Normal"/>
    <w:link w:val="Carcterdeglobodetexto"/>
    <w:uiPriority w:val="99"/>
    <w:semiHidden/>
    <w:unhideWhenUsed/>
    <w:rsid w:val="00661EEF"/>
    <w:pPr>
      <w:spacing w:after="0" w:line="240" w:lineRule="auto"/>
    </w:pPr>
    <w:rPr>
      <w:rFonts w:ascii="Tahoma" w:hAnsi="Tahoma" w:cs="Tahoma"/>
      <w:sz w:val="16"/>
      <w:szCs w:val="16"/>
    </w:rPr>
  </w:style>
  <w:style w:type="character" w:customStyle="1" w:styleId="Carcterdeglobodetexto">
    <w:name w:val="Carácter de globo de texto"/>
    <w:basedOn w:val="Fuentedeprrafopredeter"/>
    <w:link w:val="Globodetexto"/>
    <w:uiPriority w:val="99"/>
    <w:semiHidden/>
    <w:rsid w:val="00661EEF"/>
    <w:rPr>
      <w:rFonts w:ascii="Tahoma" w:hAnsi="Tahoma" w:cs="Tahoma"/>
      <w:sz w:val="16"/>
      <w:szCs w:val="16"/>
    </w:rPr>
  </w:style>
  <w:style w:type="paragraph" w:styleId="Textodeglobo">
    <w:name w:val="Balloon Text"/>
    <w:basedOn w:val="Normal"/>
    <w:link w:val="TextodegloboCar"/>
    <w:uiPriority w:val="99"/>
    <w:semiHidden/>
    <w:unhideWhenUsed/>
    <w:rsid w:val="009056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056FA"/>
    <w:rPr>
      <w:rFonts w:ascii="Tahoma" w:hAnsi="Tahoma" w:cs="Tahoma"/>
      <w:sz w:val="16"/>
      <w:szCs w:val="16"/>
    </w:rPr>
  </w:style>
  <w:style w:type="paragraph" w:styleId="Encabezado0">
    <w:name w:val="header"/>
    <w:basedOn w:val="Normal"/>
    <w:link w:val="EncabezadoCar"/>
    <w:uiPriority w:val="99"/>
    <w:unhideWhenUsed/>
    <w:rsid w:val="003C1990"/>
    <w:pPr>
      <w:tabs>
        <w:tab w:val="center" w:pos="4252"/>
        <w:tab w:val="right" w:pos="8504"/>
      </w:tabs>
      <w:spacing w:after="0" w:line="240" w:lineRule="auto"/>
    </w:pPr>
  </w:style>
  <w:style w:type="character" w:customStyle="1" w:styleId="EncabezadoCar">
    <w:name w:val="Encabezado Car"/>
    <w:basedOn w:val="Fuentedeprrafopredeter"/>
    <w:link w:val="Encabezado0"/>
    <w:uiPriority w:val="99"/>
    <w:rsid w:val="003C1990"/>
    <w:rPr>
      <w:lang w:val="es-ES"/>
    </w:rPr>
  </w:style>
  <w:style w:type="paragraph" w:styleId="Piedepgina0">
    <w:name w:val="footer"/>
    <w:basedOn w:val="Normal"/>
    <w:link w:val="PiedepginaCar"/>
    <w:uiPriority w:val="99"/>
    <w:unhideWhenUsed/>
    <w:rsid w:val="003C1990"/>
    <w:pPr>
      <w:tabs>
        <w:tab w:val="center" w:pos="4252"/>
        <w:tab w:val="right" w:pos="8504"/>
      </w:tabs>
      <w:spacing w:after="0" w:line="240" w:lineRule="auto"/>
    </w:pPr>
  </w:style>
  <w:style w:type="character" w:customStyle="1" w:styleId="PiedepginaCar">
    <w:name w:val="Pie de página Car"/>
    <w:basedOn w:val="Fuentedeprrafopredeter"/>
    <w:link w:val="Piedepgina0"/>
    <w:uiPriority w:val="99"/>
    <w:rsid w:val="003C1990"/>
    <w:rPr>
      <w:lang w:val="es-ES"/>
    </w:rPr>
  </w:style>
  <w:style w:type="character" w:styleId="Hipervnculo">
    <w:name w:val="Hyperlink"/>
    <w:basedOn w:val="Fuentedeprrafopredeter"/>
    <w:uiPriority w:val="99"/>
    <w:unhideWhenUsed/>
    <w:rsid w:val="00FD1D09"/>
    <w:rPr>
      <w:color w:val="EF591E" w:themeColor="hyperlink"/>
      <w:u w:val="single"/>
    </w:rPr>
  </w:style>
  <w:style w:type="character" w:customStyle="1" w:styleId="a">
    <w:name w:val="a"/>
    <w:basedOn w:val="Fuentedeprrafopredeter"/>
    <w:rsid w:val="00FD1D09"/>
  </w:style>
  <w:style w:type="character" w:customStyle="1" w:styleId="apple-converted-space">
    <w:name w:val="apple-converted-space"/>
    <w:basedOn w:val="Fuentedeprrafopredeter"/>
    <w:rsid w:val="00FD1D09"/>
  </w:style>
  <w:style w:type="character" w:customStyle="1" w:styleId="Ttulo7Car">
    <w:name w:val="Título 7 Car"/>
    <w:basedOn w:val="Fuentedeprrafopredeter"/>
    <w:link w:val="Ttulo7"/>
    <w:uiPriority w:val="9"/>
    <w:semiHidden/>
    <w:rsid w:val="0010639E"/>
    <w:rPr>
      <w:rFonts w:asciiTheme="majorHAnsi" w:eastAsiaTheme="minorHAnsi" w:hAnsiTheme="majorHAnsi" w:cs="Times New Roman"/>
      <w:i/>
      <w:color w:val="59150B" w:themeColor="accent3" w:themeShade="7F"/>
      <w:spacing w:val="10"/>
      <w:sz w:val="24"/>
      <w:szCs w:val="20"/>
      <w:lang w:eastAsia="ja-JP"/>
    </w:rPr>
  </w:style>
  <w:style w:type="paragraph" w:styleId="Listaconvietas4">
    <w:name w:val="List Bullet 4"/>
    <w:basedOn w:val="Normal"/>
    <w:uiPriority w:val="36"/>
    <w:unhideWhenUsed/>
    <w:qFormat/>
    <w:rsid w:val="0010639E"/>
    <w:pPr>
      <w:numPr>
        <w:numId w:val="7"/>
      </w:numPr>
      <w:spacing w:after="0"/>
    </w:pPr>
    <w:rPr>
      <w:rFonts w:eastAsiaTheme="minorHAnsi" w:cs="Times New Roman"/>
      <w:color w:val="000000" w:themeColor="text1"/>
      <w:szCs w:val="20"/>
      <w:lang w:eastAsia="ja-JP"/>
    </w:rPr>
  </w:style>
  <w:style w:type="character" w:customStyle="1" w:styleId="SubsectionDateChar1">
    <w:name w:val="Subsection Date Char1"/>
    <w:basedOn w:val="Fuentedeprrafopredeter"/>
    <w:link w:val="SubsectionDate"/>
    <w:rsid w:val="0010639E"/>
    <w:rPr>
      <w:rFonts w:asciiTheme="majorHAnsi" w:hAnsiTheme="majorHAnsi" w:cs="Times New Roman"/>
      <w:color w:val="575F6D" w:themeColor="text2"/>
      <w:spacing w:val="20"/>
      <w:sz w:val="24"/>
      <w:szCs w:val="32"/>
      <w:lang w:eastAsia="ja-JP"/>
    </w:rPr>
  </w:style>
  <w:style w:type="paragraph" w:customStyle="1" w:styleId="Subsection">
    <w:name w:val="Subsection"/>
    <w:basedOn w:val="Normal"/>
    <w:next w:val="Normal"/>
    <w:link w:val="SubsectionChar"/>
    <w:qFormat/>
    <w:rsid w:val="0010639E"/>
    <w:pPr>
      <w:spacing w:after="0" w:line="240" w:lineRule="auto"/>
      <w:outlineLvl w:val="0"/>
    </w:pPr>
    <w:rPr>
      <w:rFonts w:asciiTheme="majorHAnsi" w:eastAsiaTheme="minorHAnsi" w:hAnsiTheme="majorHAnsi" w:cs="Times New Roman"/>
      <w:b/>
      <w:color w:val="FF7D26" w:themeColor="accent1"/>
      <w:spacing w:val="20"/>
      <w:sz w:val="24"/>
      <w:lang w:eastAsia="ja-JP"/>
    </w:rPr>
  </w:style>
  <w:style w:type="paragraph" w:customStyle="1" w:styleId="SubsectionDate">
    <w:name w:val="Subsection Date"/>
    <w:basedOn w:val="Normal"/>
    <w:next w:val="Normal"/>
    <w:link w:val="SubsectionDateChar1"/>
    <w:qFormat/>
    <w:rsid w:val="0010639E"/>
    <w:pPr>
      <w:spacing w:after="0" w:line="240" w:lineRule="auto"/>
      <w:outlineLvl w:val="0"/>
    </w:pPr>
    <w:rPr>
      <w:rFonts w:asciiTheme="majorHAnsi" w:hAnsiTheme="majorHAnsi" w:cs="Times New Roman"/>
      <w:color w:val="575F6D" w:themeColor="text2"/>
      <w:spacing w:val="20"/>
      <w:sz w:val="24"/>
      <w:szCs w:val="32"/>
      <w:lang w:eastAsia="ja-JP"/>
    </w:rPr>
  </w:style>
  <w:style w:type="character" w:customStyle="1" w:styleId="SubsectionChar">
    <w:name w:val="Subsection Char"/>
    <w:basedOn w:val="Fuentedeprrafopredeter"/>
    <w:link w:val="Subsection"/>
    <w:rsid w:val="0010639E"/>
    <w:rPr>
      <w:rFonts w:asciiTheme="majorHAnsi" w:eastAsiaTheme="minorHAnsi" w:hAnsiTheme="majorHAnsi" w:cs="Times New Roman"/>
      <w:b/>
      <w:color w:val="FF7D26" w:themeColor="accent1"/>
      <w:spacing w:val="20"/>
      <w:sz w:val="24"/>
      <w:lang w:eastAsia="ja-JP"/>
    </w:rPr>
  </w:style>
  <w:style w:type="paragraph" w:styleId="Listaconvietas">
    <w:name w:val="List Bullet"/>
    <w:basedOn w:val="Normal"/>
    <w:uiPriority w:val="36"/>
    <w:unhideWhenUsed/>
    <w:qFormat/>
    <w:rsid w:val="00823173"/>
    <w:pPr>
      <w:numPr>
        <w:numId w:val="1"/>
      </w:numPr>
      <w:contextualSpacing/>
    </w:pPr>
  </w:style>
  <w:style w:type="character" w:customStyle="1" w:styleId="Textodelmarcadordeposicin1">
    <w:name w:val="Texto del marcador de posición1"/>
    <w:basedOn w:val="Fuentedeprrafopredeter"/>
    <w:uiPriority w:val="99"/>
    <w:unhideWhenUsed/>
    <w:rsid w:val="00823173"/>
    <w:rPr>
      <w:color w:val="808080"/>
    </w:rPr>
  </w:style>
  <w:style w:type="paragraph" w:styleId="Prrafodelista">
    <w:name w:val="List Paragraph"/>
    <w:basedOn w:val="Normal"/>
    <w:uiPriority w:val="29"/>
    <w:unhideWhenUsed/>
    <w:qFormat/>
    <w:rsid w:val="00823173"/>
    <w:pPr>
      <w:ind w:left="720"/>
      <w:contextualSpacing/>
    </w:pPr>
  </w:style>
  <w:style w:type="paragraph" w:styleId="Sinespaciado">
    <w:name w:val="No Spacing"/>
    <w:basedOn w:val="Normal"/>
    <w:uiPriority w:val="1"/>
    <w:qFormat/>
    <w:rsid w:val="006D0662"/>
    <w:pPr>
      <w:spacing w:after="0" w:line="240" w:lineRule="auto"/>
    </w:pPr>
    <w:rPr>
      <w:rFonts w:eastAsiaTheme="minorHAnsi" w:cs="Times New Roman"/>
      <w:color w:val="000000" w:themeColor="text1"/>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jmajem@abbrain.com"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raquelitavr7@hot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g.com"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mailto:stephen.lett@gmail.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lissdam@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izabeth\AppData\Roaming\Microsoft\Plantillas\Resume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0AA1E956CD8480FBDEC82F0A2E1DAFB"/>
        <w:category>
          <w:name w:val="General"/>
          <w:gallery w:val="placeholder"/>
        </w:category>
        <w:types>
          <w:type w:val="bbPlcHdr"/>
        </w:types>
        <w:behaviors>
          <w:behavior w:val="content"/>
        </w:behaviors>
        <w:guid w:val="{F5ED2738-8E7C-4786-83D1-206F1FB51DBF}"/>
      </w:docPartPr>
      <w:docPartBody>
        <w:p w:rsidR="0070794C" w:rsidRDefault="00AB4C75">
          <w:pPr>
            <w:pStyle w:val="50AA1E956CD8480FBDEC82F0A2E1DAFB"/>
          </w:pPr>
          <w:r>
            <w:rPr>
              <w:color w:val="000000" w:themeColor="text1"/>
              <w:sz w:val="28"/>
              <w:lang w:val="es-ES"/>
            </w:rPr>
            <w:t>[Nombre]</w:t>
          </w:r>
        </w:p>
      </w:docPartBody>
    </w:docPart>
    <w:docPart>
      <w:docPartPr>
        <w:name w:val="2403C3D306C94BF1A94569A4D492BAB7"/>
        <w:category>
          <w:name w:val="General"/>
          <w:gallery w:val="placeholder"/>
        </w:category>
        <w:types>
          <w:type w:val="bbPlcHdr"/>
        </w:types>
        <w:behaviors>
          <w:behavior w:val="content"/>
        </w:behaviors>
        <w:guid w:val="{FB4A9E43-2DE8-4EDD-BCFF-83F7F6DBC8C6}"/>
      </w:docPartPr>
      <w:docPartBody>
        <w:p w:rsidR="0070794C" w:rsidRDefault="00AB4C75">
          <w:pPr>
            <w:pStyle w:val="2403C3D306C94BF1A94569A4D492BAB7"/>
          </w:pPr>
          <w:r>
            <w:rPr>
              <w:lang w:val="es-ES"/>
            </w:rPr>
            <w:t>[Responsabilidad del puesto]</w:t>
          </w:r>
        </w:p>
      </w:docPartBody>
    </w:docPart>
    <w:docPart>
      <w:docPartPr>
        <w:name w:val="1A540DBCCB3F4F41B50823F657DB37DE"/>
        <w:category>
          <w:name w:val="General"/>
          <w:gallery w:val="placeholder"/>
        </w:category>
        <w:types>
          <w:type w:val="bbPlcHdr"/>
        </w:types>
        <w:behaviors>
          <w:behavior w:val="content"/>
        </w:behaviors>
        <w:guid w:val="{86FBD207-DBF4-4F5A-9E3B-C2D667F12C6F}"/>
      </w:docPartPr>
      <w:docPartBody>
        <w:p w:rsidR="0070794C" w:rsidRDefault="00AB4C75">
          <w:pPr>
            <w:pStyle w:val="1A540DBCCB3F4F41B50823F657DB37DE"/>
          </w:pPr>
          <w:r>
            <w:rPr>
              <w:rStyle w:val="Textodelmarcadordeposicin1"/>
              <w:lang w:val="es-ES"/>
            </w:rPr>
            <w:t>[Seleccione la fecha]</w:t>
          </w:r>
        </w:p>
      </w:docPartBody>
    </w:docPart>
    <w:docPart>
      <w:docPartPr>
        <w:name w:val="251AFF92B20347608BC51FA2F06E716E"/>
        <w:category>
          <w:name w:val="General"/>
          <w:gallery w:val="placeholder"/>
        </w:category>
        <w:types>
          <w:type w:val="bbPlcHdr"/>
        </w:types>
        <w:behaviors>
          <w:behavior w:val="content"/>
        </w:behaviors>
        <w:guid w:val="{F9AE5960-6965-46E6-A471-6205D9640BC1}"/>
      </w:docPartPr>
      <w:docPartBody>
        <w:p w:rsidR="0070794C" w:rsidRDefault="005C2E65" w:rsidP="005C2E65">
          <w:pPr>
            <w:pStyle w:val="251AFF92B20347608BC51FA2F06E716E"/>
          </w:pPr>
          <w:r>
            <w:rPr>
              <w:lang w:val="es-ES"/>
            </w:rPr>
            <w:t>[</w:t>
          </w:r>
          <w:r>
            <w:rPr>
              <w:rStyle w:val="Textodelmarcadordeposicin1"/>
              <w:lang w:val="es-ES"/>
            </w:rPr>
            <w:t>Fecha de inicio]</w:t>
          </w:r>
        </w:p>
      </w:docPartBody>
    </w:docPart>
    <w:docPart>
      <w:docPartPr>
        <w:name w:val="499A53E6A22A40CB9368235449C0A75E"/>
        <w:category>
          <w:name w:val="General"/>
          <w:gallery w:val="placeholder"/>
        </w:category>
        <w:types>
          <w:type w:val="bbPlcHdr"/>
        </w:types>
        <w:behaviors>
          <w:behavior w:val="content"/>
        </w:behaviors>
        <w:guid w:val="{286640C5-5904-44E9-8764-F2352A5FDB3E}"/>
      </w:docPartPr>
      <w:docPartBody>
        <w:p w:rsidR="0070794C" w:rsidRDefault="005C2E65" w:rsidP="005C2E65">
          <w:pPr>
            <w:pStyle w:val="499A53E6A22A40CB9368235449C0A75E"/>
          </w:pPr>
          <w:r>
            <w:rPr>
              <w:rStyle w:val="Textodelmarcadordeposicin1"/>
              <w:lang w:val="es-ES"/>
            </w:rPr>
            <w:t>[Fecha de finalización]</w:t>
          </w:r>
        </w:p>
      </w:docPartBody>
    </w:docPart>
    <w:docPart>
      <w:docPartPr>
        <w:name w:val="45C87A470FBA4B2B92C91DF15CAB7FD8"/>
        <w:category>
          <w:name w:val="General"/>
          <w:gallery w:val="placeholder"/>
        </w:category>
        <w:types>
          <w:type w:val="bbPlcHdr"/>
        </w:types>
        <w:behaviors>
          <w:behavior w:val="content"/>
        </w:behaviors>
        <w:guid w:val="{CFFC1F1A-ECA6-428A-AB4D-19FFF24BB416}"/>
      </w:docPartPr>
      <w:docPartBody>
        <w:p w:rsidR="0070794C" w:rsidRDefault="005C2E65" w:rsidP="005C2E65">
          <w:pPr>
            <w:pStyle w:val="45C87A470FBA4B2B92C91DF15CAB7FD8"/>
          </w:pPr>
          <w:r>
            <w:rPr>
              <w:rStyle w:val="Textodelmarcadordeposicin1"/>
              <w:lang w:val="es-ES"/>
            </w:rPr>
            <w:t>[Fecha de inicio]</w:t>
          </w:r>
        </w:p>
      </w:docPartBody>
    </w:docPart>
    <w:docPart>
      <w:docPartPr>
        <w:name w:val="3A861BA0D41D4BED8D3C69C959C57057"/>
        <w:category>
          <w:name w:val="General"/>
          <w:gallery w:val="placeholder"/>
        </w:category>
        <w:types>
          <w:type w:val="bbPlcHdr"/>
        </w:types>
        <w:behaviors>
          <w:behavior w:val="content"/>
        </w:behaviors>
        <w:guid w:val="{195795CE-2A5A-428E-A965-B9FEFA4D86DD}"/>
      </w:docPartPr>
      <w:docPartBody>
        <w:p w:rsidR="0070794C" w:rsidRDefault="005C2E65" w:rsidP="005C2E65">
          <w:pPr>
            <w:pStyle w:val="3A861BA0D41D4BED8D3C69C959C57057"/>
          </w:pPr>
          <w:r>
            <w:rPr>
              <w:rStyle w:val="Textodelmarcadordeposicin1"/>
              <w:lang w:val="es-ES"/>
            </w:rPr>
            <w:t>[Fecha de finalización]</w:t>
          </w:r>
        </w:p>
      </w:docPartBody>
    </w:docPart>
    <w:docPart>
      <w:docPartPr>
        <w:name w:val="1B332FA81E3D4D869E1A7240BDD8153E"/>
        <w:category>
          <w:name w:val="General"/>
          <w:gallery w:val="placeholder"/>
        </w:category>
        <w:types>
          <w:type w:val="bbPlcHdr"/>
        </w:types>
        <w:behaviors>
          <w:behavior w:val="content"/>
        </w:behaviors>
        <w:guid w:val="{EF78948D-59A1-4E8C-BA53-6FB4EDAD956E}"/>
      </w:docPartPr>
      <w:docPartBody>
        <w:p w:rsidR="0070794C" w:rsidRDefault="005C2E65" w:rsidP="005C2E65">
          <w:pPr>
            <w:pStyle w:val="1B332FA81E3D4D869E1A7240BDD8153E"/>
          </w:pPr>
          <w:r>
            <w:rPr>
              <w:lang w:val="es-ES"/>
            </w:rPr>
            <w:t>[</w:t>
          </w:r>
          <w:r>
            <w:rPr>
              <w:rStyle w:val="Textodelmarcadordeposicin1"/>
              <w:lang w:val="es-ES"/>
            </w:rPr>
            <w:t>Fecha de inicio]</w:t>
          </w:r>
        </w:p>
      </w:docPartBody>
    </w:docPart>
    <w:docPart>
      <w:docPartPr>
        <w:name w:val="FD1155C9D84D420299CBF45EAB88E29F"/>
        <w:category>
          <w:name w:val="General"/>
          <w:gallery w:val="placeholder"/>
        </w:category>
        <w:types>
          <w:type w:val="bbPlcHdr"/>
        </w:types>
        <w:behaviors>
          <w:behavior w:val="content"/>
        </w:behaviors>
        <w:guid w:val="{1C01C9C9-F063-440E-957E-50F17319720E}"/>
      </w:docPartPr>
      <w:docPartBody>
        <w:p w:rsidR="0070794C" w:rsidRDefault="005C2E65" w:rsidP="005C2E65">
          <w:pPr>
            <w:pStyle w:val="FD1155C9D84D420299CBF45EAB88E29F"/>
          </w:pPr>
          <w:r>
            <w:rPr>
              <w:rStyle w:val="Textodelmarcadordeposicin1"/>
              <w:lang w:val="es-ES"/>
            </w:rPr>
            <w:t>[Fecha de finalización]</w:t>
          </w:r>
        </w:p>
      </w:docPartBody>
    </w:docPart>
    <w:docPart>
      <w:docPartPr>
        <w:name w:val="41089CFD025B4BDBB3967DF6F1B41FD8"/>
        <w:category>
          <w:name w:val="General"/>
          <w:gallery w:val="placeholder"/>
        </w:category>
        <w:types>
          <w:type w:val="bbPlcHdr"/>
        </w:types>
        <w:behaviors>
          <w:behavior w:val="content"/>
        </w:behaviors>
        <w:guid w:val="{FCFD860D-DC91-44FD-85F7-4DB7C929CFBC}"/>
      </w:docPartPr>
      <w:docPartBody>
        <w:p w:rsidR="0070794C" w:rsidRDefault="005C2E65" w:rsidP="005C2E65">
          <w:pPr>
            <w:pStyle w:val="41089CFD025B4BDBB3967DF6F1B41FD8"/>
          </w:pPr>
          <w:r>
            <w:rPr>
              <w:lang w:val="es-ES"/>
            </w:rPr>
            <w:t>[</w:t>
          </w:r>
          <w:r>
            <w:rPr>
              <w:rStyle w:val="Textodelmarcadordeposicin1"/>
              <w:lang w:val="es-ES"/>
            </w:rPr>
            <w:t>Fecha de inicio]</w:t>
          </w:r>
        </w:p>
      </w:docPartBody>
    </w:docPart>
    <w:docPart>
      <w:docPartPr>
        <w:name w:val="EDA59D8BCD714D99A3443007130F3512"/>
        <w:category>
          <w:name w:val="General"/>
          <w:gallery w:val="placeholder"/>
        </w:category>
        <w:types>
          <w:type w:val="bbPlcHdr"/>
        </w:types>
        <w:behaviors>
          <w:behavior w:val="content"/>
        </w:behaviors>
        <w:guid w:val="{3F142877-49D0-454E-838F-6F21F37971B8}"/>
      </w:docPartPr>
      <w:docPartBody>
        <w:p w:rsidR="0070794C" w:rsidRDefault="005C2E65" w:rsidP="005C2E65">
          <w:pPr>
            <w:pStyle w:val="EDA59D8BCD714D99A3443007130F3512"/>
          </w:pPr>
          <w:r>
            <w:rPr>
              <w:rStyle w:val="Textodelmarcadordeposicin1"/>
              <w:lang w:val="es-ES"/>
            </w:rPr>
            <w:t>[Fecha de finalización]</w:t>
          </w:r>
        </w:p>
      </w:docPartBody>
    </w:docPart>
    <w:docPart>
      <w:docPartPr>
        <w:name w:val="76990173E271499FA367B3F445903A0C"/>
        <w:category>
          <w:name w:val="General"/>
          <w:gallery w:val="placeholder"/>
        </w:category>
        <w:types>
          <w:type w:val="bbPlcHdr"/>
        </w:types>
        <w:behaviors>
          <w:behavior w:val="content"/>
        </w:behaviors>
        <w:guid w:val="{5D0887C9-A48C-447F-8B24-7A6218004677}"/>
      </w:docPartPr>
      <w:docPartBody>
        <w:p w:rsidR="0070794C" w:rsidRDefault="005C2E65" w:rsidP="005C2E65">
          <w:pPr>
            <w:pStyle w:val="76990173E271499FA367B3F445903A0C"/>
          </w:pPr>
          <w:r>
            <w:rPr>
              <w:lang w:val="es-ES"/>
            </w:rPr>
            <w:t>[</w:t>
          </w:r>
          <w:r>
            <w:rPr>
              <w:rStyle w:val="Textodelmarcadordeposicin1"/>
              <w:lang w:val="es-ES"/>
            </w:rPr>
            <w:t>Fecha de inicio]</w:t>
          </w:r>
        </w:p>
      </w:docPartBody>
    </w:docPart>
    <w:docPart>
      <w:docPartPr>
        <w:name w:val="BD928C0B2B644175A6A4212D55050882"/>
        <w:category>
          <w:name w:val="General"/>
          <w:gallery w:val="placeholder"/>
        </w:category>
        <w:types>
          <w:type w:val="bbPlcHdr"/>
        </w:types>
        <w:behaviors>
          <w:behavior w:val="content"/>
        </w:behaviors>
        <w:guid w:val="{A38D6FAC-C3EB-45CD-86F5-846FF75F9DE2}"/>
      </w:docPartPr>
      <w:docPartBody>
        <w:p w:rsidR="0070794C" w:rsidRDefault="005C2E65" w:rsidP="005C2E65">
          <w:pPr>
            <w:pStyle w:val="BD928C0B2B644175A6A4212D55050882"/>
          </w:pPr>
          <w:r>
            <w:rPr>
              <w:rStyle w:val="Textodelmarcadordeposicin1"/>
              <w:lang w:val="es-ES"/>
            </w:rPr>
            <w:t>[Fecha de finalización]</w:t>
          </w:r>
        </w:p>
      </w:docPartBody>
    </w:docPart>
    <w:docPart>
      <w:docPartPr>
        <w:name w:val="C218AD88BFA348C0B5D73A603C90239C"/>
        <w:category>
          <w:name w:val="General"/>
          <w:gallery w:val="placeholder"/>
        </w:category>
        <w:types>
          <w:type w:val="bbPlcHdr"/>
        </w:types>
        <w:behaviors>
          <w:behavior w:val="content"/>
        </w:behaviors>
        <w:guid w:val="{B0BA8EA3-60D5-4341-92D2-E1096F44F878}"/>
      </w:docPartPr>
      <w:docPartBody>
        <w:p w:rsidR="0070794C" w:rsidRDefault="005C2E65" w:rsidP="005C2E65">
          <w:pPr>
            <w:pStyle w:val="C218AD88BFA348C0B5D73A603C90239C"/>
          </w:pPr>
          <w:r>
            <w:rPr>
              <w:rStyle w:val="Textodelmarcadordeposicin1"/>
              <w:lang w:val="es-ES"/>
            </w:rPr>
            <w:t>[Seleccione la fecha]</w:t>
          </w:r>
        </w:p>
      </w:docPartBody>
    </w:docPart>
    <w:docPart>
      <w:docPartPr>
        <w:name w:val="18E948831D534FC78FC7E48170399019"/>
        <w:category>
          <w:name w:val="General"/>
          <w:gallery w:val="placeholder"/>
        </w:category>
        <w:types>
          <w:type w:val="bbPlcHdr"/>
        </w:types>
        <w:behaviors>
          <w:behavior w:val="content"/>
        </w:behaviors>
        <w:guid w:val="{43FBF2BA-8B4D-4B2E-BB89-1AE758332D47}"/>
      </w:docPartPr>
      <w:docPartBody>
        <w:p w:rsidR="0070794C" w:rsidRDefault="005C2E65" w:rsidP="005C2E65">
          <w:pPr>
            <w:pStyle w:val="18E948831D534FC78FC7E48170399019"/>
          </w:pPr>
          <w:r>
            <w:rPr>
              <w:rStyle w:val="Textodelmarcadordeposicin1"/>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E65"/>
    <w:rsid w:val="004419F0"/>
    <w:rsid w:val="005C2E65"/>
    <w:rsid w:val="005F5FFA"/>
    <w:rsid w:val="0070794C"/>
    <w:rsid w:val="008C7E73"/>
    <w:rsid w:val="009D10BA"/>
    <w:rsid w:val="00AB4C75"/>
    <w:rsid w:val="00B64B48"/>
    <w:rsid w:val="00DC24E2"/>
    <w:rsid w:val="00FF0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0AA1E956CD8480FBDEC82F0A2E1DAFB">
    <w:name w:val="50AA1E956CD8480FBDEC82F0A2E1DAFB"/>
  </w:style>
  <w:style w:type="paragraph" w:customStyle="1" w:styleId="DE236558334B42C19FDE012903E6CBCF">
    <w:name w:val="DE236558334B42C19FDE012903E6CBCF"/>
  </w:style>
  <w:style w:type="paragraph" w:customStyle="1" w:styleId="CDCAF38AFE2B479B9EA917EF310ED138">
    <w:name w:val="CDCAF38AFE2B479B9EA917EF310ED138"/>
  </w:style>
  <w:style w:type="paragraph" w:customStyle="1" w:styleId="27EDF03D0C0246809BE5FF7B484A61C1">
    <w:name w:val="27EDF03D0C0246809BE5FF7B484A61C1"/>
  </w:style>
  <w:style w:type="paragraph" w:customStyle="1" w:styleId="E6094525746C4B93BCA5A64CE6517F06">
    <w:name w:val="E6094525746C4B93BCA5A64CE6517F06"/>
  </w:style>
  <w:style w:type="paragraph" w:customStyle="1" w:styleId="1DBE09B0C44A4269BB9F92CBAE2F451D">
    <w:name w:val="1DBE09B0C44A4269BB9F92CBAE2F451D"/>
  </w:style>
  <w:style w:type="paragraph" w:customStyle="1" w:styleId="55761F95840E4EC6AC1D753F50566115">
    <w:name w:val="55761F95840E4EC6AC1D753F50566115"/>
  </w:style>
  <w:style w:type="paragraph" w:customStyle="1" w:styleId="0743C6E10A054DFC9EEE21229B45D5FD">
    <w:name w:val="0743C6E10A054DFC9EEE21229B45D5FD"/>
  </w:style>
  <w:style w:type="paragraph" w:customStyle="1" w:styleId="AA551790F4BD43998EFB8AD5ED1DF1CF">
    <w:name w:val="AA551790F4BD43998EFB8AD5ED1DF1CF"/>
  </w:style>
  <w:style w:type="paragraph" w:customStyle="1" w:styleId="55FCF028592B41F2ABEFC655A132ECBB">
    <w:name w:val="55FCF028592B41F2ABEFC655A132ECBB"/>
  </w:style>
  <w:style w:type="paragraph" w:customStyle="1" w:styleId="50A59FF836544473A9305E38F1E7D97F">
    <w:name w:val="50A59FF836544473A9305E38F1E7D97F"/>
  </w:style>
  <w:style w:type="paragraph" w:customStyle="1" w:styleId="E7B3FDFA3065457E87378D6C80C11400">
    <w:name w:val="E7B3FDFA3065457E87378D6C80C11400"/>
  </w:style>
  <w:style w:type="paragraph" w:customStyle="1" w:styleId="EFF8D566A2594A0B8320F789502BEA3C">
    <w:name w:val="EFF8D566A2594A0B8320F789502BEA3C"/>
  </w:style>
  <w:style w:type="paragraph" w:customStyle="1" w:styleId="FE7C727A7CDD417ABD5FB2AFDFEEF791">
    <w:name w:val="FE7C727A7CDD417ABD5FB2AFDFEEF791"/>
  </w:style>
  <w:style w:type="paragraph" w:customStyle="1" w:styleId="C52D2572D84A43C5A81C0D9974753877">
    <w:name w:val="C52D2572D84A43C5A81C0D9974753877"/>
  </w:style>
  <w:style w:type="paragraph" w:customStyle="1" w:styleId="8DDCEF12DB2E42B0A956798919BD8DDF">
    <w:name w:val="8DDCEF12DB2E42B0A956798919BD8DDF"/>
  </w:style>
  <w:style w:type="paragraph" w:customStyle="1" w:styleId="6D0EA64264AE4E15BDB2DBB2C53B2008">
    <w:name w:val="6D0EA64264AE4E15BDB2DBB2C53B2008"/>
  </w:style>
  <w:style w:type="paragraph" w:customStyle="1" w:styleId="C043101FACAD4A9CB4D5649593B75772">
    <w:name w:val="C043101FACAD4A9CB4D5649593B75772"/>
  </w:style>
  <w:style w:type="paragraph" w:customStyle="1" w:styleId="03DCEE1FEB9D42C89EF2A437083EA00C">
    <w:name w:val="03DCEE1FEB9D42C89EF2A437083EA00C"/>
  </w:style>
  <w:style w:type="character" w:customStyle="1" w:styleId="Textodelmarcadordeposicin1">
    <w:name w:val="Texto del marcador de posición1"/>
    <w:basedOn w:val="Fuentedeprrafopredeter"/>
    <w:uiPriority w:val="99"/>
    <w:unhideWhenUsed/>
    <w:rsid w:val="009D10BA"/>
    <w:rPr>
      <w:color w:val="808080"/>
    </w:rPr>
  </w:style>
  <w:style w:type="paragraph" w:customStyle="1" w:styleId="2A6FC0EE54FC4601913DAD645FBF76FA">
    <w:name w:val="2A6FC0EE54FC4601913DAD645FBF76FA"/>
  </w:style>
  <w:style w:type="paragraph" w:customStyle="1" w:styleId="94DBFE230826404A873EB3013AF07A3E">
    <w:name w:val="94DBFE230826404A873EB3013AF07A3E"/>
  </w:style>
  <w:style w:type="paragraph" w:customStyle="1" w:styleId="8F6ED28DB11D487281DBE27B8667AA6C">
    <w:name w:val="8F6ED28DB11D487281DBE27B8667AA6C"/>
  </w:style>
  <w:style w:type="paragraph" w:customStyle="1" w:styleId="3421FA68BFBB4CBBA7A9B7AD6E009880">
    <w:name w:val="3421FA68BFBB4CBBA7A9B7AD6E009880"/>
  </w:style>
  <w:style w:type="paragraph" w:customStyle="1" w:styleId="0745519512A740BBAEEBD65F8529B467">
    <w:name w:val="0745519512A740BBAEEBD65F8529B467"/>
  </w:style>
  <w:style w:type="paragraph" w:customStyle="1" w:styleId="FCDE74495BCE43FB8961EA23C97C745F">
    <w:name w:val="FCDE74495BCE43FB8961EA23C97C745F"/>
  </w:style>
  <w:style w:type="paragraph" w:customStyle="1" w:styleId="2D09B103E76E42EB9D7B31602B8E793D">
    <w:name w:val="2D09B103E76E42EB9D7B31602B8E793D"/>
  </w:style>
  <w:style w:type="paragraph" w:customStyle="1" w:styleId="DA05824AA5B542E1B0EF16B0F16E0D35">
    <w:name w:val="DA05824AA5B542E1B0EF16B0F16E0D35"/>
  </w:style>
  <w:style w:type="paragraph" w:customStyle="1" w:styleId="7B8CDD667EEA4B06B5D1FA31B055F7AA">
    <w:name w:val="7B8CDD667EEA4B06B5D1FA31B055F7AA"/>
  </w:style>
  <w:style w:type="paragraph" w:customStyle="1" w:styleId="A30D54D2A6684D09B5D540979D728335">
    <w:name w:val="A30D54D2A6684D09B5D540979D728335"/>
  </w:style>
  <w:style w:type="paragraph" w:customStyle="1" w:styleId="DEFBB38BBE0A4F8F8799BBF005DFDDB8">
    <w:name w:val="DEFBB38BBE0A4F8F8799BBF005DFDDB8"/>
  </w:style>
  <w:style w:type="paragraph" w:customStyle="1" w:styleId="E11CB5D2AADA401C99F891B58672F1E0">
    <w:name w:val="E11CB5D2AADA401C99F891B58672F1E0"/>
  </w:style>
  <w:style w:type="paragraph" w:customStyle="1" w:styleId="619904FA72AD4996A1194B0A24EAFF65">
    <w:name w:val="619904FA72AD4996A1194B0A24EAFF65"/>
  </w:style>
  <w:style w:type="paragraph" w:customStyle="1" w:styleId="830F9A0358F84B89AC53B4B91B7A9982">
    <w:name w:val="830F9A0358F84B89AC53B4B91B7A9982"/>
  </w:style>
  <w:style w:type="paragraph" w:customStyle="1" w:styleId="C3955673AB6A4B21AF3CDF5507F87694">
    <w:name w:val="C3955673AB6A4B21AF3CDF5507F87694"/>
  </w:style>
  <w:style w:type="paragraph" w:customStyle="1" w:styleId="E757183233414C65A0962039D127FC35">
    <w:name w:val="E757183233414C65A0962039D127FC35"/>
  </w:style>
  <w:style w:type="paragraph" w:customStyle="1" w:styleId="5660761F50AE4A01A56417FB5659BF0E">
    <w:name w:val="5660761F50AE4A01A56417FB5659BF0E"/>
  </w:style>
  <w:style w:type="paragraph" w:customStyle="1" w:styleId="4D35D7C536B048C6889C132A177735A6">
    <w:name w:val="4D35D7C536B048C6889C132A177735A6"/>
  </w:style>
  <w:style w:type="paragraph" w:customStyle="1" w:styleId="DEFBB6A20D62443496BC855B77857147">
    <w:name w:val="DEFBB6A20D62443496BC855B77857147"/>
  </w:style>
  <w:style w:type="paragraph" w:customStyle="1" w:styleId="3075B9058108463EB5BC8D4ECFD2802F">
    <w:name w:val="3075B9058108463EB5BC8D4ECFD2802F"/>
  </w:style>
  <w:style w:type="paragraph" w:customStyle="1" w:styleId="4A73506153CF47CAA7D3038C3D3BFEDC">
    <w:name w:val="4A73506153CF47CAA7D3038C3D3BFEDC"/>
  </w:style>
  <w:style w:type="paragraph" w:customStyle="1" w:styleId="7D92899237A84F31AB5844D186B13EB7">
    <w:name w:val="7D92899237A84F31AB5844D186B13EB7"/>
  </w:style>
  <w:style w:type="paragraph" w:customStyle="1" w:styleId="F44154D7133C4943A53C67D322724914">
    <w:name w:val="F44154D7133C4943A53C67D322724914"/>
  </w:style>
  <w:style w:type="paragraph" w:customStyle="1" w:styleId="8B14B4AD1FC0489189D0D9A0C6488923">
    <w:name w:val="8B14B4AD1FC0489189D0D9A0C6488923"/>
  </w:style>
  <w:style w:type="paragraph" w:customStyle="1" w:styleId="34BE5CA45BE34D9E9A6DB330062C8093">
    <w:name w:val="34BE5CA45BE34D9E9A6DB330062C8093"/>
  </w:style>
  <w:style w:type="paragraph" w:customStyle="1" w:styleId="E640C095887F4972858840A7EFE793BA">
    <w:name w:val="E640C095887F4972858840A7EFE793BA"/>
  </w:style>
  <w:style w:type="paragraph" w:customStyle="1" w:styleId="EAB430F7C2E74EF1BDC3245E9AB63660">
    <w:name w:val="EAB430F7C2E74EF1BDC3245E9AB63660"/>
  </w:style>
  <w:style w:type="paragraph" w:customStyle="1" w:styleId="59650E48DCDB42A9B9AE20BAEF97A2A5">
    <w:name w:val="59650E48DCDB42A9B9AE20BAEF97A2A5"/>
  </w:style>
  <w:style w:type="paragraph" w:customStyle="1" w:styleId="45597602AFE04860AEA836BC20BB6288">
    <w:name w:val="45597602AFE04860AEA836BC20BB6288"/>
  </w:style>
  <w:style w:type="paragraph" w:customStyle="1" w:styleId="C1C17F64084540B1B4D74C0852EFEE41">
    <w:name w:val="C1C17F64084540B1B4D74C0852EFEE41"/>
  </w:style>
  <w:style w:type="paragraph" w:customStyle="1" w:styleId="2403C3D306C94BF1A94569A4D492BAB7">
    <w:name w:val="2403C3D306C94BF1A94569A4D492BAB7"/>
  </w:style>
  <w:style w:type="paragraph" w:customStyle="1" w:styleId="0CC71727ABA04075AFB5F3B814E2B395">
    <w:name w:val="0CC71727ABA04075AFB5F3B814E2B395"/>
  </w:style>
  <w:style w:type="paragraph" w:customStyle="1" w:styleId="1938C8ADFEB84D42A5C3035FBEDE2540">
    <w:name w:val="1938C8ADFEB84D42A5C3035FBEDE2540"/>
  </w:style>
  <w:style w:type="paragraph" w:customStyle="1" w:styleId="EA5CACCE93D14E5A9BC1125D7A3E761E">
    <w:name w:val="EA5CACCE93D14E5A9BC1125D7A3E761E"/>
  </w:style>
  <w:style w:type="paragraph" w:customStyle="1" w:styleId="DAD142A5F04444F2896352DB1F49D084">
    <w:name w:val="DAD142A5F04444F2896352DB1F49D084"/>
  </w:style>
  <w:style w:type="paragraph" w:customStyle="1" w:styleId="FA58CA04EBE34A7288B8302E6A42679A">
    <w:name w:val="FA58CA04EBE34A7288B8302E6A42679A"/>
  </w:style>
  <w:style w:type="paragraph" w:customStyle="1" w:styleId="1A540DBCCB3F4F41B50823F657DB37DE">
    <w:name w:val="1A540DBCCB3F4F41B50823F657DB37DE"/>
  </w:style>
  <w:style w:type="paragraph" w:customStyle="1" w:styleId="6CBA2CB1F1E544AAAE1D7ECE48F00475">
    <w:name w:val="6CBA2CB1F1E544AAAE1D7ECE48F00475"/>
    <w:rsid w:val="005C2E65"/>
  </w:style>
  <w:style w:type="paragraph" w:customStyle="1" w:styleId="EB92DD52E2004B7F8CE9D302C5795298">
    <w:name w:val="EB92DD52E2004B7F8CE9D302C5795298"/>
    <w:rsid w:val="005C2E65"/>
  </w:style>
  <w:style w:type="paragraph" w:customStyle="1" w:styleId="F36AA6A3348E452D9B949A91E3742480">
    <w:name w:val="F36AA6A3348E452D9B949A91E3742480"/>
    <w:rsid w:val="005C2E65"/>
  </w:style>
  <w:style w:type="paragraph" w:customStyle="1" w:styleId="2A4621657C8F46608206C4DF2FCD5485">
    <w:name w:val="2A4621657C8F46608206C4DF2FCD5485"/>
    <w:rsid w:val="005C2E65"/>
  </w:style>
  <w:style w:type="paragraph" w:customStyle="1" w:styleId="2A4FD60A98BD4E109A1B56FD5020551A">
    <w:name w:val="2A4FD60A98BD4E109A1B56FD5020551A"/>
    <w:rsid w:val="005C2E65"/>
  </w:style>
  <w:style w:type="paragraph" w:customStyle="1" w:styleId="A0193254212448578B8FF001691F9801">
    <w:name w:val="A0193254212448578B8FF001691F9801"/>
    <w:rsid w:val="005C2E65"/>
  </w:style>
  <w:style w:type="paragraph" w:customStyle="1" w:styleId="A94ECD9859E74C9B9490A29D889DBC56">
    <w:name w:val="A94ECD9859E74C9B9490A29D889DBC56"/>
    <w:rsid w:val="005C2E65"/>
  </w:style>
  <w:style w:type="paragraph" w:customStyle="1" w:styleId="05FA3CC44882480084313CC6CBFDA686">
    <w:name w:val="05FA3CC44882480084313CC6CBFDA686"/>
    <w:rsid w:val="005C2E65"/>
  </w:style>
  <w:style w:type="paragraph" w:customStyle="1" w:styleId="9A793C5C145E433BA6D9C050B7F19480">
    <w:name w:val="9A793C5C145E433BA6D9C050B7F19480"/>
    <w:rsid w:val="005C2E65"/>
  </w:style>
  <w:style w:type="paragraph" w:customStyle="1" w:styleId="CA58C1DA6DF84D53899376C482481F35">
    <w:name w:val="CA58C1DA6DF84D53899376C482481F35"/>
    <w:rsid w:val="005C2E65"/>
  </w:style>
  <w:style w:type="paragraph" w:customStyle="1" w:styleId="E5B2BC127061439594B0A6091C71B296">
    <w:name w:val="E5B2BC127061439594B0A6091C71B296"/>
    <w:rsid w:val="005C2E65"/>
  </w:style>
  <w:style w:type="paragraph" w:customStyle="1" w:styleId="4B5BD203FDA146BE921F27B204E3A289">
    <w:name w:val="4B5BD203FDA146BE921F27B204E3A289"/>
    <w:rsid w:val="005C2E65"/>
  </w:style>
  <w:style w:type="paragraph" w:customStyle="1" w:styleId="160537D8B9FF44F9872D4FE55980E38F">
    <w:name w:val="160537D8B9FF44F9872D4FE55980E38F"/>
    <w:rsid w:val="005C2E65"/>
  </w:style>
  <w:style w:type="paragraph" w:customStyle="1" w:styleId="AC88BC11860E4EAAB7B6C9C060FB506A">
    <w:name w:val="AC88BC11860E4EAAB7B6C9C060FB506A"/>
    <w:rsid w:val="005C2E65"/>
  </w:style>
  <w:style w:type="paragraph" w:customStyle="1" w:styleId="46D19A78025D47F1BAFEE78C99EF3122">
    <w:name w:val="46D19A78025D47F1BAFEE78C99EF3122"/>
    <w:rsid w:val="005C2E65"/>
  </w:style>
  <w:style w:type="paragraph" w:customStyle="1" w:styleId="8590EE2DC4414846ADF777CA52EBD9B7">
    <w:name w:val="8590EE2DC4414846ADF777CA52EBD9B7"/>
    <w:rsid w:val="005C2E65"/>
  </w:style>
  <w:style w:type="paragraph" w:customStyle="1" w:styleId="8DC0BA1D4D2943CD8ADD29DFA72AD7CA">
    <w:name w:val="8DC0BA1D4D2943CD8ADD29DFA72AD7CA"/>
    <w:rsid w:val="005C2E65"/>
  </w:style>
  <w:style w:type="paragraph" w:customStyle="1" w:styleId="3364F1A443834D59BCECA6562A93076C">
    <w:name w:val="3364F1A443834D59BCECA6562A93076C"/>
    <w:rsid w:val="005C2E65"/>
  </w:style>
  <w:style w:type="paragraph" w:customStyle="1" w:styleId="DEBED47E2FB64599A17424EED3585EB1">
    <w:name w:val="DEBED47E2FB64599A17424EED3585EB1"/>
    <w:rsid w:val="005C2E65"/>
  </w:style>
  <w:style w:type="paragraph" w:customStyle="1" w:styleId="F0F760741E5845B5BE7BB5F9760AB524">
    <w:name w:val="F0F760741E5845B5BE7BB5F9760AB524"/>
    <w:rsid w:val="005C2E65"/>
  </w:style>
  <w:style w:type="paragraph" w:customStyle="1" w:styleId="53634B606B784F9D82202F9A48C5195F">
    <w:name w:val="53634B606B784F9D82202F9A48C5195F"/>
    <w:rsid w:val="005C2E65"/>
  </w:style>
  <w:style w:type="paragraph" w:customStyle="1" w:styleId="96B94F9169A04B2AB281F417255B0D02">
    <w:name w:val="96B94F9169A04B2AB281F417255B0D02"/>
    <w:rsid w:val="005C2E65"/>
  </w:style>
  <w:style w:type="paragraph" w:customStyle="1" w:styleId="9336D3E490494036B51252BB84FA38E1">
    <w:name w:val="9336D3E490494036B51252BB84FA38E1"/>
    <w:rsid w:val="005C2E65"/>
  </w:style>
  <w:style w:type="paragraph" w:customStyle="1" w:styleId="F144AEDEF76347358CC4241DADF38CCF">
    <w:name w:val="F144AEDEF76347358CC4241DADF38CCF"/>
    <w:rsid w:val="005C2E65"/>
  </w:style>
  <w:style w:type="paragraph" w:customStyle="1" w:styleId="1FEA8C120B0A48AF9B0598E95F4E58AA">
    <w:name w:val="1FEA8C120B0A48AF9B0598E95F4E58AA"/>
    <w:rsid w:val="005C2E65"/>
  </w:style>
  <w:style w:type="paragraph" w:customStyle="1" w:styleId="05A73C490ED2444B9CC9E23FDC1D1CFC">
    <w:name w:val="05A73C490ED2444B9CC9E23FDC1D1CFC"/>
    <w:rsid w:val="005C2E65"/>
  </w:style>
  <w:style w:type="paragraph" w:customStyle="1" w:styleId="32E9266F634A42689BD0732E1B182F8D">
    <w:name w:val="32E9266F634A42689BD0732E1B182F8D"/>
    <w:rsid w:val="005C2E65"/>
  </w:style>
  <w:style w:type="paragraph" w:customStyle="1" w:styleId="EC6FDCACE2D44F2FAAF2B5467CCFDCEA">
    <w:name w:val="EC6FDCACE2D44F2FAAF2B5467CCFDCEA"/>
    <w:rsid w:val="005C2E65"/>
  </w:style>
  <w:style w:type="paragraph" w:customStyle="1" w:styleId="BB627D02133D409495EF77CB3D96AED5">
    <w:name w:val="BB627D02133D409495EF77CB3D96AED5"/>
    <w:rsid w:val="005C2E65"/>
  </w:style>
  <w:style w:type="paragraph" w:customStyle="1" w:styleId="1EC44817E1424F1D952009D6EEA4E28F">
    <w:name w:val="1EC44817E1424F1D952009D6EEA4E28F"/>
    <w:rsid w:val="005C2E65"/>
  </w:style>
  <w:style w:type="paragraph" w:customStyle="1" w:styleId="48047EAD9C9D42AC867DCE6298D192C0">
    <w:name w:val="48047EAD9C9D42AC867DCE6298D192C0"/>
    <w:rsid w:val="005C2E65"/>
  </w:style>
  <w:style w:type="paragraph" w:customStyle="1" w:styleId="850BF35E4606440BBB291E5A8E6DC410">
    <w:name w:val="850BF35E4606440BBB291E5A8E6DC410"/>
    <w:rsid w:val="005C2E65"/>
  </w:style>
  <w:style w:type="paragraph" w:customStyle="1" w:styleId="E51DE687EB0D4250B5652B4FA01BE827">
    <w:name w:val="E51DE687EB0D4250B5652B4FA01BE827"/>
    <w:rsid w:val="005C2E65"/>
  </w:style>
  <w:style w:type="paragraph" w:customStyle="1" w:styleId="85B7038D1F2348FDB4B0D3126252DF3A">
    <w:name w:val="85B7038D1F2348FDB4B0D3126252DF3A"/>
    <w:rsid w:val="005C2E65"/>
  </w:style>
  <w:style w:type="paragraph" w:customStyle="1" w:styleId="63E06EDB5D904375A717787440ED006E">
    <w:name w:val="63E06EDB5D904375A717787440ED006E"/>
    <w:rsid w:val="005C2E65"/>
  </w:style>
  <w:style w:type="paragraph" w:customStyle="1" w:styleId="0ACAB39DED504300A5F374B2454E60EF">
    <w:name w:val="0ACAB39DED504300A5F374B2454E60EF"/>
    <w:rsid w:val="005C2E65"/>
  </w:style>
  <w:style w:type="paragraph" w:customStyle="1" w:styleId="94E3D5A47CC74B49A140B20D18F78807">
    <w:name w:val="94E3D5A47CC74B49A140B20D18F78807"/>
    <w:rsid w:val="005C2E65"/>
  </w:style>
  <w:style w:type="paragraph" w:customStyle="1" w:styleId="9C5840015FA8480780B27A749D41808C">
    <w:name w:val="9C5840015FA8480780B27A749D41808C"/>
    <w:rsid w:val="005C2E65"/>
  </w:style>
  <w:style w:type="paragraph" w:customStyle="1" w:styleId="FF54F6FCB4444C4390547C414F108A8D">
    <w:name w:val="FF54F6FCB4444C4390547C414F108A8D"/>
    <w:rsid w:val="005C2E65"/>
  </w:style>
  <w:style w:type="paragraph" w:customStyle="1" w:styleId="A9C1B136F6F4484DA82109F08F89CC41">
    <w:name w:val="A9C1B136F6F4484DA82109F08F89CC41"/>
    <w:rsid w:val="005C2E65"/>
  </w:style>
  <w:style w:type="paragraph" w:customStyle="1" w:styleId="3D0BD7F2C6C844F0B2D495CD45337CF9">
    <w:name w:val="3D0BD7F2C6C844F0B2D495CD45337CF9"/>
    <w:rsid w:val="005C2E65"/>
  </w:style>
  <w:style w:type="paragraph" w:customStyle="1" w:styleId="D1EB1D17426E415EB246E02B2BA6E177">
    <w:name w:val="D1EB1D17426E415EB246E02B2BA6E177"/>
    <w:rsid w:val="005C2E65"/>
  </w:style>
  <w:style w:type="paragraph" w:customStyle="1" w:styleId="EBBA251ECCF04CCFAFF34B7053AA5CE5">
    <w:name w:val="EBBA251ECCF04CCFAFF34B7053AA5CE5"/>
    <w:rsid w:val="005C2E65"/>
  </w:style>
  <w:style w:type="paragraph" w:customStyle="1" w:styleId="70175CFCC8C5487898E6DFB7D8E74C16">
    <w:name w:val="70175CFCC8C5487898E6DFB7D8E74C16"/>
    <w:rsid w:val="005C2E65"/>
  </w:style>
  <w:style w:type="paragraph" w:customStyle="1" w:styleId="DAC6C41D4F5B4905B3AEB1A339F30B3A">
    <w:name w:val="DAC6C41D4F5B4905B3AEB1A339F30B3A"/>
    <w:rsid w:val="005C2E65"/>
  </w:style>
  <w:style w:type="paragraph" w:customStyle="1" w:styleId="2E5A462C33244F359D04A5A3105EE201">
    <w:name w:val="2E5A462C33244F359D04A5A3105EE201"/>
    <w:rsid w:val="005C2E65"/>
  </w:style>
  <w:style w:type="paragraph" w:customStyle="1" w:styleId="57168EA94F044557B9BAB1D7AE6D568F">
    <w:name w:val="57168EA94F044557B9BAB1D7AE6D568F"/>
    <w:rsid w:val="005C2E65"/>
  </w:style>
  <w:style w:type="paragraph" w:customStyle="1" w:styleId="9AA82174AFD34A1EA90B9F7AED0A35F7">
    <w:name w:val="9AA82174AFD34A1EA90B9F7AED0A35F7"/>
    <w:rsid w:val="005C2E65"/>
  </w:style>
  <w:style w:type="paragraph" w:customStyle="1" w:styleId="F2E9626D9FD949DBA9428B9D65B3687A">
    <w:name w:val="F2E9626D9FD949DBA9428B9D65B3687A"/>
    <w:rsid w:val="005C2E65"/>
  </w:style>
  <w:style w:type="paragraph" w:customStyle="1" w:styleId="3E8EA02405914DD186423731C9C61CD1">
    <w:name w:val="3E8EA02405914DD186423731C9C61CD1"/>
    <w:rsid w:val="005C2E65"/>
  </w:style>
  <w:style w:type="paragraph" w:customStyle="1" w:styleId="0D2D068A7F3E4D2B91487A79530134C3">
    <w:name w:val="0D2D068A7F3E4D2B91487A79530134C3"/>
    <w:rsid w:val="005C2E65"/>
  </w:style>
  <w:style w:type="paragraph" w:customStyle="1" w:styleId="4770FBF326A541A79042103899CACDA8">
    <w:name w:val="4770FBF326A541A79042103899CACDA8"/>
    <w:rsid w:val="005C2E65"/>
  </w:style>
  <w:style w:type="paragraph" w:customStyle="1" w:styleId="B39BAE422EFE4B63B56F8E49D0A73C1A">
    <w:name w:val="B39BAE422EFE4B63B56F8E49D0A73C1A"/>
    <w:rsid w:val="005C2E65"/>
  </w:style>
  <w:style w:type="paragraph" w:customStyle="1" w:styleId="22D594D9D9B04E1FB0DF4CF5DA36207D">
    <w:name w:val="22D594D9D9B04E1FB0DF4CF5DA36207D"/>
    <w:rsid w:val="005C2E65"/>
  </w:style>
  <w:style w:type="paragraph" w:customStyle="1" w:styleId="76A90A64D6274D9AB1BCB6CEEE1BB742">
    <w:name w:val="76A90A64D6274D9AB1BCB6CEEE1BB742"/>
    <w:rsid w:val="005C2E65"/>
  </w:style>
  <w:style w:type="paragraph" w:customStyle="1" w:styleId="BB450C35B5394862A210F9A8D58411FF">
    <w:name w:val="BB450C35B5394862A210F9A8D58411FF"/>
    <w:rsid w:val="005C2E65"/>
  </w:style>
  <w:style w:type="paragraph" w:customStyle="1" w:styleId="5F2A5640DED74DB885235EFE74A66755">
    <w:name w:val="5F2A5640DED74DB885235EFE74A66755"/>
    <w:rsid w:val="005C2E65"/>
  </w:style>
  <w:style w:type="paragraph" w:customStyle="1" w:styleId="0ECDA0E1DCB64F5480EC8D6B3C62D365">
    <w:name w:val="0ECDA0E1DCB64F5480EC8D6B3C62D365"/>
    <w:rsid w:val="005C2E65"/>
  </w:style>
  <w:style w:type="paragraph" w:customStyle="1" w:styleId="D44E050EB57D438F8B392DBBC3EE470F">
    <w:name w:val="D44E050EB57D438F8B392DBBC3EE470F"/>
    <w:rsid w:val="005C2E65"/>
  </w:style>
  <w:style w:type="paragraph" w:customStyle="1" w:styleId="DE7FE1F4278C4B6699C1D0AE0F1FA7FC">
    <w:name w:val="DE7FE1F4278C4B6699C1D0AE0F1FA7FC"/>
    <w:rsid w:val="005C2E65"/>
  </w:style>
  <w:style w:type="paragraph" w:customStyle="1" w:styleId="0B1B24F8A6BD4A189AE1D92D9DA046B5">
    <w:name w:val="0B1B24F8A6BD4A189AE1D92D9DA046B5"/>
    <w:rsid w:val="005C2E65"/>
  </w:style>
  <w:style w:type="paragraph" w:customStyle="1" w:styleId="11FEDA4BAEAB411596BCE93B99AD583A">
    <w:name w:val="11FEDA4BAEAB411596BCE93B99AD583A"/>
    <w:rsid w:val="005C2E65"/>
  </w:style>
  <w:style w:type="paragraph" w:customStyle="1" w:styleId="EAAFE32F5A8E487DAA8C5F5666628A07">
    <w:name w:val="EAAFE32F5A8E487DAA8C5F5666628A07"/>
    <w:rsid w:val="005C2E65"/>
  </w:style>
  <w:style w:type="paragraph" w:customStyle="1" w:styleId="9312B04704E843C0907D93C5D601032E">
    <w:name w:val="9312B04704E843C0907D93C5D601032E"/>
    <w:rsid w:val="005C2E65"/>
  </w:style>
  <w:style w:type="paragraph" w:customStyle="1" w:styleId="D7E51CA89C8F42F1A00F4A57180C4E79">
    <w:name w:val="D7E51CA89C8F42F1A00F4A57180C4E79"/>
    <w:rsid w:val="005C2E65"/>
  </w:style>
  <w:style w:type="paragraph" w:customStyle="1" w:styleId="46F544E845D74C6E89A3F25C0E04A438">
    <w:name w:val="46F544E845D74C6E89A3F25C0E04A438"/>
    <w:rsid w:val="005C2E65"/>
  </w:style>
  <w:style w:type="paragraph" w:customStyle="1" w:styleId="410FD82A1B6544838A18832BD9696560">
    <w:name w:val="410FD82A1B6544838A18832BD9696560"/>
    <w:rsid w:val="005C2E65"/>
  </w:style>
  <w:style w:type="paragraph" w:customStyle="1" w:styleId="1BFCFBA904724217A5B9D2CD21E69EDD">
    <w:name w:val="1BFCFBA904724217A5B9D2CD21E69EDD"/>
    <w:rsid w:val="005C2E65"/>
  </w:style>
  <w:style w:type="paragraph" w:customStyle="1" w:styleId="2A412A578D8340518B859686696F81CA">
    <w:name w:val="2A412A578D8340518B859686696F81CA"/>
    <w:rsid w:val="005C2E65"/>
  </w:style>
  <w:style w:type="paragraph" w:customStyle="1" w:styleId="59C78E23729D48CCA9C6F2D8669A8FE9">
    <w:name w:val="59C78E23729D48CCA9C6F2D8669A8FE9"/>
    <w:rsid w:val="005C2E65"/>
  </w:style>
  <w:style w:type="paragraph" w:customStyle="1" w:styleId="43882DA9A90C4617BCF4616B85DB4CD6">
    <w:name w:val="43882DA9A90C4617BCF4616B85DB4CD6"/>
    <w:rsid w:val="005C2E65"/>
  </w:style>
  <w:style w:type="paragraph" w:customStyle="1" w:styleId="C71D181A0FE5407CBBB23861A83F5CF6">
    <w:name w:val="C71D181A0FE5407CBBB23861A83F5CF6"/>
    <w:rsid w:val="005C2E65"/>
  </w:style>
  <w:style w:type="paragraph" w:customStyle="1" w:styleId="83AAC5EF26294A0E9A0972B2CD69B928">
    <w:name w:val="83AAC5EF26294A0E9A0972B2CD69B928"/>
    <w:rsid w:val="005C2E65"/>
  </w:style>
  <w:style w:type="paragraph" w:customStyle="1" w:styleId="BFCFA058BD48459FBE9519F8724DC720">
    <w:name w:val="BFCFA058BD48459FBE9519F8724DC720"/>
    <w:rsid w:val="005C2E65"/>
  </w:style>
  <w:style w:type="paragraph" w:customStyle="1" w:styleId="DB376AE482464B129CDE3BBABD0880B4">
    <w:name w:val="DB376AE482464B129CDE3BBABD0880B4"/>
    <w:rsid w:val="005C2E65"/>
  </w:style>
  <w:style w:type="paragraph" w:customStyle="1" w:styleId="A94F595753224D118AEAFCBCF68CCCE5">
    <w:name w:val="A94F595753224D118AEAFCBCF68CCCE5"/>
    <w:rsid w:val="005C2E65"/>
  </w:style>
  <w:style w:type="paragraph" w:customStyle="1" w:styleId="F733FD0A68964F9DA2B1ACF79047EB4C">
    <w:name w:val="F733FD0A68964F9DA2B1ACF79047EB4C"/>
    <w:rsid w:val="005C2E65"/>
  </w:style>
  <w:style w:type="paragraph" w:customStyle="1" w:styleId="31D8654F5E2743E49C40B477F59215E2">
    <w:name w:val="31D8654F5E2743E49C40B477F59215E2"/>
    <w:rsid w:val="005C2E65"/>
  </w:style>
  <w:style w:type="paragraph" w:customStyle="1" w:styleId="1631DBE20DC745C3A90CB68642B597D8">
    <w:name w:val="1631DBE20DC745C3A90CB68642B597D8"/>
    <w:rsid w:val="005C2E65"/>
  </w:style>
  <w:style w:type="paragraph" w:customStyle="1" w:styleId="CD3B274674FC4FB1AE3E5287ACADF57E">
    <w:name w:val="CD3B274674FC4FB1AE3E5287ACADF57E"/>
    <w:rsid w:val="005C2E65"/>
  </w:style>
  <w:style w:type="paragraph" w:customStyle="1" w:styleId="D49D055344124698821A2374E0CC1BAE">
    <w:name w:val="D49D055344124698821A2374E0CC1BAE"/>
    <w:rsid w:val="005C2E65"/>
  </w:style>
  <w:style w:type="paragraph" w:customStyle="1" w:styleId="34A9BFF4904D4860BE9986AA79F770CC">
    <w:name w:val="34A9BFF4904D4860BE9986AA79F770CC"/>
    <w:rsid w:val="005C2E65"/>
  </w:style>
  <w:style w:type="paragraph" w:customStyle="1" w:styleId="F58C1FE8F4844CF3AE72A46F585A76CE">
    <w:name w:val="F58C1FE8F4844CF3AE72A46F585A76CE"/>
    <w:rsid w:val="005C2E65"/>
  </w:style>
  <w:style w:type="paragraph" w:customStyle="1" w:styleId="6AEF8D75B9BD42C6817B8A9FEE0C1D07">
    <w:name w:val="6AEF8D75B9BD42C6817B8A9FEE0C1D07"/>
    <w:rsid w:val="005C2E65"/>
  </w:style>
  <w:style w:type="paragraph" w:customStyle="1" w:styleId="B0A04CD19401498595F13FDC74F79EDC">
    <w:name w:val="B0A04CD19401498595F13FDC74F79EDC"/>
    <w:rsid w:val="005C2E65"/>
  </w:style>
  <w:style w:type="paragraph" w:customStyle="1" w:styleId="AA64ABFCA5544B72859089F6E2046FAA">
    <w:name w:val="AA64ABFCA5544B72859089F6E2046FAA"/>
    <w:rsid w:val="005C2E65"/>
  </w:style>
  <w:style w:type="paragraph" w:customStyle="1" w:styleId="3BAEFA55845A4AAFAF84429F3DC387C7">
    <w:name w:val="3BAEFA55845A4AAFAF84429F3DC387C7"/>
    <w:rsid w:val="005C2E65"/>
  </w:style>
  <w:style w:type="paragraph" w:customStyle="1" w:styleId="9C7947D181874B028CA80D2464B7A756">
    <w:name w:val="9C7947D181874B028CA80D2464B7A756"/>
    <w:rsid w:val="005C2E65"/>
  </w:style>
  <w:style w:type="paragraph" w:customStyle="1" w:styleId="A8661DFF006D4F6E989CEA589A927EDF">
    <w:name w:val="A8661DFF006D4F6E989CEA589A927EDF"/>
    <w:rsid w:val="005C2E65"/>
  </w:style>
  <w:style w:type="paragraph" w:customStyle="1" w:styleId="28ED371808A8453996F76FC800358AC4">
    <w:name w:val="28ED371808A8453996F76FC800358AC4"/>
    <w:rsid w:val="005C2E65"/>
  </w:style>
  <w:style w:type="paragraph" w:customStyle="1" w:styleId="BC25D6DA7AA742CCB23B8C0578EDD06D">
    <w:name w:val="BC25D6DA7AA742CCB23B8C0578EDD06D"/>
    <w:rsid w:val="005C2E65"/>
  </w:style>
  <w:style w:type="paragraph" w:customStyle="1" w:styleId="09C8E5E3804A499C95E5014202EA2356">
    <w:name w:val="09C8E5E3804A499C95E5014202EA2356"/>
    <w:rsid w:val="005C2E65"/>
  </w:style>
  <w:style w:type="paragraph" w:customStyle="1" w:styleId="6274409DD1B74FF1987BFEF2F80E8420">
    <w:name w:val="6274409DD1B74FF1987BFEF2F80E8420"/>
    <w:rsid w:val="005C2E65"/>
  </w:style>
  <w:style w:type="paragraph" w:customStyle="1" w:styleId="B591E13EF0B04F76BE6BD07663860637">
    <w:name w:val="B591E13EF0B04F76BE6BD07663860637"/>
    <w:rsid w:val="005C2E65"/>
  </w:style>
  <w:style w:type="paragraph" w:customStyle="1" w:styleId="2A2664D019824FC3917F8E2A5FDC7CFC">
    <w:name w:val="2A2664D019824FC3917F8E2A5FDC7CFC"/>
    <w:rsid w:val="005C2E65"/>
  </w:style>
  <w:style w:type="paragraph" w:customStyle="1" w:styleId="C64BC1A49F2F49B285E7B26AAFBF7525">
    <w:name w:val="C64BC1A49F2F49B285E7B26AAFBF7525"/>
    <w:rsid w:val="005C2E65"/>
  </w:style>
  <w:style w:type="paragraph" w:customStyle="1" w:styleId="249FCE4E0D8D42B2B901561E6D8EEF37">
    <w:name w:val="249FCE4E0D8D42B2B901561E6D8EEF37"/>
    <w:rsid w:val="005C2E65"/>
  </w:style>
  <w:style w:type="paragraph" w:customStyle="1" w:styleId="97F0632FF06745D9AAF49E9D5309F4A2">
    <w:name w:val="97F0632FF06745D9AAF49E9D5309F4A2"/>
    <w:rsid w:val="005C2E65"/>
  </w:style>
  <w:style w:type="paragraph" w:customStyle="1" w:styleId="67D8C18FC31D4AC299C60F0BF4A57132">
    <w:name w:val="67D8C18FC31D4AC299C60F0BF4A57132"/>
    <w:rsid w:val="005C2E65"/>
  </w:style>
  <w:style w:type="paragraph" w:customStyle="1" w:styleId="0268C05967EA4296978713E95E68F61A">
    <w:name w:val="0268C05967EA4296978713E95E68F61A"/>
    <w:rsid w:val="005C2E65"/>
  </w:style>
  <w:style w:type="paragraph" w:customStyle="1" w:styleId="A303AEDA08494A06AD94BD9E58CDFC88">
    <w:name w:val="A303AEDA08494A06AD94BD9E58CDFC88"/>
    <w:rsid w:val="005C2E65"/>
  </w:style>
  <w:style w:type="paragraph" w:customStyle="1" w:styleId="ABA7C69885754482BD42587B67AD048C">
    <w:name w:val="ABA7C69885754482BD42587B67AD048C"/>
    <w:rsid w:val="005C2E65"/>
  </w:style>
  <w:style w:type="paragraph" w:customStyle="1" w:styleId="3363D02C721B4BA8BED48317CCE8D76B">
    <w:name w:val="3363D02C721B4BA8BED48317CCE8D76B"/>
    <w:rsid w:val="005C2E65"/>
  </w:style>
  <w:style w:type="paragraph" w:customStyle="1" w:styleId="8C7F0BCBB39C47ADAFBA99424ADD0AF3">
    <w:name w:val="8C7F0BCBB39C47ADAFBA99424ADD0AF3"/>
    <w:rsid w:val="005C2E65"/>
  </w:style>
  <w:style w:type="paragraph" w:customStyle="1" w:styleId="82A608DA754E4BA689487A985ABA5CD2">
    <w:name w:val="82A608DA754E4BA689487A985ABA5CD2"/>
    <w:rsid w:val="005C2E65"/>
  </w:style>
  <w:style w:type="paragraph" w:customStyle="1" w:styleId="6DCF76707B4D4446959DF8634AE69A30">
    <w:name w:val="6DCF76707B4D4446959DF8634AE69A30"/>
    <w:rsid w:val="005C2E65"/>
  </w:style>
  <w:style w:type="paragraph" w:customStyle="1" w:styleId="4325CC0E98C94B31BE090903E75AFDD9">
    <w:name w:val="4325CC0E98C94B31BE090903E75AFDD9"/>
    <w:rsid w:val="005C2E65"/>
  </w:style>
  <w:style w:type="paragraph" w:customStyle="1" w:styleId="0CB9BF5639EE4686B018F5B9AAD7B28A">
    <w:name w:val="0CB9BF5639EE4686B018F5B9AAD7B28A"/>
    <w:rsid w:val="005C2E65"/>
  </w:style>
  <w:style w:type="paragraph" w:customStyle="1" w:styleId="59D941FCCB4B4A8084A6619F82F927BB">
    <w:name w:val="59D941FCCB4B4A8084A6619F82F927BB"/>
    <w:rsid w:val="005C2E65"/>
  </w:style>
  <w:style w:type="paragraph" w:customStyle="1" w:styleId="3459444F804C454EBF7D58CBBFB72A9A">
    <w:name w:val="3459444F804C454EBF7D58CBBFB72A9A"/>
    <w:rsid w:val="005C2E65"/>
  </w:style>
  <w:style w:type="paragraph" w:customStyle="1" w:styleId="D7FC7E998CD84232BC11DD878377E696">
    <w:name w:val="D7FC7E998CD84232BC11DD878377E696"/>
    <w:rsid w:val="005C2E65"/>
  </w:style>
  <w:style w:type="paragraph" w:customStyle="1" w:styleId="308E07310D644F3FB7D482C7572D95ED">
    <w:name w:val="308E07310D644F3FB7D482C7572D95ED"/>
    <w:rsid w:val="005C2E65"/>
  </w:style>
  <w:style w:type="paragraph" w:customStyle="1" w:styleId="5849682834F8438281B535B0D0113C18">
    <w:name w:val="5849682834F8438281B535B0D0113C18"/>
    <w:rsid w:val="005C2E65"/>
  </w:style>
  <w:style w:type="paragraph" w:customStyle="1" w:styleId="E91B64B78CFA4B2B9DFF24C711AA4AB9">
    <w:name w:val="E91B64B78CFA4B2B9DFF24C711AA4AB9"/>
    <w:rsid w:val="005C2E65"/>
  </w:style>
  <w:style w:type="paragraph" w:customStyle="1" w:styleId="084FF5CC0B774430B4423FAB3050E995">
    <w:name w:val="084FF5CC0B774430B4423FAB3050E995"/>
    <w:rsid w:val="005C2E65"/>
  </w:style>
  <w:style w:type="paragraph" w:customStyle="1" w:styleId="81BA62F877C8408F922386C00B04CDBC">
    <w:name w:val="81BA62F877C8408F922386C00B04CDBC"/>
    <w:rsid w:val="005C2E65"/>
  </w:style>
  <w:style w:type="paragraph" w:customStyle="1" w:styleId="FD5381800CD94EACB408B66101293BC6">
    <w:name w:val="FD5381800CD94EACB408B66101293BC6"/>
    <w:rsid w:val="005C2E65"/>
  </w:style>
  <w:style w:type="paragraph" w:customStyle="1" w:styleId="64A507ECB2994AA7AB4DA75B369C304B">
    <w:name w:val="64A507ECB2994AA7AB4DA75B369C304B"/>
    <w:rsid w:val="005C2E65"/>
  </w:style>
  <w:style w:type="paragraph" w:customStyle="1" w:styleId="03DF66996EE74762B8A006C3CF64745F">
    <w:name w:val="03DF66996EE74762B8A006C3CF64745F"/>
    <w:rsid w:val="005C2E65"/>
  </w:style>
  <w:style w:type="paragraph" w:customStyle="1" w:styleId="FA7297211D7A44A7988182CF582FF40F">
    <w:name w:val="FA7297211D7A44A7988182CF582FF40F"/>
    <w:rsid w:val="005C2E65"/>
  </w:style>
  <w:style w:type="paragraph" w:customStyle="1" w:styleId="B326333414C5473F875584FDE28FC8E0">
    <w:name w:val="B326333414C5473F875584FDE28FC8E0"/>
    <w:rsid w:val="005C2E65"/>
  </w:style>
  <w:style w:type="paragraph" w:customStyle="1" w:styleId="AEABD4670B6245BDB2F28401606576B7">
    <w:name w:val="AEABD4670B6245BDB2F28401606576B7"/>
    <w:rsid w:val="005C2E65"/>
  </w:style>
  <w:style w:type="paragraph" w:customStyle="1" w:styleId="0A4C94A2E4734F29B2FD35B2AB8DFB4D">
    <w:name w:val="0A4C94A2E4734F29B2FD35B2AB8DFB4D"/>
    <w:rsid w:val="005C2E65"/>
  </w:style>
  <w:style w:type="paragraph" w:customStyle="1" w:styleId="E176752F520D43D5A189D4F108FFC20B">
    <w:name w:val="E176752F520D43D5A189D4F108FFC20B"/>
    <w:rsid w:val="005C2E65"/>
  </w:style>
  <w:style w:type="paragraph" w:customStyle="1" w:styleId="8D421DD1DF3547D2B0574A302D1DFEFA">
    <w:name w:val="8D421DD1DF3547D2B0574A302D1DFEFA"/>
    <w:rsid w:val="005C2E65"/>
  </w:style>
  <w:style w:type="paragraph" w:customStyle="1" w:styleId="71B9CE52FB8C4FF3958ECB9A6DDFFC00">
    <w:name w:val="71B9CE52FB8C4FF3958ECB9A6DDFFC00"/>
    <w:rsid w:val="005C2E65"/>
  </w:style>
  <w:style w:type="paragraph" w:customStyle="1" w:styleId="F207254901F24D41BD2FF094846F4064">
    <w:name w:val="F207254901F24D41BD2FF094846F4064"/>
    <w:rsid w:val="005C2E65"/>
  </w:style>
  <w:style w:type="paragraph" w:customStyle="1" w:styleId="EA2C3B33CC424A348679DDDB87E0CE6C">
    <w:name w:val="EA2C3B33CC424A348679DDDB87E0CE6C"/>
    <w:rsid w:val="005C2E65"/>
  </w:style>
  <w:style w:type="paragraph" w:customStyle="1" w:styleId="6CF7F0AF96364D7F9A9B7218971CD47C">
    <w:name w:val="6CF7F0AF96364D7F9A9B7218971CD47C"/>
    <w:rsid w:val="005C2E65"/>
  </w:style>
  <w:style w:type="paragraph" w:customStyle="1" w:styleId="9B72E4151DF94FD2B87B961B224ADF83">
    <w:name w:val="9B72E4151DF94FD2B87B961B224ADF83"/>
    <w:rsid w:val="005C2E65"/>
  </w:style>
  <w:style w:type="paragraph" w:customStyle="1" w:styleId="8EB832CF1CFD43AD867459C264E9EE79">
    <w:name w:val="8EB832CF1CFD43AD867459C264E9EE79"/>
    <w:rsid w:val="005C2E65"/>
  </w:style>
  <w:style w:type="paragraph" w:customStyle="1" w:styleId="1104802281C94C8B926453EAAD3C3FE4">
    <w:name w:val="1104802281C94C8B926453EAAD3C3FE4"/>
    <w:rsid w:val="005C2E65"/>
  </w:style>
  <w:style w:type="paragraph" w:customStyle="1" w:styleId="E8065962A4F748369B22701EDE4B2906">
    <w:name w:val="E8065962A4F748369B22701EDE4B2906"/>
    <w:rsid w:val="005C2E65"/>
  </w:style>
  <w:style w:type="paragraph" w:customStyle="1" w:styleId="303FFF61AC0E4EA0907575786E9A8C9F">
    <w:name w:val="303FFF61AC0E4EA0907575786E9A8C9F"/>
    <w:rsid w:val="005C2E65"/>
  </w:style>
  <w:style w:type="paragraph" w:customStyle="1" w:styleId="3CEF9DD3FE9F4AA89498E980F999F177">
    <w:name w:val="3CEF9DD3FE9F4AA89498E980F999F177"/>
    <w:rsid w:val="005C2E65"/>
  </w:style>
  <w:style w:type="paragraph" w:customStyle="1" w:styleId="FEF4B445D17A435798AF8884D01BC18E">
    <w:name w:val="FEF4B445D17A435798AF8884D01BC18E"/>
    <w:rsid w:val="005C2E65"/>
  </w:style>
  <w:style w:type="paragraph" w:customStyle="1" w:styleId="8563B36555CD45448075201593A72BF3">
    <w:name w:val="8563B36555CD45448075201593A72BF3"/>
    <w:rsid w:val="005C2E65"/>
  </w:style>
  <w:style w:type="paragraph" w:customStyle="1" w:styleId="EAACF9D839514AC8A11CABF8003F2566">
    <w:name w:val="EAACF9D839514AC8A11CABF8003F2566"/>
    <w:rsid w:val="005C2E65"/>
  </w:style>
  <w:style w:type="paragraph" w:customStyle="1" w:styleId="C4D7B7646B234964A37C7C7694D2B6B4">
    <w:name w:val="C4D7B7646B234964A37C7C7694D2B6B4"/>
    <w:rsid w:val="005C2E65"/>
  </w:style>
  <w:style w:type="paragraph" w:customStyle="1" w:styleId="60403D9CB7E04ADC963870967824E35A">
    <w:name w:val="60403D9CB7E04ADC963870967824E35A"/>
    <w:rsid w:val="005C2E65"/>
  </w:style>
  <w:style w:type="paragraph" w:customStyle="1" w:styleId="2166A745BA7E4427AC6B295966662DE6">
    <w:name w:val="2166A745BA7E4427AC6B295966662DE6"/>
    <w:rsid w:val="005C2E65"/>
  </w:style>
  <w:style w:type="paragraph" w:customStyle="1" w:styleId="1E4E8E5F16AF44229836F4766C0EFEAB">
    <w:name w:val="1E4E8E5F16AF44229836F4766C0EFEAB"/>
    <w:rsid w:val="005C2E65"/>
  </w:style>
  <w:style w:type="paragraph" w:customStyle="1" w:styleId="D3CAE6CC5CAC4DC39301A37C4EFEA1BF">
    <w:name w:val="D3CAE6CC5CAC4DC39301A37C4EFEA1BF"/>
    <w:rsid w:val="005C2E65"/>
  </w:style>
  <w:style w:type="paragraph" w:customStyle="1" w:styleId="57BAC25BCFCF4DF8814FC836298E68C3">
    <w:name w:val="57BAC25BCFCF4DF8814FC836298E68C3"/>
    <w:rsid w:val="005C2E65"/>
  </w:style>
  <w:style w:type="paragraph" w:customStyle="1" w:styleId="75EE0CB76380419D9996A1999B8BFD20">
    <w:name w:val="75EE0CB76380419D9996A1999B8BFD20"/>
    <w:rsid w:val="005C2E65"/>
  </w:style>
  <w:style w:type="paragraph" w:customStyle="1" w:styleId="A6DA24BC20D24D42B663BFD1A7CA7814">
    <w:name w:val="A6DA24BC20D24D42B663BFD1A7CA7814"/>
    <w:rsid w:val="005C2E65"/>
  </w:style>
  <w:style w:type="paragraph" w:customStyle="1" w:styleId="2D3D77C1633640878773211A8580F8BC">
    <w:name w:val="2D3D77C1633640878773211A8580F8BC"/>
    <w:rsid w:val="005C2E65"/>
  </w:style>
  <w:style w:type="paragraph" w:customStyle="1" w:styleId="D0A0F5735BAD4B54BA964CC05A4CB1D5">
    <w:name w:val="D0A0F5735BAD4B54BA964CC05A4CB1D5"/>
    <w:rsid w:val="005C2E65"/>
  </w:style>
  <w:style w:type="paragraph" w:customStyle="1" w:styleId="ECA1E0FA69484BCC975D6CD2B79CD414">
    <w:name w:val="ECA1E0FA69484BCC975D6CD2B79CD414"/>
    <w:rsid w:val="005C2E65"/>
  </w:style>
  <w:style w:type="paragraph" w:customStyle="1" w:styleId="DD43480167874679A043684AE39A38EE">
    <w:name w:val="DD43480167874679A043684AE39A38EE"/>
    <w:rsid w:val="005C2E65"/>
  </w:style>
  <w:style w:type="paragraph" w:customStyle="1" w:styleId="AFD3DAFC282642BBAD8BBDA5C747004F">
    <w:name w:val="AFD3DAFC282642BBAD8BBDA5C747004F"/>
    <w:rsid w:val="005C2E65"/>
  </w:style>
  <w:style w:type="paragraph" w:customStyle="1" w:styleId="44FCBF7A47E5499085C781D062CDC835">
    <w:name w:val="44FCBF7A47E5499085C781D062CDC835"/>
    <w:rsid w:val="005C2E65"/>
  </w:style>
  <w:style w:type="paragraph" w:customStyle="1" w:styleId="07D47F0AEBA344B5A7EA67C720BEE785">
    <w:name w:val="07D47F0AEBA344B5A7EA67C720BEE785"/>
    <w:rsid w:val="005C2E65"/>
  </w:style>
  <w:style w:type="paragraph" w:customStyle="1" w:styleId="A2D58D1B719F4ADE984FC466430BDFA3">
    <w:name w:val="A2D58D1B719F4ADE984FC466430BDFA3"/>
    <w:rsid w:val="005C2E65"/>
  </w:style>
  <w:style w:type="paragraph" w:customStyle="1" w:styleId="F8C491C632374C1EB2467454DBC6ADCE">
    <w:name w:val="F8C491C632374C1EB2467454DBC6ADCE"/>
    <w:rsid w:val="005C2E65"/>
  </w:style>
  <w:style w:type="paragraph" w:customStyle="1" w:styleId="E1063C2A06EB46AF92C0BFED6DD0008A">
    <w:name w:val="E1063C2A06EB46AF92C0BFED6DD0008A"/>
    <w:rsid w:val="005C2E65"/>
  </w:style>
  <w:style w:type="paragraph" w:customStyle="1" w:styleId="589782B0774645A491D5D84452D3FF67">
    <w:name w:val="589782B0774645A491D5D84452D3FF67"/>
    <w:rsid w:val="005C2E65"/>
  </w:style>
  <w:style w:type="paragraph" w:customStyle="1" w:styleId="FF7AB1332681482889EDD5A263C52553">
    <w:name w:val="FF7AB1332681482889EDD5A263C52553"/>
    <w:rsid w:val="005C2E65"/>
  </w:style>
  <w:style w:type="paragraph" w:customStyle="1" w:styleId="566DEE5D93D040C6B8E6E62EA481E490">
    <w:name w:val="566DEE5D93D040C6B8E6E62EA481E490"/>
    <w:rsid w:val="005C2E65"/>
  </w:style>
  <w:style w:type="paragraph" w:customStyle="1" w:styleId="BF38895235DC47E6AD54B04694C0A5D4">
    <w:name w:val="BF38895235DC47E6AD54B04694C0A5D4"/>
    <w:rsid w:val="005C2E65"/>
  </w:style>
  <w:style w:type="paragraph" w:customStyle="1" w:styleId="7847EBE468044A37A99A8F1F0B584832">
    <w:name w:val="7847EBE468044A37A99A8F1F0B584832"/>
    <w:rsid w:val="005C2E65"/>
  </w:style>
  <w:style w:type="paragraph" w:customStyle="1" w:styleId="02A00B5F91D244A18A287BD5AFE572C8">
    <w:name w:val="02A00B5F91D244A18A287BD5AFE572C8"/>
    <w:rsid w:val="005C2E65"/>
  </w:style>
  <w:style w:type="paragraph" w:customStyle="1" w:styleId="E70A941B569C4C81809B713CC46F100C">
    <w:name w:val="E70A941B569C4C81809B713CC46F100C"/>
    <w:rsid w:val="005C2E65"/>
  </w:style>
  <w:style w:type="paragraph" w:customStyle="1" w:styleId="9E95E7160FAA412A8E32D4C8A2D49942">
    <w:name w:val="9E95E7160FAA412A8E32D4C8A2D49942"/>
    <w:rsid w:val="005C2E65"/>
  </w:style>
  <w:style w:type="paragraph" w:customStyle="1" w:styleId="D6B648F6095542AB9DE4FC4E87EFF844">
    <w:name w:val="D6B648F6095542AB9DE4FC4E87EFF844"/>
    <w:rsid w:val="005C2E65"/>
  </w:style>
  <w:style w:type="paragraph" w:customStyle="1" w:styleId="458EE32D050F465FAEEE831A07AA8C89">
    <w:name w:val="458EE32D050F465FAEEE831A07AA8C89"/>
    <w:rsid w:val="005C2E65"/>
  </w:style>
  <w:style w:type="paragraph" w:customStyle="1" w:styleId="4978E521462543C29BB8B06DB6D35065">
    <w:name w:val="4978E521462543C29BB8B06DB6D35065"/>
    <w:rsid w:val="005C2E65"/>
  </w:style>
  <w:style w:type="paragraph" w:customStyle="1" w:styleId="B4683CB7BC65424D87C0AB17725F6167">
    <w:name w:val="B4683CB7BC65424D87C0AB17725F6167"/>
    <w:rsid w:val="005C2E65"/>
  </w:style>
  <w:style w:type="paragraph" w:customStyle="1" w:styleId="251AFF92B20347608BC51FA2F06E716E">
    <w:name w:val="251AFF92B20347608BC51FA2F06E716E"/>
    <w:rsid w:val="005C2E65"/>
  </w:style>
  <w:style w:type="paragraph" w:customStyle="1" w:styleId="499A53E6A22A40CB9368235449C0A75E">
    <w:name w:val="499A53E6A22A40CB9368235449C0A75E"/>
    <w:rsid w:val="005C2E65"/>
  </w:style>
  <w:style w:type="paragraph" w:customStyle="1" w:styleId="45C87A470FBA4B2B92C91DF15CAB7FD8">
    <w:name w:val="45C87A470FBA4B2B92C91DF15CAB7FD8"/>
    <w:rsid w:val="005C2E65"/>
  </w:style>
  <w:style w:type="paragraph" w:customStyle="1" w:styleId="3A861BA0D41D4BED8D3C69C959C57057">
    <w:name w:val="3A861BA0D41D4BED8D3C69C959C57057"/>
    <w:rsid w:val="005C2E65"/>
  </w:style>
  <w:style w:type="paragraph" w:customStyle="1" w:styleId="EAF1726D521D4621895153A02F0B5D49">
    <w:name w:val="EAF1726D521D4621895153A02F0B5D49"/>
    <w:rsid w:val="005C2E65"/>
  </w:style>
  <w:style w:type="paragraph" w:customStyle="1" w:styleId="95E7ED102AD64715A4D28280E71A87E4">
    <w:name w:val="95E7ED102AD64715A4D28280E71A87E4"/>
    <w:rsid w:val="005C2E65"/>
  </w:style>
  <w:style w:type="paragraph" w:customStyle="1" w:styleId="1B332FA81E3D4D869E1A7240BDD8153E">
    <w:name w:val="1B332FA81E3D4D869E1A7240BDD8153E"/>
    <w:rsid w:val="005C2E65"/>
  </w:style>
  <w:style w:type="paragraph" w:customStyle="1" w:styleId="FD1155C9D84D420299CBF45EAB88E29F">
    <w:name w:val="FD1155C9D84D420299CBF45EAB88E29F"/>
    <w:rsid w:val="005C2E65"/>
  </w:style>
  <w:style w:type="paragraph" w:customStyle="1" w:styleId="41089CFD025B4BDBB3967DF6F1B41FD8">
    <w:name w:val="41089CFD025B4BDBB3967DF6F1B41FD8"/>
    <w:rsid w:val="005C2E65"/>
  </w:style>
  <w:style w:type="paragraph" w:customStyle="1" w:styleId="EDA59D8BCD714D99A3443007130F3512">
    <w:name w:val="EDA59D8BCD714D99A3443007130F3512"/>
    <w:rsid w:val="005C2E65"/>
  </w:style>
  <w:style w:type="paragraph" w:customStyle="1" w:styleId="76990173E271499FA367B3F445903A0C">
    <w:name w:val="76990173E271499FA367B3F445903A0C"/>
    <w:rsid w:val="005C2E65"/>
  </w:style>
  <w:style w:type="paragraph" w:customStyle="1" w:styleId="BD928C0B2B644175A6A4212D55050882">
    <w:name w:val="BD928C0B2B644175A6A4212D55050882"/>
    <w:rsid w:val="005C2E65"/>
  </w:style>
  <w:style w:type="paragraph" w:customStyle="1" w:styleId="44A4FD67798A4E639CB012B617538690">
    <w:name w:val="44A4FD67798A4E639CB012B617538690"/>
    <w:rsid w:val="005C2E65"/>
  </w:style>
  <w:style w:type="paragraph" w:customStyle="1" w:styleId="A111E86F445B47DFA5042220E567BBAF">
    <w:name w:val="A111E86F445B47DFA5042220E567BBAF"/>
    <w:rsid w:val="005C2E65"/>
  </w:style>
  <w:style w:type="paragraph" w:customStyle="1" w:styleId="2901832CDBD0495E892204E7B1ACADD7">
    <w:name w:val="2901832CDBD0495E892204E7B1ACADD7"/>
    <w:rsid w:val="005C2E65"/>
  </w:style>
  <w:style w:type="paragraph" w:customStyle="1" w:styleId="C218AD88BFA348C0B5D73A603C90239C">
    <w:name w:val="C218AD88BFA348C0B5D73A603C90239C"/>
    <w:rsid w:val="005C2E65"/>
  </w:style>
  <w:style w:type="paragraph" w:customStyle="1" w:styleId="8B0500A5B3FE489EB1CA5990B9874C40">
    <w:name w:val="8B0500A5B3FE489EB1CA5990B9874C40"/>
    <w:rsid w:val="005C2E65"/>
  </w:style>
  <w:style w:type="paragraph" w:customStyle="1" w:styleId="122C8B761A4D4147AB43040A78EAE329">
    <w:name w:val="122C8B761A4D4147AB43040A78EAE329"/>
    <w:rsid w:val="005C2E65"/>
  </w:style>
  <w:style w:type="paragraph" w:customStyle="1" w:styleId="F7F4984223464A6FB38E137B27FC0C44">
    <w:name w:val="F7F4984223464A6FB38E137B27FC0C44"/>
    <w:rsid w:val="005C2E65"/>
  </w:style>
  <w:style w:type="paragraph" w:customStyle="1" w:styleId="C45245BAEFB24D99BF7A03DC3A5DAC12">
    <w:name w:val="C45245BAEFB24D99BF7A03DC3A5DAC12"/>
    <w:rsid w:val="005C2E65"/>
  </w:style>
  <w:style w:type="paragraph" w:customStyle="1" w:styleId="4526F014956B4629958F192A6A7A1ABE">
    <w:name w:val="4526F014956B4629958F192A6A7A1ABE"/>
    <w:rsid w:val="005C2E65"/>
  </w:style>
  <w:style w:type="paragraph" w:customStyle="1" w:styleId="EB605880CDBB48FCB5CCA329A623782B">
    <w:name w:val="EB605880CDBB48FCB5CCA329A623782B"/>
    <w:rsid w:val="005C2E65"/>
  </w:style>
  <w:style w:type="paragraph" w:customStyle="1" w:styleId="109C256BF65948EC86966678DC67669B">
    <w:name w:val="109C256BF65948EC86966678DC67669B"/>
    <w:rsid w:val="005C2E65"/>
  </w:style>
  <w:style w:type="paragraph" w:customStyle="1" w:styleId="A173D993D5F6400ABFBF949AAC571348">
    <w:name w:val="A173D993D5F6400ABFBF949AAC571348"/>
    <w:rsid w:val="005C2E65"/>
  </w:style>
  <w:style w:type="paragraph" w:customStyle="1" w:styleId="FF1C35EB118C4B15B9A32600DDA99843">
    <w:name w:val="FF1C35EB118C4B15B9A32600DDA99843"/>
    <w:rsid w:val="005C2E65"/>
  </w:style>
  <w:style w:type="paragraph" w:customStyle="1" w:styleId="FB52DC3B2EC844C2877D9FDA0D251944">
    <w:name w:val="FB52DC3B2EC844C2877D9FDA0D251944"/>
    <w:rsid w:val="005C2E65"/>
  </w:style>
  <w:style w:type="paragraph" w:customStyle="1" w:styleId="14010DC3E86C4A24AC2CC5FA460DB4B8">
    <w:name w:val="14010DC3E86C4A24AC2CC5FA460DB4B8"/>
    <w:rsid w:val="005C2E65"/>
  </w:style>
  <w:style w:type="paragraph" w:customStyle="1" w:styleId="BF2A17355ED947158C7AF5565C8C866C">
    <w:name w:val="BF2A17355ED947158C7AF5565C8C866C"/>
    <w:rsid w:val="005C2E65"/>
  </w:style>
  <w:style w:type="paragraph" w:customStyle="1" w:styleId="4DCF8FC22B3643459292C5FE36376393">
    <w:name w:val="4DCF8FC22B3643459292C5FE36376393"/>
    <w:rsid w:val="005C2E65"/>
  </w:style>
  <w:style w:type="paragraph" w:customStyle="1" w:styleId="BA88F57A7A134916AE5C014481F682BB">
    <w:name w:val="BA88F57A7A134916AE5C014481F682BB"/>
    <w:rsid w:val="005C2E65"/>
  </w:style>
  <w:style w:type="paragraph" w:customStyle="1" w:styleId="87EB7B5F42C44CB9848671BE1DAC312E">
    <w:name w:val="87EB7B5F42C44CB9848671BE1DAC312E"/>
    <w:rsid w:val="005C2E65"/>
  </w:style>
  <w:style w:type="paragraph" w:customStyle="1" w:styleId="4183CF87EF484B1FB0F4A8EB52D185FA">
    <w:name w:val="4183CF87EF484B1FB0F4A8EB52D185FA"/>
    <w:rsid w:val="005C2E65"/>
  </w:style>
  <w:style w:type="paragraph" w:customStyle="1" w:styleId="63B5D80D041A42DC8C8B13CD13049D48">
    <w:name w:val="63B5D80D041A42DC8C8B13CD13049D48"/>
    <w:rsid w:val="005C2E65"/>
  </w:style>
  <w:style w:type="paragraph" w:customStyle="1" w:styleId="18E948831D534FC78FC7E48170399019">
    <w:name w:val="18E948831D534FC78FC7E48170399019"/>
    <w:rsid w:val="005C2E65"/>
  </w:style>
  <w:style w:type="paragraph" w:customStyle="1" w:styleId="49476240A5284362BCFB3A760F4E3D94">
    <w:name w:val="49476240A5284362BCFB3A760F4E3D94"/>
    <w:rsid w:val="009D10BA"/>
  </w:style>
  <w:style w:type="paragraph" w:customStyle="1" w:styleId="6C3D5D4BEBE94010B808D8DA019BA040">
    <w:name w:val="6C3D5D4BEBE94010B808D8DA019BA040"/>
    <w:rsid w:val="009D10BA"/>
  </w:style>
  <w:style w:type="paragraph" w:customStyle="1" w:styleId="57C3644553864F8B8114504814CF0CE2">
    <w:name w:val="57C3644553864F8B8114504814CF0CE2"/>
    <w:rsid w:val="009D10BA"/>
  </w:style>
  <w:style w:type="paragraph" w:customStyle="1" w:styleId="F7A89CA3E26A4F8F8D1B43C9DF43FEA8">
    <w:name w:val="F7A89CA3E26A4F8F8D1B43C9DF43FEA8"/>
    <w:rsid w:val="009D10BA"/>
  </w:style>
  <w:style w:type="paragraph" w:customStyle="1" w:styleId="EA939B0C2A2B4C9A80B637CFF8D3314F">
    <w:name w:val="EA939B0C2A2B4C9A80B637CFF8D3314F"/>
    <w:rsid w:val="009D10BA"/>
  </w:style>
  <w:style w:type="paragraph" w:customStyle="1" w:styleId="DD871C6027424EB79F97F12EF1BA7F52">
    <w:name w:val="DD871C6027424EB79F97F12EF1BA7F52"/>
    <w:rsid w:val="009D10B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0AA1E956CD8480FBDEC82F0A2E1DAFB">
    <w:name w:val="50AA1E956CD8480FBDEC82F0A2E1DAFB"/>
  </w:style>
  <w:style w:type="paragraph" w:customStyle="1" w:styleId="DE236558334B42C19FDE012903E6CBCF">
    <w:name w:val="DE236558334B42C19FDE012903E6CBCF"/>
  </w:style>
  <w:style w:type="paragraph" w:customStyle="1" w:styleId="CDCAF38AFE2B479B9EA917EF310ED138">
    <w:name w:val="CDCAF38AFE2B479B9EA917EF310ED138"/>
  </w:style>
  <w:style w:type="paragraph" w:customStyle="1" w:styleId="27EDF03D0C0246809BE5FF7B484A61C1">
    <w:name w:val="27EDF03D0C0246809BE5FF7B484A61C1"/>
  </w:style>
  <w:style w:type="paragraph" w:customStyle="1" w:styleId="E6094525746C4B93BCA5A64CE6517F06">
    <w:name w:val="E6094525746C4B93BCA5A64CE6517F06"/>
  </w:style>
  <w:style w:type="paragraph" w:customStyle="1" w:styleId="1DBE09B0C44A4269BB9F92CBAE2F451D">
    <w:name w:val="1DBE09B0C44A4269BB9F92CBAE2F451D"/>
  </w:style>
  <w:style w:type="paragraph" w:customStyle="1" w:styleId="55761F95840E4EC6AC1D753F50566115">
    <w:name w:val="55761F95840E4EC6AC1D753F50566115"/>
  </w:style>
  <w:style w:type="paragraph" w:customStyle="1" w:styleId="0743C6E10A054DFC9EEE21229B45D5FD">
    <w:name w:val="0743C6E10A054DFC9EEE21229B45D5FD"/>
  </w:style>
  <w:style w:type="paragraph" w:customStyle="1" w:styleId="AA551790F4BD43998EFB8AD5ED1DF1CF">
    <w:name w:val="AA551790F4BD43998EFB8AD5ED1DF1CF"/>
  </w:style>
  <w:style w:type="paragraph" w:customStyle="1" w:styleId="55FCF028592B41F2ABEFC655A132ECBB">
    <w:name w:val="55FCF028592B41F2ABEFC655A132ECBB"/>
  </w:style>
  <w:style w:type="paragraph" w:customStyle="1" w:styleId="50A59FF836544473A9305E38F1E7D97F">
    <w:name w:val="50A59FF836544473A9305E38F1E7D97F"/>
  </w:style>
  <w:style w:type="paragraph" w:customStyle="1" w:styleId="E7B3FDFA3065457E87378D6C80C11400">
    <w:name w:val="E7B3FDFA3065457E87378D6C80C11400"/>
  </w:style>
  <w:style w:type="paragraph" w:customStyle="1" w:styleId="EFF8D566A2594A0B8320F789502BEA3C">
    <w:name w:val="EFF8D566A2594A0B8320F789502BEA3C"/>
  </w:style>
  <w:style w:type="paragraph" w:customStyle="1" w:styleId="FE7C727A7CDD417ABD5FB2AFDFEEF791">
    <w:name w:val="FE7C727A7CDD417ABD5FB2AFDFEEF791"/>
  </w:style>
  <w:style w:type="paragraph" w:customStyle="1" w:styleId="C52D2572D84A43C5A81C0D9974753877">
    <w:name w:val="C52D2572D84A43C5A81C0D9974753877"/>
  </w:style>
  <w:style w:type="paragraph" w:customStyle="1" w:styleId="8DDCEF12DB2E42B0A956798919BD8DDF">
    <w:name w:val="8DDCEF12DB2E42B0A956798919BD8DDF"/>
  </w:style>
  <w:style w:type="paragraph" w:customStyle="1" w:styleId="6D0EA64264AE4E15BDB2DBB2C53B2008">
    <w:name w:val="6D0EA64264AE4E15BDB2DBB2C53B2008"/>
  </w:style>
  <w:style w:type="paragraph" w:customStyle="1" w:styleId="C043101FACAD4A9CB4D5649593B75772">
    <w:name w:val="C043101FACAD4A9CB4D5649593B75772"/>
  </w:style>
  <w:style w:type="paragraph" w:customStyle="1" w:styleId="03DCEE1FEB9D42C89EF2A437083EA00C">
    <w:name w:val="03DCEE1FEB9D42C89EF2A437083EA00C"/>
  </w:style>
  <w:style w:type="character" w:customStyle="1" w:styleId="Textodelmarcadordeposicin1">
    <w:name w:val="Texto del marcador de posición1"/>
    <w:basedOn w:val="Fuentedeprrafopredeter"/>
    <w:uiPriority w:val="99"/>
    <w:unhideWhenUsed/>
    <w:rsid w:val="009D10BA"/>
    <w:rPr>
      <w:color w:val="808080"/>
    </w:rPr>
  </w:style>
  <w:style w:type="paragraph" w:customStyle="1" w:styleId="2A6FC0EE54FC4601913DAD645FBF76FA">
    <w:name w:val="2A6FC0EE54FC4601913DAD645FBF76FA"/>
  </w:style>
  <w:style w:type="paragraph" w:customStyle="1" w:styleId="94DBFE230826404A873EB3013AF07A3E">
    <w:name w:val="94DBFE230826404A873EB3013AF07A3E"/>
  </w:style>
  <w:style w:type="paragraph" w:customStyle="1" w:styleId="8F6ED28DB11D487281DBE27B8667AA6C">
    <w:name w:val="8F6ED28DB11D487281DBE27B8667AA6C"/>
  </w:style>
  <w:style w:type="paragraph" w:customStyle="1" w:styleId="3421FA68BFBB4CBBA7A9B7AD6E009880">
    <w:name w:val="3421FA68BFBB4CBBA7A9B7AD6E009880"/>
  </w:style>
  <w:style w:type="paragraph" w:customStyle="1" w:styleId="0745519512A740BBAEEBD65F8529B467">
    <w:name w:val="0745519512A740BBAEEBD65F8529B467"/>
  </w:style>
  <w:style w:type="paragraph" w:customStyle="1" w:styleId="FCDE74495BCE43FB8961EA23C97C745F">
    <w:name w:val="FCDE74495BCE43FB8961EA23C97C745F"/>
  </w:style>
  <w:style w:type="paragraph" w:customStyle="1" w:styleId="2D09B103E76E42EB9D7B31602B8E793D">
    <w:name w:val="2D09B103E76E42EB9D7B31602B8E793D"/>
  </w:style>
  <w:style w:type="paragraph" w:customStyle="1" w:styleId="DA05824AA5B542E1B0EF16B0F16E0D35">
    <w:name w:val="DA05824AA5B542E1B0EF16B0F16E0D35"/>
  </w:style>
  <w:style w:type="paragraph" w:customStyle="1" w:styleId="7B8CDD667EEA4B06B5D1FA31B055F7AA">
    <w:name w:val="7B8CDD667EEA4B06B5D1FA31B055F7AA"/>
  </w:style>
  <w:style w:type="paragraph" w:customStyle="1" w:styleId="A30D54D2A6684D09B5D540979D728335">
    <w:name w:val="A30D54D2A6684D09B5D540979D728335"/>
  </w:style>
  <w:style w:type="paragraph" w:customStyle="1" w:styleId="DEFBB38BBE0A4F8F8799BBF005DFDDB8">
    <w:name w:val="DEFBB38BBE0A4F8F8799BBF005DFDDB8"/>
  </w:style>
  <w:style w:type="paragraph" w:customStyle="1" w:styleId="E11CB5D2AADA401C99F891B58672F1E0">
    <w:name w:val="E11CB5D2AADA401C99F891B58672F1E0"/>
  </w:style>
  <w:style w:type="paragraph" w:customStyle="1" w:styleId="619904FA72AD4996A1194B0A24EAFF65">
    <w:name w:val="619904FA72AD4996A1194B0A24EAFF65"/>
  </w:style>
  <w:style w:type="paragraph" w:customStyle="1" w:styleId="830F9A0358F84B89AC53B4B91B7A9982">
    <w:name w:val="830F9A0358F84B89AC53B4B91B7A9982"/>
  </w:style>
  <w:style w:type="paragraph" w:customStyle="1" w:styleId="C3955673AB6A4B21AF3CDF5507F87694">
    <w:name w:val="C3955673AB6A4B21AF3CDF5507F87694"/>
  </w:style>
  <w:style w:type="paragraph" w:customStyle="1" w:styleId="E757183233414C65A0962039D127FC35">
    <w:name w:val="E757183233414C65A0962039D127FC35"/>
  </w:style>
  <w:style w:type="paragraph" w:customStyle="1" w:styleId="5660761F50AE4A01A56417FB5659BF0E">
    <w:name w:val="5660761F50AE4A01A56417FB5659BF0E"/>
  </w:style>
  <w:style w:type="paragraph" w:customStyle="1" w:styleId="4D35D7C536B048C6889C132A177735A6">
    <w:name w:val="4D35D7C536B048C6889C132A177735A6"/>
  </w:style>
  <w:style w:type="paragraph" w:customStyle="1" w:styleId="DEFBB6A20D62443496BC855B77857147">
    <w:name w:val="DEFBB6A20D62443496BC855B77857147"/>
  </w:style>
  <w:style w:type="paragraph" w:customStyle="1" w:styleId="3075B9058108463EB5BC8D4ECFD2802F">
    <w:name w:val="3075B9058108463EB5BC8D4ECFD2802F"/>
  </w:style>
  <w:style w:type="paragraph" w:customStyle="1" w:styleId="4A73506153CF47CAA7D3038C3D3BFEDC">
    <w:name w:val="4A73506153CF47CAA7D3038C3D3BFEDC"/>
  </w:style>
  <w:style w:type="paragraph" w:customStyle="1" w:styleId="7D92899237A84F31AB5844D186B13EB7">
    <w:name w:val="7D92899237A84F31AB5844D186B13EB7"/>
  </w:style>
  <w:style w:type="paragraph" w:customStyle="1" w:styleId="F44154D7133C4943A53C67D322724914">
    <w:name w:val="F44154D7133C4943A53C67D322724914"/>
  </w:style>
  <w:style w:type="paragraph" w:customStyle="1" w:styleId="8B14B4AD1FC0489189D0D9A0C6488923">
    <w:name w:val="8B14B4AD1FC0489189D0D9A0C6488923"/>
  </w:style>
  <w:style w:type="paragraph" w:customStyle="1" w:styleId="34BE5CA45BE34D9E9A6DB330062C8093">
    <w:name w:val="34BE5CA45BE34D9E9A6DB330062C8093"/>
  </w:style>
  <w:style w:type="paragraph" w:customStyle="1" w:styleId="E640C095887F4972858840A7EFE793BA">
    <w:name w:val="E640C095887F4972858840A7EFE793BA"/>
  </w:style>
  <w:style w:type="paragraph" w:customStyle="1" w:styleId="EAB430F7C2E74EF1BDC3245E9AB63660">
    <w:name w:val="EAB430F7C2E74EF1BDC3245E9AB63660"/>
  </w:style>
  <w:style w:type="paragraph" w:customStyle="1" w:styleId="59650E48DCDB42A9B9AE20BAEF97A2A5">
    <w:name w:val="59650E48DCDB42A9B9AE20BAEF97A2A5"/>
  </w:style>
  <w:style w:type="paragraph" w:customStyle="1" w:styleId="45597602AFE04860AEA836BC20BB6288">
    <w:name w:val="45597602AFE04860AEA836BC20BB6288"/>
  </w:style>
  <w:style w:type="paragraph" w:customStyle="1" w:styleId="C1C17F64084540B1B4D74C0852EFEE41">
    <w:name w:val="C1C17F64084540B1B4D74C0852EFEE41"/>
  </w:style>
  <w:style w:type="paragraph" w:customStyle="1" w:styleId="2403C3D306C94BF1A94569A4D492BAB7">
    <w:name w:val="2403C3D306C94BF1A94569A4D492BAB7"/>
  </w:style>
  <w:style w:type="paragraph" w:customStyle="1" w:styleId="0CC71727ABA04075AFB5F3B814E2B395">
    <w:name w:val="0CC71727ABA04075AFB5F3B814E2B395"/>
  </w:style>
  <w:style w:type="paragraph" w:customStyle="1" w:styleId="1938C8ADFEB84D42A5C3035FBEDE2540">
    <w:name w:val="1938C8ADFEB84D42A5C3035FBEDE2540"/>
  </w:style>
  <w:style w:type="paragraph" w:customStyle="1" w:styleId="EA5CACCE93D14E5A9BC1125D7A3E761E">
    <w:name w:val="EA5CACCE93D14E5A9BC1125D7A3E761E"/>
  </w:style>
  <w:style w:type="paragraph" w:customStyle="1" w:styleId="DAD142A5F04444F2896352DB1F49D084">
    <w:name w:val="DAD142A5F04444F2896352DB1F49D084"/>
  </w:style>
  <w:style w:type="paragraph" w:customStyle="1" w:styleId="FA58CA04EBE34A7288B8302E6A42679A">
    <w:name w:val="FA58CA04EBE34A7288B8302E6A42679A"/>
  </w:style>
  <w:style w:type="paragraph" w:customStyle="1" w:styleId="1A540DBCCB3F4F41B50823F657DB37DE">
    <w:name w:val="1A540DBCCB3F4F41B50823F657DB37DE"/>
  </w:style>
  <w:style w:type="paragraph" w:customStyle="1" w:styleId="6CBA2CB1F1E544AAAE1D7ECE48F00475">
    <w:name w:val="6CBA2CB1F1E544AAAE1D7ECE48F00475"/>
    <w:rsid w:val="005C2E65"/>
  </w:style>
  <w:style w:type="paragraph" w:customStyle="1" w:styleId="EB92DD52E2004B7F8CE9D302C5795298">
    <w:name w:val="EB92DD52E2004B7F8CE9D302C5795298"/>
    <w:rsid w:val="005C2E65"/>
  </w:style>
  <w:style w:type="paragraph" w:customStyle="1" w:styleId="F36AA6A3348E452D9B949A91E3742480">
    <w:name w:val="F36AA6A3348E452D9B949A91E3742480"/>
    <w:rsid w:val="005C2E65"/>
  </w:style>
  <w:style w:type="paragraph" w:customStyle="1" w:styleId="2A4621657C8F46608206C4DF2FCD5485">
    <w:name w:val="2A4621657C8F46608206C4DF2FCD5485"/>
    <w:rsid w:val="005C2E65"/>
  </w:style>
  <w:style w:type="paragraph" w:customStyle="1" w:styleId="2A4FD60A98BD4E109A1B56FD5020551A">
    <w:name w:val="2A4FD60A98BD4E109A1B56FD5020551A"/>
    <w:rsid w:val="005C2E65"/>
  </w:style>
  <w:style w:type="paragraph" w:customStyle="1" w:styleId="A0193254212448578B8FF001691F9801">
    <w:name w:val="A0193254212448578B8FF001691F9801"/>
    <w:rsid w:val="005C2E65"/>
  </w:style>
  <w:style w:type="paragraph" w:customStyle="1" w:styleId="A94ECD9859E74C9B9490A29D889DBC56">
    <w:name w:val="A94ECD9859E74C9B9490A29D889DBC56"/>
    <w:rsid w:val="005C2E65"/>
  </w:style>
  <w:style w:type="paragraph" w:customStyle="1" w:styleId="05FA3CC44882480084313CC6CBFDA686">
    <w:name w:val="05FA3CC44882480084313CC6CBFDA686"/>
    <w:rsid w:val="005C2E65"/>
  </w:style>
  <w:style w:type="paragraph" w:customStyle="1" w:styleId="9A793C5C145E433BA6D9C050B7F19480">
    <w:name w:val="9A793C5C145E433BA6D9C050B7F19480"/>
    <w:rsid w:val="005C2E65"/>
  </w:style>
  <w:style w:type="paragraph" w:customStyle="1" w:styleId="CA58C1DA6DF84D53899376C482481F35">
    <w:name w:val="CA58C1DA6DF84D53899376C482481F35"/>
    <w:rsid w:val="005C2E65"/>
  </w:style>
  <w:style w:type="paragraph" w:customStyle="1" w:styleId="E5B2BC127061439594B0A6091C71B296">
    <w:name w:val="E5B2BC127061439594B0A6091C71B296"/>
    <w:rsid w:val="005C2E65"/>
  </w:style>
  <w:style w:type="paragraph" w:customStyle="1" w:styleId="4B5BD203FDA146BE921F27B204E3A289">
    <w:name w:val="4B5BD203FDA146BE921F27B204E3A289"/>
    <w:rsid w:val="005C2E65"/>
  </w:style>
  <w:style w:type="paragraph" w:customStyle="1" w:styleId="160537D8B9FF44F9872D4FE55980E38F">
    <w:name w:val="160537D8B9FF44F9872D4FE55980E38F"/>
    <w:rsid w:val="005C2E65"/>
  </w:style>
  <w:style w:type="paragraph" w:customStyle="1" w:styleId="AC88BC11860E4EAAB7B6C9C060FB506A">
    <w:name w:val="AC88BC11860E4EAAB7B6C9C060FB506A"/>
    <w:rsid w:val="005C2E65"/>
  </w:style>
  <w:style w:type="paragraph" w:customStyle="1" w:styleId="46D19A78025D47F1BAFEE78C99EF3122">
    <w:name w:val="46D19A78025D47F1BAFEE78C99EF3122"/>
    <w:rsid w:val="005C2E65"/>
  </w:style>
  <w:style w:type="paragraph" w:customStyle="1" w:styleId="8590EE2DC4414846ADF777CA52EBD9B7">
    <w:name w:val="8590EE2DC4414846ADF777CA52EBD9B7"/>
    <w:rsid w:val="005C2E65"/>
  </w:style>
  <w:style w:type="paragraph" w:customStyle="1" w:styleId="8DC0BA1D4D2943CD8ADD29DFA72AD7CA">
    <w:name w:val="8DC0BA1D4D2943CD8ADD29DFA72AD7CA"/>
    <w:rsid w:val="005C2E65"/>
  </w:style>
  <w:style w:type="paragraph" w:customStyle="1" w:styleId="3364F1A443834D59BCECA6562A93076C">
    <w:name w:val="3364F1A443834D59BCECA6562A93076C"/>
    <w:rsid w:val="005C2E65"/>
  </w:style>
  <w:style w:type="paragraph" w:customStyle="1" w:styleId="DEBED47E2FB64599A17424EED3585EB1">
    <w:name w:val="DEBED47E2FB64599A17424EED3585EB1"/>
    <w:rsid w:val="005C2E65"/>
  </w:style>
  <w:style w:type="paragraph" w:customStyle="1" w:styleId="F0F760741E5845B5BE7BB5F9760AB524">
    <w:name w:val="F0F760741E5845B5BE7BB5F9760AB524"/>
    <w:rsid w:val="005C2E65"/>
  </w:style>
  <w:style w:type="paragraph" w:customStyle="1" w:styleId="53634B606B784F9D82202F9A48C5195F">
    <w:name w:val="53634B606B784F9D82202F9A48C5195F"/>
    <w:rsid w:val="005C2E65"/>
  </w:style>
  <w:style w:type="paragraph" w:customStyle="1" w:styleId="96B94F9169A04B2AB281F417255B0D02">
    <w:name w:val="96B94F9169A04B2AB281F417255B0D02"/>
    <w:rsid w:val="005C2E65"/>
  </w:style>
  <w:style w:type="paragraph" w:customStyle="1" w:styleId="9336D3E490494036B51252BB84FA38E1">
    <w:name w:val="9336D3E490494036B51252BB84FA38E1"/>
    <w:rsid w:val="005C2E65"/>
  </w:style>
  <w:style w:type="paragraph" w:customStyle="1" w:styleId="F144AEDEF76347358CC4241DADF38CCF">
    <w:name w:val="F144AEDEF76347358CC4241DADF38CCF"/>
    <w:rsid w:val="005C2E65"/>
  </w:style>
  <w:style w:type="paragraph" w:customStyle="1" w:styleId="1FEA8C120B0A48AF9B0598E95F4E58AA">
    <w:name w:val="1FEA8C120B0A48AF9B0598E95F4E58AA"/>
    <w:rsid w:val="005C2E65"/>
  </w:style>
  <w:style w:type="paragraph" w:customStyle="1" w:styleId="05A73C490ED2444B9CC9E23FDC1D1CFC">
    <w:name w:val="05A73C490ED2444B9CC9E23FDC1D1CFC"/>
    <w:rsid w:val="005C2E65"/>
  </w:style>
  <w:style w:type="paragraph" w:customStyle="1" w:styleId="32E9266F634A42689BD0732E1B182F8D">
    <w:name w:val="32E9266F634A42689BD0732E1B182F8D"/>
    <w:rsid w:val="005C2E65"/>
  </w:style>
  <w:style w:type="paragraph" w:customStyle="1" w:styleId="EC6FDCACE2D44F2FAAF2B5467CCFDCEA">
    <w:name w:val="EC6FDCACE2D44F2FAAF2B5467CCFDCEA"/>
    <w:rsid w:val="005C2E65"/>
  </w:style>
  <w:style w:type="paragraph" w:customStyle="1" w:styleId="BB627D02133D409495EF77CB3D96AED5">
    <w:name w:val="BB627D02133D409495EF77CB3D96AED5"/>
    <w:rsid w:val="005C2E65"/>
  </w:style>
  <w:style w:type="paragraph" w:customStyle="1" w:styleId="1EC44817E1424F1D952009D6EEA4E28F">
    <w:name w:val="1EC44817E1424F1D952009D6EEA4E28F"/>
    <w:rsid w:val="005C2E65"/>
  </w:style>
  <w:style w:type="paragraph" w:customStyle="1" w:styleId="48047EAD9C9D42AC867DCE6298D192C0">
    <w:name w:val="48047EAD9C9D42AC867DCE6298D192C0"/>
    <w:rsid w:val="005C2E65"/>
  </w:style>
  <w:style w:type="paragraph" w:customStyle="1" w:styleId="850BF35E4606440BBB291E5A8E6DC410">
    <w:name w:val="850BF35E4606440BBB291E5A8E6DC410"/>
    <w:rsid w:val="005C2E65"/>
  </w:style>
  <w:style w:type="paragraph" w:customStyle="1" w:styleId="E51DE687EB0D4250B5652B4FA01BE827">
    <w:name w:val="E51DE687EB0D4250B5652B4FA01BE827"/>
    <w:rsid w:val="005C2E65"/>
  </w:style>
  <w:style w:type="paragraph" w:customStyle="1" w:styleId="85B7038D1F2348FDB4B0D3126252DF3A">
    <w:name w:val="85B7038D1F2348FDB4B0D3126252DF3A"/>
    <w:rsid w:val="005C2E65"/>
  </w:style>
  <w:style w:type="paragraph" w:customStyle="1" w:styleId="63E06EDB5D904375A717787440ED006E">
    <w:name w:val="63E06EDB5D904375A717787440ED006E"/>
    <w:rsid w:val="005C2E65"/>
  </w:style>
  <w:style w:type="paragraph" w:customStyle="1" w:styleId="0ACAB39DED504300A5F374B2454E60EF">
    <w:name w:val="0ACAB39DED504300A5F374B2454E60EF"/>
    <w:rsid w:val="005C2E65"/>
  </w:style>
  <w:style w:type="paragraph" w:customStyle="1" w:styleId="94E3D5A47CC74B49A140B20D18F78807">
    <w:name w:val="94E3D5A47CC74B49A140B20D18F78807"/>
    <w:rsid w:val="005C2E65"/>
  </w:style>
  <w:style w:type="paragraph" w:customStyle="1" w:styleId="9C5840015FA8480780B27A749D41808C">
    <w:name w:val="9C5840015FA8480780B27A749D41808C"/>
    <w:rsid w:val="005C2E65"/>
  </w:style>
  <w:style w:type="paragraph" w:customStyle="1" w:styleId="FF54F6FCB4444C4390547C414F108A8D">
    <w:name w:val="FF54F6FCB4444C4390547C414F108A8D"/>
    <w:rsid w:val="005C2E65"/>
  </w:style>
  <w:style w:type="paragraph" w:customStyle="1" w:styleId="A9C1B136F6F4484DA82109F08F89CC41">
    <w:name w:val="A9C1B136F6F4484DA82109F08F89CC41"/>
    <w:rsid w:val="005C2E65"/>
  </w:style>
  <w:style w:type="paragraph" w:customStyle="1" w:styleId="3D0BD7F2C6C844F0B2D495CD45337CF9">
    <w:name w:val="3D0BD7F2C6C844F0B2D495CD45337CF9"/>
    <w:rsid w:val="005C2E65"/>
  </w:style>
  <w:style w:type="paragraph" w:customStyle="1" w:styleId="D1EB1D17426E415EB246E02B2BA6E177">
    <w:name w:val="D1EB1D17426E415EB246E02B2BA6E177"/>
    <w:rsid w:val="005C2E65"/>
  </w:style>
  <w:style w:type="paragraph" w:customStyle="1" w:styleId="EBBA251ECCF04CCFAFF34B7053AA5CE5">
    <w:name w:val="EBBA251ECCF04CCFAFF34B7053AA5CE5"/>
    <w:rsid w:val="005C2E65"/>
  </w:style>
  <w:style w:type="paragraph" w:customStyle="1" w:styleId="70175CFCC8C5487898E6DFB7D8E74C16">
    <w:name w:val="70175CFCC8C5487898E6DFB7D8E74C16"/>
    <w:rsid w:val="005C2E65"/>
  </w:style>
  <w:style w:type="paragraph" w:customStyle="1" w:styleId="DAC6C41D4F5B4905B3AEB1A339F30B3A">
    <w:name w:val="DAC6C41D4F5B4905B3AEB1A339F30B3A"/>
    <w:rsid w:val="005C2E65"/>
  </w:style>
  <w:style w:type="paragraph" w:customStyle="1" w:styleId="2E5A462C33244F359D04A5A3105EE201">
    <w:name w:val="2E5A462C33244F359D04A5A3105EE201"/>
    <w:rsid w:val="005C2E65"/>
  </w:style>
  <w:style w:type="paragraph" w:customStyle="1" w:styleId="57168EA94F044557B9BAB1D7AE6D568F">
    <w:name w:val="57168EA94F044557B9BAB1D7AE6D568F"/>
    <w:rsid w:val="005C2E65"/>
  </w:style>
  <w:style w:type="paragraph" w:customStyle="1" w:styleId="9AA82174AFD34A1EA90B9F7AED0A35F7">
    <w:name w:val="9AA82174AFD34A1EA90B9F7AED0A35F7"/>
    <w:rsid w:val="005C2E65"/>
  </w:style>
  <w:style w:type="paragraph" w:customStyle="1" w:styleId="F2E9626D9FD949DBA9428B9D65B3687A">
    <w:name w:val="F2E9626D9FD949DBA9428B9D65B3687A"/>
    <w:rsid w:val="005C2E65"/>
  </w:style>
  <w:style w:type="paragraph" w:customStyle="1" w:styleId="3E8EA02405914DD186423731C9C61CD1">
    <w:name w:val="3E8EA02405914DD186423731C9C61CD1"/>
    <w:rsid w:val="005C2E65"/>
  </w:style>
  <w:style w:type="paragraph" w:customStyle="1" w:styleId="0D2D068A7F3E4D2B91487A79530134C3">
    <w:name w:val="0D2D068A7F3E4D2B91487A79530134C3"/>
    <w:rsid w:val="005C2E65"/>
  </w:style>
  <w:style w:type="paragraph" w:customStyle="1" w:styleId="4770FBF326A541A79042103899CACDA8">
    <w:name w:val="4770FBF326A541A79042103899CACDA8"/>
    <w:rsid w:val="005C2E65"/>
  </w:style>
  <w:style w:type="paragraph" w:customStyle="1" w:styleId="B39BAE422EFE4B63B56F8E49D0A73C1A">
    <w:name w:val="B39BAE422EFE4B63B56F8E49D0A73C1A"/>
    <w:rsid w:val="005C2E65"/>
  </w:style>
  <w:style w:type="paragraph" w:customStyle="1" w:styleId="22D594D9D9B04E1FB0DF4CF5DA36207D">
    <w:name w:val="22D594D9D9B04E1FB0DF4CF5DA36207D"/>
    <w:rsid w:val="005C2E65"/>
  </w:style>
  <w:style w:type="paragraph" w:customStyle="1" w:styleId="76A90A64D6274D9AB1BCB6CEEE1BB742">
    <w:name w:val="76A90A64D6274D9AB1BCB6CEEE1BB742"/>
    <w:rsid w:val="005C2E65"/>
  </w:style>
  <w:style w:type="paragraph" w:customStyle="1" w:styleId="BB450C35B5394862A210F9A8D58411FF">
    <w:name w:val="BB450C35B5394862A210F9A8D58411FF"/>
    <w:rsid w:val="005C2E65"/>
  </w:style>
  <w:style w:type="paragraph" w:customStyle="1" w:styleId="5F2A5640DED74DB885235EFE74A66755">
    <w:name w:val="5F2A5640DED74DB885235EFE74A66755"/>
    <w:rsid w:val="005C2E65"/>
  </w:style>
  <w:style w:type="paragraph" w:customStyle="1" w:styleId="0ECDA0E1DCB64F5480EC8D6B3C62D365">
    <w:name w:val="0ECDA0E1DCB64F5480EC8D6B3C62D365"/>
    <w:rsid w:val="005C2E65"/>
  </w:style>
  <w:style w:type="paragraph" w:customStyle="1" w:styleId="D44E050EB57D438F8B392DBBC3EE470F">
    <w:name w:val="D44E050EB57D438F8B392DBBC3EE470F"/>
    <w:rsid w:val="005C2E65"/>
  </w:style>
  <w:style w:type="paragraph" w:customStyle="1" w:styleId="DE7FE1F4278C4B6699C1D0AE0F1FA7FC">
    <w:name w:val="DE7FE1F4278C4B6699C1D0AE0F1FA7FC"/>
    <w:rsid w:val="005C2E65"/>
  </w:style>
  <w:style w:type="paragraph" w:customStyle="1" w:styleId="0B1B24F8A6BD4A189AE1D92D9DA046B5">
    <w:name w:val="0B1B24F8A6BD4A189AE1D92D9DA046B5"/>
    <w:rsid w:val="005C2E65"/>
  </w:style>
  <w:style w:type="paragraph" w:customStyle="1" w:styleId="11FEDA4BAEAB411596BCE93B99AD583A">
    <w:name w:val="11FEDA4BAEAB411596BCE93B99AD583A"/>
    <w:rsid w:val="005C2E65"/>
  </w:style>
  <w:style w:type="paragraph" w:customStyle="1" w:styleId="EAAFE32F5A8E487DAA8C5F5666628A07">
    <w:name w:val="EAAFE32F5A8E487DAA8C5F5666628A07"/>
    <w:rsid w:val="005C2E65"/>
  </w:style>
  <w:style w:type="paragraph" w:customStyle="1" w:styleId="9312B04704E843C0907D93C5D601032E">
    <w:name w:val="9312B04704E843C0907D93C5D601032E"/>
    <w:rsid w:val="005C2E65"/>
  </w:style>
  <w:style w:type="paragraph" w:customStyle="1" w:styleId="D7E51CA89C8F42F1A00F4A57180C4E79">
    <w:name w:val="D7E51CA89C8F42F1A00F4A57180C4E79"/>
    <w:rsid w:val="005C2E65"/>
  </w:style>
  <w:style w:type="paragraph" w:customStyle="1" w:styleId="46F544E845D74C6E89A3F25C0E04A438">
    <w:name w:val="46F544E845D74C6E89A3F25C0E04A438"/>
    <w:rsid w:val="005C2E65"/>
  </w:style>
  <w:style w:type="paragraph" w:customStyle="1" w:styleId="410FD82A1B6544838A18832BD9696560">
    <w:name w:val="410FD82A1B6544838A18832BD9696560"/>
    <w:rsid w:val="005C2E65"/>
  </w:style>
  <w:style w:type="paragraph" w:customStyle="1" w:styleId="1BFCFBA904724217A5B9D2CD21E69EDD">
    <w:name w:val="1BFCFBA904724217A5B9D2CD21E69EDD"/>
    <w:rsid w:val="005C2E65"/>
  </w:style>
  <w:style w:type="paragraph" w:customStyle="1" w:styleId="2A412A578D8340518B859686696F81CA">
    <w:name w:val="2A412A578D8340518B859686696F81CA"/>
    <w:rsid w:val="005C2E65"/>
  </w:style>
  <w:style w:type="paragraph" w:customStyle="1" w:styleId="59C78E23729D48CCA9C6F2D8669A8FE9">
    <w:name w:val="59C78E23729D48CCA9C6F2D8669A8FE9"/>
    <w:rsid w:val="005C2E65"/>
  </w:style>
  <w:style w:type="paragraph" w:customStyle="1" w:styleId="43882DA9A90C4617BCF4616B85DB4CD6">
    <w:name w:val="43882DA9A90C4617BCF4616B85DB4CD6"/>
    <w:rsid w:val="005C2E65"/>
  </w:style>
  <w:style w:type="paragraph" w:customStyle="1" w:styleId="C71D181A0FE5407CBBB23861A83F5CF6">
    <w:name w:val="C71D181A0FE5407CBBB23861A83F5CF6"/>
    <w:rsid w:val="005C2E65"/>
  </w:style>
  <w:style w:type="paragraph" w:customStyle="1" w:styleId="83AAC5EF26294A0E9A0972B2CD69B928">
    <w:name w:val="83AAC5EF26294A0E9A0972B2CD69B928"/>
    <w:rsid w:val="005C2E65"/>
  </w:style>
  <w:style w:type="paragraph" w:customStyle="1" w:styleId="BFCFA058BD48459FBE9519F8724DC720">
    <w:name w:val="BFCFA058BD48459FBE9519F8724DC720"/>
    <w:rsid w:val="005C2E65"/>
  </w:style>
  <w:style w:type="paragraph" w:customStyle="1" w:styleId="DB376AE482464B129CDE3BBABD0880B4">
    <w:name w:val="DB376AE482464B129CDE3BBABD0880B4"/>
    <w:rsid w:val="005C2E65"/>
  </w:style>
  <w:style w:type="paragraph" w:customStyle="1" w:styleId="A94F595753224D118AEAFCBCF68CCCE5">
    <w:name w:val="A94F595753224D118AEAFCBCF68CCCE5"/>
    <w:rsid w:val="005C2E65"/>
  </w:style>
  <w:style w:type="paragraph" w:customStyle="1" w:styleId="F733FD0A68964F9DA2B1ACF79047EB4C">
    <w:name w:val="F733FD0A68964F9DA2B1ACF79047EB4C"/>
    <w:rsid w:val="005C2E65"/>
  </w:style>
  <w:style w:type="paragraph" w:customStyle="1" w:styleId="31D8654F5E2743E49C40B477F59215E2">
    <w:name w:val="31D8654F5E2743E49C40B477F59215E2"/>
    <w:rsid w:val="005C2E65"/>
  </w:style>
  <w:style w:type="paragraph" w:customStyle="1" w:styleId="1631DBE20DC745C3A90CB68642B597D8">
    <w:name w:val="1631DBE20DC745C3A90CB68642B597D8"/>
    <w:rsid w:val="005C2E65"/>
  </w:style>
  <w:style w:type="paragraph" w:customStyle="1" w:styleId="CD3B274674FC4FB1AE3E5287ACADF57E">
    <w:name w:val="CD3B274674FC4FB1AE3E5287ACADF57E"/>
    <w:rsid w:val="005C2E65"/>
  </w:style>
  <w:style w:type="paragraph" w:customStyle="1" w:styleId="D49D055344124698821A2374E0CC1BAE">
    <w:name w:val="D49D055344124698821A2374E0CC1BAE"/>
    <w:rsid w:val="005C2E65"/>
  </w:style>
  <w:style w:type="paragraph" w:customStyle="1" w:styleId="34A9BFF4904D4860BE9986AA79F770CC">
    <w:name w:val="34A9BFF4904D4860BE9986AA79F770CC"/>
    <w:rsid w:val="005C2E65"/>
  </w:style>
  <w:style w:type="paragraph" w:customStyle="1" w:styleId="F58C1FE8F4844CF3AE72A46F585A76CE">
    <w:name w:val="F58C1FE8F4844CF3AE72A46F585A76CE"/>
    <w:rsid w:val="005C2E65"/>
  </w:style>
  <w:style w:type="paragraph" w:customStyle="1" w:styleId="6AEF8D75B9BD42C6817B8A9FEE0C1D07">
    <w:name w:val="6AEF8D75B9BD42C6817B8A9FEE0C1D07"/>
    <w:rsid w:val="005C2E65"/>
  </w:style>
  <w:style w:type="paragraph" w:customStyle="1" w:styleId="B0A04CD19401498595F13FDC74F79EDC">
    <w:name w:val="B0A04CD19401498595F13FDC74F79EDC"/>
    <w:rsid w:val="005C2E65"/>
  </w:style>
  <w:style w:type="paragraph" w:customStyle="1" w:styleId="AA64ABFCA5544B72859089F6E2046FAA">
    <w:name w:val="AA64ABFCA5544B72859089F6E2046FAA"/>
    <w:rsid w:val="005C2E65"/>
  </w:style>
  <w:style w:type="paragraph" w:customStyle="1" w:styleId="3BAEFA55845A4AAFAF84429F3DC387C7">
    <w:name w:val="3BAEFA55845A4AAFAF84429F3DC387C7"/>
    <w:rsid w:val="005C2E65"/>
  </w:style>
  <w:style w:type="paragraph" w:customStyle="1" w:styleId="9C7947D181874B028CA80D2464B7A756">
    <w:name w:val="9C7947D181874B028CA80D2464B7A756"/>
    <w:rsid w:val="005C2E65"/>
  </w:style>
  <w:style w:type="paragraph" w:customStyle="1" w:styleId="A8661DFF006D4F6E989CEA589A927EDF">
    <w:name w:val="A8661DFF006D4F6E989CEA589A927EDF"/>
    <w:rsid w:val="005C2E65"/>
  </w:style>
  <w:style w:type="paragraph" w:customStyle="1" w:styleId="28ED371808A8453996F76FC800358AC4">
    <w:name w:val="28ED371808A8453996F76FC800358AC4"/>
    <w:rsid w:val="005C2E65"/>
  </w:style>
  <w:style w:type="paragraph" w:customStyle="1" w:styleId="BC25D6DA7AA742CCB23B8C0578EDD06D">
    <w:name w:val="BC25D6DA7AA742CCB23B8C0578EDD06D"/>
    <w:rsid w:val="005C2E65"/>
  </w:style>
  <w:style w:type="paragraph" w:customStyle="1" w:styleId="09C8E5E3804A499C95E5014202EA2356">
    <w:name w:val="09C8E5E3804A499C95E5014202EA2356"/>
    <w:rsid w:val="005C2E65"/>
  </w:style>
  <w:style w:type="paragraph" w:customStyle="1" w:styleId="6274409DD1B74FF1987BFEF2F80E8420">
    <w:name w:val="6274409DD1B74FF1987BFEF2F80E8420"/>
    <w:rsid w:val="005C2E65"/>
  </w:style>
  <w:style w:type="paragraph" w:customStyle="1" w:styleId="B591E13EF0B04F76BE6BD07663860637">
    <w:name w:val="B591E13EF0B04F76BE6BD07663860637"/>
    <w:rsid w:val="005C2E65"/>
  </w:style>
  <w:style w:type="paragraph" w:customStyle="1" w:styleId="2A2664D019824FC3917F8E2A5FDC7CFC">
    <w:name w:val="2A2664D019824FC3917F8E2A5FDC7CFC"/>
    <w:rsid w:val="005C2E65"/>
  </w:style>
  <w:style w:type="paragraph" w:customStyle="1" w:styleId="C64BC1A49F2F49B285E7B26AAFBF7525">
    <w:name w:val="C64BC1A49F2F49B285E7B26AAFBF7525"/>
    <w:rsid w:val="005C2E65"/>
  </w:style>
  <w:style w:type="paragraph" w:customStyle="1" w:styleId="249FCE4E0D8D42B2B901561E6D8EEF37">
    <w:name w:val="249FCE4E0D8D42B2B901561E6D8EEF37"/>
    <w:rsid w:val="005C2E65"/>
  </w:style>
  <w:style w:type="paragraph" w:customStyle="1" w:styleId="97F0632FF06745D9AAF49E9D5309F4A2">
    <w:name w:val="97F0632FF06745D9AAF49E9D5309F4A2"/>
    <w:rsid w:val="005C2E65"/>
  </w:style>
  <w:style w:type="paragraph" w:customStyle="1" w:styleId="67D8C18FC31D4AC299C60F0BF4A57132">
    <w:name w:val="67D8C18FC31D4AC299C60F0BF4A57132"/>
    <w:rsid w:val="005C2E65"/>
  </w:style>
  <w:style w:type="paragraph" w:customStyle="1" w:styleId="0268C05967EA4296978713E95E68F61A">
    <w:name w:val="0268C05967EA4296978713E95E68F61A"/>
    <w:rsid w:val="005C2E65"/>
  </w:style>
  <w:style w:type="paragraph" w:customStyle="1" w:styleId="A303AEDA08494A06AD94BD9E58CDFC88">
    <w:name w:val="A303AEDA08494A06AD94BD9E58CDFC88"/>
    <w:rsid w:val="005C2E65"/>
  </w:style>
  <w:style w:type="paragraph" w:customStyle="1" w:styleId="ABA7C69885754482BD42587B67AD048C">
    <w:name w:val="ABA7C69885754482BD42587B67AD048C"/>
    <w:rsid w:val="005C2E65"/>
  </w:style>
  <w:style w:type="paragraph" w:customStyle="1" w:styleId="3363D02C721B4BA8BED48317CCE8D76B">
    <w:name w:val="3363D02C721B4BA8BED48317CCE8D76B"/>
    <w:rsid w:val="005C2E65"/>
  </w:style>
  <w:style w:type="paragraph" w:customStyle="1" w:styleId="8C7F0BCBB39C47ADAFBA99424ADD0AF3">
    <w:name w:val="8C7F0BCBB39C47ADAFBA99424ADD0AF3"/>
    <w:rsid w:val="005C2E65"/>
  </w:style>
  <w:style w:type="paragraph" w:customStyle="1" w:styleId="82A608DA754E4BA689487A985ABA5CD2">
    <w:name w:val="82A608DA754E4BA689487A985ABA5CD2"/>
    <w:rsid w:val="005C2E65"/>
  </w:style>
  <w:style w:type="paragraph" w:customStyle="1" w:styleId="6DCF76707B4D4446959DF8634AE69A30">
    <w:name w:val="6DCF76707B4D4446959DF8634AE69A30"/>
    <w:rsid w:val="005C2E65"/>
  </w:style>
  <w:style w:type="paragraph" w:customStyle="1" w:styleId="4325CC0E98C94B31BE090903E75AFDD9">
    <w:name w:val="4325CC0E98C94B31BE090903E75AFDD9"/>
    <w:rsid w:val="005C2E65"/>
  </w:style>
  <w:style w:type="paragraph" w:customStyle="1" w:styleId="0CB9BF5639EE4686B018F5B9AAD7B28A">
    <w:name w:val="0CB9BF5639EE4686B018F5B9AAD7B28A"/>
    <w:rsid w:val="005C2E65"/>
  </w:style>
  <w:style w:type="paragraph" w:customStyle="1" w:styleId="59D941FCCB4B4A8084A6619F82F927BB">
    <w:name w:val="59D941FCCB4B4A8084A6619F82F927BB"/>
    <w:rsid w:val="005C2E65"/>
  </w:style>
  <w:style w:type="paragraph" w:customStyle="1" w:styleId="3459444F804C454EBF7D58CBBFB72A9A">
    <w:name w:val="3459444F804C454EBF7D58CBBFB72A9A"/>
    <w:rsid w:val="005C2E65"/>
  </w:style>
  <w:style w:type="paragraph" w:customStyle="1" w:styleId="D7FC7E998CD84232BC11DD878377E696">
    <w:name w:val="D7FC7E998CD84232BC11DD878377E696"/>
    <w:rsid w:val="005C2E65"/>
  </w:style>
  <w:style w:type="paragraph" w:customStyle="1" w:styleId="308E07310D644F3FB7D482C7572D95ED">
    <w:name w:val="308E07310D644F3FB7D482C7572D95ED"/>
    <w:rsid w:val="005C2E65"/>
  </w:style>
  <w:style w:type="paragraph" w:customStyle="1" w:styleId="5849682834F8438281B535B0D0113C18">
    <w:name w:val="5849682834F8438281B535B0D0113C18"/>
    <w:rsid w:val="005C2E65"/>
  </w:style>
  <w:style w:type="paragraph" w:customStyle="1" w:styleId="E91B64B78CFA4B2B9DFF24C711AA4AB9">
    <w:name w:val="E91B64B78CFA4B2B9DFF24C711AA4AB9"/>
    <w:rsid w:val="005C2E65"/>
  </w:style>
  <w:style w:type="paragraph" w:customStyle="1" w:styleId="084FF5CC0B774430B4423FAB3050E995">
    <w:name w:val="084FF5CC0B774430B4423FAB3050E995"/>
    <w:rsid w:val="005C2E65"/>
  </w:style>
  <w:style w:type="paragraph" w:customStyle="1" w:styleId="81BA62F877C8408F922386C00B04CDBC">
    <w:name w:val="81BA62F877C8408F922386C00B04CDBC"/>
    <w:rsid w:val="005C2E65"/>
  </w:style>
  <w:style w:type="paragraph" w:customStyle="1" w:styleId="FD5381800CD94EACB408B66101293BC6">
    <w:name w:val="FD5381800CD94EACB408B66101293BC6"/>
    <w:rsid w:val="005C2E65"/>
  </w:style>
  <w:style w:type="paragraph" w:customStyle="1" w:styleId="64A507ECB2994AA7AB4DA75B369C304B">
    <w:name w:val="64A507ECB2994AA7AB4DA75B369C304B"/>
    <w:rsid w:val="005C2E65"/>
  </w:style>
  <w:style w:type="paragraph" w:customStyle="1" w:styleId="03DF66996EE74762B8A006C3CF64745F">
    <w:name w:val="03DF66996EE74762B8A006C3CF64745F"/>
    <w:rsid w:val="005C2E65"/>
  </w:style>
  <w:style w:type="paragraph" w:customStyle="1" w:styleId="FA7297211D7A44A7988182CF582FF40F">
    <w:name w:val="FA7297211D7A44A7988182CF582FF40F"/>
    <w:rsid w:val="005C2E65"/>
  </w:style>
  <w:style w:type="paragraph" w:customStyle="1" w:styleId="B326333414C5473F875584FDE28FC8E0">
    <w:name w:val="B326333414C5473F875584FDE28FC8E0"/>
    <w:rsid w:val="005C2E65"/>
  </w:style>
  <w:style w:type="paragraph" w:customStyle="1" w:styleId="AEABD4670B6245BDB2F28401606576B7">
    <w:name w:val="AEABD4670B6245BDB2F28401606576B7"/>
    <w:rsid w:val="005C2E65"/>
  </w:style>
  <w:style w:type="paragraph" w:customStyle="1" w:styleId="0A4C94A2E4734F29B2FD35B2AB8DFB4D">
    <w:name w:val="0A4C94A2E4734F29B2FD35B2AB8DFB4D"/>
    <w:rsid w:val="005C2E65"/>
  </w:style>
  <w:style w:type="paragraph" w:customStyle="1" w:styleId="E176752F520D43D5A189D4F108FFC20B">
    <w:name w:val="E176752F520D43D5A189D4F108FFC20B"/>
    <w:rsid w:val="005C2E65"/>
  </w:style>
  <w:style w:type="paragraph" w:customStyle="1" w:styleId="8D421DD1DF3547D2B0574A302D1DFEFA">
    <w:name w:val="8D421DD1DF3547D2B0574A302D1DFEFA"/>
    <w:rsid w:val="005C2E65"/>
  </w:style>
  <w:style w:type="paragraph" w:customStyle="1" w:styleId="71B9CE52FB8C4FF3958ECB9A6DDFFC00">
    <w:name w:val="71B9CE52FB8C4FF3958ECB9A6DDFFC00"/>
    <w:rsid w:val="005C2E65"/>
  </w:style>
  <w:style w:type="paragraph" w:customStyle="1" w:styleId="F207254901F24D41BD2FF094846F4064">
    <w:name w:val="F207254901F24D41BD2FF094846F4064"/>
    <w:rsid w:val="005C2E65"/>
  </w:style>
  <w:style w:type="paragraph" w:customStyle="1" w:styleId="EA2C3B33CC424A348679DDDB87E0CE6C">
    <w:name w:val="EA2C3B33CC424A348679DDDB87E0CE6C"/>
    <w:rsid w:val="005C2E65"/>
  </w:style>
  <w:style w:type="paragraph" w:customStyle="1" w:styleId="6CF7F0AF96364D7F9A9B7218971CD47C">
    <w:name w:val="6CF7F0AF96364D7F9A9B7218971CD47C"/>
    <w:rsid w:val="005C2E65"/>
  </w:style>
  <w:style w:type="paragraph" w:customStyle="1" w:styleId="9B72E4151DF94FD2B87B961B224ADF83">
    <w:name w:val="9B72E4151DF94FD2B87B961B224ADF83"/>
    <w:rsid w:val="005C2E65"/>
  </w:style>
  <w:style w:type="paragraph" w:customStyle="1" w:styleId="8EB832CF1CFD43AD867459C264E9EE79">
    <w:name w:val="8EB832CF1CFD43AD867459C264E9EE79"/>
    <w:rsid w:val="005C2E65"/>
  </w:style>
  <w:style w:type="paragraph" w:customStyle="1" w:styleId="1104802281C94C8B926453EAAD3C3FE4">
    <w:name w:val="1104802281C94C8B926453EAAD3C3FE4"/>
    <w:rsid w:val="005C2E65"/>
  </w:style>
  <w:style w:type="paragraph" w:customStyle="1" w:styleId="E8065962A4F748369B22701EDE4B2906">
    <w:name w:val="E8065962A4F748369B22701EDE4B2906"/>
    <w:rsid w:val="005C2E65"/>
  </w:style>
  <w:style w:type="paragraph" w:customStyle="1" w:styleId="303FFF61AC0E4EA0907575786E9A8C9F">
    <w:name w:val="303FFF61AC0E4EA0907575786E9A8C9F"/>
    <w:rsid w:val="005C2E65"/>
  </w:style>
  <w:style w:type="paragraph" w:customStyle="1" w:styleId="3CEF9DD3FE9F4AA89498E980F999F177">
    <w:name w:val="3CEF9DD3FE9F4AA89498E980F999F177"/>
    <w:rsid w:val="005C2E65"/>
  </w:style>
  <w:style w:type="paragraph" w:customStyle="1" w:styleId="FEF4B445D17A435798AF8884D01BC18E">
    <w:name w:val="FEF4B445D17A435798AF8884D01BC18E"/>
    <w:rsid w:val="005C2E65"/>
  </w:style>
  <w:style w:type="paragraph" w:customStyle="1" w:styleId="8563B36555CD45448075201593A72BF3">
    <w:name w:val="8563B36555CD45448075201593A72BF3"/>
    <w:rsid w:val="005C2E65"/>
  </w:style>
  <w:style w:type="paragraph" w:customStyle="1" w:styleId="EAACF9D839514AC8A11CABF8003F2566">
    <w:name w:val="EAACF9D839514AC8A11CABF8003F2566"/>
    <w:rsid w:val="005C2E65"/>
  </w:style>
  <w:style w:type="paragraph" w:customStyle="1" w:styleId="C4D7B7646B234964A37C7C7694D2B6B4">
    <w:name w:val="C4D7B7646B234964A37C7C7694D2B6B4"/>
    <w:rsid w:val="005C2E65"/>
  </w:style>
  <w:style w:type="paragraph" w:customStyle="1" w:styleId="60403D9CB7E04ADC963870967824E35A">
    <w:name w:val="60403D9CB7E04ADC963870967824E35A"/>
    <w:rsid w:val="005C2E65"/>
  </w:style>
  <w:style w:type="paragraph" w:customStyle="1" w:styleId="2166A745BA7E4427AC6B295966662DE6">
    <w:name w:val="2166A745BA7E4427AC6B295966662DE6"/>
    <w:rsid w:val="005C2E65"/>
  </w:style>
  <w:style w:type="paragraph" w:customStyle="1" w:styleId="1E4E8E5F16AF44229836F4766C0EFEAB">
    <w:name w:val="1E4E8E5F16AF44229836F4766C0EFEAB"/>
    <w:rsid w:val="005C2E65"/>
  </w:style>
  <w:style w:type="paragraph" w:customStyle="1" w:styleId="D3CAE6CC5CAC4DC39301A37C4EFEA1BF">
    <w:name w:val="D3CAE6CC5CAC4DC39301A37C4EFEA1BF"/>
    <w:rsid w:val="005C2E65"/>
  </w:style>
  <w:style w:type="paragraph" w:customStyle="1" w:styleId="57BAC25BCFCF4DF8814FC836298E68C3">
    <w:name w:val="57BAC25BCFCF4DF8814FC836298E68C3"/>
    <w:rsid w:val="005C2E65"/>
  </w:style>
  <w:style w:type="paragraph" w:customStyle="1" w:styleId="75EE0CB76380419D9996A1999B8BFD20">
    <w:name w:val="75EE0CB76380419D9996A1999B8BFD20"/>
    <w:rsid w:val="005C2E65"/>
  </w:style>
  <w:style w:type="paragraph" w:customStyle="1" w:styleId="A6DA24BC20D24D42B663BFD1A7CA7814">
    <w:name w:val="A6DA24BC20D24D42B663BFD1A7CA7814"/>
    <w:rsid w:val="005C2E65"/>
  </w:style>
  <w:style w:type="paragraph" w:customStyle="1" w:styleId="2D3D77C1633640878773211A8580F8BC">
    <w:name w:val="2D3D77C1633640878773211A8580F8BC"/>
    <w:rsid w:val="005C2E65"/>
  </w:style>
  <w:style w:type="paragraph" w:customStyle="1" w:styleId="D0A0F5735BAD4B54BA964CC05A4CB1D5">
    <w:name w:val="D0A0F5735BAD4B54BA964CC05A4CB1D5"/>
    <w:rsid w:val="005C2E65"/>
  </w:style>
  <w:style w:type="paragraph" w:customStyle="1" w:styleId="ECA1E0FA69484BCC975D6CD2B79CD414">
    <w:name w:val="ECA1E0FA69484BCC975D6CD2B79CD414"/>
    <w:rsid w:val="005C2E65"/>
  </w:style>
  <w:style w:type="paragraph" w:customStyle="1" w:styleId="DD43480167874679A043684AE39A38EE">
    <w:name w:val="DD43480167874679A043684AE39A38EE"/>
    <w:rsid w:val="005C2E65"/>
  </w:style>
  <w:style w:type="paragraph" w:customStyle="1" w:styleId="AFD3DAFC282642BBAD8BBDA5C747004F">
    <w:name w:val="AFD3DAFC282642BBAD8BBDA5C747004F"/>
    <w:rsid w:val="005C2E65"/>
  </w:style>
  <w:style w:type="paragraph" w:customStyle="1" w:styleId="44FCBF7A47E5499085C781D062CDC835">
    <w:name w:val="44FCBF7A47E5499085C781D062CDC835"/>
    <w:rsid w:val="005C2E65"/>
  </w:style>
  <w:style w:type="paragraph" w:customStyle="1" w:styleId="07D47F0AEBA344B5A7EA67C720BEE785">
    <w:name w:val="07D47F0AEBA344B5A7EA67C720BEE785"/>
    <w:rsid w:val="005C2E65"/>
  </w:style>
  <w:style w:type="paragraph" w:customStyle="1" w:styleId="A2D58D1B719F4ADE984FC466430BDFA3">
    <w:name w:val="A2D58D1B719F4ADE984FC466430BDFA3"/>
    <w:rsid w:val="005C2E65"/>
  </w:style>
  <w:style w:type="paragraph" w:customStyle="1" w:styleId="F8C491C632374C1EB2467454DBC6ADCE">
    <w:name w:val="F8C491C632374C1EB2467454DBC6ADCE"/>
    <w:rsid w:val="005C2E65"/>
  </w:style>
  <w:style w:type="paragraph" w:customStyle="1" w:styleId="E1063C2A06EB46AF92C0BFED6DD0008A">
    <w:name w:val="E1063C2A06EB46AF92C0BFED6DD0008A"/>
    <w:rsid w:val="005C2E65"/>
  </w:style>
  <w:style w:type="paragraph" w:customStyle="1" w:styleId="589782B0774645A491D5D84452D3FF67">
    <w:name w:val="589782B0774645A491D5D84452D3FF67"/>
    <w:rsid w:val="005C2E65"/>
  </w:style>
  <w:style w:type="paragraph" w:customStyle="1" w:styleId="FF7AB1332681482889EDD5A263C52553">
    <w:name w:val="FF7AB1332681482889EDD5A263C52553"/>
    <w:rsid w:val="005C2E65"/>
  </w:style>
  <w:style w:type="paragraph" w:customStyle="1" w:styleId="566DEE5D93D040C6B8E6E62EA481E490">
    <w:name w:val="566DEE5D93D040C6B8E6E62EA481E490"/>
    <w:rsid w:val="005C2E65"/>
  </w:style>
  <w:style w:type="paragraph" w:customStyle="1" w:styleId="BF38895235DC47E6AD54B04694C0A5D4">
    <w:name w:val="BF38895235DC47E6AD54B04694C0A5D4"/>
    <w:rsid w:val="005C2E65"/>
  </w:style>
  <w:style w:type="paragraph" w:customStyle="1" w:styleId="7847EBE468044A37A99A8F1F0B584832">
    <w:name w:val="7847EBE468044A37A99A8F1F0B584832"/>
    <w:rsid w:val="005C2E65"/>
  </w:style>
  <w:style w:type="paragraph" w:customStyle="1" w:styleId="02A00B5F91D244A18A287BD5AFE572C8">
    <w:name w:val="02A00B5F91D244A18A287BD5AFE572C8"/>
    <w:rsid w:val="005C2E65"/>
  </w:style>
  <w:style w:type="paragraph" w:customStyle="1" w:styleId="E70A941B569C4C81809B713CC46F100C">
    <w:name w:val="E70A941B569C4C81809B713CC46F100C"/>
    <w:rsid w:val="005C2E65"/>
  </w:style>
  <w:style w:type="paragraph" w:customStyle="1" w:styleId="9E95E7160FAA412A8E32D4C8A2D49942">
    <w:name w:val="9E95E7160FAA412A8E32D4C8A2D49942"/>
    <w:rsid w:val="005C2E65"/>
  </w:style>
  <w:style w:type="paragraph" w:customStyle="1" w:styleId="D6B648F6095542AB9DE4FC4E87EFF844">
    <w:name w:val="D6B648F6095542AB9DE4FC4E87EFF844"/>
    <w:rsid w:val="005C2E65"/>
  </w:style>
  <w:style w:type="paragraph" w:customStyle="1" w:styleId="458EE32D050F465FAEEE831A07AA8C89">
    <w:name w:val="458EE32D050F465FAEEE831A07AA8C89"/>
    <w:rsid w:val="005C2E65"/>
  </w:style>
  <w:style w:type="paragraph" w:customStyle="1" w:styleId="4978E521462543C29BB8B06DB6D35065">
    <w:name w:val="4978E521462543C29BB8B06DB6D35065"/>
    <w:rsid w:val="005C2E65"/>
  </w:style>
  <w:style w:type="paragraph" w:customStyle="1" w:styleId="B4683CB7BC65424D87C0AB17725F6167">
    <w:name w:val="B4683CB7BC65424D87C0AB17725F6167"/>
    <w:rsid w:val="005C2E65"/>
  </w:style>
  <w:style w:type="paragraph" w:customStyle="1" w:styleId="251AFF92B20347608BC51FA2F06E716E">
    <w:name w:val="251AFF92B20347608BC51FA2F06E716E"/>
    <w:rsid w:val="005C2E65"/>
  </w:style>
  <w:style w:type="paragraph" w:customStyle="1" w:styleId="499A53E6A22A40CB9368235449C0A75E">
    <w:name w:val="499A53E6A22A40CB9368235449C0A75E"/>
    <w:rsid w:val="005C2E65"/>
  </w:style>
  <w:style w:type="paragraph" w:customStyle="1" w:styleId="45C87A470FBA4B2B92C91DF15CAB7FD8">
    <w:name w:val="45C87A470FBA4B2B92C91DF15CAB7FD8"/>
    <w:rsid w:val="005C2E65"/>
  </w:style>
  <w:style w:type="paragraph" w:customStyle="1" w:styleId="3A861BA0D41D4BED8D3C69C959C57057">
    <w:name w:val="3A861BA0D41D4BED8D3C69C959C57057"/>
    <w:rsid w:val="005C2E65"/>
  </w:style>
  <w:style w:type="paragraph" w:customStyle="1" w:styleId="EAF1726D521D4621895153A02F0B5D49">
    <w:name w:val="EAF1726D521D4621895153A02F0B5D49"/>
    <w:rsid w:val="005C2E65"/>
  </w:style>
  <w:style w:type="paragraph" w:customStyle="1" w:styleId="95E7ED102AD64715A4D28280E71A87E4">
    <w:name w:val="95E7ED102AD64715A4D28280E71A87E4"/>
    <w:rsid w:val="005C2E65"/>
  </w:style>
  <w:style w:type="paragraph" w:customStyle="1" w:styleId="1B332FA81E3D4D869E1A7240BDD8153E">
    <w:name w:val="1B332FA81E3D4D869E1A7240BDD8153E"/>
    <w:rsid w:val="005C2E65"/>
  </w:style>
  <w:style w:type="paragraph" w:customStyle="1" w:styleId="FD1155C9D84D420299CBF45EAB88E29F">
    <w:name w:val="FD1155C9D84D420299CBF45EAB88E29F"/>
    <w:rsid w:val="005C2E65"/>
  </w:style>
  <w:style w:type="paragraph" w:customStyle="1" w:styleId="41089CFD025B4BDBB3967DF6F1B41FD8">
    <w:name w:val="41089CFD025B4BDBB3967DF6F1B41FD8"/>
    <w:rsid w:val="005C2E65"/>
  </w:style>
  <w:style w:type="paragraph" w:customStyle="1" w:styleId="EDA59D8BCD714D99A3443007130F3512">
    <w:name w:val="EDA59D8BCD714D99A3443007130F3512"/>
    <w:rsid w:val="005C2E65"/>
  </w:style>
  <w:style w:type="paragraph" w:customStyle="1" w:styleId="76990173E271499FA367B3F445903A0C">
    <w:name w:val="76990173E271499FA367B3F445903A0C"/>
    <w:rsid w:val="005C2E65"/>
  </w:style>
  <w:style w:type="paragraph" w:customStyle="1" w:styleId="BD928C0B2B644175A6A4212D55050882">
    <w:name w:val="BD928C0B2B644175A6A4212D55050882"/>
    <w:rsid w:val="005C2E65"/>
  </w:style>
  <w:style w:type="paragraph" w:customStyle="1" w:styleId="44A4FD67798A4E639CB012B617538690">
    <w:name w:val="44A4FD67798A4E639CB012B617538690"/>
    <w:rsid w:val="005C2E65"/>
  </w:style>
  <w:style w:type="paragraph" w:customStyle="1" w:styleId="A111E86F445B47DFA5042220E567BBAF">
    <w:name w:val="A111E86F445B47DFA5042220E567BBAF"/>
    <w:rsid w:val="005C2E65"/>
  </w:style>
  <w:style w:type="paragraph" w:customStyle="1" w:styleId="2901832CDBD0495E892204E7B1ACADD7">
    <w:name w:val="2901832CDBD0495E892204E7B1ACADD7"/>
    <w:rsid w:val="005C2E65"/>
  </w:style>
  <w:style w:type="paragraph" w:customStyle="1" w:styleId="C218AD88BFA348C0B5D73A603C90239C">
    <w:name w:val="C218AD88BFA348C0B5D73A603C90239C"/>
    <w:rsid w:val="005C2E65"/>
  </w:style>
  <w:style w:type="paragraph" w:customStyle="1" w:styleId="8B0500A5B3FE489EB1CA5990B9874C40">
    <w:name w:val="8B0500A5B3FE489EB1CA5990B9874C40"/>
    <w:rsid w:val="005C2E65"/>
  </w:style>
  <w:style w:type="paragraph" w:customStyle="1" w:styleId="122C8B761A4D4147AB43040A78EAE329">
    <w:name w:val="122C8B761A4D4147AB43040A78EAE329"/>
    <w:rsid w:val="005C2E65"/>
  </w:style>
  <w:style w:type="paragraph" w:customStyle="1" w:styleId="F7F4984223464A6FB38E137B27FC0C44">
    <w:name w:val="F7F4984223464A6FB38E137B27FC0C44"/>
    <w:rsid w:val="005C2E65"/>
  </w:style>
  <w:style w:type="paragraph" w:customStyle="1" w:styleId="C45245BAEFB24D99BF7A03DC3A5DAC12">
    <w:name w:val="C45245BAEFB24D99BF7A03DC3A5DAC12"/>
    <w:rsid w:val="005C2E65"/>
  </w:style>
  <w:style w:type="paragraph" w:customStyle="1" w:styleId="4526F014956B4629958F192A6A7A1ABE">
    <w:name w:val="4526F014956B4629958F192A6A7A1ABE"/>
    <w:rsid w:val="005C2E65"/>
  </w:style>
  <w:style w:type="paragraph" w:customStyle="1" w:styleId="EB605880CDBB48FCB5CCA329A623782B">
    <w:name w:val="EB605880CDBB48FCB5CCA329A623782B"/>
    <w:rsid w:val="005C2E65"/>
  </w:style>
  <w:style w:type="paragraph" w:customStyle="1" w:styleId="109C256BF65948EC86966678DC67669B">
    <w:name w:val="109C256BF65948EC86966678DC67669B"/>
    <w:rsid w:val="005C2E65"/>
  </w:style>
  <w:style w:type="paragraph" w:customStyle="1" w:styleId="A173D993D5F6400ABFBF949AAC571348">
    <w:name w:val="A173D993D5F6400ABFBF949AAC571348"/>
    <w:rsid w:val="005C2E65"/>
  </w:style>
  <w:style w:type="paragraph" w:customStyle="1" w:styleId="FF1C35EB118C4B15B9A32600DDA99843">
    <w:name w:val="FF1C35EB118C4B15B9A32600DDA99843"/>
    <w:rsid w:val="005C2E65"/>
  </w:style>
  <w:style w:type="paragraph" w:customStyle="1" w:styleId="FB52DC3B2EC844C2877D9FDA0D251944">
    <w:name w:val="FB52DC3B2EC844C2877D9FDA0D251944"/>
    <w:rsid w:val="005C2E65"/>
  </w:style>
  <w:style w:type="paragraph" w:customStyle="1" w:styleId="14010DC3E86C4A24AC2CC5FA460DB4B8">
    <w:name w:val="14010DC3E86C4A24AC2CC5FA460DB4B8"/>
    <w:rsid w:val="005C2E65"/>
  </w:style>
  <w:style w:type="paragraph" w:customStyle="1" w:styleId="BF2A17355ED947158C7AF5565C8C866C">
    <w:name w:val="BF2A17355ED947158C7AF5565C8C866C"/>
    <w:rsid w:val="005C2E65"/>
  </w:style>
  <w:style w:type="paragraph" w:customStyle="1" w:styleId="4DCF8FC22B3643459292C5FE36376393">
    <w:name w:val="4DCF8FC22B3643459292C5FE36376393"/>
    <w:rsid w:val="005C2E65"/>
  </w:style>
  <w:style w:type="paragraph" w:customStyle="1" w:styleId="BA88F57A7A134916AE5C014481F682BB">
    <w:name w:val="BA88F57A7A134916AE5C014481F682BB"/>
    <w:rsid w:val="005C2E65"/>
  </w:style>
  <w:style w:type="paragraph" w:customStyle="1" w:styleId="87EB7B5F42C44CB9848671BE1DAC312E">
    <w:name w:val="87EB7B5F42C44CB9848671BE1DAC312E"/>
    <w:rsid w:val="005C2E65"/>
  </w:style>
  <w:style w:type="paragraph" w:customStyle="1" w:styleId="4183CF87EF484B1FB0F4A8EB52D185FA">
    <w:name w:val="4183CF87EF484B1FB0F4A8EB52D185FA"/>
    <w:rsid w:val="005C2E65"/>
  </w:style>
  <w:style w:type="paragraph" w:customStyle="1" w:styleId="63B5D80D041A42DC8C8B13CD13049D48">
    <w:name w:val="63B5D80D041A42DC8C8B13CD13049D48"/>
    <w:rsid w:val="005C2E65"/>
  </w:style>
  <w:style w:type="paragraph" w:customStyle="1" w:styleId="18E948831D534FC78FC7E48170399019">
    <w:name w:val="18E948831D534FC78FC7E48170399019"/>
    <w:rsid w:val="005C2E65"/>
  </w:style>
  <w:style w:type="paragraph" w:customStyle="1" w:styleId="49476240A5284362BCFB3A760F4E3D94">
    <w:name w:val="49476240A5284362BCFB3A760F4E3D94"/>
    <w:rsid w:val="009D10BA"/>
  </w:style>
  <w:style w:type="paragraph" w:customStyle="1" w:styleId="6C3D5D4BEBE94010B808D8DA019BA040">
    <w:name w:val="6C3D5D4BEBE94010B808D8DA019BA040"/>
    <w:rsid w:val="009D10BA"/>
  </w:style>
  <w:style w:type="paragraph" w:customStyle="1" w:styleId="57C3644553864F8B8114504814CF0CE2">
    <w:name w:val="57C3644553864F8B8114504814CF0CE2"/>
    <w:rsid w:val="009D10BA"/>
  </w:style>
  <w:style w:type="paragraph" w:customStyle="1" w:styleId="F7A89CA3E26A4F8F8D1B43C9DF43FEA8">
    <w:name w:val="F7A89CA3E26A4F8F8D1B43C9DF43FEA8"/>
    <w:rsid w:val="009D10BA"/>
  </w:style>
  <w:style w:type="paragraph" w:customStyle="1" w:styleId="EA939B0C2A2B4C9A80B637CFF8D3314F">
    <w:name w:val="EA939B0C2A2B4C9A80B637CFF8D3314F"/>
    <w:rsid w:val="009D10BA"/>
  </w:style>
  <w:style w:type="paragraph" w:customStyle="1" w:styleId="DD871C6027424EB79F97F12EF1BA7F52">
    <w:name w:val="DD871C6027424EB79F97F12EF1BA7F52"/>
    <w:rsid w:val="009D10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Custom Theme">
  <a:themeElements>
    <a:clrScheme name="Oriel">
      <a:dk1>
        <a:sysClr val="windowText" lastClr="000000"/>
      </a:dk1>
      <a:lt1>
        <a:sysClr val="window" lastClr="FFFFFF"/>
      </a:lt1>
      <a:dk2>
        <a:srgbClr val="575F6D"/>
      </a:dk2>
      <a:lt2>
        <a:srgbClr val="FFF39D"/>
      </a:lt2>
      <a:accent1>
        <a:srgbClr val="FF7D26"/>
      </a:accent1>
      <a:accent2>
        <a:srgbClr val="7598D9"/>
      </a:accent2>
      <a:accent3>
        <a:srgbClr val="B32C16"/>
      </a:accent3>
      <a:accent4>
        <a:srgbClr val="F5CD2D"/>
      </a:accent4>
      <a:accent5>
        <a:srgbClr val="AEBAD5"/>
      </a:accent5>
      <a:accent6>
        <a:srgbClr val="777C84"/>
      </a:accent6>
      <a:hlink>
        <a:srgbClr val="EF591E"/>
      </a:hlink>
      <a:folHlink>
        <a:srgbClr val="A7AFC1"/>
      </a:folHlink>
    </a:clrScheme>
    <a:fontScheme name="Office Fonts">
      <a:majorFont>
        <a:latin typeface="Cambria"/>
        <a:ea typeface=""/>
        <a:cs typeface=""/>
        <a:font script="Jpan" typeface="MS Mincho"/>
        <a:font script="Arab" typeface="Times New Roman"/>
        <a:font script="Hang" typeface="Batang"/>
        <a:font script="Hant" typeface="MingLiu"/>
        <a:font script="Hans" typeface="SimSun"/>
        <a:font script="Cyrl" typeface="Times New Roman"/>
        <a:font script="Grek" typeface="Times New Roman"/>
        <a:font script="Hebr" typeface="Times New Roman"/>
        <a:font script="Viet" typeface="Times New Roman"/>
        <a:font script="Thai" typeface="Angsana New"/>
      </a:majorFont>
      <a:minorFont>
        <a:latin typeface="Calibri"/>
        <a:ea typeface=""/>
        <a:cs typeface=""/>
        <a:font script="Jpan" typeface="MS Gothic"/>
        <a:font script="Arab" typeface="Arial"/>
        <a:font script="Hang" typeface="Dotum"/>
        <a:font script="Hant" typeface="PMingLiu"/>
        <a:font script="Hans" typeface="SimHei"/>
        <a:font script="Cyrl" typeface="Arial"/>
        <a:font script="Grek" typeface="Arial"/>
        <a:font script="Hebr" typeface="Arial"/>
        <a:font script="Viet" typeface="Arial"/>
        <a:font script="Thai" typeface="Cordia New"/>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microsoft.com/office/word/2004/10/bibliography" xmlns="http://schemas.microsoft.com/office/word/2004/10/bibliography"/>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6A417AF-ADA2-4B6C-BEF7-21E5A7501F21}">
  <ds:schemaRefs>
    <ds:schemaRef ds:uri="http://schemas.microsoft.com/office/word/2004/10/bibliography"/>
  </ds:schemaRefs>
</ds:datastoreItem>
</file>

<file path=customXml/itemProps2.xml><?xml version="1.0" encoding="utf-8"?>
<ds:datastoreItem xmlns:ds="http://schemas.openxmlformats.org/officeDocument/2006/customXml" ds:itemID="{8A77E347-49EA-40E6-8B71-66C334985F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Resume2(2).dotx</Template>
  <TotalTime>1044</TotalTime>
  <Pages>6</Pages>
  <Words>1898</Words>
  <Characters>10819</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Chronological resume (Blue Line design)</vt:lpstr>
      <vt:lpstr/>
    </vt:vector>
  </TitlesOfParts>
  <Company/>
  <LinksUpToDate>false</LinksUpToDate>
  <CharactersWithSpaces>12692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Chronological resume (Blue Line design)</dc:title>
  <dc:creator>Elizabeth De La Cruz</dc:creator>
  <cp:lastModifiedBy>Elizabeth</cp:lastModifiedBy>
  <cp:revision>11</cp:revision>
  <cp:lastPrinted>2014-01-03T01:24:00Z</cp:lastPrinted>
  <dcterms:created xsi:type="dcterms:W3CDTF">2014-01-06T22:50:00Z</dcterms:created>
  <dcterms:modified xsi:type="dcterms:W3CDTF">2014-03-25T21:14:00Z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TC100726639990</vt:lpwstr>
  </property>
</Properties>
</file>