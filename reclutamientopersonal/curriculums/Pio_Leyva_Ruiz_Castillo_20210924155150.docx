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9FA" w:rsidRPr="0030753B" w:rsidRDefault="00DA39FA" w:rsidP="0030753B">
      <w:pPr>
        <w:pStyle w:val="Direccin2"/>
        <w:framePr w:w="3775" w:h="911" w:hRule="exact" w:wrap="notBeside" w:x="4321" w:y="961"/>
        <w:rPr>
          <w:sz w:val="18"/>
          <w:szCs w:val="18"/>
        </w:rPr>
      </w:pPr>
      <w:r w:rsidRPr="0030753B">
        <w:rPr>
          <w:sz w:val="18"/>
          <w:szCs w:val="18"/>
        </w:rPr>
        <w:t>Las Cumbres, Barriada Ciudad El Amanecer.</w:t>
      </w:r>
    </w:p>
    <w:p w:rsidR="00DA39FA" w:rsidRPr="0030753B" w:rsidRDefault="00E459BA" w:rsidP="0030753B">
      <w:pPr>
        <w:pStyle w:val="Direccin2"/>
        <w:framePr w:w="3775" w:h="911" w:hRule="exact" w:wrap="notBeside" w:x="4321" w:y="961"/>
        <w:rPr>
          <w:b/>
          <w:sz w:val="18"/>
          <w:szCs w:val="18"/>
        </w:rPr>
      </w:pPr>
      <w:r w:rsidRPr="0030753B">
        <w:rPr>
          <w:b/>
          <w:sz w:val="18"/>
          <w:szCs w:val="18"/>
        </w:rPr>
        <w:t>Cel.:</w:t>
      </w:r>
      <w:r w:rsidR="007E5CF1" w:rsidRPr="0030753B">
        <w:rPr>
          <w:b/>
          <w:sz w:val="18"/>
          <w:szCs w:val="18"/>
        </w:rPr>
        <w:t xml:space="preserve"> </w:t>
      </w:r>
      <w:r w:rsidR="00F13711">
        <w:rPr>
          <w:b/>
          <w:sz w:val="18"/>
          <w:szCs w:val="18"/>
        </w:rPr>
        <w:t>6803-1300/</w:t>
      </w:r>
      <w:r w:rsidR="00F043A8">
        <w:rPr>
          <w:b/>
          <w:sz w:val="18"/>
          <w:szCs w:val="18"/>
        </w:rPr>
        <w:t>6733-5437</w:t>
      </w:r>
    </w:p>
    <w:p w:rsidR="0069687B" w:rsidRPr="0030753B" w:rsidRDefault="0069687B" w:rsidP="0030753B">
      <w:pPr>
        <w:pStyle w:val="Direccin2"/>
        <w:framePr w:w="3775" w:h="911" w:hRule="exact" w:wrap="notBeside" w:x="4321" w:y="961"/>
        <w:rPr>
          <w:sz w:val="18"/>
          <w:szCs w:val="18"/>
        </w:rPr>
      </w:pPr>
      <w:r w:rsidRPr="0030753B">
        <w:rPr>
          <w:sz w:val="18"/>
          <w:szCs w:val="18"/>
        </w:rPr>
        <w:t xml:space="preserve">E-mail </w:t>
      </w:r>
      <w:r w:rsidR="0056333F">
        <w:rPr>
          <w:sz w:val="18"/>
          <w:szCs w:val="18"/>
        </w:rPr>
        <w:t>pioleyvar@gmail.com</w:t>
      </w:r>
    </w:p>
    <w:p w:rsidR="00DA39FA" w:rsidRDefault="00DA39FA">
      <w:pPr>
        <w:pStyle w:val="Nombre"/>
        <w:rPr>
          <w:rFonts w:ascii="Times New Roman" w:hAnsi="Times New Roman"/>
        </w:rPr>
      </w:pPr>
      <w:r>
        <w:rPr>
          <w:rFonts w:ascii="Times New Roman" w:hAnsi="Times New Roman"/>
        </w:rPr>
        <w:t>PIO LEYVA RUIZ C.</w:t>
      </w: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2160"/>
        <w:gridCol w:w="6595"/>
      </w:tblGrid>
      <w:tr w:rsidR="00DA39FA" w:rsidRPr="007A044C" w:rsidTr="006B1DA0">
        <w:tc>
          <w:tcPr>
            <w:tcW w:w="2160" w:type="dxa"/>
          </w:tcPr>
          <w:p w:rsidR="00DA39FA" w:rsidRPr="007A044C" w:rsidRDefault="00DA39FA" w:rsidP="00FF7725">
            <w:pPr>
              <w:pStyle w:val="Ttulodeseccin"/>
            </w:pPr>
            <w:r w:rsidRPr="007A044C">
              <w:t>Objetivo</w:t>
            </w:r>
          </w:p>
          <w:p w:rsidR="007A044C" w:rsidRPr="007A044C" w:rsidRDefault="007A044C" w:rsidP="007A044C"/>
          <w:p w:rsidR="007A044C" w:rsidRPr="007A044C" w:rsidRDefault="007A044C" w:rsidP="007A044C"/>
          <w:p w:rsidR="007A044C" w:rsidRPr="007A044C" w:rsidRDefault="007A044C" w:rsidP="007A044C"/>
          <w:p w:rsidR="007A044C" w:rsidRPr="007A044C" w:rsidRDefault="007A044C" w:rsidP="007A044C"/>
          <w:p w:rsidR="007A044C" w:rsidRPr="007A044C" w:rsidRDefault="007A044C" w:rsidP="007A044C"/>
          <w:p w:rsidR="007A044C" w:rsidRDefault="007A044C" w:rsidP="007A044C">
            <w:pPr>
              <w:rPr>
                <w:rFonts w:ascii="Arial Black" w:hAnsi="Arial Black"/>
                <w:b/>
              </w:rPr>
            </w:pPr>
            <w:r w:rsidRPr="007A044C">
              <w:rPr>
                <w:rFonts w:ascii="Arial Black" w:hAnsi="Arial Black"/>
                <w:b/>
              </w:rPr>
              <w:t>Experiencia</w:t>
            </w:r>
          </w:p>
          <w:p w:rsidR="00757BAB" w:rsidRDefault="00757BAB" w:rsidP="007A044C">
            <w:pPr>
              <w:rPr>
                <w:rFonts w:ascii="Arial Black" w:hAnsi="Arial Black"/>
                <w:b/>
              </w:rPr>
            </w:pPr>
          </w:p>
          <w:p w:rsidR="00757BAB" w:rsidRDefault="00757BAB" w:rsidP="007A044C">
            <w:pPr>
              <w:rPr>
                <w:rFonts w:ascii="Arial Black" w:hAnsi="Arial Black"/>
                <w:b/>
              </w:rPr>
            </w:pPr>
          </w:p>
          <w:p w:rsidR="00387713" w:rsidRDefault="00387713" w:rsidP="007A044C">
            <w:pPr>
              <w:rPr>
                <w:rFonts w:ascii="Arial Black" w:hAnsi="Arial Black"/>
                <w:b/>
              </w:rPr>
            </w:pPr>
          </w:p>
          <w:p w:rsidR="00387713" w:rsidRDefault="00387713" w:rsidP="007A044C">
            <w:pPr>
              <w:rPr>
                <w:rFonts w:ascii="Arial Black" w:hAnsi="Arial Black"/>
                <w:b/>
              </w:rPr>
            </w:pPr>
          </w:p>
          <w:p w:rsidR="00387713" w:rsidRDefault="00387713" w:rsidP="007A044C">
            <w:pPr>
              <w:rPr>
                <w:rFonts w:ascii="Arial Black" w:hAnsi="Arial Black"/>
                <w:b/>
              </w:rPr>
            </w:pPr>
          </w:p>
          <w:p w:rsidR="00757BAB" w:rsidRPr="007A044C" w:rsidRDefault="00757BAB" w:rsidP="007A044C">
            <w:pPr>
              <w:rPr>
                <w:rFonts w:ascii="Arial Black" w:hAnsi="Arial Black"/>
                <w:b/>
              </w:rPr>
            </w:pPr>
          </w:p>
        </w:tc>
        <w:tc>
          <w:tcPr>
            <w:tcW w:w="6595" w:type="dxa"/>
          </w:tcPr>
          <w:p w:rsidR="00757BAB" w:rsidRPr="004676F5" w:rsidRDefault="00DA39FA" w:rsidP="004676F5">
            <w:pPr>
              <w:pStyle w:val="Objetivo"/>
            </w:pPr>
            <w:r w:rsidRPr="007A044C">
              <w:t>Poner a su disposición mi experiencia, capacidad y</w:t>
            </w:r>
            <w:r w:rsidR="00263C2C" w:rsidRPr="007A044C">
              <w:t xml:space="preserve"> honradez, </w:t>
            </w:r>
            <w:r w:rsidR="00F043A8" w:rsidRPr="007A044C">
              <w:t>para formar</w:t>
            </w:r>
            <w:r w:rsidRPr="007A044C">
              <w:t xml:space="preserve"> parte de su organización.</w:t>
            </w:r>
          </w:p>
          <w:p w:rsidR="00877672" w:rsidRDefault="00877672" w:rsidP="00387713">
            <w:pPr>
              <w:pStyle w:val="Organizacinuno"/>
            </w:pPr>
            <w:r w:rsidRPr="004676F5">
              <w:rPr>
                <w:b/>
              </w:rPr>
              <w:t xml:space="preserve">MEDUCA 2019 </w:t>
            </w:r>
            <w:r>
              <w:t xml:space="preserve">Profesor de </w:t>
            </w:r>
            <w:r w:rsidR="0026094D">
              <w:t>Inglés</w:t>
            </w:r>
            <w:r>
              <w:t xml:space="preserve"> Escuela Sara Sotillo</w:t>
            </w:r>
          </w:p>
          <w:p w:rsidR="00387713" w:rsidRDefault="00387713" w:rsidP="00387713">
            <w:pPr>
              <w:pStyle w:val="Organizacinuno"/>
            </w:pPr>
            <w:r w:rsidRPr="004676F5">
              <w:rPr>
                <w:b/>
              </w:rPr>
              <w:t>Panamá Bilingüe 2016-2018</w:t>
            </w:r>
            <w:r>
              <w:t xml:space="preserve"> C.E.B.G María Ossa de Amador- Instructor académico</w:t>
            </w:r>
            <w:r w:rsidR="0025127F">
              <w:t xml:space="preserve"> (Ingles).</w:t>
            </w:r>
          </w:p>
          <w:p w:rsidR="00387713" w:rsidRDefault="00387713" w:rsidP="00387713">
            <w:pPr>
              <w:pStyle w:val="Organizacinuno"/>
            </w:pPr>
            <w:r w:rsidRPr="004676F5">
              <w:rPr>
                <w:b/>
              </w:rPr>
              <w:t xml:space="preserve">Panamá Bilingüe. </w:t>
            </w:r>
            <w:r w:rsidR="00F043A8" w:rsidRPr="004676F5">
              <w:rPr>
                <w:b/>
              </w:rPr>
              <w:t>2017</w:t>
            </w:r>
            <w:r w:rsidR="00F043A8">
              <w:t xml:space="preserve"> Instituto</w:t>
            </w:r>
            <w:r>
              <w:t xml:space="preserve"> José Antonio Remón Cantera, Instructor académico para el programa A.S.P.</w:t>
            </w:r>
          </w:p>
          <w:p w:rsidR="00757BAB" w:rsidRPr="00757BAB" w:rsidRDefault="00757BAB" w:rsidP="00757BAB">
            <w:r>
              <w:t xml:space="preserve"> </w:t>
            </w:r>
          </w:p>
          <w:p w:rsidR="007A044C" w:rsidRPr="007A044C" w:rsidRDefault="007A044C" w:rsidP="007A044C">
            <w:pPr>
              <w:pStyle w:val="Organizacinuno"/>
            </w:pPr>
            <w:r w:rsidRPr="004676F5">
              <w:rPr>
                <w:b/>
              </w:rPr>
              <w:t>201</w:t>
            </w:r>
            <w:r w:rsidR="0089621D" w:rsidRPr="004676F5">
              <w:rPr>
                <w:b/>
              </w:rPr>
              <w:t>3</w:t>
            </w:r>
            <w:r w:rsidRPr="004676F5">
              <w:rPr>
                <w:b/>
              </w:rPr>
              <w:t>-</w:t>
            </w:r>
            <w:r w:rsidR="00F043A8" w:rsidRPr="004676F5">
              <w:rPr>
                <w:b/>
              </w:rPr>
              <w:t>2016</w:t>
            </w:r>
            <w:r w:rsidR="00F043A8" w:rsidRPr="007A044C">
              <w:t xml:space="preserve"> </w:t>
            </w:r>
            <w:proofErr w:type="spellStart"/>
            <w:r w:rsidR="00F043A8" w:rsidRPr="007A044C">
              <w:t>Retail</w:t>
            </w:r>
            <w:proofErr w:type="spellEnd"/>
            <w:r w:rsidR="0089621D">
              <w:t xml:space="preserve"> </w:t>
            </w:r>
            <w:proofErr w:type="spellStart"/>
            <w:r w:rsidR="0089621D">
              <w:t>Distribution</w:t>
            </w:r>
            <w:proofErr w:type="spellEnd"/>
            <w:r w:rsidR="0089621D">
              <w:t xml:space="preserve"> </w:t>
            </w:r>
            <w:r w:rsidR="00F043A8">
              <w:t>International S.</w:t>
            </w:r>
            <w:r w:rsidR="0089621D">
              <w:t xml:space="preserve"> de R.L.</w:t>
            </w:r>
          </w:p>
          <w:p w:rsidR="007A044C" w:rsidRPr="00857E6C" w:rsidRDefault="0089621D" w:rsidP="007A044C">
            <w:pPr>
              <w:rPr>
                <w:b/>
              </w:rPr>
            </w:pPr>
            <w:r w:rsidRPr="00857E6C">
              <w:rPr>
                <w:b/>
              </w:rPr>
              <w:t>Supervisor de Operaciones (Tiendas de F. Lauderdale, Orlando y Chicago)</w:t>
            </w:r>
            <w:r w:rsidR="00857E6C" w:rsidRPr="00857E6C">
              <w:rPr>
                <w:b/>
              </w:rPr>
              <w:t>.</w:t>
            </w:r>
            <w:r w:rsidR="00B54C65" w:rsidRPr="00857E6C">
              <w:rPr>
                <w:b/>
              </w:rPr>
              <w:t xml:space="preserve"> Departamento de atención al cliente.</w:t>
            </w:r>
          </w:p>
          <w:p w:rsidR="007A044C" w:rsidRPr="007A044C" w:rsidRDefault="007A044C" w:rsidP="007A044C"/>
          <w:p w:rsidR="007A044C" w:rsidRDefault="007A044C" w:rsidP="007A044C">
            <w:pPr>
              <w:pStyle w:val="Logro"/>
            </w:pPr>
            <w:r w:rsidRPr="007A044C">
              <w:t xml:space="preserve">Encargado de analizar los pedidos </w:t>
            </w:r>
            <w:r w:rsidR="0089621D">
              <w:t>de las tiendas</w:t>
            </w:r>
            <w:r w:rsidRPr="007A044C">
              <w:t>.</w:t>
            </w:r>
          </w:p>
          <w:p w:rsidR="0089621D" w:rsidRPr="007A044C" w:rsidRDefault="0089621D" w:rsidP="007A044C">
            <w:pPr>
              <w:pStyle w:val="Logro"/>
            </w:pPr>
            <w:r>
              <w:t xml:space="preserve">Verificar los precios de los </w:t>
            </w:r>
            <w:r w:rsidR="00B54C65">
              <w:t>pedidos</w:t>
            </w:r>
            <w:r>
              <w:t xml:space="preserve"> vs los prec</w:t>
            </w:r>
            <w:r w:rsidR="00B54C65">
              <w:t>i</w:t>
            </w:r>
            <w:r>
              <w:t>os de nuestros proveedores</w:t>
            </w:r>
            <w:r w:rsidR="00B54C65">
              <w:t xml:space="preserve"> e </w:t>
            </w:r>
            <w:r>
              <w:t>Ingresar</w:t>
            </w:r>
            <w:r w:rsidR="00B54C65">
              <w:t>los</w:t>
            </w:r>
            <w:r>
              <w:t xml:space="preserve"> en el sistema</w:t>
            </w:r>
            <w:r w:rsidR="00B54C65">
              <w:t>.</w:t>
            </w:r>
            <w:r>
              <w:t xml:space="preserve"> </w:t>
            </w:r>
          </w:p>
          <w:p w:rsidR="007A044C" w:rsidRDefault="007A044C" w:rsidP="007A044C">
            <w:pPr>
              <w:pStyle w:val="Logro"/>
            </w:pPr>
            <w:r w:rsidRPr="007A044C">
              <w:t xml:space="preserve">Supervisar </w:t>
            </w:r>
            <w:r w:rsidR="0089621D">
              <w:t xml:space="preserve">la entrega de la mercancía </w:t>
            </w:r>
            <w:r w:rsidR="00B54C65">
              <w:t>en tiempo y cantidad</w:t>
            </w:r>
            <w:r w:rsidRPr="007A044C">
              <w:t>.</w:t>
            </w:r>
          </w:p>
          <w:p w:rsidR="00B54C65" w:rsidRDefault="00B54C65" w:rsidP="007A044C">
            <w:pPr>
              <w:pStyle w:val="Logro"/>
            </w:pPr>
            <w:r>
              <w:t>Facturación</w:t>
            </w:r>
          </w:p>
          <w:p w:rsidR="00B151C6" w:rsidRPr="007A044C" w:rsidRDefault="00B151C6" w:rsidP="007A044C">
            <w:pPr>
              <w:pStyle w:val="Logro"/>
            </w:pPr>
            <w:r>
              <w:t>Cuentas por pagar.</w:t>
            </w:r>
          </w:p>
          <w:p w:rsidR="007A044C" w:rsidRPr="007A044C" w:rsidRDefault="00B54C65" w:rsidP="007A044C">
            <w:pPr>
              <w:pStyle w:val="Logro"/>
            </w:pPr>
            <w:r>
              <w:t>Análisis de inventario de las tiendas</w:t>
            </w:r>
          </w:p>
          <w:p w:rsidR="007A044C" w:rsidRPr="007A044C" w:rsidRDefault="007A044C" w:rsidP="007A044C">
            <w:pPr>
              <w:pStyle w:val="Logro"/>
            </w:pPr>
            <w:r w:rsidRPr="007A044C">
              <w:t xml:space="preserve">Reportes diarios y </w:t>
            </w:r>
            <w:r w:rsidR="00B54C65">
              <w:t>semanales para el Gerente Administrativo.</w:t>
            </w:r>
          </w:p>
          <w:p w:rsidR="007A044C" w:rsidRPr="007A044C" w:rsidRDefault="007A044C" w:rsidP="007A044C">
            <w:pPr>
              <w:pStyle w:val="Logro"/>
            </w:pPr>
            <w:r w:rsidRPr="007A044C">
              <w:t xml:space="preserve"> </w:t>
            </w:r>
            <w:r w:rsidR="00857E6C">
              <w:t xml:space="preserve">Resolver discrepancias de los pedidos entregados a nuestros clientes. </w:t>
            </w:r>
          </w:p>
          <w:p w:rsidR="007A044C" w:rsidRPr="007A044C" w:rsidRDefault="007A044C" w:rsidP="007A044C">
            <w:pPr>
              <w:pStyle w:val="Logro"/>
            </w:pPr>
            <w:r w:rsidRPr="007A044C">
              <w:t>Apoyo en e</w:t>
            </w:r>
            <w:r w:rsidR="00857E6C">
              <w:t>l Departamento de Atención al cliente, además de otras a</w:t>
            </w:r>
            <w:r w:rsidR="00C069F4">
              <w:t>signaciones.</w:t>
            </w:r>
          </w:p>
          <w:p w:rsidR="007A044C" w:rsidRPr="007A044C" w:rsidRDefault="007A044C" w:rsidP="007A044C">
            <w:pPr>
              <w:pStyle w:val="Textoindependiente"/>
            </w:pPr>
          </w:p>
        </w:tc>
      </w:tr>
      <w:tr w:rsidR="00DA39FA" w:rsidTr="006B1DA0">
        <w:tc>
          <w:tcPr>
            <w:tcW w:w="2160" w:type="dxa"/>
          </w:tcPr>
          <w:p w:rsidR="00A0511A" w:rsidRPr="00A0511A" w:rsidRDefault="00A0511A" w:rsidP="00F13711">
            <w:pPr>
              <w:pStyle w:val="Ttulodeseccin"/>
            </w:pPr>
          </w:p>
        </w:tc>
        <w:tc>
          <w:tcPr>
            <w:tcW w:w="6595" w:type="dxa"/>
          </w:tcPr>
          <w:p w:rsidR="00FD1592" w:rsidRDefault="007A044C">
            <w:pPr>
              <w:pStyle w:val="Organizacinuno"/>
            </w:pPr>
            <w:r w:rsidRPr="004676F5">
              <w:rPr>
                <w:b/>
              </w:rPr>
              <w:t>2010-</w:t>
            </w:r>
            <w:r w:rsidR="004676F5" w:rsidRPr="004676F5">
              <w:rPr>
                <w:b/>
              </w:rPr>
              <w:t>2012</w:t>
            </w:r>
            <w:r w:rsidR="004676F5">
              <w:t xml:space="preserve"> Grupo</w:t>
            </w:r>
            <w:r w:rsidR="00FD1592">
              <w:t xml:space="preserve"> Editorial El Siglo $ Estrella, S.A.</w:t>
            </w:r>
          </w:p>
          <w:p w:rsidR="00FD1592" w:rsidRPr="00D95E21" w:rsidRDefault="00FD1592" w:rsidP="00FD1592">
            <w:pPr>
              <w:rPr>
                <w:b/>
              </w:rPr>
            </w:pPr>
            <w:r w:rsidRPr="00D95E21">
              <w:rPr>
                <w:b/>
              </w:rPr>
              <w:t xml:space="preserve">Analista de Pedidos y Supervisor de </w:t>
            </w:r>
            <w:r w:rsidR="00D95E21" w:rsidRPr="00D95E21">
              <w:rPr>
                <w:b/>
              </w:rPr>
              <w:t>Circulación</w:t>
            </w:r>
          </w:p>
          <w:p w:rsidR="00D95E21" w:rsidRPr="00FD1592" w:rsidRDefault="00D95E21" w:rsidP="00FD1592"/>
          <w:p w:rsidR="00FD1592" w:rsidRDefault="00FD1592" w:rsidP="00FD1592">
            <w:pPr>
              <w:pStyle w:val="Logro"/>
            </w:pPr>
            <w:r>
              <w:t xml:space="preserve">Encargado </w:t>
            </w:r>
            <w:r w:rsidR="00D95E21">
              <w:t>de analizar los pedidos tanto del Diario el siglo como, la estrella</w:t>
            </w:r>
            <w:r w:rsidR="00204193">
              <w:t>.</w:t>
            </w:r>
          </w:p>
          <w:p w:rsidR="00FD1592" w:rsidRDefault="00D95E21" w:rsidP="00FD1592">
            <w:pPr>
              <w:pStyle w:val="Logro"/>
            </w:pPr>
            <w:r>
              <w:t>Supervisar los puntos fijos</w:t>
            </w:r>
            <w:r w:rsidR="003676A6">
              <w:t xml:space="preserve"> y Mayoristas</w:t>
            </w:r>
            <w:r w:rsidR="00E703DD">
              <w:t xml:space="preserve"> de Voceo</w:t>
            </w:r>
            <w:r w:rsidR="00CE55E5">
              <w:t>.</w:t>
            </w:r>
          </w:p>
          <w:p w:rsidR="00FD1592" w:rsidRDefault="00D95E21" w:rsidP="00FD1592">
            <w:pPr>
              <w:pStyle w:val="Logro"/>
            </w:pPr>
            <w:r>
              <w:t>Creación de Nuevos puntos de ventas y monitoreo de los mismos.</w:t>
            </w:r>
            <w:r w:rsidR="00FD1592">
              <w:t xml:space="preserve"> </w:t>
            </w:r>
          </w:p>
          <w:p w:rsidR="003676A6" w:rsidRDefault="00204193" w:rsidP="00FD1592">
            <w:pPr>
              <w:pStyle w:val="Logro"/>
            </w:pPr>
            <w:r>
              <w:t>Supervisión a canillitas</w:t>
            </w:r>
          </w:p>
          <w:p w:rsidR="00E703DD" w:rsidRDefault="00E703DD" w:rsidP="00FD1592">
            <w:pPr>
              <w:pStyle w:val="Logro"/>
            </w:pPr>
            <w:r>
              <w:t>Supervisión de Coordinadores de Área.</w:t>
            </w:r>
          </w:p>
          <w:p w:rsidR="00204193" w:rsidRDefault="00204193" w:rsidP="00FD1592">
            <w:pPr>
              <w:pStyle w:val="Logro"/>
            </w:pPr>
            <w:r>
              <w:t>Reportes diarios y mensuales para la Gerencia de Circulacion.</w:t>
            </w:r>
          </w:p>
          <w:p w:rsidR="00E703DD" w:rsidRDefault="00E459BA" w:rsidP="00E703DD">
            <w:pPr>
              <w:pStyle w:val="Logro"/>
            </w:pPr>
            <w:r>
              <w:t xml:space="preserve"> </w:t>
            </w:r>
            <w:r w:rsidR="00E703DD">
              <w:t>Dar el apoyo en campo cuando así lo necesitara (día de semana o fin de semana).</w:t>
            </w:r>
          </w:p>
          <w:p w:rsidR="00E459BA" w:rsidRDefault="00E703DD" w:rsidP="00FD1592">
            <w:pPr>
              <w:pStyle w:val="Logro"/>
            </w:pPr>
            <w:r>
              <w:t>Apoyo en el Departamento de Suscripciones.</w:t>
            </w:r>
          </w:p>
          <w:p w:rsidR="00BF7B08" w:rsidRDefault="00BF7B08" w:rsidP="00BF7B08">
            <w:pPr>
              <w:pStyle w:val="Logro"/>
              <w:numPr>
                <w:ilvl w:val="0"/>
                <w:numId w:val="0"/>
              </w:numPr>
              <w:ind w:left="245"/>
            </w:pPr>
          </w:p>
          <w:p w:rsidR="00A0511A" w:rsidRDefault="0086033F">
            <w:pPr>
              <w:pStyle w:val="Organizacinuno"/>
            </w:pPr>
            <w:r w:rsidRPr="004676F5">
              <w:rPr>
                <w:b/>
              </w:rPr>
              <w:t>2009-</w:t>
            </w:r>
            <w:proofErr w:type="gramStart"/>
            <w:r w:rsidRPr="004676F5">
              <w:rPr>
                <w:b/>
              </w:rPr>
              <w:t>2010</w:t>
            </w:r>
            <w:r>
              <w:t xml:space="preserve">  Productos</w:t>
            </w:r>
            <w:proofErr w:type="gramEnd"/>
            <w:r>
              <w:t xml:space="preserve"> Diana, S.A.</w:t>
            </w:r>
          </w:p>
          <w:p w:rsidR="0086033F" w:rsidRDefault="0086033F" w:rsidP="0086033F">
            <w:pPr>
              <w:rPr>
                <w:b/>
              </w:rPr>
            </w:pPr>
            <w:r w:rsidRPr="0086033F">
              <w:rPr>
                <w:b/>
              </w:rPr>
              <w:t>Contador</w:t>
            </w:r>
          </w:p>
          <w:p w:rsidR="00343DED" w:rsidRPr="0086033F" w:rsidRDefault="00343DED" w:rsidP="00343DED">
            <w:pPr>
              <w:rPr>
                <w:b/>
              </w:rPr>
            </w:pPr>
          </w:p>
          <w:p w:rsidR="00343DED" w:rsidRDefault="00343DED" w:rsidP="00343DED">
            <w:pPr>
              <w:pStyle w:val="Logro"/>
            </w:pPr>
            <w:r>
              <w:t xml:space="preserve">Encargado de Cuentas por Cobrar </w:t>
            </w:r>
          </w:p>
          <w:p w:rsidR="00343DED" w:rsidRDefault="00343DED" w:rsidP="00343DED">
            <w:pPr>
              <w:pStyle w:val="Logro"/>
            </w:pPr>
            <w:r>
              <w:t>Encargado de Cuentas p</w:t>
            </w:r>
            <w:r w:rsidR="00FD1592">
              <w:t xml:space="preserve">or Pagar </w:t>
            </w:r>
          </w:p>
          <w:p w:rsidR="00343DED" w:rsidRDefault="00343DED" w:rsidP="00343DED">
            <w:pPr>
              <w:pStyle w:val="Logro"/>
            </w:pPr>
            <w:r>
              <w:t xml:space="preserve">Emisión  de Estados de Cuenta </w:t>
            </w:r>
          </w:p>
          <w:p w:rsidR="00343DED" w:rsidRDefault="00343DED" w:rsidP="00343DED">
            <w:pPr>
              <w:pStyle w:val="Logro"/>
            </w:pPr>
            <w:r>
              <w:t xml:space="preserve">Reportes de Cuentas por Cobrar  y por Pagar </w:t>
            </w:r>
          </w:p>
          <w:p w:rsidR="00343DED" w:rsidRDefault="00343DED" w:rsidP="00343DED">
            <w:pPr>
              <w:pStyle w:val="Logro"/>
            </w:pPr>
            <w:r>
              <w:t>Registro de Planilla de las Sucursales Panamá, David y Aguadulce.</w:t>
            </w:r>
          </w:p>
          <w:p w:rsidR="00343DED" w:rsidRDefault="00343DED" w:rsidP="00343DED">
            <w:pPr>
              <w:pStyle w:val="Logro"/>
            </w:pPr>
            <w:r>
              <w:t>Planilla  Pre laborada de  Panamá, David y Aguadulce.</w:t>
            </w:r>
          </w:p>
          <w:p w:rsidR="00343DED" w:rsidRDefault="00343DED" w:rsidP="00343DED">
            <w:pPr>
              <w:pStyle w:val="Logro"/>
            </w:pPr>
            <w:r>
              <w:t>Confección y Pago de Planilla de</w:t>
            </w:r>
            <w:r w:rsidR="00FD1592">
              <w:t xml:space="preserve"> Panamá, David y Aguadulce</w:t>
            </w:r>
            <w:r>
              <w:t xml:space="preserve">, </w:t>
            </w:r>
          </w:p>
          <w:p w:rsidR="00343DED" w:rsidRDefault="00343DED" w:rsidP="00343DED">
            <w:pPr>
              <w:pStyle w:val="Logro"/>
            </w:pPr>
            <w:r>
              <w:t>Cálculo y Pago Prestaciones Laborales</w:t>
            </w:r>
          </w:p>
          <w:p w:rsidR="00FD1592" w:rsidRDefault="00FD1592" w:rsidP="00343DED">
            <w:pPr>
              <w:pStyle w:val="Logro"/>
            </w:pPr>
            <w:r>
              <w:t xml:space="preserve">Calculo de Horas Extras </w:t>
            </w:r>
          </w:p>
          <w:p w:rsidR="00343DED" w:rsidRDefault="00343DED" w:rsidP="00343DED">
            <w:pPr>
              <w:pStyle w:val="Logro"/>
            </w:pPr>
            <w:r>
              <w:t>Conciliaciones Bancarias</w:t>
            </w:r>
          </w:p>
          <w:p w:rsidR="00FD1592" w:rsidRDefault="00FD1592" w:rsidP="00FD1592">
            <w:pPr>
              <w:pStyle w:val="Logro"/>
            </w:pPr>
            <w:r>
              <w:t>Registros de Depósitos Bancarios</w:t>
            </w:r>
          </w:p>
          <w:p w:rsidR="00FD1592" w:rsidRDefault="00FD1592" w:rsidP="00FD1592">
            <w:pPr>
              <w:pStyle w:val="Logro"/>
            </w:pPr>
            <w:r>
              <w:t xml:space="preserve">Encargado de mantener la flota de reparto de mercancía en </w:t>
            </w:r>
            <w:r w:rsidR="00457FEE">
              <w:t>óptimas</w:t>
            </w:r>
            <w:r>
              <w:t xml:space="preserve"> condiciones.</w:t>
            </w:r>
          </w:p>
          <w:p w:rsidR="00457FEE" w:rsidRDefault="00457FEE" w:rsidP="00457FEE">
            <w:pPr>
              <w:pStyle w:val="Logro"/>
              <w:numPr>
                <w:ilvl w:val="0"/>
                <w:numId w:val="0"/>
              </w:numPr>
              <w:ind w:left="245"/>
            </w:pPr>
          </w:p>
          <w:p w:rsidR="00DA39FA" w:rsidRDefault="00DA39FA" w:rsidP="00457FEE">
            <w:pPr>
              <w:pStyle w:val="Logro"/>
              <w:numPr>
                <w:ilvl w:val="0"/>
                <w:numId w:val="0"/>
              </w:numPr>
              <w:ind w:left="245"/>
            </w:pPr>
            <w:r w:rsidRPr="004676F5">
              <w:rPr>
                <w:b/>
              </w:rPr>
              <w:t>2001-2009</w:t>
            </w:r>
            <w:r>
              <w:tab/>
            </w:r>
            <w:r w:rsidR="0086033F">
              <w:t>Corporación</w:t>
            </w:r>
            <w:r>
              <w:t xml:space="preserve"> Industrial, S.A.</w:t>
            </w:r>
            <w:r>
              <w:tab/>
            </w:r>
          </w:p>
          <w:p w:rsidR="00DA39FA" w:rsidRDefault="00DA39FA">
            <w:pPr>
              <w:pStyle w:val="Puesto"/>
            </w:pPr>
            <w:r>
              <w:t>Asistente de Contabilidad</w:t>
            </w:r>
          </w:p>
          <w:p w:rsidR="00DA39FA" w:rsidRDefault="00DA39FA">
            <w:pPr>
              <w:pStyle w:val="Logro"/>
            </w:pPr>
            <w:r>
              <w:t>Registros Contables de Corr Pack, S.A.</w:t>
            </w:r>
          </w:p>
          <w:p w:rsidR="00DA39FA" w:rsidRDefault="00DA39FA">
            <w:pPr>
              <w:pStyle w:val="Logro"/>
            </w:pPr>
            <w:r>
              <w:t>Encargado de Cuentas por Cobrar de Corp. Industrial, S.A.</w:t>
            </w:r>
          </w:p>
          <w:p w:rsidR="00DA39FA" w:rsidRDefault="00DA39FA">
            <w:pPr>
              <w:pStyle w:val="Logro"/>
            </w:pPr>
            <w:r>
              <w:t>Encargado de Cuentas por Cobrar Distribuidora Nacional de C.</w:t>
            </w:r>
          </w:p>
          <w:p w:rsidR="00DA39FA" w:rsidRDefault="00DA39FA">
            <w:pPr>
              <w:pStyle w:val="Logro"/>
            </w:pPr>
            <w:r>
              <w:t>Encargado de Cuentas por Pagar de Corporación Industrial, S.A.</w:t>
            </w:r>
          </w:p>
          <w:p w:rsidR="00DA39FA" w:rsidRDefault="00DA39FA">
            <w:pPr>
              <w:pStyle w:val="Logro"/>
            </w:pPr>
            <w:r>
              <w:t>Emisión  de Estados de Cuenta de Corp. Ind.  y Distribuidora Nac. C.</w:t>
            </w:r>
          </w:p>
          <w:p w:rsidR="00DA39FA" w:rsidRDefault="00DA39FA">
            <w:pPr>
              <w:pStyle w:val="Logro"/>
            </w:pPr>
            <w:r>
              <w:t xml:space="preserve">Reportes de Cuentas por Cobrar  y por Pagar </w:t>
            </w:r>
          </w:p>
          <w:p w:rsidR="00DA39FA" w:rsidRDefault="00DA39FA">
            <w:pPr>
              <w:pStyle w:val="Logro"/>
            </w:pPr>
            <w:r>
              <w:t>Registro de Planilla de Planta y Administración.</w:t>
            </w:r>
          </w:p>
          <w:p w:rsidR="00DA39FA" w:rsidRDefault="00DA39FA">
            <w:pPr>
              <w:pStyle w:val="Logro"/>
            </w:pPr>
            <w:r>
              <w:t>Planilla  Prelaborada de Corp. Industrial, Corr Pack, S.A.  y Distribuidora Nacional de Corrugado, S.A.</w:t>
            </w:r>
          </w:p>
          <w:p w:rsidR="00A1487A" w:rsidRDefault="00A1487A">
            <w:pPr>
              <w:pStyle w:val="Logro"/>
            </w:pPr>
            <w:r>
              <w:t>Confección y Pago de Planilla de Corp.Industrial, S.A.,  Dist. Nac. Corrugado y Corr Pack, S.A.</w:t>
            </w:r>
          </w:p>
          <w:p w:rsidR="00DA39FA" w:rsidRDefault="00DA39FA">
            <w:pPr>
              <w:pStyle w:val="Logro"/>
            </w:pPr>
            <w:r>
              <w:t>Cálculo y Pago Prestaciones Laborales</w:t>
            </w:r>
          </w:p>
          <w:p w:rsidR="00DA39FA" w:rsidRDefault="00DA39FA">
            <w:pPr>
              <w:pStyle w:val="Logro"/>
            </w:pPr>
            <w:r>
              <w:t>Conciliaciones Bancarias</w:t>
            </w:r>
          </w:p>
          <w:p w:rsidR="00DA39FA" w:rsidRDefault="00DA39FA">
            <w:pPr>
              <w:pStyle w:val="Logro"/>
            </w:pPr>
            <w:r>
              <w:t>Cierre Mensual</w:t>
            </w:r>
          </w:p>
          <w:p w:rsidR="00DA39FA" w:rsidRDefault="00DA39FA">
            <w:pPr>
              <w:pStyle w:val="Logro"/>
            </w:pPr>
            <w:r>
              <w:t>Registros de Depósitos Bancarios</w:t>
            </w:r>
          </w:p>
          <w:p w:rsidR="00DA39FA" w:rsidRDefault="00DA39FA">
            <w:pPr>
              <w:pStyle w:val="Logro"/>
            </w:pPr>
            <w:r>
              <w:t>Fiscalización de Préstamos Bancarios de los Colaboradores</w:t>
            </w:r>
          </w:p>
          <w:p w:rsidR="00DA39FA" w:rsidRDefault="00DA39FA">
            <w:pPr>
              <w:pStyle w:val="Logro"/>
            </w:pPr>
            <w:r>
              <w:t>Pago de obligaciones Bancarias (Pagares, etc.)</w:t>
            </w:r>
          </w:p>
          <w:p w:rsidR="00DA39FA" w:rsidRDefault="00DA39FA">
            <w:pPr>
              <w:pStyle w:val="Logro"/>
            </w:pPr>
            <w:r>
              <w:t>Pago de Servicios básicos.</w:t>
            </w:r>
          </w:p>
          <w:p w:rsidR="00DA39FA" w:rsidRDefault="00DA39FA">
            <w:pPr>
              <w:pStyle w:val="Logro"/>
            </w:pPr>
            <w:r>
              <w:t>Depósitos bancarios</w:t>
            </w:r>
          </w:p>
          <w:p w:rsidR="00DA39FA" w:rsidRDefault="00DA39FA">
            <w:pPr>
              <w:pStyle w:val="Logro"/>
            </w:pPr>
            <w:r>
              <w:t>Caja Menuda</w:t>
            </w:r>
          </w:p>
          <w:p w:rsidR="00DA39FA" w:rsidRDefault="00DA39FA">
            <w:pPr>
              <w:pStyle w:val="Logro"/>
            </w:pPr>
            <w:r>
              <w:t>Pago de comisiones a Vendedores de Panamá y Colón.</w:t>
            </w:r>
          </w:p>
          <w:p w:rsidR="00DA39FA" w:rsidRDefault="00DA39FA">
            <w:pPr>
              <w:pStyle w:val="Logro"/>
            </w:pPr>
            <w:r>
              <w:t>Transferencias Bancarias.</w:t>
            </w:r>
          </w:p>
          <w:p w:rsidR="00DA39FA" w:rsidRDefault="00DA39FA">
            <w:pPr>
              <w:pStyle w:val="Logro"/>
            </w:pPr>
            <w:r>
              <w:t>Ordenes de Compra  Internacional y Local.</w:t>
            </w:r>
          </w:p>
          <w:p w:rsidR="00DA39FA" w:rsidRDefault="00DA39FA">
            <w:pPr>
              <w:pStyle w:val="Logro"/>
            </w:pPr>
            <w:r>
              <w:t>Encargado de Coordinar  los Embarques de Proveedores de Papel.</w:t>
            </w:r>
          </w:p>
          <w:p w:rsidR="00DA39FA" w:rsidRDefault="00DA39FA">
            <w:pPr>
              <w:pStyle w:val="Logro"/>
            </w:pPr>
            <w:r>
              <w:t>Archivos de documentos.</w:t>
            </w:r>
          </w:p>
          <w:p w:rsidR="00DA39FA" w:rsidRDefault="00DA39FA">
            <w:pPr>
              <w:pStyle w:val="Logro"/>
            </w:pPr>
            <w:r>
              <w:lastRenderedPageBreak/>
              <w:t>Y demás funciones que se me asignaran.</w:t>
            </w:r>
          </w:p>
          <w:p w:rsidR="00C43F59" w:rsidRDefault="00DE2328">
            <w:pPr>
              <w:pStyle w:val="Logro"/>
            </w:pPr>
            <w:r>
              <w:t>Manejo de Programa Contable sobre la base datos Oracle</w:t>
            </w:r>
          </w:p>
          <w:p w:rsidR="00DE2328" w:rsidRDefault="00DE2328">
            <w:pPr>
              <w:pStyle w:val="Logro"/>
            </w:pPr>
            <w:r>
              <w:t>Conocimiento del programa Peachtree</w:t>
            </w:r>
          </w:p>
          <w:p w:rsidR="00DE2328" w:rsidRDefault="00DE2328">
            <w:pPr>
              <w:pStyle w:val="Logro"/>
            </w:pPr>
            <w:r>
              <w:t xml:space="preserve">Manejo de Word. Excel y </w:t>
            </w:r>
            <w:r w:rsidR="008335F0">
              <w:t xml:space="preserve">conocimientos en </w:t>
            </w:r>
            <w:r>
              <w:t>Power Point.</w:t>
            </w:r>
          </w:p>
          <w:p w:rsidR="00457FEE" w:rsidRDefault="00457FEE" w:rsidP="00457FEE">
            <w:pPr>
              <w:pStyle w:val="Logro"/>
              <w:numPr>
                <w:ilvl w:val="0"/>
                <w:numId w:val="0"/>
              </w:numPr>
              <w:ind w:left="245"/>
            </w:pPr>
          </w:p>
          <w:p w:rsidR="00DA39FA" w:rsidRDefault="00DA39FA">
            <w:pPr>
              <w:pStyle w:val="Logro"/>
              <w:numPr>
                <w:ilvl w:val="0"/>
                <w:numId w:val="0"/>
              </w:numPr>
            </w:pPr>
          </w:p>
        </w:tc>
      </w:tr>
      <w:tr w:rsidR="00DA39FA" w:rsidTr="006B1DA0">
        <w:tc>
          <w:tcPr>
            <w:tcW w:w="2160" w:type="dxa"/>
          </w:tcPr>
          <w:p w:rsidR="00DA39FA" w:rsidRDefault="00DA39FA"/>
        </w:tc>
        <w:tc>
          <w:tcPr>
            <w:tcW w:w="6595" w:type="dxa"/>
          </w:tcPr>
          <w:p w:rsidR="00DA39FA" w:rsidRDefault="00DA39FA">
            <w:pPr>
              <w:pStyle w:val="Organizacin"/>
            </w:pPr>
            <w:r w:rsidRPr="004676F5">
              <w:rPr>
                <w:b/>
              </w:rPr>
              <w:t>2000-2001</w:t>
            </w:r>
            <w:r>
              <w:tab/>
              <w:t>TIBOLI LATINAMERICA, S.A.</w:t>
            </w:r>
            <w:r>
              <w:tab/>
            </w:r>
          </w:p>
          <w:p w:rsidR="00DA39FA" w:rsidRDefault="00DA39FA">
            <w:pPr>
              <w:pStyle w:val="Puesto"/>
            </w:pPr>
            <w:r>
              <w:t>Asistente de Contabilidad</w:t>
            </w:r>
          </w:p>
          <w:p w:rsidR="00DA39FA" w:rsidRDefault="00DA39FA">
            <w:pPr>
              <w:pStyle w:val="Logro"/>
            </w:pPr>
            <w:r>
              <w:t>Registro de Facturas</w:t>
            </w:r>
          </w:p>
          <w:p w:rsidR="00DA39FA" w:rsidRDefault="00DA39FA">
            <w:pPr>
              <w:pStyle w:val="Logro"/>
            </w:pPr>
            <w:r>
              <w:t>Pago de obligaciones a proveedores</w:t>
            </w:r>
          </w:p>
          <w:p w:rsidR="00DA39FA" w:rsidRDefault="00DA39FA">
            <w:pPr>
              <w:pStyle w:val="Logro"/>
            </w:pPr>
            <w:r>
              <w:t>Fiscalización de Préstamos Bancarios de los Empleados</w:t>
            </w:r>
          </w:p>
          <w:p w:rsidR="00DA39FA" w:rsidRDefault="00DA39FA">
            <w:pPr>
              <w:pStyle w:val="Logro"/>
            </w:pPr>
            <w:r>
              <w:t>Conciliación Bancaria.</w:t>
            </w:r>
          </w:p>
          <w:p w:rsidR="00DA39FA" w:rsidRDefault="00DA39FA">
            <w:pPr>
              <w:pStyle w:val="Logro"/>
            </w:pPr>
            <w:r>
              <w:t>Registros de Depósitos Bancarios</w:t>
            </w:r>
          </w:p>
          <w:p w:rsidR="00DA39FA" w:rsidRDefault="00DA39FA">
            <w:pPr>
              <w:pStyle w:val="Logro"/>
            </w:pPr>
            <w:r>
              <w:t>Calculo de Sobre Tiempos a Empleados</w:t>
            </w:r>
          </w:p>
          <w:p w:rsidR="00DA39FA" w:rsidRDefault="00DA39FA">
            <w:pPr>
              <w:pStyle w:val="Logro"/>
            </w:pPr>
            <w:r>
              <w:t>Transferencias Bancarias</w:t>
            </w:r>
          </w:p>
          <w:p w:rsidR="00DA39FA" w:rsidRDefault="00DA39FA">
            <w:pPr>
              <w:pStyle w:val="Logro"/>
            </w:pPr>
            <w:r>
              <w:t>Pago de Comisiones de Panamá</w:t>
            </w:r>
          </w:p>
          <w:p w:rsidR="00DA39FA" w:rsidRDefault="00DA39FA">
            <w:pPr>
              <w:pStyle w:val="Logro"/>
            </w:pPr>
            <w:r>
              <w:t>Registros de Compras al Exterior</w:t>
            </w:r>
          </w:p>
          <w:p w:rsidR="00DA39FA" w:rsidRDefault="00DA39FA">
            <w:pPr>
              <w:pStyle w:val="Logro"/>
            </w:pPr>
            <w:r>
              <w:t>Reporte de Estados Bancarios a Oficina en New York</w:t>
            </w:r>
          </w:p>
          <w:p w:rsidR="00DA39FA" w:rsidRDefault="00DA39FA">
            <w:pPr>
              <w:pStyle w:val="Logro"/>
            </w:pPr>
            <w:r>
              <w:t>Conciliación entre Tiboli y Sk Global América Inc.</w:t>
            </w:r>
          </w:p>
          <w:p w:rsidR="00DA39FA" w:rsidRDefault="00DA39FA" w:rsidP="004676F5">
            <w:pPr>
              <w:pStyle w:val="Logro"/>
            </w:pPr>
            <w:r>
              <w:t>Reportes de Cuentas Cobrar e Inventarios</w:t>
            </w:r>
          </w:p>
        </w:tc>
      </w:tr>
      <w:tr w:rsidR="00DA39FA" w:rsidTr="006B1DA0">
        <w:tc>
          <w:tcPr>
            <w:tcW w:w="2160" w:type="dxa"/>
          </w:tcPr>
          <w:p w:rsidR="00DA39FA" w:rsidRDefault="00DA39FA"/>
          <w:p w:rsidR="00236F10" w:rsidRDefault="00236F10"/>
          <w:p w:rsidR="00236F10" w:rsidRDefault="00236F10"/>
          <w:p w:rsidR="00236F10" w:rsidRDefault="00236F10"/>
          <w:p w:rsidR="00236F10" w:rsidRDefault="00236F10"/>
          <w:p w:rsidR="00236F10" w:rsidRDefault="00236F10"/>
          <w:p w:rsidR="00236F10" w:rsidRDefault="00236F10"/>
          <w:p w:rsidR="00236F10" w:rsidRDefault="00236F10"/>
          <w:p w:rsidR="00236F10" w:rsidRDefault="00236F10"/>
          <w:p w:rsidR="00236F10" w:rsidRDefault="00236F10"/>
          <w:p w:rsidR="00236F10" w:rsidRDefault="00236F10"/>
          <w:p w:rsidR="00236F10" w:rsidRDefault="00236F10"/>
          <w:p w:rsidR="00236F10" w:rsidRDefault="00236F10"/>
          <w:p w:rsidR="00236F10" w:rsidRDefault="00236F10"/>
          <w:p w:rsidR="00236F10" w:rsidRDefault="00236F10"/>
          <w:p w:rsidR="00236F10" w:rsidRDefault="00236F10"/>
          <w:p w:rsidR="00236F10" w:rsidRDefault="00236F10"/>
          <w:p w:rsidR="00236F10" w:rsidRPr="00236F10" w:rsidRDefault="00236F10">
            <w:pPr>
              <w:rPr>
                <w:b/>
              </w:rPr>
            </w:pPr>
            <w:r w:rsidRPr="00236F10">
              <w:rPr>
                <w:b/>
              </w:rPr>
              <w:t>Otros</w:t>
            </w:r>
          </w:p>
        </w:tc>
        <w:tc>
          <w:tcPr>
            <w:tcW w:w="6595" w:type="dxa"/>
          </w:tcPr>
          <w:p w:rsidR="00DA39FA" w:rsidRDefault="00DA39FA">
            <w:pPr>
              <w:pStyle w:val="Organizacin"/>
            </w:pPr>
            <w:r w:rsidRPr="004676F5">
              <w:rPr>
                <w:b/>
              </w:rPr>
              <w:t>1998-2000</w:t>
            </w:r>
            <w:r>
              <w:tab/>
              <w:t>Arias B. &amp; Asociados</w:t>
            </w:r>
            <w:r>
              <w:tab/>
            </w:r>
          </w:p>
          <w:p w:rsidR="00DA39FA" w:rsidRDefault="00DA39FA">
            <w:pPr>
              <w:pStyle w:val="Puesto"/>
            </w:pPr>
            <w:r>
              <w:t>Asistente de Contabilidad</w:t>
            </w:r>
          </w:p>
          <w:p w:rsidR="00DA39FA" w:rsidRDefault="00DA39FA">
            <w:pPr>
              <w:pStyle w:val="Logro"/>
            </w:pPr>
            <w:r>
              <w:t>Registro de Cuentas por Pagar y sus respectivas reportes</w:t>
            </w:r>
          </w:p>
          <w:p w:rsidR="00DA39FA" w:rsidRDefault="00DA39FA">
            <w:pPr>
              <w:pStyle w:val="Logro"/>
            </w:pPr>
            <w:r>
              <w:t>Registro de cuentas por Cobrar y sus respectivos reportes</w:t>
            </w:r>
          </w:p>
          <w:p w:rsidR="00DA39FA" w:rsidRDefault="00DA39FA">
            <w:pPr>
              <w:pStyle w:val="Logro"/>
            </w:pPr>
            <w:r>
              <w:t>Pago de Impuestos, Anualidades y Tasa  de Sociedades</w:t>
            </w:r>
          </w:p>
          <w:p w:rsidR="00DA39FA" w:rsidRDefault="00DA39FA">
            <w:pPr>
              <w:pStyle w:val="Logro"/>
            </w:pPr>
            <w:r>
              <w:t>Caja Menuda</w:t>
            </w:r>
          </w:p>
          <w:p w:rsidR="00DA39FA" w:rsidRDefault="00DA39FA">
            <w:pPr>
              <w:pStyle w:val="Logro"/>
            </w:pPr>
            <w:r>
              <w:t>Transferencias y Giros  Internacionales</w:t>
            </w:r>
          </w:p>
          <w:p w:rsidR="00DA39FA" w:rsidRDefault="00DA39FA">
            <w:pPr>
              <w:pStyle w:val="Logro"/>
            </w:pPr>
            <w:r>
              <w:t>Confección de Estados de Cuentas</w:t>
            </w:r>
          </w:p>
          <w:p w:rsidR="00DA39FA" w:rsidRDefault="00DA39FA">
            <w:pPr>
              <w:pStyle w:val="Logro"/>
            </w:pPr>
            <w:r>
              <w:t xml:space="preserve">Pago de responsabilidades de </w:t>
            </w:r>
            <w:smartTag w:uri="urn:schemas-microsoft-com:office:smarttags" w:element="PersonName">
              <w:smartTagPr>
                <w:attr w:name="ProductID" w:val="la Firma"/>
              </w:smartTagPr>
              <w:r>
                <w:t>la Firma</w:t>
              </w:r>
            </w:smartTag>
            <w:r>
              <w:t xml:space="preserve"> y Socios</w:t>
            </w:r>
          </w:p>
          <w:p w:rsidR="00DA39FA" w:rsidRDefault="00DA39FA">
            <w:pPr>
              <w:pStyle w:val="Logro"/>
            </w:pPr>
            <w:r>
              <w:t>Confección de informe para los Socios</w:t>
            </w:r>
          </w:p>
          <w:p w:rsidR="006838E3" w:rsidRDefault="00DA39FA" w:rsidP="004676F5">
            <w:pPr>
              <w:pStyle w:val="Logro"/>
            </w:pPr>
            <w:r>
              <w:t>Mensajería</w:t>
            </w:r>
          </w:p>
          <w:p w:rsidR="00236F10" w:rsidRDefault="00236F10" w:rsidP="006838E3">
            <w:pPr>
              <w:pStyle w:val="Logro"/>
              <w:numPr>
                <w:ilvl w:val="0"/>
                <w:numId w:val="0"/>
              </w:numPr>
            </w:pPr>
          </w:p>
          <w:p w:rsidR="00236F10" w:rsidRDefault="00236F10" w:rsidP="006838E3">
            <w:pPr>
              <w:pStyle w:val="Logro"/>
              <w:numPr>
                <w:ilvl w:val="0"/>
                <w:numId w:val="0"/>
              </w:numPr>
            </w:pPr>
            <w:r>
              <w:t>Poseo conocimientos y habilidades en las siguientes áreas:</w:t>
            </w:r>
          </w:p>
          <w:p w:rsidR="00236F10" w:rsidRDefault="00236F10" w:rsidP="00236F10">
            <w:pPr>
              <w:pStyle w:val="Logro"/>
              <w:numPr>
                <w:ilvl w:val="0"/>
                <w:numId w:val="21"/>
              </w:numPr>
            </w:pPr>
            <w:r>
              <w:t>Soldadura</w:t>
            </w:r>
          </w:p>
          <w:p w:rsidR="00236F10" w:rsidRDefault="00236F10" w:rsidP="00236F10">
            <w:pPr>
              <w:pStyle w:val="Logro"/>
              <w:numPr>
                <w:ilvl w:val="0"/>
                <w:numId w:val="21"/>
              </w:numPr>
            </w:pPr>
            <w:r>
              <w:t>Construcción</w:t>
            </w:r>
          </w:p>
          <w:p w:rsidR="00236F10" w:rsidRDefault="00236F10" w:rsidP="004676F5">
            <w:pPr>
              <w:pStyle w:val="Logro"/>
              <w:numPr>
                <w:ilvl w:val="0"/>
                <w:numId w:val="21"/>
              </w:numPr>
            </w:pPr>
            <w:r>
              <w:t>Jardinería</w:t>
            </w:r>
          </w:p>
        </w:tc>
      </w:tr>
      <w:tr w:rsidR="00DA39FA" w:rsidTr="006B1DA0">
        <w:tc>
          <w:tcPr>
            <w:tcW w:w="2160" w:type="dxa"/>
          </w:tcPr>
          <w:p w:rsidR="00DA39FA" w:rsidRDefault="00DA39FA"/>
        </w:tc>
        <w:tc>
          <w:tcPr>
            <w:tcW w:w="6595" w:type="dxa"/>
          </w:tcPr>
          <w:p w:rsidR="00DA39FA" w:rsidRDefault="00DA39FA" w:rsidP="00457FEE">
            <w:pPr>
              <w:pStyle w:val="Logro"/>
              <w:numPr>
                <w:ilvl w:val="0"/>
                <w:numId w:val="0"/>
              </w:numPr>
              <w:ind w:left="245"/>
            </w:pPr>
          </w:p>
        </w:tc>
      </w:tr>
      <w:tr w:rsidR="00DA39FA" w:rsidTr="006B1DA0">
        <w:tc>
          <w:tcPr>
            <w:tcW w:w="2160" w:type="dxa"/>
          </w:tcPr>
          <w:p w:rsidR="00DA39FA" w:rsidRDefault="00DA39FA" w:rsidP="00FF7725">
            <w:pPr>
              <w:pStyle w:val="Ttulodeseccin"/>
            </w:pPr>
            <w:r>
              <w:t>Formación Académica</w:t>
            </w:r>
          </w:p>
        </w:tc>
        <w:tc>
          <w:tcPr>
            <w:tcW w:w="6595" w:type="dxa"/>
          </w:tcPr>
          <w:p w:rsidR="003A0F7C" w:rsidRDefault="00877672" w:rsidP="006F774E">
            <w:pPr>
              <w:pStyle w:val="Institucin"/>
            </w:pPr>
            <w:r>
              <w:t>2013-</w:t>
            </w:r>
            <w:r w:rsidR="00D24292">
              <w:t>2020 Universidad</w:t>
            </w:r>
            <w:r w:rsidR="003A0F7C">
              <w:t xml:space="preserve"> de Panamá (Facultad </w:t>
            </w:r>
            <w:r w:rsidR="00D24292">
              <w:t>de Humanidades</w:t>
            </w:r>
            <w:r w:rsidR="003A0F7C">
              <w:t xml:space="preserve">) </w:t>
            </w:r>
          </w:p>
          <w:p w:rsidR="006838E3" w:rsidRDefault="003A0F7C" w:rsidP="006F774E">
            <w:pPr>
              <w:pStyle w:val="Institucin"/>
            </w:pPr>
            <w:r w:rsidRPr="00D24292">
              <w:t>Licenciatura en Ingles</w:t>
            </w:r>
            <w:r w:rsidRPr="006F774E">
              <w:t>.</w:t>
            </w:r>
            <w:r w:rsidR="00FE4EB4">
              <w:t xml:space="preserve"> </w:t>
            </w:r>
          </w:p>
          <w:p w:rsidR="00FE4EB4" w:rsidRDefault="00FE4EB4" w:rsidP="00FE4EB4">
            <w:pPr>
              <w:pStyle w:val="Logro"/>
              <w:numPr>
                <w:ilvl w:val="0"/>
                <w:numId w:val="0"/>
              </w:numPr>
              <w:ind w:left="245" w:hanging="245"/>
            </w:pPr>
          </w:p>
          <w:p w:rsidR="00FE4EB4" w:rsidRDefault="00FE4EB4" w:rsidP="00FE4EB4">
            <w:pPr>
              <w:pStyle w:val="Institucin"/>
            </w:pPr>
            <w:r>
              <w:lastRenderedPageBreak/>
              <w:t>2013-20</w:t>
            </w:r>
            <w:r w:rsidR="00247415">
              <w:t>18</w:t>
            </w:r>
            <w:r>
              <w:t xml:space="preserve"> Universidad de Panamá (Facultad de Humanidades) </w:t>
            </w:r>
          </w:p>
          <w:p w:rsidR="00FE4EB4" w:rsidRDefault="00FE4EB4" w:rsidP="00FE4EB4">
            <w:pPr>
              <w:pStyle w:val="Institucin"/>
            </w:pPr>
            <w:r>
              <w:t xml:space="preserve">Técnico en </w:t>
            </w:r>
            <w:r w:rsidR="00941302">
              <w:t>inglés</w:t>
            </w:r>
            <w:r w:rsidR="00247415">
              <w:t>.</w:t>
            </w:r>
            <w:r>
              <w:t xml:space="preserve"> </w:t>
            </w:r>
          </w:p>
          <w:p w:rsidR="00FE4EB4" w:rsidRPr="00FE4EB4" w:rsidRDefault="00FE4EB4" w:rsidP="00FE4EB4">
            <w:pPr>
              <w:pStyle w:val="Logro"/>
              <w:numPr>
                <w:ilvl w:val="0"/>
                <w:numId w:val="0"/>
              </w:numPr>
              <w:ind w:left="245" w:hanging="245"/>
            </w:pPr>
            <w:bookmarkStart w:id="0" w:name="_GoBack"/>
            <w:bookmarkEnd w:id="0"/>
          </w:p>
          <w:p w:rsidR="00DA39FA" w:rsidRDefault="002C496E" w:rsidP="006F774E">
            <w:pPr>
              <w:pStyle w:val="Institucin"/>
            </w:pPr>
            <w:r w:rsidRPr="006F774E">
              <w:t>2005-2007</w:t>
            </w:r>
            <w:r>
              <w:t xml:space="preserve">         </w:t>
            </w:r>
            <w:r w:rsidR="00DA39FA">
              <w:t>Universidad de Panamá (Facultad de</w:t>
            </w:r>
            <w:r>
              <w:t xml:space="preserve"> </w:t>
            </w:r>
            <w:r w:rsidR="00DA39FA">
              <w:t>Educación)</w:t>
            </w:r>
          </w:p>
          <w:p w:rsidR="003A0F7C" w:rsidRPr="003A0F7C" w:rsidRDefault="003A0F7C" w:rsidP="003A0F7C">
            <w:pPr>
              <w:pStyle w:val="Logro"/>
              <w:numPr>
                <w:ilvl w:val="0"/>
                <w:numId w:val="0"/>
              </w:numPr>
              <w:ind w:left="245"/>
            </w:pPr>
          </w:p>
          <w:p w:rsidR="00DA39FA" w:rsidRPr="006F774E" w:rsidRDefault="00DA39FA" w:rsidP="002C496E">
            <w:pPr>
              <w:pStyle w:val="Logro"/>
              <w:numPr>
                <w:ilvl w:val="0"/>
                <w:numId w:val="0"/>
              </w:numPr>
              <w:ind w:left="245" w:hanging="245"/>
              <w:rPr>
                <w:b/>
              </w:rPr>
            </w:pPr>
            <w:r w:rsidRPr="006F774E">
              <w:rPr>
                <w:b/>
              </w:rPr>
              <w:t>Profesor en Educación Media Diversificada</w:t>
            </w:r>
          </w:p>
          <w:p w:rsidR="00DA39FA" w:rsidRDefault="00DA39FA">
            <w:pPr>
              <w:pStyle w:val="Logro"/>
              <w:numPr>
                <w:ilvl w:val="0"/>
                <w:numId w:val="0"/>
              </w:numPr>
            </w:pPr>
          </w:p>
          <w:p w:rsidR="00DA39FA" w:rsidRDefault="00DA39FA">
            <w:pPr>
              <w:pStyle w:val="Logro"/>
              <w:numPr>
                <w:ilvl w:val="0"/>
                <w:numId w:val="0"/>
              </w:numPr>
            </w:pPr>
            <w:r>
              <w:rPr>
                <w:b/>
              </w:rPr>
              <w:t>1993-2000</w:t>
            </w:r>
            <w:r>
              <w:t xml:space="preserve">        Universidad de Panamá(Facultad de Administración                   </w:t>
            </w:r>
            <w:r w:rsidR="003A0F7C">
              <w:t xml:space="preserve">                </w:t>
            </w:r>
            <w:r>
              <w:t>de Empresas y Contabilidad)</w:t>
            </w:r>
          </w:p>
          <w:p w:rsidR="00DA39FA" w:rsidRPr="006F774E" w:rsidRDefault="00DA39FA" w:rsidP="002C496E">
            <w:pPr>
              <w:pStyle w:val="Logro"/>
              <w:numPr>
                <w:ilvl w:val="0"/>
                <w:numId w:val="0"/>
              </w:numPr>
              <w:ind w:left="245" w:hanging="245"/>
              <w:rPr>
                <w:b/>
              </w:rPr>
            </w:pPr>
            <w:r w:rsidRPr="006F774E">
              <w:rPr>
                <w:b/>
              </w:rPr>
              <w:t>Licenciatura en Contabilidad</w:t>
            </w:r>
            <w:r w:rsidR="009E4E4A">
              <w:rPr>
                <w:b/>
              </w:rPr>
              <w:t>.</w:t>
            </w:r>
          </w:p>
          <w:p w:rsidR="00DA39FA" w:rsidRDefault="00DA39FA">
            <w:pPr>
              <w:pStyle w:val="Logro"/>
              <w:numPr>
                <w:ilvl w:val="0"/>
                <w:numId w:val="0"/>
              </w:numPr>
            </w:pPr>
          </w:p>
          <w:p w:rsidR="00DA39FA" w:rsidRDefault="00DA39FA">
            <w:pPr>
              <w:pStyle w:val="Logro"/>
              <w:numPr>
                <w:ilvl w:val="0"/>
                <w:numId w:val="0"/>
              </w:numPr>
            </w:pPr>
            <w:r>
              <w:rPr>
                <w:b/>
              </w:rPr>
              <w:t>1989-1991</w:t>
            </w:r>
            <w:r>
              <w:t xml:space="preserve">           Escuela Profesional Isabel Herrera Obaldia</w:t>
            </w:r>
          </w:p>
          <w:p w:rsidR="00DA39FA" w:rsidRPr="006F774E" w:rsidRDefault="00DA39FA" w:rsidP="002C496E">
            <w:pPr>
              <w:pStyle w:val="Logro"/>
              <w:numPr>
                <w:ilvl w:val="0"/>
                <w:numId w:val="0"/>
              </w:numPr>
              <w:ind w:left="245" w:hanging="245"/>
              <w:rPr>
                <w:b/>
              </w:rPr>
            </w:pPr>
            <w:r w:rsidRPr="006F774E">
              <w:rPr>
                <w:b/>
              </w:rPr>
              <w:t>Bachiller en Comercio con Especialización en Contabilidad</w:t>
            </w:r>
          </w:p>
          <w:p w:rsidR="00DA39FA" w:rsidRDefault="00DA39FA">
            <w:pPr>
              <w:pStyle w:val="Logro"/>
              <w:numPr>
                <w:ilvl w:val="0"/>
                <w:numId w:val="0"/>
              </w:numPr>
              <w:ind w:left="245" w:hanging="245"/>
            </w:pPr>
          </w:p>
          <w:p w:rsidR="00DA39FA" w:rsidRDefault="00DA39FA">
            <w:pPr>
              <w:pStyle w:val="Logro"/>
              <w:numPr>
                <w:ilvl w:val="1"/>
                <w:numId w:val="9"/>
              </w:numPr>
              <w:rPr>
                <w:b/>
              </w:rPr>
            </w:pPr>
            <w:r>
              <w:rPr>
                <w:b/>
              </w:rPr>
              <w:t>Instituto Fermín Naudeau</w:t>
            </w:r>
          </w:p>
          <w:p w:rsidR="00DA39FA" w:rsidRDefault="00DA39FA" w:rsidP="002C496E">
            <w:pPr>
              <w:pStyle w:val="Logro"/>
              <w:numPr>
                <w:ilvl w:val="0"/>
                <w:numId w:val="0"/>
              </w:numPr>
              <w:ind w:left="245" w:hanging="245"/>
              <w:rPr>
                <w:b/>
              </w:rPr>
            </w:pPr>
            <w:r>
              <w:rPr>
                <w:b/>
              </w:rPr>
              <w:t>Certificado de Primer Ciclo</w:t>
            </w:r>
          </w:p>
          <w:p w:rsidR="00DA39FA" w:rsidRDefault="00DA39FA">
            <w:pPr>
              <w:pStyle w:val="Logro"/>
              <w:numPr>
                <w:ilvl w:val="0"/>
                <w:numId w:val="0"/>
              </w:numPr>
              <w:ind w:firstLine="255"/>
            </w:pPr>
          </w:p>
          <w:p w:rsidR="00DA39FA" w:rsidRDefault="00DA39FA">
            <w:pPr>
              <w:pStyle w:val="Logro"/>
              <w:numPr>
                <w:ilvl w:val="0"/>
                <w:numId w:val="0"/>
              </w:numPr>
            </w:pPr>
          </w:p>
          <w:p w:rsidR="00DA39FA" w:rsidRDefault="00DA39FA">
            <w:pPr>
              <w:pStyle w:val="Logro"/>
              <w:numPr>
                <w:ilvl w:val="0"/>
                <w:numId w:val="0"/>
              </w:numPr>
            </w:pPr>
            <w:r>
              <w:t xml:space="preserve">        </w:t>
            </w:r>
          </w:p>
        </w:tc>
      </w:tr>
      <w:tr w:rsidR="00DA39FA" w:rsidTr="006B1DA0">
        <w:tc>
          <w:tcPr>
            <w:tcW w:w="2160" w:type="dxa"/>
          </w:tcPr>
          <w:p w:rsidR="00DA39FA" w:rsidRDefault="00DA39FA" w:rsidP="00FF7725">
            <w:pPr>
              <w:pStyle w:val="Ttulodeseccin"/>
            </w:pPr>
            <w:r>
              <w:lastRenderedPageBreak/>
              <w:t>Seminarios y Cursos</w:t>
            </w:r>
          </w:p>
        </w:tc>
        <w:tc>
          <w:tcPr>
            <w:tcW w:w="6595" w:type="dxa"/>
          </w:tcPr>
          <w:p w:rsidR="0025127F" w:rsidRDefault="0025127F" w:rsidP="0025127F">
            <w:pPr>
              <w:pStyle w:val="Institucin"/>
              <w:spacing w:after="0" w:line="240" w:lineRule="auto"/>
            </w:pPr>
            <w:proofErr w:type="spellStart"/>
            <w:r>
              <w:t>Southeastern</w:t>
            </w:r>
            <w:proofErr w:type="spellEnd"/>
            <w:r>
              <w:t xml:space="preserve"> </w:t>
            </w:r>
            <w:proofErr w:type="spellStart"/>
            <w:r>
              <w:t>Louissiana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</w:p>
          <w:p w:rsidR="0025127F" w:rsidRPr="0025127F" w:rsidRDefault="0025127F" w:rsidP="0025127F">
            <w:pPr>
              <w:pStyle w:val="Logro"/>
              <w:rPr>
                <w:lang w:val="en-US"/>
              </w:rPr>
            </w:pPr>
            <w:proofErr w:type="spellStart"/>
            <w:r w:rsidRPr="0025127F">
              <w:rPr>
                <w:lang w:val="en-US"/>
              </w:rPr>
              <w:t>Englisdh</w:t>
            </w:r>
            <w:proofErr w:type="spellEnd"/>
            <w:r w:rsidRPr="0025127F">
              <w:rPr>
                <w:lang w:val="en-US"/>
              </w:rPr>
              <w:t xml:space="preserve"> as a Second Language and Education Methods</w:t>
            </w:r>
          </w:p>
          <w:p w:rsidR="0025127F" w:rsidRDefault="0025127F" w:rsidP="0025127F">
            <w:pPr>
              <w:pStyle w:val="Institucin"/>
              <w:spacing w:after="0" w:line="240" w:lineRule="auto"/>
            </w:pPr>
            <w:proofErr w:type="spellStart"/>
            <w:r>
              <w:t>King´s</w:t>
            </w:r>
            <w:proofErr w:type="spellEnd"/>
            <w:r>
              <w:t xml:space="preserve"> </w:t>
            </w:r>
            <w:proofErr w:type="spellStart"/>
            <w:r>
              <w:t>College</w:t>
            </w:r>
            <w:proofErr w:type="spellEnd"/>
            <w:r>
              <w:t xml:space="preserve"> </w:t>
            </w:r>
            <w:proofErr w:type="spellStart"/>
            <w:r>
              <w:t>Panama</w:t>
            </w:r>
            <w:proofErr w:type="spellEnd"/>
          </w:p>
          <w:p w:rsidR="0025127F" w:rsidRPr="0025127F" w:rsidRDefault="0025127F" w:rsidP="0025127F">
            <w:pPr>
              <w:pStyle w:val="Logro"/>
              <w:spacing w:after="0" w:line="240" w:lineRule="atLeast"/>
              <w:rPr>
                <w:lang w:val="en-US"/>
              </w:rPr>
            </w:pPr>
            <w:r w:rsidRPr="0025127F">
              <w:rPr>
                <w:lang w:val="en-US"/>
              </w:rPr>
              <w:t>British Training for Panamanian State School Teachers of English</w:t>
            </w:r>
          </w:p>
          <w:p w:rsidR="00DA39FA" w:rsidRDefault="00DA39FA" w:rsidP="0025127F">
            <w:pPr>
              <w:pStyle w:val="Institucin"/>
              <w:spacing w:after="0" w:line="240" w:lineRule="atLeast"/>
            </w:pPr>
            <w:r>
              <w:t>Universidad Latina</w:t>
            </w:r>
          </w:p>
          <w:p w:rsidR="0025127F" w:rsidRPr="0025127F" w:rsidRDefault="0025127F" w:rsidP="0025127F">
            <w:pPr>
              <w:pStyle w:val="Logro"/>
              <w:rPr>
                <w:lang w:val="en-US"/>
              </w:rPr>
            </w:pPr>
            <w:r w:rsidRPr="0025127F">
              <w:rPr>
                <w:lang w:val="en-US"/>
              </w:rPr>
              <w:t>Back to the Basics (MEDUCA)</w:t>
            </w:r>
          </w:p>
          <w:p w:rsidR="00DA39FA" w:rsidRDefault="00DA39FA">
            <w:pPr>
              <w:pStyle w:val="Logro"/>
            </w:pPr>
            <w:r>
              <w:t>Diplomado en Planeación, Elaboración y Control de Presupuesto</w:t>
            </w:r>
          </w:p>
          <w:p w:rsidR="0025127F" w:rsidRDefault="0025127F" w:rsidP="0025127F">
            <w:pPr>
              <w:pStyle w:val="Logro"/>
              <w:numPr>
                <w:ilvl w:val="0"/>
                <w:numId w:val="0"/>
              </w:numPr>
              <w:ind w:left="245"/>
            </w:pPr>
          </w:p>
          <w:p w:rsidR="00DA39FA" w:rsidRPr="0025127F" w:rsidRDefault="00DA39FA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 w:rsidRPr="0025127F">
              <w:rPr>
                <w:b/>
              </w:rPr>
              <w:t>Universidad de Panamá</w:t>
            </w:r>
          </w:p>
          <w:p w:rsidR="00DA39FA" w:rsidRDefault="00DA39FA">
            <w:pPr>
              <w:pStyle w:val="Logro"/>
              <w:numPr>
                <w:ilvl w:val="0"/>
                <w:numId w:val="11"/>
              </w:numPr>
            </w:pPr>
            <w:r>
              <w:t>Planilla y Fondo de Cesantía</w:t>
            </w:r>
          </w:p>
          <w:p w:rsidR="00DA39FA" w:rsidRDefault="00DA39FA">
            <w:pPr>
              <w:pStyle w:val="Logro"/>
              <w:numPr>
                <w:ilvl w:val="0"/>
                <w:numId w:val="11"/>
              </w:numPr>
            </w:pPr>
            <w:r>
              <w:t>Funciones de un Contador</w:t>
            </w:r>
          </w:p>
          <w:p w:rsidR="00DA39FA" w:rsidRDefault="00DA39FA">
            <w:pPr>
              <w:pStyle w:val="Logro"/>
              <w:numPr>
                <w:ilvl w:val="0"/>
                <w:numId w:val="11"/>
              </w:numPr>
            </w:pPr>
            <w:r>
              <w:t>El Control Interno de las Empresas</w:t>
            </w:r>
          </w:p>
          <w:p w:rsidR="00DA39FA" w:rsidRDefault="00DA39FA">
            <w:pPr>
              <w:pStyle w:val="Logro"/>
              <w:numPr>
                <w:ilvl w:val="0"/>
                <w:numId w:val="11"/>
              </w:numPr>
            </w:pPr>
            <w:smartTag w:uri="urn:schemas-microsoft-com:office:smarttags" w:element="PersonName">
              <w:smartTagPr>
                <w:attr w:name="ProductID" w:val="La Globalizacion"/>
              </w:smartTagPr>
              <w:r>
                <w:t>La Globalizacion</w:t>
              </w:r>
            </w:smartTag>
            <w:r>
              <w:t xml:space="preserve"> ”Motor  Principal en </w:t>
            </w:r>
            <w:smartTag w:uri="urn:schemas-microsoft-com:office:smarttags" w:element="PersonName">
              <w:smartTagPr>
                <w:attr w:name="ProductID" w:val="la Econom￭a Mundial"/>
              </w:smartTagPr>
              <w:r>
                <w:t>la Economía Mundial</w:t>
              </w:r>
            </w:smartTag>
            <w:r>
              <w:t>”</w:t>
            </w:r>
          </w:p>
          <w:p w:rsidR="0025127F" w:rsidRDefault="0025127F" w:rsidP="0025127F">
            <w:pPr>
              <w:pStyle w:val="Logro"/>
              <w:numPr>
                <w:ilvl w:val="0"/>
                <w:numId w:val="0"/>
              </w:numPr>
              <w:ind w:left="360"/>
            </w:pPr>
          </w:p>
          <w:p w:rsidR="00DA39FA" w:rsidRPr="0025127F" w:rsidRDefault="00DA39FA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 w:rsidRPr="0025127F">
              <w:rPr>
                <w:b/>
              </w:rPr>
              <w:t>Servicios Técnicos nacionales</w:t>
            </w:r>
          </w:p>
          <w:p w:rsidR="00DA39FA" w:rsidRDefault="00DA39FA">
            <w:pPr>
              <w:pStyle w:val="Logro"/>
              <w:numPr>
                <w:ilvl w:val="0"/>
                <w:numId w:val="12"/>
              </w:numPr>
            </w:pPr>
            <w:r>
              <w:t xml:space="preserve">Técnicas para </w:t>
            </w:r>
            <w:smartTag w:uri="urn:schemas-microsoft-com:office:smarttags" w:element="PersonName">
              <w:smartTagPr>
                <w:attr w:name="ProductID" w:val="la  Toma"/>
              </w:smartTagPr>
              <w:r>
                <w:t>la  Toma</w:t>
              </w:r>
            </w:smartTag>
            <w:r>
              <w:t xml:space="preserve"> de Inventarios</w:t>
            </w:r>
          </w:p>
          <w:p w:rsidR="00DA39FA" w:rsidRDefault="00DA39FA">
            <w:pPr>
              <w:pStyle w:val="Logro"/>
              <w:numPr>
                <w:ilvl w:val="0"/>
                <w:numId w:val="0"/>
              </w:numPr>
              <w:ind w:left="245" w:hanging="245"/>
            </w:pPr>
          </w:p>
          <w:p w:rsidR="00DA39FA" w:rsidRDefault="00DA39FA">
            <w:pPr>
              <w:pStyle w:val="Logro"/>
              <w:numPr>
                <w:ilvl w:val="0"/>
                <w:numId w:val="0"/>
              </w:numPr>
            </w:pPr>
          </w:p>
          <w:p w:rsidR="00DA39FA" w:rsidRDefault="005D4F72">
            <w:pPr>
              <w:pStyle w:val="Logro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  <w:tr w:rsidR="00DA39FA" w:rsidTr="006B1DA0">
        <w:tc>
          <w:tcPr>
            <w:tcW w:w="2160" w:type="dxa"/>
          </w:tcPr>
          <w:p w:rsidR="00DA39FA" w:rsidRDefault="00DA39FA" w:rsidP="00FF7725">
            <w:pPr>
              <w:pStyle w:val="Ttulodeseccin"/>
            </w:pPr>
            <w:r>
              <w:t xml:space="preserve">Referencia                 </w:t>
            </w:r>
          </w:p>
        </w:tc>
        <w:tc>
          <w:tcPr>
            <w:tcW w:w="6595" w:type="dxa"/>
          </w:tcPr>
          <w:p w:rsidR="00FF7725" w:rsidRDefault="00DA39FA" w:rsidP="00FF7725">
            <w:pPr>
              <w:pStyle w:val="Textoindependiente"/>
              <w:spacing w:after="100" w:afterAutospacing="1" w:line="360" w:lineRule="auto"/>
            </w:pPr>
            <w:r>
              <w:t xml:space="preserve">Licdo.  Arnulfo  Madrid                                  </w:t>
            </w:r>
            <w:r w:rsidR="005D4F72">
              <w:t xml:space="preserve">  </w:t>
            </w:r>
            <w:r>
              <w:t xml:space="preserve">Tel.:260-1052/6617-4880  </w:t>
            </w:r>
          </w:p>
          <w:p w:rsidR="00FF7725" w:rsidRDefault="00FF7725" w:rsidP="00FF7725">
            <w:pPr>
              <w:pStyle w:val="Objetivo"/>
              <w:spacing w:after="100" w:afterAutospacing="1" w:line="360" w:lineRule="auto"/>
            </w:pPr>
            <w:r>
              <w:lastRenderedPageBreak/>
              <w:t>Licda. Milagro Muños                                 Tel.:260-8572/ 6694-1414</w:t>
            </w:r>
          </w:p>
          <w:p w:rsidR="00FF7725" w:rsidRDefault="00FF7725" w:rsidP="00FF7725">
            <w:pPr>
              <w:pStyle w:val="Textoindependiente"/>
              <w:spacing w:after="100" w:afterAutospacing="1" w:line="360" w:lineRule="auto"/>
            </w:pPr>
            <w:r>
              <w:t xml:space="preserve">Sra. Enilda Arias                                              </w:t>
            </w:r>
            <w:r w:rsidR="005D4F72">
              <w:t>C</w:t>
            </w:r>
            <w:r>
              <w:t>el.:6614-5903</w:t>
            </w:r>
          </w:p>
          <w:p w:rsidR="00DA39FA" w:rsidRDefault="00FF7725" w:rsidP="004634E6">
            <w:pPr>
              <w:pStyle w:val="Textoindependiente"/>
              <w:spacing w:after="100" w:afterAutospacing="1" w:line="360" w:lineRule="auto"/>
            </w:pPr>
            <w:r>
              <w:t xml:space="preserve">Licda. Carolina Henry                                    </w:t>
            </w:r>
            <w:r w:rsidR="005D4F72">
              <w:t xml:space="preserve"> </w:t>
            </w:r>
            <w:r w:rsidR="004634E6">
              <w:t xml:space="preserve"> Cel:6948-5130</w:t>
            </w:r>
            <w:r w:rsidR="00DA39FA">
              <w:t xml:space="preserve"> </w:t>
            </w:r>
          </w:p>
        </w:tc>
      </w:tr>
      <w:tr w:rsidR="00DA39FA" w:rsidTr="006B1DA0">
        <w:tc>
          <w:tcPr>
            <w:tcW w:w="2160" w:type="dxa"/>
          </w:tcPr>
          <w:p w:rsidR="00DA39FA" w:rsidRDefault="00DA39FA" w:rsidP="00FF7725">
            <w:pPr>
              <w:pStyle w:val="Ttulodeseccin"/>
            </w:pPr>
          </w:p>
        </w:tc>
        <w:tc>
          <w:tcPr>
            <w:tcW w:w="6595" w:type="dxa"/>
          </w:tcPr>
          <w:p w:rsidR="00FF7725" w:rsidRDefault="00FF7725" w:rsidP="00FF7725">
            <w:pPr>
              <w:pStyle w:val="Textoindependiente"/>
              <w:spacing w:after="100" w:afterAutospacing="1" w:line="360" w:lineRule="auto"/>
            </w:pPr>
          </w:p>
        </w:tc>
      </w:tr>
    </w:tbl>
    <w:p w:rsidR="006B1DA0" w:rsidRDefault="006B1DA0">
      <w:r>
        <w:br w:type="page"/>
      </w:r>
      <w:r>
        <w:lastRenderedPageBreak/>
        <w:br w:type="page"/>
      </w:r>
    </w:p>
    <w:p w:rsidR="00DA578A" w:rsidRDefault="00DA578A">
      <w:r>
        <w:lastRenderedPageBreak/>
        <w:br w:type="page"/>
      </w:r>
    </w:p>
    <w:p w:rsidR="00DA578A" w:rsidRDefault="00DA578A">
      <w:r>
        <w:lastRenderedPageBreak/>
        <w:br w:type="page"/>
      </w:r>
    </w:p>
    <w:p w:rsidR="006B1DA0" w:rsidRDefault="006B1DA0"/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2160"/>
        <w:gridCol w:w="6595"/>
      </w:tblGrid>
      <w:tr w:rsidR="00DA39FA" w:rsidTr="006B1DA0">
        <w:tc>
          <w:tcPr>
            <w:tcW w:w="2160" w:type="dxa"/>
          </w:tcPr>
          <w:p w:rsidR="00DA39FA" w:rsidRDefault="00DA39FA" w:rsidP="00FF7725">
            <w:pPr>
              <w:pStyle w:val="Ttulodeseccin"/>
            </w:pPr>
          </w:p>
        </w:tc>
        <w:tc>
          <w:tcPr>
            <w:tcW w:w="6595" w:type="dxa"/>
          </w:tcPr>
          <w:p w:rsidR="00DA39FA" w:rsidRDefault="00DA39FA">
            <w:pPr>
              <w:pStyle w:val="Objetivo"/>
            </w:pPr>
          </w:p>
        </w:tc>
      </w:tr>
    </w:tbl>
    <w:p w:rsidR="00DA39FA" w:rsidRDefault="00DA39FA"/>
    <w:p w:rsidR="00DA39FA" w:rsidRDefault="00DA39FA"/>
    <w:p w:rsidR="00DA39FA" w:rsidRDefault="00DA39FA"/>
    <w:sectPr w:rsidR="00DA39FA" w:rsidSect="004676F5">
      <w:headerReference w:type="first" r:id="rId8"/>
      <w:pgSz w:w="12240" w:h="15840" w:code="1"/>
      <w:pgMar w:top="1417" w:right="1701" w:bottom="1417" w:left="1701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8C2" w:rsidRDefault="002748C2">
      <w:r>
        <w:separator/>
      </w:r>
    </w:p>
  </w:endnote>
  <w:endnote w:type="continuationSeparator" w:id="0">
    <w:p w:rsidR="002748C2" w:rsidRDefault="0027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8C2" w:rsidRDefault="002748C2">
      <w:r>
        <w:separator/>
      </w:r>
    </w:p>
  </w:footnote>
  <w:footnote w:type="continuationSeparator" w:id="0">
    <w:p w:rsidR="002748C2" w:rsidRDefault="00274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DA8" w:rsidRDefault="00761DA8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494"/>
    <w:multiLevelType w:val="singleLevel"/>
    <w:tmpl w:val="CD5E2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AB0474"/>
    <w:multiLevelType w:val="multilevel"/>
    <w:tmpl w:val="07FCC404"/>
    <w:lvl w:ilvl="0">
      <w:start w:val="1989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991"/>
      <w:numFmt w:val="decimal"/>
      <w:lvlText w:val="%1-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DE35D4D"/>
    <w:multiLevelType w:val="hybridMultilevel"/>
    <w:tmpl w:val="4462C39E"/>
    <w:lvl w:ilvl="0" w:tplc="180A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 w15:restartNumberingAfterBreak="0">
    <w:nsid w:val="1B0D668C"/>
    <w:multiLevelType w:val="multilevel"/>
    <w:tmpl w:val="9C88A4B2"/>
    <w:lvl w:ilvl="0">
      <w:start w:val="1986"/>
      <w:numFmt w:val="decimal"/>
      <w:lvlText w:val="%1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1">
      <w:start w:val="1988"/>
      <w:numFmt w:val="decimal"/>
      <w:lvlText w:val="%1-%2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025"/>
        </w:tabs>
        <w:ind w:left="2025" w:hanging="2025"/>
      </w:pPr>
      <w:rPr>
        <w:rFonts w:hint="default"/>
      </w:rPr>
    </w:lvl>
  </w:abstractNum>
  <w:abstractNum w:abstractNumId="4" w15:restartNumberingAfterBreak="0">
    <w:nsid w:val="1BBD50BD"/>
    <w:multiLevelType w:val="multilevel"/>
    <w:tmpl w:val="5D68FCE0"/>
    <w:lvl w:ilvl="0">
      <w:start w:val="2005"/>
      <w:numFmt w:val="decimal"/>
      <w:lvlText w:val="%1"/>
      <w:lvlJc w:val="left"/>
      <w:pPr>
        <w:ind w:left="900" w:hanging="900"/>
      </w:pPr>
      <w:rPr>
        <w:rFonts w:hint="default"/>
        <w:b/>
      </w:rPr>
    </w:lvl>
    <w:lvl w:ilvl="1">
      <w:start w:val="2007"/>
      <w:numFmt w:val="decimal"/>
      <w:lvlText w:val="%1-%2"/>
      <w:lvlJc w:val="left"/>
      <w:pPr>
        <w:ind w:left="900" w:hanging="90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22BA65FE"/>
    <w:multiLevelType w:val="hybridMultilevel"/>
    <w:tmpl w:val="271CB02C"/>
    <w:lvl w:ilvl="0" w:tplc="180A0005">
      <w:start w:val="1"/>
      <w:numFmt w:val="bullet"/>
      <w:lvlText w:val=""/>
      <w:lvlJc w:val="left"/>
      <w:pPr>
        <w:ind w:left="101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6" w15:restartNumberingAfterBreak="0">
    <w:nsid w:val="2FE40519"/>
    <w:multiLevelType w:val="hybridMultilevel"/>
    <w:tmpl w:val="94643F2E"/>
    <w:lvl w:ilvl="0" w:tplc="180A0005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7" w15:restartNumberingAfterBreak="0">
    <w:nsid w:val="30421BE4"/>
    <w:multiLevelType w:val="hybridMultilevel"/>
    <w:tmpl w:val="71F2B1CC"/>
    <w:lvl w:ilvl="0" w:tplc="180A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8" w15:restartNumberingAfterBreak="0">
    <w:nsid w:val="35705452"/>
    <w:multiLevelType w:val="singleLevel"/>
    <w:tmpl w:val="CD5E2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CE5DF6"/>
    <w:multiLevelType w:val="singleLevel"/>
    <w:tmpl w:val="CD5E2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A41C99"/>
    <w:multiLevelType w:val="singleLevel"/>
    <w:tmpl w:val="CD5E2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7B77C36"/>
    <w:multiLevelType w:val="multilevel"/>
    <w:tmpl w:val="05F6FB0C"/>
    <w:lvl w:ilvl="0">
      <w:start w:val="1993"/>
      <w:numFmt w:val="decimal"/>
      <w:lvlText w:val="%1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12" w15:restartNumberingAfterBreak="0">
    <w:nsid w:val="511B461A"/>
    <w:multiLevelType w:val="multilevel"/>
    <w:tmpl w:val="45A2E4CC"/>
    <w:lvl w:ilvl="0">
      <w:start w:val="1889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991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3" w15:restartNumberingAfterBreak="0">
    <w:nsid w:val="5208369C"/>
    <w:multiLevelType w:val="singleLevel"/>
    <w:tmpl w:val="CD5E2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4D65937"/>
    <w:multiLevelType w:val="singleLevel"/>
    <w:tmpl w:val="CD5E2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905AA1"/>
    <w:multiLevelType w:val="multilevel"/>
    <w:tmpl w:val="1FB230AC"/>
    <w:lvl w:ilvl="0">
      <w:start w:val="2005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4F96A14"/>
    <w:multiLevelType w:val="singleLevel"/>
    <w:tmpl w:val="CD5E2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0DE341E"/>
    <w:multiLevelType w:val="hybridMultilevel"/>
    <w:tmpl w:val="5C9A1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95B4F"/>
    <w:multiLevelType w:val="hybridMultilevel"/>
    <w:tmpl w:val="6DC8F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1"/>
  </w:num>
  <w:num w:numId="4">
    <w:abstractNumId w:val="9"/>
  </w:num>
  <w:num w:numId="5">
    <w:abstractNumId w:val="12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16"/>
  </w:num>
  <w:num w:numId="11">
    <w:abstractNumId w:val="13"/>
  </w:num>
  <w:num w:numId="12">
    <w:abstractNumId w:val="10"/>
  </w:num>
  <w:num w:numId="13">
    <w:abstractNumId w:val="14"/>
  </w:num>
  <w:num w:numId="14">
    <w:abstractNumId w:val="18"/>
  </w:num>
  <w:num w:numId="15">
    <w:abstractNumId w:val="7"/>
  </w:num>
  <w:num w:numId="16">
    <w:abstractNumId w:val="2"/>
  </w:num>
  <w:num w:numId="17">
    <w:abstractNumId w:val="4"/>
  </w:num>
  <w:num w:numId="18">
    <w:abstractNumId w:val="5"/>
  </w:num>
  <w:num w:numId="19">
    <w:abstractNumId w:val="6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FA"/>
    <w:rsid w:val="000770E6"/>
    <w:rsid w:val="000C1801"/>
    <w:rsid w:val="000C75D0"/>
    <w:rsid w:val="000F1926"/>
    <w:rsid w:val="0010497F"/>
    <w:rsid w:val="00132FBE"/>
    <w:rsid w:val="00145F55"/>
    <w:rsid w:val="00166F51"/>
    <w:rsid w:val="001732CE"/>
    <w:rsid w:val="00181DBA"/>
    <w:rsid w:val="001D133D"/>
    <w:rsid w:val="00204193"/>
    <w:rsid w:val="00236F10"/>
    <w:rsid w:val="00247415"/>
    <w:rsid w:val="0025127F"/>
    <w:rsid w:val="0026094D"/>
    <w:rsid w:val="00263C2C"/>
    <w:rsid w:val="002748C2"/>
    <w:rsid w:val="0029040F"/>
    <w:rsid w:val="002C496E"/>
    <w:rsid w:val="0030753B"/>
    <w:rsid w:val="00343DED"/>
    <w:rsid w:val="003676A6"/>
    <w:rsid w:val="00370228"/>
    <w:rsid w:val="003858DC"/>
    <w:rsid w:val="00387713"/>
    <w:rsid w:val="003A0F7C"/>
    <w:rsid w:val="003D4FBC"/>
    <w:rsid w:val="003F7AD9"/>
    <w:rsid w:val="00401D57"/>
    <w:rsid w:val="0041311D"/>
    <w:rsid w:val="0044273A"/>
    <w:rsid w:val="00451071"/>
    <w:rsid w:val="00455D02"/>
    <w:rsid w:val="00457FEE"/>
    <w:rsid w:val="004634E6"/>
    <w:rsid w:val="004676F5"/>
    <w:rsid w:val="00470929"/>
    <w:rsid w:val="004A532C"/>
    <w:rsid w:val="004E51FA"/>
    <w:rsid w:val="004E5FD6"/>
    <w:rsid w:val="00552548"/>
    <w:rsid w:val="0056333F"/>
    <w:rsid w:val="005D4F72"/>
    <w:rsid w:val="00606C9B"/>
    <w:rsid w:val="006838E3"/>
    <w:rsid w:val="0069687B"/>
    <w:rsid w:val="006B1DA0"/>
    <w:rsid w:val="006D6D61"/>
    <w:rsid w:val="006F6E61"/>
    <w:rsid w:val="006F774E"/>
    <w:rsid w:val="00757BAB"/>
    <w:rsid w:val="00761DA8"/>
    <w:rsid w:val="007A044C"/>
    <w:rsid w:val="007E0CA0"/>
    <w:rsid w:val="007E5CF1"/>
    <w:rsid w:val="007F5768"/>
    <w:rsid w:val="00803279"/>
    <w:rsid w:val="008335F0"/>
    <w:rsid w:val="0085638B"/>
    <w:rsid w:val="00857E6C"/>
    <w:rsid w:val="0086033F"/>
    <w:rsid w:val="00877672"/>
    <w:rsid w:val="0089621D"/>
    <w:rsid w:val="009272D4"/>
    <w:rsid w:val="00941302"/>
    <w:rsid w:val="009B1B7F"/>
    <w:rsid w:val="009B2DC2"/>
    <w:rsid w:val="009D6EA8"/>
    <w:rsid w:val="009E4E4A"/>
    <w:rsid w:val="009F595F"/>
    <w:rsid w:val="00A0511A"/>
    <w:rsid w:val="00A1487A"/>
    <w:rsid w:val="00AB0597"/>
    <w:rsid w:val="00AF5D4D"/>
    <w:rsid w:val="00B151C6"/>
    <w:rsid w:val="00B54C65"/>
    <w:rsid w:val="00B65F83"/>
    <w:rsid w:val="00B80EB4"/>
    <w:rsid w:val="00BB2C2F"/>
    <w:rsid w:val="00BF7B08"/>
    <w:rsid w:val="00C069F4"/>
    <w:rsid w:val="00C35A66"/>
    <w:rsid w:val="00C43F59"/>
    <w:rsid w:val="00CE55E5"/>
    <w:rsid w:val="00CE778C"/>
    <w:rsid w:val="00D24292"/>
    <w:rsid w:val="00D95E21"/>
    <w:rsid w:val="00DA39FA"/>
    <w:rsid w:val="00DA578A"/>
    <w:rsid w:val="00DE2328"/>
    <w:rsid w:val="00E459BA"/>
    <w:rsid w:val="00E703DD"/>
    <w:rsid w:val="00E839D3"/>
    <w:rsid w:val="00ED1942"/>
    <w:rsid w:val="00ED55F5"/>
    <w:rsid w:val="00F043A8"/>
    <w:rsid w:val="00F0796E"/>
    <w:rsid w:val="00F13711"/>
    <w:rsid w:val="00F314FC"/>
    <w:rsid w:val="00F328C3"/>
    <w:rsid w:val="00F50234"/>
    <w:rsid w:val="00F5646B"/>
    <w:rsid w:val="00F60298"/>
    <w:rsid w:val="00F80B84"/>
    <w:rsid w:val="00FD1592"/>
    <w:rsid w:val="00FE4EB4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2A8FED9"/>
  <w15:chartTrackingRefBased/>
  <w15:docId w15:val="{E6465680-AB44-4B36-9779-4BDD5A0F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s-ES"/>
    </w:rPr>
  </w:style>
  <w:style w:type="paragraph" w:styleId="Ttulo1">
    <w:name w:val="heading 1"/>
    <w:basedOn w:val="Ttulo-base"/>
    <w:next w:val="Textoindependiente"/>
    <w:qFormat/>
    <w:pPr>
      <w:spacing w:before="220" w:after="22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Logro">
    <w:name w:val="Logro"/>
    <w:basedOn w:val="Textoindependiente"/>
    <w:pPr>
      <w:numPr>
        <w:numId w:val="1"/>
      </w:numPr>
      <w:tabs>
        <w:tab w:val="clear" w:pos="360"/>
      </w:tabs>
      <w:spacing w:after="60"/>
    </w:pPr>
  </w:style>
  <w:style w:type="paragraph" w:customStyle="1" w:styleId="Direccin1">
    <w:name w:val="Dirección 1"/>
    <w:basedOn w:val="Normal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pPr>
      <w:ind w:left="720"/>
    </w:p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Organizacin">
    <w:name w:val="Organización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Organizacinuno">
    <w:name w:val="Organización uno"/>
    <w:basedOn w:val="Organizacin"/>
    <w:next w:val="Normal"/>
    <w:autoRedefine/>
  </w:style>
  <w:style w:type="paragraph" w:styleId="Fecha">
    <w:name w:val="Date"/>
    <w:basedOn w:val="Textoindependiente"/>
    <w:pPr>
      <w:keepNext/>
    </w:pPr>
  </w:style>
  <w:style w:type="paragraph" w:customStyle="1" w:styleId="Ttulodeldocumento">
    <w:name w:val="Título del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is">
    <w:name w:val="Emphasis"/>
    <w:qFormat/>
    <w:rPr>
      <w:rFonts w:ascii="Arial Black" w:hAnsi="Arial Black"/>
      <w:spacing w:val="-8"/>
      <w:sz w:val="18"/>
    </w:rPr>
  </w:style>
  <w:style w:type="paragraph" w:customStyle="1" w:styleId="Encabezado-base">
    <w:name w:val="Encabezado - base"/>
    <w:basedOn w:val="Normal"/>
    <w:pPr>
      <w:jc w:val="both"/>
    </w:pPr>
  </w:style>
  <w:style w:type="paragraph" w:styleId="Piedepgina">
    <w:name w:val="footer"/>
    <w:basedOn w:val="Encabezado-base"/>
    <w:pPr>
      <w:tabs>
        <w:tab w:val="right" w:pos="6840"/>
      </w:tabs>
      <w:spacing w:line="220" w:lineRule="atLeast"/>
    </w:pPr>
    <w:rPr>
      <w:b/>
      <w:sz w:val="18"/>
    </w:rPr>
  </w:style>
  <w:style w:type="paragraph" w:styleId="Encabezado">
    <w:name w:val="header"/>
    <w:basedOn w:val="Encabezado-base"/>
    <w:pPr>
      <w:spacing w:line="220" w:lineRule="atLeast"/>
    </w:p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after="0"/>
    </w:pPr>
    <w:rPr>
      <w:spacing w:val="-4"/>
      <w:sz w:val="18"/>
    </w:rPr>
  </w:style>
  <w:style w:type="paragraph" w:customStyle="1" w:styleId="Institucin">
    <w:name w:val="Institución"/>
    <w:basedOn w:val="Normal"/>
    <w:next w:val="Logro"/>
    <w:autoRedefine/>
    <w:rsid w:val="006F774E"/>
    <w:pPr>
      <w:tabs>
        <w:tab w:val="left" w:pos="2160"/>
        <w:tab w:val="right" w:pos="6480"/>
      </w:tabs>
      <w:spacing w:before="240" w:after="60" w:line="220" w:lineRule="atLeast"/>
    </w:pPr>
    <w:rPr>
      <w:b/>
    </w:rPr>
  </w:style>
  <w:style w:type="character" w:customStyle="1" w:styleId="Profesin">
    <w:name w:val="Profesión"/>
    <w:basedOn w:val="Fuentedeprrafopredeter"/>
  </w:style>
  <w:style w:type="paragraph" w:customStyle="1" w:styleId="Puesto">
    <w:name w:val="Puesto"/>
    <w:next w:val="Logro"/>
    <w:pPr>
      <w:spacing w:after="60" w:line="220" w:lineRule="atLeast"/>
    </w:pPr>
    <w:rPr>
      <w:rFonts w:ascii="Arial Black" w:hAnsi="Arial Black"/>
      <w:spacing w:val="-10"/>
      <w:lang w:eastAsia="es-ES"/>
    </w:rPr>
  </w:style>
  <w:style w:type="character" w:customStyle="1" w:styleId="Rtuloconnfasis">
    <w:name w:val="Rótulo con énfasis"/>
    <w:rPr>
      <w:rFonts w:ascii="Arial Black" w:hAnsi="Arial Black"/>
      <w:spacing w:val="-6"/>
      <w:sz w:val="18"/>
    </w:rPr>
  </w:style>
  <w:style w:type="paragraph" w:customStyle="1" w:styleId="Nombre">
    <w:name w:val="Nombr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FF7725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inttulo">
    <w:name w:val="Sin título"/>
    <w:basedOn w:val="Ttulodeseccin"/>
  </w:style>
  <w:style w:type="paragraph" w:customStyle="1" w:styleId="Objetivo">
    <w:name w:val="Objetivo"/>
    <w:basedOn w:val="Normal"/>
    <w:next w:val="Textoindependiente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Datospersonales">
    <w:name w:val="Datos personales"/>
    <w:basedOn w:val="Textoindependiente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pPr>
      <w:numPr>
        <w:numId w:val="0"/>
      </w:numPr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rPr>
      <w:b/>
      <w:spacing w:val="0"/>
    </w:rPr>
  </w:style>
  <w:style w:type="paragraph" w:styleId="Textodeglobo">
    <w:name w:val="Balloon Text"/>
    <w:basedOn w:val="Normal"/>
    <w:link w:val="TextodegloboCar"/>
    <w:rsid w:val="004676F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676F5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Otros%20documentos\Curr&#237;culo%20profesio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B6AE1-7880-4724-AD1D-5AF92A43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profesional</Template>
  <TotalTime>244</TotalTime>
  <Pages>9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Corporacion Industrial, S.A.</dc:creator>
  <cp:keywords/>
  <cp:lastModifiedBy>Usuario de Windows</cp:lastModifiedBy>
  <cp:revision>235</cp:revision>
  <cp:lastPrinted>2021-05-27T00:23:00Z</cp:lastPrinted>
  <dcterms:created xsi:type="dcterms:W3CDTF">2020-02-13T17:12:00Z</dcterms:created>
  <dcterms:modified xsi:type="dcterms:W3CDTF">2021-09-13T03:38:00Z</dcterms:modified>
</cp:coreProperties>
</file>