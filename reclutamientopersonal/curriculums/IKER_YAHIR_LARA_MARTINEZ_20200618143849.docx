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946FE" w:rsidRDefault="00232DED" w:rsidP="00E035BC">
            <w:pPr>
              <w:pStyle w:val="Ttulo"/>
              <w:spacing w:line="276" w:lineRule="auto"/>
              <w:rPr>
                <w:sz w:val="44"/>
                <w:szCs w:val="44"/>
              </w:rPr>
            </w:pPr>
            <w:r w:rsidRPr="004946FE">
              <w:rPr>
                <w:sz w:val="44"/>
                <w:szCs w:val="44"/>
              </w:rPr>
              <w:t xml:space="preserve">iker yahir </w:t>
            </w:r>
            <w:r w:rsidRPr="004946FE">
              <w:rPr>
                <w:rStyle w:val="nfasisintenso"/>
                <w:sz w:val="44"/>
                <w:szCs w:val="44"/>
              </w:rPr>
              <w:t>lara martinez</w:t>
            </w:r>
          </w:p>
          <w:p w:rsidR="003E3E09" w:rsidRDefault="00232DED" w:rsidP="00E035BC">
            <w:pPr>
              <w:pStyle w:val="Informacindecontacto"/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E3E09">
              <w:rPr>
                <w:rFonts w:ascii="Arial" w:hAnsi="Arial" w:cs="Arial"/>
                <w:sz w:val="24"/>
                <w:szCs w:val="24"/>
              </w:rPr>
              <w:t>Nuevo México no. 62</w:t>
            </w:r>
            <w:r w:rsidR="0085581B" w:rsidRPr="003E3E09">
              <w:rPr>
                <w:rFonts w:ascii="Arial" w:hAnsi="Arial" w:cs="Arial"/>
                <w:sz w:val="24"/>
                <w:szCs w:val="24"/>
              </w:rPr>
              <w:t>, P</w:t>
            </w:r>
            <w:r w:rsidRPr="003E3E09">
              <w:rPr>
                <w:rFonts w:ascii="Arial" w:hAnsi="Arial" w:cs="Arial"/>
                <w:sz w:val="24"/>
                <w:szCs w:val="24"/>
              </w:rPr>
              <w:t>anohaya</w:t>
            </w:r>
            <w:r w:rsidR="0085581B" w:rsidRPr="003E3E09">
              <w:rPr>
                <w:rFonts w:ascii="Arial" w:hAnsi="Arial" w:cs="Arial"/>
                <w:sz w:val="24"/>
                <w:szCs w:val="24"/>
              </w:rPr>
              <w:t xml:space="preserve"> 56900,</w:t>
            </w:r>
            <w:r w:rsidRPr="003E3E09">
              <w:rPr>
                <w:rFonts w:ascii="Arial" w:hAnsi="Arial" w:cs="Arial"/>
                <w:sz w:val="24"/>
                <w:szCs w:val="24"/>
              </w:rPr>
              <w:t xml:space="preserve"> Amecameca, Edo de México.</w:t>
            </w:r>
          </w:p>
          <w:p w:rsidR="00692703" w:rsidRPr="003E3E09" w:rsidRDefault="00692703" w:rsidP="00E035BC">
            <w:pPr>
              <w:pStyle w:val="Informacindecontacto"/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E3E09">
              <w:rPr>
                <w:rFonts w:ascii="Arial" w:hAnsi="Arial" w:cs="Arial"/>
                <w:sz w:val="24"/>
                <w:szCs w:val="24"/>
                <w:lang w:bidi="es-ES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unto de división:"/>
                <w:tag w:val="Punto de división:"/>
                <w:id w:val="-1459182552"/>
                <w:placeholder>
                  <w:docPart w:val="528628DEFEE84232A7BE5F4F0F4F4C12"/>
                </w:placeholder>
                <w:temporary/>
                <w:showingPlcHdr/>
                <w15:appearance w15:val="hidden"/>
              </w:sdtPr>
              <w:sdtEndPr/>
              <w:sdtContent>
                <w:r w:rsidR="003E3E09" w:rsidRPr="00FD7C80">
                  <w:rPr>
                    <w:lang w:bidi="es-ES"/>
                  </w:rPr>
                  <w:t>·</w:t>
                </w:r>
              </w:sdtContent>
            </w:sdt>
            <w:r w:rsidR="003E3E09">
              <w:rPr>
                <w:rFonts w:ascii="Arial" w:hAnsi="Arial" w:cs="Arial"/>
                <w:sz w:val="24"/>
                <w:szCs w:val="24"/>
              </w:rPr>
              <w:t xml:space="preserve"> Cel.:</w:t>
            </w:r>
            <w:r w:rsidRPr="003E3E09">
              <w:rPr>
                <w:rFonts w:ascii="Arial" w:hAnsi="Arial" w:cs="Arial"/>
                <w:sz w:val="24"/>
                <w:szCs w:val="24"/>
                <w:lang w:bidi="es-ES"/>
              </w:rPr>
              <w:t xml:space="preserve"> </w:t>
            </w:r>
            <w:r w:rsidR="00232DED" w:rsidRPr="003E3E09">
              <w:rPr>
                <w:rFonts w:ascii="Arial" w:hAnsi="Arial" w:cs="Arial"/>
                <w:sz w:val="24"/>
                <w:szCs w:val="24"/>
              </w:rPr>
              <w:t>5518041078</w:t>
            </w:r>
            <w:r w:rsidR="003E3E09" w:rsidRPr="003E3E09">
              <w:rPr>
                <w:rFonts w:ascii="Arial" w:hAnsi="Arial" w:cs="Arial"/>
                <w:sz w:val="24"/>
                <w:szCs w:val="24"/>
                <w:lang w:bidi="es-ES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unto de división:"/>
                <w:tag w:val="Punto de división:"/>
                <w:id w:val="-801305784"/>
                <w:placeholder>
                  <w:docPart w:val="901C975EC6934AFD9FB0418A9FD053C0"/>
                </w:placeholder>
                <w:temporary/>
                <w:showingPlcHdr/>
                <w15:appearance w15:val="hidden"/>
              </w:sdtPr>
              <w:sdtEndPr/>
              <w:sdtContent>
                <w:r w:rsidR="003E3E09" w:rsidRPr="003E3E09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·</w:t>
                </w:r>
              </w:sdtContent>
            </w:sdt>
          </w:p>
          <w:p w:rsidR="00692703" w:rsidRPr="00FD7C80" w:rsidRDefault="00655B9B" w:rsidP="00E035BC">
            <w:pPr>
              <w:pStyle w:val="nfasisenlainformacindecontacto"/>
              <w:spacing w:line="276" w:lineRule="auto"/>
              <w:contextualSpacing w:val="0"/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unto de división:"/>
                <w:tag w:val="Punto de división:"/>
                <w:id w:val="1771812427"/>
                <w:placeholder>
                  <w:docPart w:val="58013A0EC5C54559A2C7295988700093"/>
                </w:placeholder>
                <w:temporary/>
                <w:showingPlcHdr/>
                <w15:appearance w15:val="hidden"/>
              </w:sdtPr>
              <w:sdtEndPr/>
              <w:sdtContent>
                <w:r w:rsidR="00550D1F" w:rsidRPr="003E3E09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·</w:t>
                </w:r>
              </w:sdtContent>
            </w:sdt>
            <w:r w:rsidR="00550D1F" w:rsidRPr="003E3E09">
              <w:rPr>
                <w:rFonts w:ascii="Arial" w:hAnsi="Arial" w:cs="Arial"/>
                <w:sz w:val="24"/>
                <w:szCs w:val="24"/>
              </w:rPr>
              <w:t xml:space="preserve">  Email: </w:t>
            </w:r>
            <w:r w:rsidR="00232DED" w:rsidRPr="003E3E09">
              <w:rPr>
                <w:rFonts w:ascii="Arial" w:hAnsi="Arial" w:cs="Arial"/>
                <w:sz w:val="24"/>
                <w:szCs w:val="24"/>
              </w:rPr>
              <w:t>ing.ikerlara7@yahoo.com</w:t>
            </w:r>
            <w:r w:rsidR="00692703" w:rsidRPr="003E3E09">
              <w:rPr>
                <w:rFonts w:ascii="Arial" w:hAnsi="Arial" w:cs="Arial"/>
                <w:sz w:val="24"/>
                <w:szCs w:val="24"/>
                <w:lang w:bidi="es-ES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unto de división:"/>
                <w:tag w:val="Punto de división:"/>
                <w:id w:val="2000459528"/>
                <w:placeholder>
                  <w:docPart w:val="A03A09339E814E8BAF78B749F4118D7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E3E09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·</w:t>
                </w:r>
              </w:sdtContent>
            </w:sdt>
            <w:r w:rsidR="00232DED" w:rsidRPr="003E3E09">
              <w:rPr>
                <w:rFonts w:ascii="Arial" w:hAnsi="Arial" w:cs="Arial"/>
                <w:sz w:val="24"/>
                <w:szCs w:val="24"/>
              </w:rPr>
              <w:t xml:space="preserve"> Skype:</w:t>
            </w:r>
            <w:r w:rsidR="00692703" w:rsidRPr="003E3E09">
              <w:rPr>
                <w:rFonts w:ascii="Arial" w:hAnsi="Arial" w:cs="Arial"/>
                <w:sz w:val="24"/>
                <w:szCs w:val="24"/>
                <w:lang w:bidi="es-ES"/>
              </w:rPr>
              <w:t xml:space="preserve"> </w:t>
            </w:r>
            <w:r w:rsidR="00232DED" w:rsidRPr="003E3E09">
              <w:rPr>
                <w:rFonts w:ascii="Arial" w:hAnsi="Arial" w:cs="Arial"/>
                <w:sz w:val="24"/>
                <w:szCs w:val="24"/>
                <w:lang w:bidi="es-ES"/>
              </w:rPr>
              <w:t>i</w:t>
            </w:r>
            <w:r w:rsidR="00232DED" w:rsidRPr="003E3E09">
              <w:rPr>
                <w:rFonts w:ascii="Arial" w:hAnsi="Arial" w:cs="Arial"/>
                <w:sz w:val="24"/>
                <w:szCs w:val="24"/>
              </w:rPr>
              <w:t>ng.yahirlara@gmail.com</w:t>
            </w:r>
            <w:r w:rsidR="00692703" w:rsidRPr="003E3E09">
              <w:rPr>
                <w:rFonts w:ascii="Arial" w:hAnsi="Arial" w:cs="Arial"/>
                <w:sz w:val="24"/>
                <w:szCs w:val="24"/>
                <w:lang w:bidi="es-ES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unto de división:"/>
                <w:tag w:val="Punto de división:"/>
                <w:id w:val="759871761"/>
                <w:placeholder>
                  <w:docPart w:val="06FA5B523C8F4944AF56D6B44CEF3382"/>
                </w:placeholder>
                <w:temporary/>
                <w:showingPlcHdr/>
                <w15:appearance w15:val="hidden"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 w:rsidR="00692703" w:rsidRPr="003E3E09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·</w:t>
                </w:r>
              </w:sdtContent>
            </w:sdt>
          </w:p>
        </w:tc>
      </w:tr>
      <w:tr w:rsidR="009571D8" w:rsidRPr="00E035BC" w:rsidTr="00692703">
        <w:tc>
          <w:tcPr>
            <w:tcW w:w="9360" w:type="dxa"/>
            <w:tcMar>
              <w:top w:w="432" w:type="dxa"/>
            </w:tcMar>
          </w:tcPr>
          <w:p w:rsidR="001755A8" w:rsidRPr="00E035BC" w:rsidRDefault="00677768" w:rsidP="00E035BC">
            <w:pPr>
              <w:tabs>
                <w:tab w:val="left" w:pos="2410"/>
              </w:tabs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E035BC">
              <w:rPr>
                <w:rFonts w:ascii="Arial" w:hAnsi="Arial"/>
                <w:sz w:val="24"/>
                <w:szCs w:val="24"/>
              </w:rPr>
              <w:t>Mi principal objetivo es ser un ingeniero líder y exitoso, en un proceso continuo de aprendizaje para lograr un desarrollo personal, familiar, laboral y social. Fundado principalmente por ser un valioso aporte a cualquier industria que desee contar con mis servicios, por lo cual yo estoy dispuesto a ser una persona comprometida, honesta y entregada, para así cumplir con mis objetivos personales y de la empresa.</w:t>
            </w:r>
          </w:p>
        </w:tc>
      </w:tr>
    </w:tbl>
    <w:p w:rsidR="004E01EB" w:rsidRPr="00FD7C80" w:rsidRDefault="004946FE" w:rsidP="00E035BC">
      <w:pPr>
        <w:pStyle w:val="Ttulo1"/>
        <w:spacing w:line="276" w:lineRule="auto"/>
      </w:pPr>
      <w:r w:rsidRPr="004946FE">
        <w:rPr>
          <w:noProof/>
          <w:sz w:val="44"/>
          <w:szCs w:val="44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C47388E" wp14:editId="4351633F">
            <wp:simplePos x="0" y="0"/>
            <wp:positionH relativeFrom="column">
              <wp:posOffset>-842456</wp:posOffset>
            </wp:positionH>
            <wp:positionV relativeFrom="paragraph">
              <wp:posOffset>-2619556</wp:posOffset>
            </wp:positionV>
            <wp:extent cx="1243965" cy="12560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xperiencia:"/>
          <w:tag w:val="Experiencia:"/>
          <w:id w:val="-1983300934"/>
          <w:placeholder>
            <w:docPart w:val="4CDF76D45630435E85761D20B5541CB6"/>
          </w:placeholder>
          <w:temporary/>
          <w:showingPlcHdr/>
          <w15:appearance w15:val="hidden"/>
        </w:sdtPr>
        <w:sdtEndPr/>
        <w:sdtContent>
          <w:r w:rsidR="004E01EB" w:rsidRPr="00E035BC">
            <w:rPr>
              <w:sz w:val="32"/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E035BC" w:rsidRDefault="00550D1F" w:rsidP="00E035BC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 w:rsidRPr="00E035BC">
              <w:rPr>
                <w:rFonts w:ascii="Arial" w:hAnsi="Arial" w:cs="Arial"/>
                <w:szCs w:val="22"/>
              </w:rPr>
              <w:t>enero 2020 – a la fecha.</w:t>
            </w:r>
          </w:p>
          <w:p w:rsidR="001D0BF1" w:rsidRPr="00E035BC" w:rsidRDefault="007B21AC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coordinador</w:t>
            </w:r>
            <w:r w:rsidR="00550D1F" w:rsidRPr="00E035BC">
              <w:rPr>
                <w:rFonts w:ascii="Arial" w:hAnsi="Arial" w:cs="Arial"/>
                <w:sz w:val="22"/>
                <w:szCs w:val="22"/>
              </w:rPr>
              <w:t xml:space="preserve"> de instalaciones</w:t>
            </w:r>
            <w:r w:rsidR="001D0BF1"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="008254F6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 xml:space="preserve">Proyecto skyline tijuana </w:t>
            </w:r>
            <w:r w:rsidR="00E866A0">
              <w:rPr>
                <w:rStyle w:val="Referenciasutil"/>
                <w:rFonts w:ascii="Arial" w:hAnsi="Arial" w:cs="Arial"/>
                <w:sz w:val="22"/>
                <w:szCs w:val="22"/>
              </w:rPr>
              <w:t>ximetria gerencia de proyectos, sector construccion.</w:t>
            </w:r>
          </w:p>
          <w:p w:rsidR="008254F6" w:rsidRPr="00E035BC" w:rsidRDefault="008254F6" w:rsidP="00E035BC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>Coordinación</w:t>
            </w:r>
            <w:r w:rsidR="009E38C1" w:rsidRPr="00E035BC">
              <w:rPr>
                <w:rFonts w:ascii="Arial" w:hAnsi="Arial" w:cs="Arial"/>
              </w:rPr>
              <w:t xml:space="preserve"> y aprobación</w:t>
            </w:r>
            <w:r w:rsidR="00253454" w:rsidRPr="00E035BC">
              <w:rPr>
                <w:rFonts w:ascii="Arial" w:hAnsi="Arial" w:cs="Arial"/>
              </w:rPr>
              <w:t xml:space="preserve"> de ingenierías, para la planeación y ejecución de una torre vertical de 25 niveles y 3 </w:t>
            </w:r>
            <w:r w:rsidRPr="00E035BC">
              <w:rPr>
                <w:rFonts w:ascii="Arial" w:hAnsi="Arial" w:cs="Arial"/>
              </w:rPr>
              <w:t>sótanos</w:t>
            </w:r>
            <w:r w:rsidR="00253454" w:rsidRPr="00E035BC">
              <w:rPr>
                <w:rFonts w:ascii="Arial" w:hAnsi="Arial" w:cs="Arial"/>
              </w:rPr>
              <w:t xml:space="preserve">. </w:t>
            </w:r>
            <w:r w:rsidRPr="00E035BC">
              <w:rPr>
                <w:rFonts w:ascii="Arial" w:hAnsi="Arial" w:cs="Arial"/>
              </w:rPr>
              <w:t>Con un área de construcción de 26,000 m”</w:t>
            </w:r>
          </w:p>
          <w:p w:rsidR="008254F6" w:rsidRPr="00E035BC" w:rsidRDefault="008254F6" w:rsidP="00E035BC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>Revisión de ingeniería eléctrica, HVAC, IHS, SDH, PCI, Voz Datos, instalaciones especiales, para la realización</w:t>
            </w:r>
            <w:r w:rsidR="009E38C1" w:rsidRPr="00E035BC">
              <w:rPr>
                <w:rFonts w:ascii="Arial" w:hAnsi="Arial" w:cs="Arial"/>
              </w:rPr>
              <w:t xml:space="preserve"> de cruce y requerimientos de cada una de ellas.</w:t>
            </w:r>
            <w:r w:rsidRPr="00E035BC">
              <w:rPr>
                <w:rFonts w:ascii="Arial" w:hAnsi="Arial" w:cs="Arial"/>
              </w:rPr>
              <w:t xml:space="preserve"> </w:t>
            </w:r>
          </w:p>
          <w:p w:rsidR="001E3120" w:rsidRPr="00E035BC" w:rsidRDefault="008254F6" w:rsidP="00E035BC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 xml:space="preserve">Supervisión de ingeniería de acuerdo a la normativa aplicable y de acuerdo a los estándares de los hoteles INDIGO y HOLIDAY INN. </w:t>
            </w:r>
            <w:r w:rsidR="00253454" w:rsidRPr="00E035BC">
              <w:rPr>
                <w:rFonts w:ascii="Arial" w:hAnsi="Arial" w:cs="Arial"/>
              </w:rPr>
              <w:t xml:space="preserve"> </w:t>
            </w:r>
            <w:r w:rsidR="00550D1F" w:rsidRPr="00E035BC">
              <w:rPr>
                <w:rFonts w:ascii="Arial" w:hAnsi="Arial" w:cs="Arial"/>
              </w:rPr>
              <w:t xml:space="preserve"> 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E035BC" w:rsidRDefault="009E38C1" w:rsidP="00E035BC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 w:rsidRPr="00E035BC">
              <w:rPr>
                <w:rFonts w:ascii="Arial" w:hAnsi="Arial" w:cs="Arial"/>
                <w:szCs w:val="22"/>
              </w:rPr>
              <w:t>septiembre 2018</w:t>
            </w:r>
            <w:r w:rsidR="00F61DF9" w:rsidRPr="00E035BC">
              <w:rPr>
                <w:rFonts w:ascii="Arial" w:hAnsi="Arial" w:cs="Arial"/>
                <w:szCs w:val="22"/>
                <w:lang w:bidi="es-ES"/>
              </w:rPr>
              <w:t xml:space="preserve"> – </w:t>
            </w:r>
            <w:r w:rsidRPr="00E035BC">
              <w:rPr>
                <w:rFonts w:ascii="Arial" w:hAnsi="Arial" w:cs="Arial"/>
                <w:szCs w:val="22"/>
              </w:rPr>
              <w:t>noviembre 2019</w:t>
            </w:r>
          </w:p>
          <w:p w:rsidR="00F61DF9" w:rsidRPr="00E035BC" w:rsidRDefault="009E38C1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 w:rsidRPr="00E035BC">
              <w:rPr>
                <w:rFonts w:ascii="Arial" w:hAnsi="Arial" w:cs="Arial"/>
                <w:sz w:val="22"/>
                <w:szCs w:val="22"/>
              </w:rPr>
              <w:t>residente de obra</w:t>
            </w:r>
            <w:r w:rsidR="006A06BE">
              <w:rPr>
                <w:rFonts w:ascii="Arial" w:hAnsi="Arial" w:cs="Arial"/>
                <w:sz w:val="22"/>
                <w:szCs w:val="22"/>
              </w:rPr>
              <w:t xml:space="preserve"> sr</w:t>
            </w:r>
            <w:r w:rsidR="00F61DF9"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proyecto oficinas coorporativas nissan mexico.</w:t>
            </w:r>
          </w:p>
          <w:p w:rsidR="009E38C1" w:rsidRPr="00E035BC" w:rsidRDefault="009E38C1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gia+a cons</w:t>
            </w:r>
            <w:r w:rsidR="00E866A0">
              <w:rPr>
                <w:rStyle w:val="Referenciasutil"/>
                <w:rFonts w:ascii="Arial" w:hAnsi="Arial" w:cs="Arial"/>
                <w:sz w:val="22"/>
                <w:szCs w:val="22"/>
              </w:rPr>
              <w:t>tructora y edificadora sa de cv, Sector construccion.</w:t>
            </w:r>
          </w:p>
          <w:p w:rsidR="00F61DF9" w:rsidRPr="00E035BC" w:rsidRDefault="004946FE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>Coordinación</w:t>
            </w:r>
            <w:r w:rsidR="009E38C1" w:rsidRPr="00E035BC">
              <w:rPr>
                <w:rFonts w:ascii="Arial" w:hAnsi="Arial" w:cs="Arial"/>
              </w:rPr>
              <w:t xml:space="preserve">, </w:t>
            </w:r>
            <w:r w:rsidRPr="00E035BC">
              <w:rPr>
                <w:rFonts w:ascii="Arial" w:hAnsi="Arial" w:cs="Arial"/>
              </w:rPr>
              <w:t>administración y control de obra para la plena ejecución del área técnica</w:t>
            </w:r>
            <w:r w:rsidR="0028426D" w:rsidRPr="00E035BC">
              <w:rPr>
                <w:rFonts w:ascii="Arial" w:hAnsi="Arial" w:cs="Arial"/>
              </w:rPr>
              <w:t>.</w:t>
            </w:r>
            <w:r w:rsidRPr="00E035BC">
              <w:rPr>
                <w:rFonts w:ascii="Arial" w:hAnsi="Arial" w:cs="Arial"/>
              </w:rPr>
              <w:t xml:space="preserve"> </w:t>
            </w:r>
            <w:r w:rsidR="0028426D" w:rsidRPr="00E035BC">
              <w:rPr>
                <w:rFonts w:ascii="Arial" w:hAnsi="Arial" w:cs="Arial"/>
              </w:rPr>
              <w:t>Revisión, validación y ejecución de obra en las ingenierías de HVAC, PCI, ELECTRICA, SDH, IHS, VOZ DATOS e INSTALACIONES ESPECIALES</w:t>
            </w:r>
            <w:r w:rsidR="004F1342" w:rsidRPr="00E035BC">
              <w:rPr>
                <w:rFonts w:ascii="Arial" w:hAnsi="Arial" w:cs="Arial"/>
              </w:rPr>
              <w:t>. Para poder prevenir de manera preventiva errores y omisiones</w:t>
            </w:r>
            <w:r w:rsidR="0028426D" w:rsidRPr="00E035BC">
              <w:rPr>
                <w:rFonts w:ascii="Arial" w:hAnsi="Arial" w:cs="Arial"/>
              </w:rPr>
              <w:t>. Así como la supervisión de los trabajos para la correcta instalación de los sistemas, en calidad y de acuerdo a la normativa correspondiente y vigente,</w:t>
            </w:r>
            <w:r w:rsidR="004F1342" w:rsidRPr="00E035BC">
              <w:rPr>
                <w:rFonts w:ascii="Arial" w:hAnsi="Arial" w:cs="Arial"/>
              </w:rPr>
              <w:t xml:space="preserve"> en base</w:t>
            </w:r>
            <w:r w:rsidR="0028426D" w:rsidRPr="00E035BC">
              <w:rPr>
                <w:rFonts w:ascii="Arial" w:hAnsi="Arial" w:cs="Arial"/>
              </w:rPr>
              <w:t xml:space="preserve"> a los planos y a los requerimientos del cliente. </w:t>
            </w:r>
          </w:p>
          <w:p w:rsidR="0028426D" w:rsidRPr="00E035BC" w:rsidRDefault="0028426D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 xml:space="preserve">Elaboración y revisión de presupuesto, generadores y estimaciones. </w:t>
            </w:r>
          </w:p>
          <w:p w:rsidR="009E38C1" w:rsidRPr="00E035BC" w:rsidRDefault="009E38C1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9E38C1" w:rsidRPr="00E035BC" w:rsidRDefault="009E38C1" w:rsidP="00E035BC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 w:rsidRPr="00E035BC">
              <w:rPr>
                <w:rFonts w:ascii="Arial" w:hAnsi="Arial" w:cs="Arial"/>
                <w:szCs w:val="22"/>
              </w:rPr>
              <w:t>diciembre 2016</w:t>
            </w:r>
            <w:r w:rsidRPr="00E035BC">
              <w:rPr>
                <w:rFonts w:ascii="Arial" w:hAnsi="Arial" w:cs="Arial"/>
                <w:szCs w:val="22"/>
                <w:lang w:bidi="es-ES"/>
              </w:rPr>
              <w:t xml:space="preserve"> – agosto 2018</w:t>
            </w:r>
          </w:p>
          <w:p w:rsidR="009E38C1" w:rsidRPr="00E035BC" w:rsidRDefault="004946FE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 w:rsidRPr="00E035BC">
              <w:rPr>
                <w:rFonts w:ascii="Arial" w:hAnsi="Arial" w:cs="Arial"/>
                <w:sz w:val="22"/>
                <w:szCs w:val="22"/>
              </w:rPr>
              <w:t>supervisor tecnico</w:t>
            </w:r>
            <w:r w:rsidR="006A06BE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9E38C1"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="009E38C1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 xml:space="preserve">proyecto </w:t>
            </w: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 xml:space="preserve">tren interurbano valle de </w:t>
            </w:r>
            <w:r w:rsidR="009E38C1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mexico</w:t>
            </w: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-toluca</w:t>
            </w:r>
            <w:r w:rsidR="009E38C1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.</w:t>
            </w:r>
          </w:p>
          <w:p w:rsidR="009E38C1" w:rsidRPr="00E035BC" w:rsidRDefault="004946FE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dirac sapi de cv</w:t>
            </w:r>
            <w:r w:rsidR="00E866A0">
              <w:rPr>
                <w:rStyle w:val="Referenciasutil"/>
                <w:rFonts w:ascii="Arial" w:hAnsi="Arial" w:cs="Arial"/>
                <w:sz w:val="22"/>
                <w:szCs w:val="22"/>
              </w:rPr>
              <w:t>, sector construccion.</w:t>
            </w:r>
          </w:p>
          <w:p w:rsidR="004946FE" w:rsidRPr="00E035BC" w:rsidRDefault="004946FE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>Supervisión de actividades en el frente de excavación, elaboración y revisión de graficas de parámetros de operación, programas de obra y programas de mantenimiento.</w:t>
            </w:r>
          </w:p>
          <w:p w:rsidR="009E38C1" w:rsidRDefault="004946FE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035BC">
              <w:rPr>
                <w:rFonts w:ascii="Arial" w:hAnsi="Arial" w:cs="Arial"/>
              </w:rPr>
              <w:t xml:space="preserve">Así como la elaboración de documentos técnicos e informes fotográficos de las actividades en ejecución. </w:t>
            </w:r>
          </w:p>
          <w:p w:rsidR="009E38C1" w:rsidRPr="00E035BC" w:rsidRDefault="003E3E09" w:rsidP="00E035BC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 w:rsidRPr="00E035BC">
              <w:rPr>
                <w:rFonts w:ascii="Arial" w:hAnsi="Arial" w:cs="Arial"/>
                <w:szCs w:val="22"/>
              </w:rPr>
              <w:lastRenderedPageBreak/>
              <w:t>septiembre 2016</w:t>
            </w:r>
            <w:r w:rsidRPr="00E035BC">
              <w:rPr>
                <w:rFonts w:ascii="Arial" w:hAnsi="Arial" w:cs="Arial"/>
                <w:szCs w:val="22"/>
                <w:lang w:bidi="es-ES"/>
              </w:rPr>
              <w:t xml:space="preserve"> – noviembre 2016</w:t>
            </w:r>
          </w:p>
          <w:p w:rsidR="009E38C1" w:rsidRPr="00E035BC" w:rsidRDefault="006A06BE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frente de maquinaria a</w:t>
            </w:r>
            <w:r w:rsidR="009E38C1"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="003E3E09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proyecto tren interurbano valle de mexico-toluca</w:t>
            </w:r>
            <w:r w:rsidR="009E38C1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.</w:t>
            </w:r>
          </w:p>
          <w:p w:rsidR="009E38C1" w:rsidRPr="00E035BC" w:rsidRDefault="00E035BC" w:rsidP="00E035BC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Referenciasutil"/>
                <w:rFonts w:ascii="Arial" w:hAnsi="Arial" w:cs="Arial"/>
                <w:sz w:val="22"/>
                <w:szCs w:val="22"/>
              </w:rPr>
              <w:t>ica pret</w:t>
            </w:r>
            <w:r w:rsidR="00E866A0">
              <w:rPr>
                <w:rStyle w:val="Referenciasutil"/>
                <w:rFonts w:ascii="Arial" w:hAnsi="Arial" w:cs="Arial"/>
                <w:sz w:val="22"/>
                <w:szCs w:val="22"/>
              </w:rPr>
              <w:t xml:space="preserve"> sa de cv, sector construccion. </w:t>
            </w:r>
          </w:p>
          <w:p w:rsidR="00E035BC" w:rsidRDefault="00E035BC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Desempeñe actividades en el área mecánica de una tuneladora marca HK modelo S-948 y S-949.</w:t>
            </w:r>
          </w:p>
          <w:p w:rsidR="006A06BE" w:rsidRDefault="00E035BC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montaje de equipos hidráulicos, eléctricos, estructura, banda para el retiro de material de excavación</w:t>
            </w:r>
            <w:r w:rsidR="006A06BE">
              <w:rPr>
                <w:rFonts w:ascii="Arial" w:hAnsi="Arial" w:cs="Arial"/>
              </w:rPr>
              <w:t>.</w:t>
            </w:r>
          </w:p>
          <w:p w:rsidR="006A06BE" w:rsidRDefault="006A06BE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 de sistemas de detección de gases, co</w:t>
            </w:r>
            <w:r w:rsidR="00E866A0">
              <w:rPr>
                <w:rFonts w:ascii="Arial" w:hAnsi="Arial" w:cs="Arial"/>
              </w:rPr>
              <w:t>rtinas de agua, sistemas de red, sistemas eléctricos, sistemas hidráulicos.</w:t>
            </w:r>
          </w:p>
          <w:p w:rsidR="006A06BE" w:rsidRDefault="006A06BE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Puesta en marcha para excavación. </w:t>
            </w:r>
          </w:p>
          <w:p w:rsidR="009E38C1" w:rsidRDefault="00E035BC" w:rsidP="00E035BC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6A06BE" w:rsidRPr="00E035BC" w:rsidRDefault="00E866A0" w:rsidP="006A06BE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bidi="es-ES"/>
              </w:rPr>
              <w:t>abril 2015</w:t>
            </w:r>
            <w:r w:rsidR="006A06BE" w:rsidRPr="00E035BC">
              <w:rPr>
                <w:rFonts w:ascii="Arial" w:hAnsi="Arial" w:cs="Arial"/>
                <w:szCs w:val="22"/>
                <w:lang w:bidi="es-ES"/>
              </w:rPr>
              <w:t xml:space="preserve"> – </w:t>
            </w:r>
            <w:r>
              <w:rPr>
                <w:rFonts w:ascii="Arial" w:hAnsi="Arial" w:cs="Arial"/>
                <w:szCs w:val="22"/>
                <w:lang w:bidi="es-ES"/>
              </w:rPr>
              <w:t>agosto</w:t>
            </w:r>
            <w:r w:rsidR="006A06BE" w:rsidRPr="00E035BC">
              <w:rPr>
                <w:rFonts w:ascii="Arial" w:hAnsi="Arial" w:cs="Arial"/>
                <w:szCs w:val="22"/>
                <w:lang w:bidi="es-ES"/>
              </w:rPr>
              <w:t xml:space="preserve"> 2016</w:t>
            </w:r>
          </w:p>
          <w:p w:rsidR="006A06BE" w:rsidRDefault="006A06BE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frente b</w:t>
            </w:r>
            <w:r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proyecto</w:t>
            </w:r>
            <w:r w:rsidR="00D41866">
              <w:rPr>
                <w:rStyle w:val="Referenciasutil"/>
                <w:rFonts w:ascii="Arial" w:hAnsi="Arial" w:cs="Arial"/>
                <w:sz w:val="22"/>
                <w:szCs w:val="22"/>
              </w:rPr>
              <w:t xml:space="preserve">s: </w:t>
            </w:r>
          </w:p>
          <w:p w:rsidR="00806118" w:rsidRDefault="00806118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>
              <w:rPr>
                <w:rStyle w:val="Referenciasutil"/>
                <w:rFonts w:ascii="Arial" w:hAnsi="Arial" w:cs="Arial"/>
                <w:sz w:val="22"/>
                <w:szCs w:val="22"/>
              </w:rPr>
              <w:t>aprovechamiento de residuales tula- refineria miguel hidalgo.</w:t>
            </w:r>
          </w:p>
          <w:p w:rsidR="00806118" w:rsidRPr="00E035BC" w:rsidRDefault="00806118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>
              <w:rPr>
                <w:rStyle w:val="Referenciasutil"/>
                <w:rFonts w:ascii="Arial" w:hAnsi="Arial" w:cs="Arial"/>
                <w:sz w:val="22"/>
                <w:szCs w:val="22"/>
              </w:rPr>
              <w:t>modulos dow chemical en patio el empalme, panuco veracruz.</w:t>
            </w:r>
          </w:p>
          <w:p w:rsidR="006A06BE" w:rsidRPr="00E035BC" w:rsidRDefault="00E866A0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Referenciasutil"/>
                <w:rFonts w:ascii="Arial" w:hAnsi="Arial" w:cs="Arial"/>
                <w:sz w:val="22"/>
                <w:szCs w:val="22"/>
              </w:rPr>
              <w:t>ica fluor sa de cv, sector construccion.</w:t>
            </w:r>
          </w:p>
          <w:p w:rsidR="00806118" w:rsidRDefault="006A06BE" w:rsidP="0080611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Desempeñe actividades en el área </w:t>
            </w:r>
            <w:r w:rsidR="00806118">
              <w:rPr>
                <w:rFonts w:ascii="Arial" w:hAnsi="Arial" w:cs="Arial"/>
              </w:rPr>
              <w:t xml:space="preserve">de montaje de estructura y de tubería, para la realización de módulos. Inspeccionando trabajos en alturas, permisos de seguridad, maniobras de </w:t>
            </w:r>
            <w:proofErr w:type="spellStart"/>
            <w:r w:rsidR="00806118">
              <w:rPr>
                <w:rFonts w:ascii="Arial" w:hAnsi="Arial" w:cs="Arial"/>
              </w:rPr>
              <w:t>izaje</w:t>
            </w:r>
            <w:proofErr w:type="spellEnd"/>
            <w:r w:rsidR="00806118">
              <w:rPr>
                <w:rFonts w:ascii="Arial" w:hAnsi="Arial" w:cs="Arial"/>
              </w:rPr>
              <w:t xml:space="preserve">, supervisión y monitoreo de actividades y organización de equipos de trabajo para establecer prioridades de proyecto. </w:t>
            </w:r>
          </w:p>
          <w:p w:rsidR="00942D20" w:rsidRDefault="00806118" w:rsidP="0080611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plan de actividades para realizar y analizar estrategias de cumplimiento. Programación y control de los rendimientos y p</w:t>
            </w:r>
            <w:r w:rsidR="00942D20">
              <w:rPr>
                <w:rFonts w:ascii="Arial" w:hAnsi="Arial" w:cs="Arial"/>
              </w:rPr>
              <w:t xml:space="preserve">roductividades reales de la mano de obra. </w:t>
            </w:r>
          </w:p>
          <w:p w:rsidR="006A06BE" w:rsidRDefault="00942D20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y controlar el costo total del frente de trabajo, comparación con los costos reales, prever desviaciones y toma de acciones preventivas y correctivas oportunamente. Para dar cumplimiento a la proforma de costos.</w:t>
            </w:r>
            <w:r w:rsidR="006A06BE">
              <w:rPr>
                <w:rFonts w:ascii="Arial" w:hAnsi="Arial" w:cs="Arial"/>
              </w:rPr>
              <w:t xml:space="preserve"> </w:t>
            </w:r>
          </w:p>
          <w:p w:rsidR="006A06BE" w:rsidRDefault="006A06BE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6A06BE" w:rsidRPr="00E035BC" w:rsidRDefault="00D41866" w:rsidP="006A06BE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JULIO 2014</w:t>
            </w:r>
            <w:r w:rsidR="006A06BE" w:rsidRPr="00E035BC">
              <w:rPr>
                <w:rFonts w:ascii="Arial" w:hAnsi="Arial" w:cs="Arial"/>
                <w:szCs w:val="22"/>
                <w:lang w:bidi="es-ES"/>
              </w:rPr>
              <w:t xml:space="preserve"> – </w:t>
            </w:r>
            <w:r>
              <w:rPr>
                <w:rFonts w:ascii="Arial" w:hAnsi="Arial" w:cs="Arial"/>
                <w:szCs w:val="22"/>
                <w:lang w:bidi="es-ES"/>
              </w:rPr>
              <w:t>MARZO 2015.</w:t>
            </w:r>
          </w:p>
          <w:p w:rsidR="006A06BE" w:rsidRPr="00E035BC" w:rsidRDefault="006A06BE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 w:rsidRPr="00E035BC">
              <w:rPr>
                <w:rFonts w:ascii="Arial" w:hAnsi="Arial" w:cs="Arial"/>
                <w:sz w:val="22"/>
                <w:szCs w:val="22"/>
              </w:rPr>
              <w:t>residente de obra</w:t>
            </w:r>
            <w:r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 xml:space="preserve">proyecto </w:t>
            </w:r>
            <w:r w:rsidR="00D41866">
              <w:rPr>
                <w:rStyle w:val="Referenciasutil"/>
                <w:rFonts w:ascii="Arial" w:hAnsi="Arial" w:cs="Arial"/>
                <w:sz w:val="22"/>
                <w:szCs w:val="22"/>
              </w:rPr>
              <w:t>hospitales issste.</w:t>
            </w:r>
          </w:p>
          <w:p w:rsidR="006A06BE" w:rsidRPr="00E035BC" w:rsidRDefault="00E866A0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Referenciasutil"/>
              </w:rPr>
              <w:t>vitalmex sa de cv, Sector salud.</w:t>
            </w:r>
          </w:p>
          <w:p w:rsidR="006A06BE" w:rsidRDefault="006A06BE" w:rsidP="00D4186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Desempeñe actividades en el área </w:t>
            </w:r>
            <w:r w:rsidR="00D41866">
              <w:rPr>
                <w:rFonts w:ascii="Arial" w:hAnsi="Arial" w:cs="Arial"/>
              </w:rPr>
              <w:t>médica en los hospitales ISSSTE, para la entrega y cambio de equipos de endoscopia, colonoscopia y de hermodinámia. Así como la puesta en marcha de los equipos.</w:t>
            </w:r>
          </w:p>
          <w:p w:rsidR="00D41866" w:rsidRDefault="00D41866" w:rsidP="00D4186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 documentación correspondiente para la entrada y salida de equipos en las unidades hospitalarias. </w:t>
            </w:r>
          </w:p>
          <w:p w:rsidR="006A06BE" w:rsidRDefault="006A06BE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:rsidR="006A06BE" w:rsidRPr="00E035BC" w:rsidRDefault="00E866A0" w:rsidP="006A06BE">
            <w:pPr>
              <w:pStyle w:val="Ttulo3"/>
              <w:spacing w:line="276" w:lineRule="auto"/>
              <w:contextualSpacing w:val="0"/>
              <w:jc w:val="both"/>
              <w:outlineLvl w:val="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enero 2013</w:t>
            </w:r>
            <w:r w:rsidR="006A06BE" w:rsidRPr="00E035BC">
              <w:rPr>
                <w:rFonts w:ascii="Arial" w:hAnsi="Arial" w:cs="Arial"/>
                <w:szCs w:val="22"/>
                <w:lang w:bidi="es-ES"/>
              </w:rPr>
              <w:t xml:space="preserve"> – </w:t>
            </w:r>
            <w:r>
              <w:rPr>
                <w:rFonts w:ascii="Arial" w:hAnsi="Arial" w:cs="Arial"/>
                <w:szCs w:val="22"/>
                <w:lang w:bidi="es-ES"/>
              </w:rPr>
              <w:t>diciembre 2013.</w:t>
            </w:r>
          </w:p>
          <w:p w:rsidR="006A06BE" w:rsidRPr="00E035BC" w:rsidRDefault="00E866A0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Style w:val="Referenciasutil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Tecnico de servicio</w:t>
            </w:r>
            <w:r w:rsidR="006A06BE" w:rsidRPr="00E035BC">
              <w:rPr>
                <w:rFonts w:ascii="Arial" w:hAnsi="Arial" w:cs="Arial"/>
                <w:sz w:val="22"/>
                <w:szCs w:val="22"/>
                <w:lang w:bidi="es-ES"/>
              </w:rPr>
              <w:t xml:space="preserve">, </w:t>
            </w:r>
            <w:r>
              <w:rPr>
                <w:rStyle w:val="Referenciasutil"/>
                <w:rFonts w:ascii="Arial" w:hAnsi="Arial" w:cs="Arial"/>
                <w:sz w:val="22"/>
                <w:szCs w:val="22"/>
              </w:rPr>
              <w:t>departamento de escaleras mecanicas</w:t>
            </w:r>
            <w:r w:rsidR="006A06BE" w:rsidRPr="00E035BC">
              <w:rPr>
                <w:rStyle w:val="Referenciasutil"/>
                <w:rFonts w:ascii="Arial" w:hAnsi="Arial" w:cs="Arial"/>
                <w:sz w:val="22"/>
                <w:szCs w:val="22"/>
              </w:rPr>
              <w:t>.</w:t>
            </w:r>
          </w:p>
          <w:p w:rsidR="006A06BE" w:rsidRPr="00E035BC" w:rsidRDefault="00E866A0" w:rsidP="006A06BE">
            <w:pPr>
              <w:pStyle w:val="Ttulo2"/>
              <w:spacing w:line="276" w:lineRule="auto"/>
              <w:contextualSpacing w:val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Referenciasutil"/>
              </w:rPr>
              <w:t>stc metro, sector publico.</w:t>
            </w:r>
          </w:p>
          <w:p w:rsidR="003B5A21" w:rsidRDefault="00E866A0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Realice mi servicio social, durante los últimos dos semestres de mi carrer</w:t>
            </w:r>
            <w:r w:rsidR="003B5A21">
              <w:rPr>
                <w:rFonts w:ascii="Arial" w:hAnsi="Arial" w:cs="Arial"/>
              </w:rPr>
              <w:t>a</w:t>
            </w:r>
            <w:r w:rsidR="006A06BE">
              <w:rPr>
                <w:rFonts w:ascii="Arial" w:hAnsi="Arial" w:cs="Arial"/>
              </w:rPr>
              <w:t>.</w:t>
            </w:r>
          </w:p>
          <w:p w:rsidR="00D41866" w:rsidRDefault="00D41866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3B5A21">
              <w:rPr>
                <w:rFonts w:ascii="Arial" w:hAnsi="Arial" w:cs="Arial"/>
              </w:rPr>
              <w:t>laboraba reportes de</w:t>
            </w:r>
            <w:r>
              <w:rPr>
                <w:rFonts w:ascii="Arial" w:hAnsi="Arial" w:cs="Arial"/>
              </w:rPr>
              <w:t xml:space="preserve"> las</w:t>
            </w:r>
            <w:r w:rsidR="003B5A21">
              <w:rPr>
                <w:rFonts w:ascii="Arial" w:hAnsi="Arial" w:cs="Arial"/>
              </w:rPr>
              <w:t xml:space="preserve"> fallas </w:t>
            </w:r>
            <w:r>
              <w:rPr>
                <w:rFonts w:ascii="Arial" w:hAnsi="Arial" w:cs="Arial"/>
              </w:rPr>
              <w:t>técnicas</w:t>
            </w:r>
            <w:r w:rsidR="003B5A21">
              <w:rPr>
                <w:rFonts w:ascii="Arial" w:hAnsi="Arial" w:cs="Arial"/>
              </w:rPr>
              <w:t xml:space="preserve"> en las escaleras de las líneas del metro</w:t>
            </w:r>
            <w:r>
              <w:rPr>
                <w:rFonts w:ascii="Arial" w:hAnsi="Arial" w:cs="Arial"/>
              </w:rPr>
              <w:t>.</w:t>
            </w:r>
          </w:p>
          <w:p w:rsidR="00D41866" w:rsidRDefault="00D41866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Inspección de equipos electromecánicos instalados en la línea 12.</w:t>
            </w:r>
          </w:p>
          <w:p w:rsidR="00D41866" w:rsidRPr="00E035BC" w:rsidRDefault="00D41866" w:rsidP="006A06BE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Inspección y supervisión de mantenimiento en equipos salva-escaleras.</w:t>
            </w:r>
          </w:p>
        </w:tc>
      </w:tr>
      <w:tr w:rsidR="0028426D" w:rsidRPr="00FD7C80" w:rsidTr="00F61DF9">
        <w:tc>
          <w:tcPr>
            <w:tcW w:w="9355" w:type="dxa"/>
            <w:tcMar>
              <w:top w:w="216" w:type="dxa"/>
            </w:tcMar>
          </w:tcPr>
          <w:p w:rsidR="0028426D" w:rsidRPr="00E035BC" w:rsidRDefault="0028426D" w:rsidP="00E035BC">
            <w:pPr>
              <w:pStyle w:val="Ttulo3"/>
              <w:spacing w:line="276" w:lineRule="auto"/>
              <w:jc w:val="both"/>
              <w:outlineLvl w:val="2"/>
              <w:rPr>
                <w:szCs w:val="22"/>
              </w:rPr>
            </w:pPr>
          </w:p>
        </w:tc>
      </w:tr>
    </w:tbl>
    <w:sdt>
      <w:sdtPr>
        <w:alias w:val="Educación:"/>
        <w:tag w:val="Formación:"/>
        <w:id w:val="-1908763273"/>
        <w:placeholder>
          <w:docPart w:val="F00C0B7FD9C0468391294BF715FE0F8F"/>
        </w:placeholder>
        <w:temporary/>
        <w:showingPlcHdr/>
        <w15:appearance w15:val="hidden"/>
      </w:sdtPr>
      <w:sdtEndPr/>
      <w:sdtContent>
        <w:p w:rsidR="00DA59AA" w:rsidRPr="00FD7C80" w:rsidRDefault="00DA59AA" w:rsidP="00E035BC">
          <w:pPr>
            <w:pStyle w:val="Ttulo1"/>
            <w:spacing w:line="276" w:lineRule="auto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942D20" w:rsidRDefault="00223A36" w:rsidP="00942D20">
            <w:pPr>
              <w:pStyle w:val="Ttulo3"/>
              <w:spacing w:line="276" w:lineRule="auto"/>
              <w:contextualSpacing w:val="0"/>
              <w:outlineLvl w:val="2"/>
              <w:rPr>
                <w:rFonts w:ascii="Arial" w:hAnsi="Arial" w:cs="Arial"/>
              </w:rPr>
            </w:pPr>
            <w:r w:rsidRPr="00942D20">
              <w:rPr>
                <w:rFonts w:ascii="Arial" w:hAnsi="Arial" w:cs="Arial"/>
              </w:rPr>
              <w:t>diciembre</w:t>
            </w:r>
            <w:r w:rsidR="001D0BF1" w:rsidRPr="00942D20">
              <w:rPr>
                <w:rFonts w:ascii="Arial" w:hAnsi="Arial" w:cs="Arial"/>
                <w:lang w:bidi="es-ES"/>
              </w:rPr>
              <w:t xml:space="preserve"> </w:t>
            </w:r>
            <w:r w:rsidRPr="00942D20">
              <w:rPr>
                <w:rFonts w:ascii="Arial" w:hAnsi="Arial" w:cs="Arial"/>
              </w:rPr>
              <w:t>2013.</w:t>
            </w:r>
          </w:p>
          <w:p w:rsidR="001D0BF1" w:rsidRPr="00942D20" w:rsidRDefault="00223A36" w:rsidP="00942D20">
            <w:pPr>
              <w:pStyle w:val="Ttulo2"/>
              <w:spacing w:line="276" w:lineRule="auto"/>
              <w:contextualSpacing w:val="0"/>
              <w:outlineLvl w:val="1"/>
              <w:rPr>
                <w:rFonts w:ascii="Arial" w:hAnsi="Arial" w:cs="Arial"/>
              </w:rPr>
            </w:pPr>
            <w:r w:rsidRPr="00942D20">
              <w:rPr>
                <w:rFonts w:ascii="Arial" w:hAnsi="Arial" w:cs="Arial"/>
              </w:rPr>
              <w:t>Ingeniero Mecanico</w:t>
            </w:r>
            <w:r w:rsidR="001D0BF1" w:rsidRPr="00942D20">
              <w:rPr>
                <w:rFonts w:ascii="Arial" w:hAnsi="Arial" w:cs="Arial"/>
                <w:lang w:bidi="es-ES"/>
              </w:rPr>
              <w:t xml:space="preserve">, </w:t>
            </w:r>
            <w:r w:rsidRPr="00942D20">
              <w:rPr>
                <w:rStyle w:val="Referenciasutil"/>
                <w:rFonts w:ascii="Arial" w:hAnsi="Arial" w:cs="Arial"/>
              </w:rPr>
              <w:t xml:space="preserve">INSTITUTO POLITECNICO NACIONAL eSIME cULHUACAN. </w:t>
            </w:r>
            <w:r w:rsidRPr="00785CBE">
              <w:rPr>
                <w:rStyle w:val="Referenciasutil"/>
                <w:rFonts w:ascii="Arial" w:hAnsi="Arial" w:cs="Arial"/>
                <w:b/>
              </w:rPr>
              <w:t>CED. PROF. 9394559</w:t>
            </w:r>
          </w:p>
          <w:p w:rsidR="007538DC" w:rsidRPr="00942D20" w:rsidRDefault="00223A36" w:rsidP="00942D20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942D20">
              <w:rPr>
                <w:rFonts w:ascii="Arial" w:hAnsi="Arial" w:cs="Arial"/>
              </w:rPr>
              <w:t>Realización de tesis basada “En el cálculo hidráulico de un pozo para una comunidad rural en el Estado de México.”</w:t>
            </w: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942D20" w:rsidRDefault="00223A36" w:rsidP="00942D20">
            <w:pPr>
              <w:pStyle w:val="Ttulo3"/>
              <w:spacing w:line="276" w:lineRule="auto"/>
              <w:contextualSpacing w:val="0"/>
              <w:outlineLvl w:val="2"/>
              <w:rPr>
                <w:rFonts w:ascii="Arial" w:hAnsi="Arial" w:cs="Arial"/>
              </w:rPr>
            </w:pPr>
            <w:r w:rsidRPr="00942D20">
              <w:rPr>
                <w:rFonts w:ascii="Arial" w:hAnsi="Arial" w:cs="Arial"/>
              </w:rPr>
              <w:t>julio 2008.</w:t>
            </w:r>
          </w:p>
          <w:p w:rsidR="00F61DF9" w:rsidRPr="00942D20" w:rsidRDefault="00223A36" w:rsidP="00942D20">
            <w:pPr>
              <w:pStyle w:val="Ttulo2"/>
              <w:spacing w:line="276" w:lineRule="auto"/>
              <w:contextualSpacing w:val="0"/>
              <w:outlineLvl w:val="1"/>
              <w:rPr>
                <w:rFonts w:ascii="Arial" w:hAnsi="Arial" w:cs="Arial"/>
              </w:rPr>
            </w:pPr>
            <w:r w:rsidRPr="00942D20">
              <w:rPr>
                <w:rFonts w:ascii="Arial" w:hAnsi="Arial" w:cs="Arial"/>
              </w:rPr>
              <w:t>tecnico en instalaciones y mantenimiento electrico</w:t>
            </w:r>
            <w:r w:rsidR="00F61DF9" w:rsidRPr="00942D20">
              <w:rPr>
                <w:rFonts w:ascii="Arial" w:hAnsi="Arial" w:cs="Arial"/>
                <w:lang w:bidi="es-ES"/>
              </w:rPr>
              <w:t xml:space="preserve">, </w:t>
            </w:r>
            <w:r w:rsidRPr="00942D20">
              <w:rPr>
                <w:rStyle w:val="Referenciasutil"/>
                <w:rFonts w:ascii="Arial" w:hAnsi="Arial" w:cs="Arial"/>
              </w:rPr>
              <w:t xml:space="preserve">instituto politecnico Nacional cecYt </w:t>
            </w:r>
            <w:r w:rsidR="0085581B" w:rsidRPr="00942D20">
              <w:rPr>
                <w:rStyle w:val="Referenciasutil"/>
                <w:rFonts w:ascii="Arial" w:hAnsi="Arial" w:cs="Arial"/>
              </w:rPr>
              <w:t xml:space="preserve">7 cuahutemoc </w:t>
            </w:r>
          </w:p>
          <w:p w:rsidR="00F61DF9" w:rsidRPr="00942D20" w:rsidRDefault="00F61DF9" w:rsidP="00942D20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sdt>
      <w:sdtPr>
        <w:alias w:val="Aptitudes:"/>
        <w:tag w:val="Aptitudes:"/>
        <w:id w:val="-1392877668"/>
        <w:placeholder>
          <w:docPart w:val="91F0FF2DFC13451EBB03C70B52288BBC"/>
        </w:placeholder>
        <w:temporary/>
        <w:showingPlcHdr/>
        <w15:appearance w15:val="hidden"/>
      </w:sdtPr>
      <w:sdtEndPr/>
      <w:sdtContent>
        <w:p w:rsidR="00486277" w:rsidRPr="00FD7C80" w:rsidRDefault="00486277" w:rsidP="00E035BC">
          <w:pPr>
            <w:pStyle w:val="Ttulo1"/>
            <w:spacing w:line="276" w:lineRule="auto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:rsidTr="00DE2EA9">
        <w:tc>
          <w:tcPr>
            <w:tcW w:w="4410" w:type="dxa"/>
          </w:tcPr>
          <w:p w:rsidR="001E3120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1"/>
            <w:r w:rsidRPr="00942D20">
              <w:rPr>
                <w:rFonts w:ascii="Arial" w:hAnsi="Arial" w:cs="Arial"/>
                <w:sz w:val="24"/>
                <w:szCs w:val="24"/>
              </w:rPr>
              <w:t xml:space="preserve">Revisión y supervisión de obra. </w:t>
            </w:r>
          </w:p>
          <w:p w:rsidR="001F4E6D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Elaboración de documentos técnicos.</w:t>
            </w:r>
          </w:p>
          <w:p w:rsidR="0085581B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 xml:space="preserve">Orientación a resultados. </w:t>
            </w:r>
          </w:p>
          <w:p w:rsidR="0085581B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 xml:space="preserve">Disponibilidad de cambio de residencia. </w:t>
            </w:r>
          </w:p>
          <w:p w:rsidR="0085581B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 xml:space="preserve">Planeación y estrategia. </w:t>
            </w:r>
          </w:p>
          <w:p w:rsidR="00550D1F" w:rsidRPr="00942D20" w:rsidRDefault="009149B5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Excelente</w:t>
            </w:r>
            <w:r w:rsidR="00550D1F" w:rsidRPr="00942D20">
              <w:rPr>
                <w:rFonts w:ascii="Arial" w:hAnsi="Arial" w:cs="Arial"/>
                <w:sz w:val="24"/>
                <w:szCs w:val="24"/>
              </w:rPr>
              <w:t xml:space="preserve"> servicio al cliente.</w:t>
            </w:r>
          </w:p>
          <w:p w:rsidR="009149B5" w:rsidRPr="00942D20" w:rsidRDefault="009149B5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Paquetería Office nivel Intermedio.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Manejo e interpretación de documentos técnicos.</w:t>
            </w:r>
          </w:p>
          <w:p w:rsidR="001E3120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Organización de equipos de trabajo.</w:t>
            </w:r>
          </w:p>
          <w:p w:rsidR="001E3120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Programación y control de obra.</w:t>
            </w:r>
          </w:p>
          <w:p w:rsidR="0085581B" w:rsidRPr="00942D20" w:rsidRDefault="0085581B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Buen manejo de las relaciones personales.</w:t>
            </w:r>
          </w:p>
          <w:p w:rsidR="00550D1F" w:rsidRPr="00942D20" w:rsidRDefault="009149B5" w:rsidP="00655B9B">
            <w:pPr>
              <w:pStyle w:val="Listaconvietas"/>
              <w:spacing w:line="276" w:lineRule="auto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2D20">
              <w:rPr>
                <w:rFonts w:ascii="Arial" w:hAnsi="Arial" w:cs="Arial"/>
                <w:sz w:val="24"/>
                <w:szCs w:val="24"/>
              </w:rPr>
              <w:t>Supervisión y coordinación de residentes de obra y de trabajos realizados por contratistas.</w:t>
            </w:r>
          </w:p>
        </w:tc>
      </w:tr>
    </w:tbl>
    <w:bookmarkEnd w:id="0" w:displacedByCustomXml="next"/>
    <w:sdt>
      <w:sdtPr>
        <w:alias w:val="Actividades:"/>
        <w:tag w:val="Actividades:"/>
        <w:id w:val="1223332893"/>
        <w:placeholder>
          <w:docPart w:val="48B99720253B4680A1243E9E51EA665A"/>
        </w:placeholder>
        <w:temporary/>
        <w:showingPlcHdr/>
        <w15:appearance w15:val="hidden"/>
      </w:sdtPr>
      <w:sdtEndPr/>
      <w:sdtContent>
        <w:p w:rsidR="00AD782D" w:rsidRPr="00FD7C80" w:rsidRDefault="0062312F" w:rsidP="00E035BC">
          <w:pPr>
            <w:pStyle w:val="Ttulo1"/>
            <w:spacing w:line="276" w:lineRule="auto"/>
          </w:pPr>
          <w:r w:rsidRPr="00FD7C80">
            <w:rPr>
              <w:lang w:bidi="es-ES"/>
            </w:rPr>
            <w:t>Actividades</w:t>
          </w:r>
        </w:p>
      </w:sdtContent>
    </w:sdt>
    <w:p w:rsidR="00942D20" w:rsidRPr="00942D20" w:rsidRDefault="00942D20" w:rsidP="00942D2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>Me agrada la natación como deporte, lo practique durante la prepa</w:t>
      </w:r>
      <w:r w:rsidR="00655B9B">
        <w:rPr>
          <w:rFonts w:ascii="Arial" w:hAnsi="Arial" w:cs="Arial"/>
          <w:sz w:val="24"/>
          <w:szCs w:val="24"/>
        </w:rPr>
        <w:t>ratoria</w:t>
      </w:r>
      <w:r w:rsidRPr="00942D20">
        <w:rPr>
          <w:rFonts w:ascii="Arial" w:hAnsi="Arial" w:cs="Arial"/>
          <w:sz w:val="24"/>
          <w:szCs w:val="24"/>
        </w:rPr>
        <w:t xml:space="preserve"> y durante la carrera</w:t>
      </w:r>
      <w:r w:rsidR="00655B9B">
        <w:rPr>
          <w:rFonts w:ascii="Arial" w:hAnsi="Arial" w:cs="Arial"/>
          <w:sz w:val="24"/>
          <w:szCs w:val="24"/>
        </w:rPr>
        <w:t xml:space="preserve"> profesional</w:t>
      </w:r>
      <w:r w:rsidRPr="00942D20">
        <w:rPr>
          <w:rFonts w:ascii="Arial" w:hAnsi="Arial" w:cs="Arial"/>
          <w:sz w:val="24"/>
          <w:szCs w:val="24"/>
        </w:rPr>
        <w:t xml:space="preserve">. </w:t>
      </w:r>
    </w:p>
    <w:p w:rsidR="00942D20" w:rsidRPr="00942D20" w:rsidRDefault="00942D20" w:rsidP="00942D2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 xml:space="preserve">Me </w:t>
      </w:r>
      <w:r>
        <w:rPr>
          <w:rFonts w:ascii="Arial" w:hAnsi="Arial" w:cs="Arial"/>
          <w:sz w:val="24"/>
          <w:szCs w:val="24"/>
        </w:rPr>
        <w:t>agrada el futbol.</w:t>
      </w:r>
    </w:p>
    <w:p w:rsidR="00942D20" w:rsidRPr="00942D20" w:rsidRDefault="00942D20" w:rsidP="00942D2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>Me agrada leer, sobre la mitología, ciencia ficción e historia.</w:t>
      </w:r>
    </w:p>
    <w:p w:rsidR="00942D20" w:rsidRPr="00942D20" w:rsidRDefault="00942D20" w:rsidP="00942D2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>Tome los cursos de:</w:t>
      </w:r>
    </w:p>
    <w:p w:rsidR="00942D20" w:rsidRPr="00942D20" w:rsidRDefault="00942D20" w:rsidP="00942D2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>Curso de introducción a actividades de soldadura y áreas relacionadas en construcción de plantas de proceso.</w:t>
      </w:r>
    </w:p>
    <w:p w:rsidR="00942D20" w:rsidRPr="00942D20" w:rsidRDefault="00942D20" w:rsidP="00942D20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>Taller de liderazgo.</w:t>
      </w:r>
    </w:p>
    <w:p w:rsidR="00B51D1B" w:rsidRPr="00942D20" w:rsidRDefault="00942D20" w:rsidP="00942D20">
      <w:pPr>
        <w:spacing w:line="276" w:lineRule="auto"/>
        <w:rPr>
          <w:rFonts w:ascii="Arial" w:hAnsi="Arial" w:cs="Arial"/>
          <w:sz w:val="24"/>
          <w:szCs w:val="24"/>
        </w:rPr>
      </w:pPr>
      <w:r w:rsidRPr="00942D20">
        <w:rPr>
          <w:rFonts w:ascii="Arial" w:hAnsi="Arial" w:cs="Arial"/>
          <w:sz w:val="24"/>
          <w:szCs w:val="24"/>
        </w:rPr>
        <w:t xml:space="preserve">Idiomas, ingles básico – intermedio. </w:t>
      </w:r>
    </w:p>
    <w:sectPr w:rsidR="00B51D1B" w:rsidRPr="00942D2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ED" w:rsidRDefault="00232DED" w:rsidP="0068194B">
      <w:r>
        <w:separator/>
      </w:r>
    </w:p>
    <w:p w:rsidR="00232DED" w:rsidRDefault="00232DED"/>
    <w:p w:rsidR="00232DED" w:rsidRDefault="00232DED"/>
  </w:endnote>
  <w:endnote w:type="continuationSeparator" w:id="0">
    <w:p w:rsidR="00232DED" w:rsidRDefault="00232DED" w:rsidP="0068194B">
      <w:r>
        <w:continuationSeparator/>
      </w:r>
    </w:p>
    <w:p w:rsidR="00232DED" w:rsidRDefault="00232DED"/>
    <w:p w:rsidR="00232DED" w:rsidRDefault="00232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655B9B">
          <w:rPr>
            <w:noProof/>
            <w:lang w:val="es-ES_tradnl" w:bidi="es-ES"/>
          </w:rPr>
          <w:t>3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ED" w:rsidRDefault="00232DED" w:rsidP="0068194B">
      <w:r>
        <w:separator/>
      </w:r>
    </w:p>
    <w:p w:rsidR="00232DED" w:rsidRDefault="00232DED"/>
    <w:p w:rsidR="00232DED" w:rsidRDefault="00232DED"/>
  </w:footnote>
  <w:footnote w:type="continuationSeparator" w:id="0">
    <w:p w:rsidR="00232DED" w:rsidRDefault="00232DED" w:rsidP="0068194B">
      <w:r>
        <w:continuationSeparator/>
      </w:r>
    </w:p>
    <w:p w:rsidR="00232DED" w:rsidRDefault="00232DED"/>
    <w:p w:rsidR="00232DED" w:rsidRDefault="00232DE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Encabezado"/>
    </w:pPr>
    <w:r w:rsidRPr="004E01EB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9CD77E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8pt;height:168pt" o:bullet="t">
        <v:imagedata r:id="rId1" o:title="ya lista esta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DB5F78"/>
    <w:multiLevelType w:val="hybridMultilevel"/>
    <w:tmpl w:val="9D461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DB89F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56138" w:themeColor="accent1" w:themeShade="BF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8659E7"/>
    <w:multiLevelType w:val="hybridMultilevel"/>
    <w:tmpl w:val="817E4FEA"/>
    <w:lvl w:ilvl="0" w:tplc="A3B023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DB89F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56138" w:themeColor="accent1" w:themeShade="BF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E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A36"/>
    <w:rsid w:val="002253B0"/>
    <w:rsid w:val="00232DED"/>
    <w:rsid w:val="00236D54"/>
    <w:rsid w:val="00241D8C"/>
    <w:rsid w:val="00241FDB"/>
    <w:rsid w:val="0024720C"/>
    <w:rsid w:val="00251511"/>
    <w:rsid w:val="00253454"/>
    <w:rsid w:val="002617AE"/>
    <w:rsid w:val="002638D0"/>
    <w:rsid w:val="002647D3"/>
    <w:rsid w:val="00275EAE"/>
    <w:rsid w:val="0028426D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5A21"/>
    <w:rsid w:val="003D380F"/>
    <w:rsid w:val="003E160D"/>
    <w:rsid w:val="003E3E09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6FE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342"/>
    <w:rsid w:val="00510392"/>
    <w:rsid w:val="00513E2A"/>
    <w:rsid w:val="00550D1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55B9B"/>
    <w:rsid w:val="006618E9"/>
    <w:rsid w:val="00677768"/>
    <w:rsid w:val="0068194B"/>
    <w:rsid w:val="00692703"/>
    <w:rsid w:val="006A06BE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5CBE"/>
    <w:rsid w:val="0079206B"/>
    <w:rsid w:val="00796076"/>
    <w:rsid w:val="007B21AC"/>
    <w:rsid w:val="007C0566"/>
    <w:rsid w:val="007C606B"/>
    <w:rsid w:val="007E6A61"/>
    <w:rsid w:val="00801140"/>
    <w:rsid w:val="00803404"/>
    <w:rsid w:val="00806118"/>
    <w:rsid w:val="008254F6"/>
    <w:rsid w:val="00834955"/>
    <w:rsid w:val="0085581B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49B5"/>
    <w:rsid w:val="0092726B"/>
    <w:rsid w:val="009361BA"/>
    <w:rsid w:val="00942D20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38C1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E1C"/>
    <w:rsid w:val="00D0630C"/>
    <w:rsid w:val="00D12FCF"/>
    <w:rsid w:val="00D243A9"/>
    <w:rsid w:val="00D305E5"/>
    <w:rsid w:val="00D37CD3"/>
    <w:rsid w:val="00D41866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035BC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6A0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4D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CE\AppData\Roaming\Microsoft\Plantilla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8628DEFEE84232A7BE5F4F0F4F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CF69-5EB3-4628-B784-B642BDFDB2F9}"/>
      </w:docPartPr>
      <w:docPartBody>
        <w:p w:rsidR="00437F18" w:rsidRDefault="00E96EB4">
          <w:pPr>
            <w:pStyle w:val="528628DEFEE84232A7BE5F4F0F4F4C12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A03A09339E814E8BAF78B749F4118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B3074-DCAC-4E44-B0BE-77B27A23F560}"/>
      </w:docPartPr>
      <w:docPartBody>
        <w:p w:rsidR="00437F18" w:rsidRDefault="00E96EB4">
          <w:pPr>
            <w:pStyle w:val="A03A09339E814E8BAF78B749F4118D7B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06FA5B523C8F4944AF56D6B44CEF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9606-E600-4EC4-8A0C-C80515C492E0}"/>
      </w:docPartPr>
      <w:docPartBody>
        <w:p w:rsidR="00437F18" w:rsidRDefault="00E96EB4">
          <w:pPr>
            <w:pStyle w:val="06FA5B523C8F4944AF56D6B44CEF3382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4CDF76D45630435E85761D20B554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D0F71-DDB1-4818-B064-0ED1917EFC56}"/>
      </w:docPartPr>
      <w:docPartBody>
        <w:p w:rsidR="00437F18" w:rsidRDefault="00E96EB4">
          <w:pPr>
            <w:pStyle w:val="4CDF76D45630435E85761D20B5541CB6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F00C0B7FD9C0468391294BF715FE0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574C-8F22-4985-8A61-730BC884F89C}"/>
      </w:docPartPr>
      <w:docPartBody>
        <w:p w:rsidR="00437F18" w:rsidRDefault="00E96EB4">
          <w:pPr>
            <w:pStyle w:val="F00C0B7FD9C0468391294BF715FE0F8F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91F0FF2DFC13451EBB03C70B5228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D35D4-DD1D-4F24-B7D6-00B949BDC00F}"/>
      </w:docPartPr>
      <w:docPartBody>
        <w:p w:rsidR="00437F18" w:rsidRDefault="00E96EB4">
          <w:pPr>
            <w:pStyle w:val="91F0FF2DFC13451EBB03C70B52288BBC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48B99720253B4680A1243E9E51EA6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26F5F-9F7F-4997-A9EB-C265B14F8276}"/>
      </w:docPartPr>
      <w:docPartBody>
        <w:p w:rsidR="00437F18" w:rsidRDefault="00E96EB4">
          <w:pPr>
            <w:pStyle w:val="48B99720253B4680A1243E9E51EA665A"/>
          </w:pPr>
          <w:r w:rsidRPr="00FD7C80">
            <w:rPr>
              <w:lang w:bidi="es-ES"/>
            </w:rPr>
            <w:t>Actividades</w:t>
          </w:r>
        </w:p>
      </w:docPartBody>
    </w:docPart>
    <w:docPart>
      <w:docPartPr>
        <w:name w:val="58013A0EC5C54559A2C7295988700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B543-ACD9-418F-819D-3D0ABD60D39B}"/>
      </w:docPartPr>
      <w:docPartBody>
        <w:p w:rsidR="00437F18" w:rsidRDefault="00E96EB4" w:rsidP="00E96EB4">
          <w:pPr>
            <w:pStyle w:val="58013A0EC5C54559A2C7295988700093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901C975EC6934AFD9FB0418A9FD05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B047-A599-47DC-B6F2-6E9BF8BB533D}"/>
      </w:docPartPr>
      <w:docPartBody>
        <w:p w:rsidR="00185E8D" w:rsidRDefault="00437F18" w:rsidP="00437F18">
          <w:pPr>
            <w:pStyle w:val="901C975EC6934AFD9FB0418A9FD053C0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B4"/>
    <w:rsid w:val="00185E8D"/>
    <w:rsid w:val="00437F18"/>
    <w:rsid w:val="00E9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4C2954246842D0B5E5DDB4A4C1026B">
    <w:name w:val="674C2954246842D0B5E5DDB4A4C1026B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8080B8828134CD1BB37A6D7FB2CB4B7">
    <w:name w:val="A8080B8828134CD1BB37A6D7FB2CB4B7"/>
  </w:style>
  <w:style w:type="paragraph" w:customStyle="1" w:styleId="C45D6E69D3464D9282BDD623A1935E19">
    <w:name w:val="C45D6E69D3464D9282BDD623A1935E19"/>
  </w:style>
  <w:style w:type="paragraph" w:customStyle="1" w:styleId="528628DEFEE84232A7BE5F4F0F4F4C12">
    <w:name w:val="528628DEFEE84232A7BE5F4F0F4F4C12"/>
  </w:style>
  <w:style w:type="paragraph" w:customStyle="1" w:styleId="60AC5403F1FD44A9AF3C2ABC1989E466">
    <w:name w:val="60AC5403F1FD44A9AF3C2ABC1989E466"/>
  </w:style>
  <w:style w:type="paragraph" w:customStyle="1" w:styleId="500A6B08F1E84B018B420308672CC1C1">
    <w:name w:val="500A6B08F1E84B018B420308672CC1C1"/>
  </w:style>
  <w:style w:type="paragraph" w:customStyle="1" w:styleId="A03A09339E814E8BAF78B749F4118D7B">
    <w:name w:val="A03A09339E814E8BAF78B749F4118D7B"/>
  </w:style>
  <w:style w:type="paragraph" w:customStyle="1" w:styleId="02D6C42BA1C34533908EE8D7C5D23256">
    <w:name w:val="02D6C42BA1C34533908EE8D7C5D23256"/>
  </w:style>
  <w:style w:type="paragraph" w:customStyle="1" w:styleId="06FA5B523C8F4944AF56D6B44CEF3382">
    <w:name w:val="06FA5B523C8F4944AF56D6B44CEF3382"/>
  </w:style>
  <w:style w:type="paragraph" w:customStyle="1" w:styleId="CAAE74B7106440BB9F9509858FED0FFF">
    <w:name w:val="CAAE74B7106440BB9F9509858FED0FFF"/>
  </w:style>
  <w:style w:type="paragraph" w:customStyle="1" w:styleId="183FDA21BCF0417FADB487CC9C5F6017">
    <w:name w:val="183FDA21BCF0417FADB487CC9C5F6017"/>
  </w:style>
  <w:style w:type="paragraph" w:customStyle="1" w:styleId="4CDF76D45630435E85761D20B5541CB6">
    <w:name w:val="4CDF76D45630435E85761D20B5541CB6"/>
  </w:style>
  <w:style w:type="paragraph" w:customStyle="1" w:styleId="1D22669541044B2AAFE34408D1864A36">
    <w:name w:val="1D22669541044B2AAFE34408D1864A36"/>
  </w:style>
  <w:style w:type="paragraph" w:customStyle="1" w:styleId="E1D69BFF70194BF098C984D6A9FE29CE">
    <w:name w:val="E1D69BFF70194BF098C984D6A9FE29CE"/>
  </w:style>
  <w:style w:type="paragraph" w:customStyle="1" w:styleId="C45CCCA51246417CBD7DBAADA656514B">
    <w:name w:val="C45CCCA51246417CBD7DBAADA656514B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A0196941549142FAB664DD7EECD67434">
    <w:name w:val="A0196941549142FAB664DD7EECD67434"/>
  </w:style>
  <w:style w:type="paragraph" w:customStyle="1" w:styleId="C18E6D828F8D40549A52734C0E51D2F5">
    <w:name w:val="C18E6D828F8D40549A52734C0E51D2F5"/>
  </w:style>
  <w:style w:type="paragraph" w:customStyle="1" w:styleId="7E5C5C5F7018472590DAD485BDEE40C2">
    <w:name w:val="7E5C5C5F7018472590DAD485BDEE40C2"/>
  </w:style>
  <w:style w:type="paragraph" w:customStyle="1" w:styleId="D280C1B4FA424DE6856C0A50224FD31B">
    <w:name w:val="D280C1B4FA424DE6856C0A50224FD31B"/>
  </w:style>
  <w:style w:type="paragraph" w:customStyle="1" w:styleId="D140BB13F2044477AAF92A771FD98C6D">
    <w:name w:val="D140BB13F2044477AAF92A771FD98C6D"/>
  </w:style>
  <w:style w:type="paragraph" w:customStyle="1" w:styleId="AF7E36E76451406D8F8AF5000F68056B">
    <w:name w:val="AF7E36E76451406D8F8AF5000F68056B"/>
  </w:style>
  <w:style w:type="paragraph" w:customStyle="1" w:styleId="21C87C42F6DF4FD38E7F33894AD663B9">
    <w:name w:val="21C87C42F6DF4FD38E7F33894AD663B9"/>
  </w:style>
  <w:style w:type="paragraph" w:customStyle="1" w:styleId="F00C0B7FD9C0468391294BF715FE0F8F">
    <w:name w:val="F00C0B7FD9C0468391294BF715FE0F8F"/>
  </w:style>
  <w:style w:type="paragraph" w:customStyle="1" w:styleId="640B4E2E0E7040CDA8435EE4FE065224">
    <w:name w:val="640B4E2E0E7040CDA8435EE4FE065224"/>
  </w:style>
  <w:style w:type="paragraph" w:customStyle="1" w:styleId="52D63DBFF60245BB8EAAB8511B398308">
    <w:name w:val="52D63DBFF60245BB8EAAB8511B398308"/>
  </w:style>
  <w:style w:type="paragraph" w:customStyle="1" w:styleId="5C5791DE65EC413ABAF8B07218BBD3A9">
    <w:name w:val="5C5791DE65EC413ABAF8B07218BBD3A9"/>
  </w:style>
  <w:style w:type="paragraph" w:customStyle="1" w:styleId="77414A3B7B87460EB31E5EB489EED852">
    <w:name w:val="77414A3B7B87460EB31E5EB489EED852"/>
  </w:style>
  <w:style w:type="paragraph" w:customStyle="1" w:styleId="7ED9CA5349494EFBAA4511FDFCBCAC44">
    <w:name w:val="7ED9CA5349494EFBAA4511FDFCBCAC44"/>
  </w:style>
  <w:style w:type="paragraph" w:customStyle="1" w:styleId="6BDE6C96146F435EA00B14D7E13C0934">
    <w:name w:val="6BDE6C96146F435EA00B14D7E13C0934"/>
  </w:style>
  <w:style w:type="paragraph" w:customStyle="1" w:styleId="395D8CA8E57D464C8FCFF78501D266D2">
    <w:name w:val="395D8CA8E57D464C8FCFF78501D266D2"/>
  </w:style>
  <w:style w:type="paragraph" w:customStyle="1" w:styleId="3F60630C862E448FA55BD71113A64EEC">
    <w:name w:val="3F60630C862E448FA55BD71113A64EEC"/>
  </w:style>
  <w:style w:type="paragraph" w:customStyle="1" w:styleId="34716703C21249CAA08319A5804800FD">
    <w:name w:val="34716703C21249CAA08319A5804800FD"/>
  </w:style>
  <w:style w:type="paragraph" w:customStyle="1" w:styleId="A8553EDA79A54FBC9668A0FA24136BB5">
    <w:name w:val="A8553EDA79A54FBC9668A0FA24136BB5"/>
  </w:style>
  <w:style w:type="paragraph" w:customStyle="1" w:styleId="91F0FF2DFC13451EBB03C70B52288BBC">
    <w:name w:val="91F0FF2DFC13451EBB03C70B52288BBC"/>
  </w:style>
  <w:style w:type="paragraph" w:customStyle="1" w:styleId="AE15311D8C3D444FA84B2D9BCFAACA66">
    <w:name w:val="AE15311D8C3D444FA84B2D9BCFAACA66"/>
  </w:style>
  <w:style w:type="paragraph" w:customStyle="1" w:styleId="ADEFCF71BFF74BE5BE8A068DDECE0736">
    <w:name w:val="ADEFCF71BFF74BE5BE8A068DDECE0736"/>
  </w:style>
  <w:style w:type="paragraph" w:customStyle="1" w:styleId="8F0AEBA02F6E4E4DB2A7729997D538D4">
    <w:name w:val="8F0AEBA02F6E4E4DB2A7729997D538D4"/>
  </w:style>
  <w:style w:type="paragraph" w:customStyle="1" w:styleId="2D72CBC4B39745BA8243C24B345D1B3B">
    <w:name w:val="2D72CBC4B39745BA8243C24B345D1B3B"/>
  </w:style>
  <w:style w:type="paragraph" w:customStyle="1" w:styleId="3FA340631DEC428891B1E8B6A046D5BF">
    <w:name w:val="3FA340631DEC428891B1E8B6A046D5BF"/>
  </w:style>
  <w:style w:type="paragraph" w:customStyle="1" w:styleId="48B99720253B4680A1243E9E51EA665A">
    <w:name w:val="48B99720253B4680A1243E9E51EA665A"/>
  </w:style>
  <w:style w:type="paragraph" w:customStyle="1" w:styleId="D0CF7B7E6A0C4E0298527E8C1F60B4EF">
    <w:name w:val="D0CF7B7E6A0C4E0298527E8C1F60B4EF"/>
  </w:style>
  <w:style w:type="paragraph" w:customStyle="1" w:styleId="58013A0EC5C54559A2C7295988700093">
    <w:name w:val="58013A0EC5C54559A2C7295988700093"/>
    <w:rsid w:val="00E96EB4"/>
  </w:style>
  <w:style w:type="paragraph" w:customStyle="1" w:styleId="C2DB29DCA9F84E5B9649438C5DB48500">
    <w:name w:val="C2DB29DCA9F84E5B9649438C5DB48500"/>
    <w:rsid w:val="00E96EB4"/>
  </w:style>
  <w:style w:type="paragraph" w:customStyle="1" w:styleId="4BCADA31D43A4B2F9BF6FB3A34C0C896">
    <w:name w:val="4BCADA31D43A4B2F9BF6FB3A34C0C896"/>
    <w:rsid w:val="00E96EB4"/>
  </w:style>
  <w:style w:type="paragraph" w:customStyle="1" w:styleId="901C975EC6934AFD9FB0418A9FD053C0">
    <w:name w:val="901C975EC6934AFD9FB0418A9FD053C0"/>
    <w:rsid w:val="00437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3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2020-01-27T19:31:00Z</dcterms:created>
  <dcterms:modified xsi:type="dcterms:W3CDTF">2020-06-12T01:12:00Z</dcterms:modified>
  <cp:category/>
</cp:coreProperties>
</file>