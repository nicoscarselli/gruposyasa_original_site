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Nombre del currículo"/>
        <w:tag w:val="Nombre del currículo"/>
        <w:id w:val="809426422"/>
        <w:placeholder>
          <w:docPart w:val="D470AFE756F3453392DE04734681FDAD"/>
        </w:placeholder>
        <w:docPartList>
          <w:docPartGallery w:val="Quick Parts"/>
          <w:docPartCategory w:val=" Nombre del currículo"/>
        </w:docPartList>
      </w:sdtPr>
      <w:sdtContent>
        <w:p w:rsidR="00BB0C84" w:rsidRDefault="00BB0C84"/>
        <w:p w:rsidR="00BB0C84" w:rsidRPr="00BB0C84" w:rsidRDefault="00BB0C84" w:rsidP="00BB0C84">
          <w:pPr>
            <w:jc w:val="center"/>
            <w:rPr>
              <w:i/>
              <w:sz w:val="52"/>
              <w:szCs w:val="52"/>
            </w:rPr>
          </w:pPr>
          <w:r w:rsidRPr="00BB0C84">
            <w:rPr>
              <w:i/>
              <w:sz w:val="52"/>
              <w:szCs w:val="52"/>
            </w:rPr>
            <w:t>CURRICULUM VITAE</w:t>
          </w:r>
        </w:p>
        <w:p w:rsidR="00BB0C84" w:rsidRPr="0065461E" w:rsidRDefault="00BB0C84" w:rsidP="00BB0C84">
          <w:pPr>
            <w:pStyle w:val="Seccin"/>
            <w:rPr>
              <w:rStyle w:val="nfasis"/>
              <w:i w:val="0"/>
              <w:color w:val="auto"/>
              <w:u w:val="single"/>
            </w:rPr>
          </w:pPr>
          <w:r w:rsidRPr="0065461E">
            <w:rPr>
              <w:rStyle w:val="nfasis"/>
              <w:i w:val="0"/>
              <w:color w:val="auto"/>
              <w:u w:val="single"/>
            </w:rPr>
            <w:t>Datos Personales</w:t>
          </w:r>
        </w:p>
        <w:p w:rsidR="006A39DC" w:rsidRDefault="0065461E">
          <w:r>
            <w:rPr>
              <w:noProof/>
              <w:sz w:val="24"/>
              <w:szCs w:val="24"/>
              <w:lang w:val="es-AR" w:eastAsia="es-A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1369060</wp:posOffset>
                </wp:positionV>
                <wp:extent cx="1304925" cy="1790700"/>
                <wp:effectExtent l="19050" t="0" r="9525" b="0"/>
                <wp:wrapSquare wrapText="bothSides"/>
                <wp:docPr id="2" name="1 Imagen" descr="WP_20140708_0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P_20140708_001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790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B0C84">
            <w:rPr>
              <w:sz w:val="24"/>
              <w:szCs w:val="24"/>
            </w:rPr>
            <w:br/>
          </w:r>
          <w:r>
            <w:rPr>
              <w:sz w:val="24"/>
              <w:szCs w:val="24"/>
            </w:rPr>
            <w:br/>
          </w:r>
          <w:r w:rsidR="00BB0C84" w:rsidRPr="0070616B">
            <w:rPr>
              <w:sz w:val="24"/>
              <w:szCs w:val="24"/>
            </w:rPr>
            <w:t>Nombres y Apellido: Debora Elisabet Ferreyra</w:t>
          </w:r>
          <w:r w:rsidR="00BB0C84" w:rsidRPr="0070616B">
            <w:rPr>
              <w:sz w:val="24"/>
              <w:szCs w:val="24"/>
            </w:rPr>
            <w:br/>
            <w:t xml:space="preserve">Domicilio: Don </w:t>
          </w:r>
          <w:proofErr w:type="spellStart"/>
          <w:r w:rsidR="00BB0C84" w:rsidRPr="0070616B">
            <w:rPr>
              <w:sz w:val="24"/>
              <w:szCs w:val="24"/>
            </w:rPr>
            <w:t>Orione</w:t>
          </w:r>
          <w:proofErr w:type="spellEnd"/>
          <w:r w:rsidR="00BB0C84" w:rsidRPr="0070616B">
            <w:rPr>
              <w:sz w:val="24"/>
              <w:szCs w:val="24"/>
            </w:rPr>
            <w:t xml:space="preserve"> 3760, Lanús Oeste. Buenos Aires.</w:t>
          </w:r>
          <w:r w:rsidR="00BB0C84" w:rsidRPr="0070616B">
            <w:rPr>
              <w:sz w:val="24"/>
              <w:szCs w:val="24"/>
            </w:rPr>
            <w:br/>
            <w:t>Fecha de nacimiento: 25-06-1988</w:t>
          </w:r>
          <w:r w:rsidR="00BB0C84" w:rsidRPr="0070616B">
            <w:rPr>
              <w:sz w:val="24"/>
              <w:szCs w:val="24"/>
            </w:rPr>
            <w:br/>
            <w:t>DNI: 33.421.212</w:t>
          </w:r>
          <w:r w:rsidR="00BB0C84">
            <w:rPr>
              <w:sz w:val="24"/>
              <w:szCs w:val="24"/>
            </w:rPr>
            <w:br/>
          </w:r>
          <w:r w:rsidR="00127CCA">
            <w:rPr>
              <w:sz w:val="24"/>
              <w:szCs w:val="24"/>
            </w:rPr>
            <w:t>Cel.</w:t>
          </w:r>
          <w:r w:rsidR="00BB0C84">
            <w:rPr>
              <w:sz w:val="24"/>
              <w:szCs w:val="24"/>
            </w:rPr>
            <w:t>: 15-22903255</w:t>
          </w:r>
          <w:r w:rsidR="00BB0C84">
            <w:rPr>
              <w:sz w:val="24"/>
              <w:szCs w:val="24"/>
            </w:rPr>
            <w:br/>
            <w:t>Tel: 4286-2473</w:t>
          </w:r>
          <w:r w:rsidR="00BB0C84" w:rsidRPr="0070616B">
            <w:rPr>
              <w:sz w:val="24"/>
              <w:szCs w:val="24"/>
            </w:rPr>
            <w:br/>
            <w:t>Estado Civil: Soltera</w:t>
          </w:r>
          <w:r w:rsidR="00BB0C84">
            <w:rPr>
              <w:sz w:val="24"/>
              <w:szCs w:val="24"/>
            </w:rPr>
            <w:br/>
            <w:t xml:space="preserve">Matriculada en Consejo Profesional de Ingeniería Industrial </w:t>
          </w:r>
          <w:r w:rsidR="00BB0C84">
            <w:rPr>
              <w:sz w:val="24"/>
              <w:szCs w:val="24"/>
            </w:rPr>
            <w:br/>
            <w:t>Matricula: TSSH695</w:t>
          </w:r>
        </w:p>
      </w:sdtContent>
    </w:sdt>
    <w:tbl>
      <w:tblPr>
        <w:tblStyle w:val="Tablaconcuadrcula"/>
        <w:tblW w:w="4996" w:type="pct"/>
        <w:jc w:val="center"/>
        <w:tblLook w:val="04A0"/>
      </w:tblPr>
      <w:tblGrid>
        <w:gridCol w:w="2309"/>
        <w:gridCol w:w="7545"/>
      </w:tblGrid>
      <w:tr w:rsidR="006A39DC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39DC" w:rsidRDefault="006A39D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39DC" w:rsidRDefault="001234D6">
            <w:pPr>
              <w:pStyle w:val="Seccin"/>
            </w:pPr>
            <w:r>
              <w:t>Objetivos</w:t>
            </w:r>
            <w:r w:rsidR="00CE2EC7">
              <w:br/>
            </w:r>
          </w:p>
          <w:p w:rsidR="006A39DC" w:rsidRPr="003B4B35" w:rsidRDefault="007C38E8">
            <w:pPr>
              <w:rPr>
                <w:sz w:val="24"/>
                <w:szCs w:val="24"/>
              </w:rPr>
            </w:pPr>
            <w:r w:rsidRPr="003B4B35">
              <w:rPr>
                <w:sz w:val="24"/>
                <w:szCs w:val="24"/>
              </w:rPr>
              <w:t>Contribuir al logro de resultados, crecimiento y excelente servicio de la empresa aplicando mis conocimientos y realizando las actividades a desempeñar de manera eficaz en el puesto par</w:t>
            </w:r>
            <w:r w:rsidR="00EC1912" w:rsidRPr="003B4B35">
              <w:rPr>
                <w:sz w:val="24"/>
                <w:szCs w:val="24"/>
              </w:rPr>
              <w:t>a el cual sea asignada.</w:t>
            </w:r>
            <w:r w:rsidR="00EC1912" w:rsidRPr="003B4B35">
              <w:rPr>
                <w:sz w:val="24"/>
                <w:szCs w:val="24"/>
              </w:rPr>
              <w:br/>
              <w:t>Busco</w:t>
            </w:r>
            <w:r w:rsidRPr="003B4B35">
              <w:rPr>
                <w:sz w:val="24"/>
                <w:szCs w:val="24"/>
              </w:rPr>
              <w:t xml:space="preserve"> des</w:t>
            </w:r>
            <w:r w:rsidR="00EC1912" w:rsidRPr="003B4B35">
              <w:rPr>
                <w:sz w:val="24"/>
                <w:szCs w:val="24"/>
              </w:rPr>
              <w:t>envolver</w:t>
            </w:r>
            <w:r w:rsidRPr="003B4B35">
              <w:rPr>
                <w:sz w:val="24"/>
                <w:szCs w:val="24"/>
              </w:rPr>
              <w:t xml:space="preserve">me en un ambiente de trabajo que me lleve a nuevos conocimientos y aprendizaje para un mejor desarrollo en mi vida </w:t>
            </w:r>
            <w:r w:rsidR="00EC1912" w:rsidRPr="003B4B35">
              <w:rPr>
                <w:sz w:val="24"/>
                <w:szCs w:val="24"/>
              </w:rPr>
              <w:t xml:space="preserve">personal y </w:t>
            </w:r>
            <w:r w:rsidRPr="003B4B35">
              <w:rPr>
                <w:sz w:val="24"/>
                <w:szCs w:val="24"/>
              </w:rPr>
              <w:t>profesional</w:t>
            </w:r>
            <w:r w:rsidR="00A97EC2" w:rsidRPr="003B4B35">
              <w:rPr>
                <w:sz w:val="24"/>
                <w:szCs w:val="24"/>
              </w:rPr>
              <w:t>.</w:t>
            </w:r>
          </w:p>
          <w:p w:rsidR="006A39DC" w:rsidRDefault="00E211ED">
            <w:pPr>
              <w:pStyle w:val="Seccin"/>
            </w:pPr>
            <w:r>
              <w:t>Estudios</w:t>
            </w:r>
            <w:r w:rsidR="00CE2EC7">
              <w:br/>
            </w:r>
          </w:p>
          <w:p w:rsidR="009578C9" w:rsidRPr="009578C9" w:rsidRDefault="009578C9" w:rsidP="009578C9">
            <w:pPr>
              <w:pStyle w:val="Listaconvietas"/>
              <w:numPr>
                <w:ilvl w:val="0"/>
                <w:numId w:val="28"/>
              </w:numPr>
            </w:pPr>
            <w:r w:rsidRPr="009578C9">
              <w:rPr>
                <w:b/>
              </w:rPr>
              <w:t>Universitario</w:t>
            </w:r>
            <w:r>
              <w:br/>
            </w:r>
            <w:r w:rsidRPr="009578C9">
              <w:rPr>
                <w:b/>
                <w:color w:val="94B6D2" w:themeColor="accent1"/>
              </w:rPr>
              <w:t>Universidad Nacional de Lomas de Zamora</w:t>
            </w:r>
            <w:r w:rsidRPr="009578C9">
              <w:rPr>
                <w:b/>
                <w:color w:val="94B6D2" w:themeColor="accent1"/>
              </w:rPr>
              <w:br/>
            </w:r>
            <w:r w:rsidR="00921E64">
              <w:t>2013-2014 Estudios universitarios completos.</w:t>
            </w:r>
            <w:r>
              <w:t xml:space="preserve"> </w:t>
            </w:r>
            <w:r>
              <w:br/>
              <w:t>Licenciatura en Higiene y Seguridad Laboral.</w:t>
            </w:r>
          </w:p>
          <w:p w:rsidR="00A97EC2" w:rsidRDefault="00DC7D9D" w:rsidP="00A97EC2">
            <w:pPr>
              <w:pStyle w:val="Listaconvietas"/>
              <w:numPr>
                <w:ilvl w:val="0"/>
                <w:numId w:val="28"/>
              </w:numPr>
            </w:pPr>
            <w:r w:rsidRPr="00DC7D9D">
              <w:rPr>
                <w:b/>
                <w:spacing w:val="30"/>
              </w:rPr>
              <w:t>Terciario</w:t>
            </w:r>
            <w:r>
              <w:rPr>
                <w:b/>
                <w:color w:val="94B6D2" w:themeColor="accent1"/>
                <w:spacing w:val="30"/>
              </w:rPr>
              <w:br/>
            </w:r>
            <w:r w:rsidR="00A97EC2" w:rsidRPr="00A97EC2">
              <w:rPr>
                <w:b/>
                <w:color w:val="94B6D2" w:themeColor="accent1"/>
                <w:spacing w:val="30"/>
              </w:rPr>
              <w:t>Instituto Argentino de Seguridad</w:t>
            </w:r>
            <w:r w:rsidR="0008455B">
              <w:br/>
              <w:t>2008-2012</w:t>
            </w:r>
            <w:r w:rsidR="00A97EC2">
              <w:t xml:space="preserve"> </w:t>
            </w:r>
            <w:r w:rsidR="009578C9">
              <w:t>Estudios terciarios completos.</w:t>
            </w:r>
            <w:r w:rsidR="009578C9">
              <w:br/>
            </w:r>
            <w:r w:rsidR="00A97EC2">
              <w:t>Tecnicatura en Higiene y Seguridad Laboral.</w:t>
            </w:r>
          </w:p>
          <w:p w:rsidR="00E211ED" w:rsidRDefault="00DC7D9D" w:rsidP="00E211ED">
            <w:pPr>
              <w:pStyle w:val="Listaconvietas"/>
              <w:numPr>
                <w:ilvl w:val="0"/>
                <w:numId w:val="28"/>
              </w:numPr>
            </w:pPr>
            <w:r w:rsidRPr="00DC7D9D">
              <w:rPr>
                <w:b/>
                <w:spacing w:val="30"/>
              </w:rPr>
              <w:t>Secundario</w:t>
            </w:r>
            <w:r>
              <w:rPr>
                <w:b/>
                <w:color w:val="94B6D2" w:themeColor="accent1"/>
                <w:spacing w:val="30"/>
              </w:rPr>
              <w:br/>
            </w:r>
            <w:r w:rsidR="00E211ED" w:rsidRPr="00A97EC2">
              <w:rPr>
                <w:b/>
                <w:color w:val="94B6D2" w:themeColor="accent1"/>
                <w:spacing w:val="30"/>
              </w:rPr>
              <w:t>Instituto El Castillo</w:t>
            </w:r>
            <w:r w:rsidR="00E211ED">
              <w:br/>
              <w:t>2004-2006 Estudios secundarios completos.</w:t>
            </w:r>
            <w:r w:rsidR="00E211ED">
              <w:br/>
              <w:t>Bachiller con orientación en Humanidades y Ciencias Sociales.</w:t>
            </w:r>
          </w:p>
          <w:p w:rsidR="00733A50" w:rsidRDefault="00CC783B" w:rsidP="00733A50">
            <w:pPr>
              <w:pStyle w:val="Seccin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A33A96">
              <w:lastRenderedPageBreak/>
              <w:br/>
            </w:r>
            <w:r w:rsidR="00A33A96">
              <w:br/>
            </w:r>
            <w:r w:rsidR="00A33A96">
              <w:br/>
            </w:r>
            <w:r w:rsidR="00733A50">
              <w:t>Formacion extra curricular</w:t>
            </w:r>
            <w:r w:rsidR="00733A50">
              <w:br/>
            </w:r>
          </w:p>
          <w:p w:rsidR="00733A50" w:rsidRDefault="00FD0B78" w:rsidP="00EA032E">
            <w:pPr>
              <w:pStyle w:val="Listaconvietas"/>
              <w:numPr>
                <w:ilvl w:val="0"/>
                <w:numId w:val="40"/>
              </w:numPr>
            </w:pPr>
            <w:r>
              <w:t>Idiomas.</w:t>
            </w:r>
            <w:r>
              <w:br/>
            </w:r>
            <w:r w:rsidR="00733A50">
              <w:t xml:space="preserve">Ingles Técnico. </w:t>
            </w:r>
            <w:r>
              <w:br/>
            </w:r>
            <w:r w:rsidR="00733A50">
              <w:t>Nivel básico</w:t>
            </w:r>
          </w:p>
          <w:p w:rsidR="00733A50" w:rsidRPr="00142955" w:rsidRDefault="00733A50" w:rsidP="00EA032E">
            <w:pPr>
              <w:pStyle w:val="Listaconvietas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 w:rsidRPr="00142955">
              <w:rPr>
                <w:lang w:val="en-US"/>
              </w:rPr>
              <w:t>Informática</w:t>
            </w:r>
            <w:proofErr w:type="spellEnd"/>
            <w:r w:rsidRPr="00142955">
              <w:rPr>
                <w:lang w:val="en-US"/>
              </w:rPr>
              <w:t>.</w:t>
            </w:r>
            <w:r w:rsidR="00FD0B78" w:rsidRPr="00142955">
              <w:rPr>
                <w:lang w:val="en-US"/>
              </w:rPr>
              <w:t xml:space="preserve"> (</w:t>
            </w:r>
            <w:proofErr w:type="spellStart"/>
            <w:r w:rsidR="00FD0B78" w:rsidRPr="00142955">
              <w:rPr>
                <w:lang w:val="en-US"/>
              </w:rPr>
              <w:t>Nivel</w:t>
            </w:r>
            <w:proofErr w:type="spellEnd"/>
            <w:r w:rsidR="00FD0B78" w:rsidRPr="00142955">
              <w:rPr>
                <w:lang w:val="en-US"/>
              </w:rPr>
              <w:t xml:space="preserve"> </w:t>
            </w:r>
            <w:proofErr w:type="spellStart"/>
            <w:r w:rsidR="00FD0B78" w:rsidRPr="00142955">
              <w:rPr>
                <w:lang w:val="en-US"/>
              </w:rPr>
              <w:t>basico</w:t>
            </w:r>
            <w:proofErr w:type="spellEnd"/>
            <w:r w:rsidR="00FD0B78" w:rsidRPr="00142955">
              <w:rPr>
                <w:lang w:val="en-US"/>
              </w:rPr>
              <w:t>)</w:t>
            </w:r>
            <w:r w:rsidRPr="00142955">
              <w:rPr>
                <w:lang w:val="en-US"/>
              </w:rPr>
              <w:t xml:space="preserve"> </w:t>
            </w:r>
            <w:r w:rsidR="00FD0B78" w:rsidRPr="00142955">
              <w:rPr>
                <w:lang w:val="en-US"/>
              </w:rPr>
              <w:br/>
            </w:r>
            <w:r w:rsidR="00E211ED" w:rsidRPr="00142955">
              <w:rPr>
                <w:lang w:val="en-US"/>
              </w:rPr>
              <w:t>Power Point</w:t>
            </w:r>
            <w:r w:rsidR="00E211ED" w:rsidRPr="00142955">
              <w:rPr>
                <w:lang w:val="en-US"/>
              </w:rPr>
              <w:br/>
            </w:r>
            <w:r w:rsidR="00FD0B78" w:rsidRPr="00142955">
              <w:rPr>
                <w:lang w:val="en-US"/>
              </w:rPr>
              <w:t>Microsoft Word</w:t>
            </w:r>
            <w:r w:rsidR="00FD0B78" w:rsidRPr="00142955">
              <w:rPr>
                <w:lang w:val="en-US"/>
              </w:rPr>
              <w:br/>
            </w:r>
            <w:r w:rsidR="00E211ED" w:rsidRPr="00142955">
              <w:rPr>
                <w:lang w:val="en-US"/>
              </w:rPr>
              <w:t xml:space="preserve">Excel </w:t>
            </w:r>
            <w:r w:rsidR="00FD0B78" w:rsidRPr="00142955">
              <w:rPr>
                <w:lang w:val="en-US"/>
              </w:rPr>
              <w:br/>
              <w:t>Outlook.</w:t>
            </w:r>
          </w:p>
          <w:p w:rsidR="006A39DC" w:rsidRDefault="001234D6" w:rsidP="00733A50">
            <w:pPr>
              <w:pStyle w:val="Seccin"/>
            </w:pPr>
            <w:r>
              <w:t>experiencia</w:t>
            </w:r>
            <w:r w:rsidR="00FD0B78">
              <w:t xml:space="preserve"> laboral</w:t>
            </w:r>
            <w:r w:rsidR="00CE2EC7">
              <w:br/>
            </w:r>
          </w:p>
          <w:p w:rsidR="0097098E" w:rsidRDefault="004053B2" w:rsidP="0097098E">
            <w:pPr>
              <w:pStyle w:val="Listaconvietas"/>
              <w:numPr>
                <w:ilvl w:val="0"/>
                <w:numId w:val="29"/>
              </w:numPr>
            </w:pPr>
            <w:r>
              <w:t>Técnica Permanente de Higiene y Seguridad en obra</w:t>
            </w:r>
            <w:sdt>
              <w:sdtPr>
                <w:id w:val="247917"/>
                <w:placeholder>
                  <w:docPart w:val="8898D9C765B74517BA6E94E3C9477C42"/>
                </w:placeholder>
              </w:sdtPr>
              <w:sdtContent>
                <w:r w:rsidR="0097098E">
                  <w:br/>
                </w:r>
                <w:r w:rsidR="0097098E" w:rsidRPr="009722C9">
                  <w:rPr>
                    <w:b/>
                    <w:color w:val="94B6D2" w:themeColor="accent1"/>
                    <w:spacing w:val="30"/>
                  </w:rPr>
                  <w:t xml:space="preserve">Empresa: </w:t>
                </w:r>
                <w:r w:rsidR="0097098E">
                  <w:rPr>
                    <w:b/>
                    <w:color w:val="94B6D2" w:themeColor="accent1"/>
                    <w:spacing w:val="30"/>
                  </w:rPr>
                  <w:t>Chambeo S.A</w:t>
                </w:r>
              </w:sdtContent>
            </w:sdt>
            <w:r w:rsidR="0097098E">
              <w:br/>
              <w:t>Marzo 2015</w:t>
            </w:r>
            <w:r w:rsidR="005D4833">
              <w:t xml:space="preserve"> – Mayo 2015</w:t>
            </w:r>
          </w:p>
          <w:p w:rsidR="0097098E" w:rsidRDefault="0097098E" w:rsidP="0097098E">
            <w:pPr>
              <w:pStyle w:val="Listaconvietas"/>
              <w:numPr>
                <w:ilvl w:val="0"/>
                <w:numId w:val="0"/>
              </w:numPr>
              <w:ind w:left="720"/>
              <w:rPr>
                <w:i/>
                <w:u w:val="single"/>
              </w:rPr>
            </w:pPr>
            <w:r w:rsidRPr="0097098E">
              <w:rPr>
                <w:i/>
                <w:u w:val="single"/>
              </w:rPr>
              <w:t>Tareas Realizadas</w:t>
            </w:r>
          </w:p>
          <w:p w:rsidR="004053B2" w:rsidRPr="004053B2" w:rsidRDefault="007064B8" w:rsidP="00EF7784">
            <w:pPr>
              <w:pStyle w:val="Listaconvietas"/>
              <w:numPr>
                <w:ilvl w:val="0"/>
                <w:numId w:val="0"/>
              </w:numPr>
              <w:ind w:left="720"/>
            </w:pPr>
            <w:r>
              <w:t xml:space="preserve">Asesoramiento </w:t>
            </w:r>
            <w:r w:rsidR="00FD36E0">
              <w:t>a la empresa contratista Chambeo S.A,</w:t>
            </w:r>
            <w:r>
              <w:t xml:space="preserve"> </w:t>
            </w:r>
            <w:r w:rsidR="004053B2">
              <w:t>Control de</w:t>
            </w:r>
            <w:r w:rsidR="0070131F">
              <w:t>l</w:t>
            </w:r>
            <w:r w:rsidR="004053B2">
              <w:t xml:space="preserve"> cumplimiento de Resolución 503/2014 en obra de </w:t>
            </w:r>
            <w:r w:rsidR="0070131F">
              <w:t>Excavación</w:t>
            </w:r>
            <w:r w:rsidR="004053B2">
              <w:t xml:space="preserve"> </w:t>
            </w:r>
            <w:r w:rsidR="00B94C22">
              <w:t xml:space="preserve">correspondiente a </w:t>
            </w:r>
            <w:r w:rsidR="00B94C22" w:rsidRPr="00B94C22">
              <w:t xml:space="preserve">Sistema de Distribución de Agua Potable y de Saneamiento Cloacal - Plan de Mejoras y Mantenimiento Renovaciones y Refuerzos SA720 - SA758 - SC614 - SC618 </w:t>
            </w:r>
            <w:r w:rsidR="00B94C22">
              <w:t xml:space="preserve">ubicada en la localidad de Lanús, </w:t>
            </w:r>
            <w:r w:rsidR="00B94C22" w:rsidRPr="00B94C22">
              <w:t>para</w:t>
            </w:r>
            <w:r w:rsidR="004053B2">
              <w:t xml:space="preserve"> la empresa </w:t>
            </w:r>
            <w:proofErr w:type="spellStart"/>
            <w:r w:rsidR="004053B2" w:rsidRPr="00F4050A">
              <w:rPr>
                <w:b/>
                <w:i/>
              </w:rPr>
              <w:t>AySA</w:t>
            </w:r>
            <w:proofErr w:type="spellEnd"/>
            <w:r w:rsidR="004053B2" w:rsidRPr="00F4050A">
              <w:rPr>
                <w:b/>
                <w:i/>
              </w:rPr>
              <w:t xml:space="preserve"> </w:t>
            </w:r>
            <w:r w:rsidR="00B94C22" w:rsidRPr="00F4050A">
              <w:rPr>
                <w:b/>
                <w:i/>
              </w:rPr>
              <w:t>S.A</w:t>
            </w:r>
            <w:r w:rsidR="00B94C22">
              <w:t xml:space="preserve"> </w:t>
            </w:r>
            <w:r w:rsidR="004053B2" w:rsidRPr="00FD36E0">
              <w:rPr>
                <w:i/>
              </w:rPr>
              <w:t>(Agua y Saneamientos Argentinos</w:t>
            </w:r>
            <w:r w:rsidR="00B94C22" w:rsidRPr="00FD36E0">
              <w:rPr>
                <w:i/>
              </w:rPr>
              <w:t xml:space="preserve"> S.A</w:t>
            </w:r>
            <w:r w:rsidR="004053B2" w:rsidRPr="00FD36E0">
              <w:rPr>
                <w:i/>
              </w:rPr>
              <w:t>)</w:t>
            </w:r>
            <w:r w:rsidR="00EF7784" w:rsidRPr="00FD36E0">
              <w:rPr>
                <w:i/>
              </w:rPr>
              <w:t>.</w:t>
            </w:r>
            <w:r w:rsidR="004053B2">
              <w:t xml:space="preserve"> </w:t>
            </w:r>
            <w:r w:rsidR="00B94C22">
              <w:br/>
            </w:r>
            <w:r w:rsidR="00C611E0">
              <w:t>Asistencia permanente en obra en la vía pública.</w:t>
            </w:r>
            <w:r w:rsidR="001D0455">
              <w:br/>
            </w:r>
            <w:r w:rsidR="004053B2">
              <w:t>Dictado de charlas y capacitaciones a pers</w:t>
            </w:r>
            <w:r w:rsidR="003D1DA6">
              <w:t xml:space="preserve">onal integrante de la cuadrilla (Riesgo eléctrico, peligro de derrumbe, utilización de </w:t>
            </w:r>
            <w:proofErr w:type="spellStart"/>
            <w:r w:rsidR="003D1DA6">
              <w:t>epp</w:t>
            </w:r>
            <w:proofErr w:type="spellEnd"/>
            <w:r w:rsidR="003D1DA6">
              <w:t xml:space="preserve">, orden y limpieza, </w:t>
            </w:r>
            <w:r w:rsidR="001B2B91">
              <w:t xml:space="preserve">espacios confinados, </w:t>
            </w:r>
            <w:r w:rsidR="003D1DA6">
              <w:t>utilización de herramientas manuales)</w:t>
            </w:r>
            <w:r>
              <w:br/>
            </w:r>
            <w:r w:rsidR="00B94C22">
              <w:t xml:space="preserve">Selección, </w:t>
            </w:r>
            <w:r>
              <w:t xml:space="preserve">Compra y Control </w:t>
            </w:r>
            <w:r w:rsidR="005C1843">
              <w:t xml:space="preserve">extintores, botiquín de primeros auxilios, </w:t>
            </w:r>
            <w:r>
              <w:t>de utilización de E</w:t>
            </w:r>
            <w:r w:rsidR="00B94C22">
              <w:t>lementos de Protección Personal acorde a los riesgos presentes en cada tarea.</w:t>
            </w:r>
            <w:r>
              <w:br/>
              <w:t>Realización de Permisos de Trabajos, ATS</w:t>
            </w:r>
            <w:r w:rsidR="00B94C22">
              <w:t xml:space="preserve"> (Análisis de Trabajo Seguro)</w:t>
            </w:r>
            <w:r>
              <w:t xml:space="preserve">, </w:t>
            </w:r>
            <w:r w:rsidR="00D4723D">
              <w:t xml:space="preserve">Compleción de </w:t>
            </w:r>
            <w:r>
              <w:t>Legajo Técnico de obra.</w:t>
            </w:r>
            <w:r w:rsidR="00F4050A">
              <w:br/>
            </w:r>
            <w:r>
              <w:br/>
            </w:r>
            <w:r w:rsidR="001D0455">
              <w:t xml:space="preserve">Referencia: Lic. Cesar Martin </w:t>
            </w:r>
            <w:r w:rsidR="001B2B91">
              <w:t>Gómez</w:t>
            </w:r>
            <w:r w:rsidR="001D0455">
              <w:t>, Responsable de Higiene y Se</w:t>
            </w:r>
            <w:r w:rsidR="00963207">
              <w:t>guridad en obra</w:t>
            </w:r>
          </w:p>
          <w:p w:rsidR="0097098E" w:rsidRDefault="0097098E" w:rsidP="0097098E">
            <w:pPr>
              <w:pStyle w:val="Listaconvietas"/>
              <w:numPr>
                <w:ilvl w:val="0"/>
                <w:numId w:val="0"/>
              </w:numPr>
              <w:ind w:left="720"/>
            </w:pPr>
          </w:p>
          <w:p w:rsidR="00403B60" w:rsidRDefault="00C36E20" w:rsidP="00403B60">
            <w:pPr>
              <w:pStyle w:val="Listaconvietas"/>
              <w:numPr>
                <w:ilvl w:val="0"/>
                <w:numId w:val="29"/>
              </w:numPr>
            </w:pPr>
            <w:proofErr w:type="spellStart"/>
            <w:r>
              <w:lastRenderedPageBreak/>
              <w:t>Tecnica</w:t>
            </w:r>
            <w:proofErr w:type="spellEnd"/>
            <w:r w:rsidR="00214A28">
              <w:t xml:space="preserve"> de Higiene y Seguridad en el Trabajo </w:t>
            </w:r>
            <w:sdt>
              <w:sdtPr>
                <w:id w:val="51913436"/>
                <w:placeholder>
                  <w:docPart w:val="85209C2155074F5DABE02B4FFC0A9157"/>
                </w:placeholder>
              </w:sdtPr>
              <w:sdtContent>
                <w:r w:rsidR="0068484C">
                  <w:br/>
                </w:r>
                <w:r w:rsidR="00214A28" w:rsidRPr="009722C9">
                  <w:rPr>
                    <w:b/>
                    <w:color w:val="94B6D2" w:themeColor="accent1"/>
                    <w:spacing w:val="30"/>
                  </w:rPr>
                  <w:t xml:space="preserve">Empresa: </w:t>
                </w:r>
                <w:proofErr w:type="spellStart"/>
                <w:r w:rsidR="00403B60">
                  <w:rPr>
                    <w:b/>
                    <w:color w:val="94B6D2" w:themeColor="accent1"/>
                    <w:spacing w:val="30"/>
                  </w:rPr>
                  <w:t>Enfasis</w:t>
                </w:r>
                <w:proofErr w:type="spellEnd"/>
                <w:r w:rsidR="00403B60">
                  <w:rPr>
                    <w:b/>
                    <w:color w:val="94B6D2" w:themeColor="accent1"/>
                    <w:spacing w:val="30"/>
                  </w:rPr>
                  <w:t xml:space="preserve"> </w:t>
                </w:r>
                <w:proofErr w:type="spellStart"/>
                <w:r w:rsidR="00403B60">
                  <w:rPr>
                    <w:b/>
                    <w:color w:val="94B6D2" w:themeColor="accent1"/>
                    <w:spacing w:val="30"/>
                  </w:rPr>
                  <w:t>Motivation</w:t>
                </w:r>
                <w:proofErr w:type="spellEnd"/>
                <w:r w:rsidR="00403B60">
                  <w:rPr>
                    <w:b/>
                    <w:color w:val="94B6D2" w:themeColor="accent1"/>
                    <w:spacing w:val="30"/>
                  </w:rPr>
                  <w:t xml:space="preserve"> </w:t>
                </w:r>
                <w:proofErr w:type="spellStart"/>
                <w:r w:rsidR="00403B60">
                  <w:rPr>
                    <w:b/>
                    <w:color w:val="94B6D2" w:themeColor="accent1"/>
                    <w:spacing w:val="30"/>
                  </w:rPr>
                  <w:t>Company</w:t>
                </w:r>
                <w:proofErr w:type="spellEnd"/>
              </w:sdtContent>
            </w:sdt>
            <w:r w:rsidR="00403B60">
              <w:br/>
              <w:t>Noviembre 2014</w:t>
            </w:r>
          </w:p>
          <w:p w:rsidR="00403B60" w:rsidRDefault="00403B60" w:rsidP="00403B60">
            <w:pPr>
              <w:pStyle w:val="Listaconvietas"/>
              <w:numPr>
                <w:ilvl w:val="0"/>
                <w:numId w:val="0"/>
              </w:numPr>
              <w:ind w:left="720"/>
              <w:rPr>
                <w:i/>
                <w:u w:val="single"/>
              </w:rPr>
            </w:pPr>
            <w:r w:rsidRPr="00403B60">
              <w:rPr>
                <w:i/>
                <w:u w:val="single"/>
              </w:rPr>
              <w:t>Tareas realizadas</w:t>
            </w:r>
          </w:p>
          <w:p w:rsidR="005B79AB" w:rsidRPr="005B79AB" w:rsidRDefault="002A7CF8" w:rsidP="0097098E">
            <w:pPr>
              <w:pStyle w:val="Listaconvietas"/>
              <w:numPr>
                <w:ilvl w:val="0"/>
                <w:numId w:val="0"/>
              </w:numPr>
              <w:ind w:left="720"/>
            </w:pPr>
            <w:r>
              <w:t xml:space="preserve">Control de cumplimiento del Decreto 351/79, y Decreto 911/96 durante el montaje y desarme de estructuras, colocación de luminarias, </w:t>
            </w:r>
            <w:r w:rsidR="00E05652">
              <w:t xml:space="preserve">para </w:t>
            </w:r>
            <w:r>
              <w:t>los eventos</w:t>
            </w:r>
            <w:r w:rsidR="00E05652">
              <w:t xml:space="preserve"> organizados en </w:t>
            </w:r>
            <w:r w:rsidR="00E05652" w:rsidRPr="00E7008B">
              <w:rPr>
                <w:i/>
              </w:rPr>
              <w:t>La Rural predio ferial de Buenos Aires</w:t>
            </w:r>
            <w:r w:rsidR="00E05652">
              <w:t xml:space="preserve"> </w:t>
            </w:r>
            <w:proofErr w:type="gramStart"/>
            <w:r w:rsidR="00E05652">
              <w:t>a</w:t>
            </w:r>
            <w:proofErr w:type="gramEnd"/>
            <w:r w:rsidR="00E05652">
              <w:t xml:space="preserve"> pedido de las compañías </w:t>
            </w:r>
            <w:proofErr w:type="spellStart"/>
            <w:r w:rsidR="00E05652" w:rsidRPr="00E7008B">
              <w:rPr>
                <w:b/>
                <w:i/>
              </w:rPr>
              <w:t>Axion</w:t>
            </w:r>
            <w:proofErr w:type="spellEnd"/>
            <w:r w:rsidR="00E05652" w:rsidRPr="00E7008B">
              <w:rPr>
                <w:b/>
                <w:i/>
              </w:rPr>
              <w:t xml:space="preserve"> </w:t>
            </w:r>
            <w:proofErr w:type="spellStart"/>
            <w:r w:rsidR="00E05652" w:rsidRPr="00E7008B">
              <w:rPr>
                <w:b/>
                <w:i/>
              </w:rPr>
              <w:t>Energy</w:t>
            </w:r>
            <w:proofErr w:type="spellEnd"/>
            <w:r w:rsidR="00E05652">
              <w:t xml:space="preserve"> y </w:t>
            </w:r>
            <w:r w:rsidR="00E05652" w:rsidRPr="00E7008B">
              <w:rPr>
                <w:b/>
                <w:i/>
              </w:rPr>
              <w:t xml:space="preserve">Pan American </w:t>
            </w:r>
            <w:proofErr w:type="spellStart"/>
            <w:r w:rsidR="00E05652" w:rsidRPr="00E7008B">
              <w:rPr>
                <w:b/>
                <w:i/>
              </w:rPr>
              <w:t>Energy</w:t>
            </w:r>
            <w:proofErr w:type="spellEnd"/>
            <w:r w:rsidR="00E05652" w:rsidRPr="00E7008B">
              <w:rPr>
                <w:b/>
                <w:i/>
              </w:rPr>
              <w:t>.</w:t>
            </w:r>
            <w:r w:rsidR="00E05652" w:rsidRPr="00E7008B">
              <w:rPr>
                <w:b/>
              </w:rPr>
              <w:br/>
            </w:r>
            <w:r w:rsidR="00F54ABF">
              <w:t>Asistencia durante las charlas de capacitación para trabajos en altura al personal.</w:t>
            </w:r>
            <w:r w:rsidR="0068484C">
              <w:br/>
            </w:r>
            <w:r w:rsidR="0010723F">
              <w:br/>
              <w:t>Control de la utilización obligatoria de elementos de protección personal según correspondan a la tarea y riesgo, control de riesgo eléctrico, salidas de emergencia, verificación del correcto funcionamiento de luces de emergencia, señalización adecuada, orden y limpieza.</w:t>
            </w:r>
            <w:r w:rsidR="004B6BFE">
              <w:br/>
            </w:r>
            <w:r w:rsidR="004B6BFE">
              <w:br/>
              <w:t xml:space="preserve">Referencia: Lic. Carlos </w:t>
            </w:r>
            <w:proofErr w:type="spellStart"/>
            <w:r w:rsidR="004B6BFE">
              <w:t>Giani</w:t>
            </w:r>
            <w:proofErr w:type="spellEnd"/>
            <w:r w:rsidR="004B6BFE">
              <w:t>, Responsable Higiene y Seguridad en el Trabajo.</w:t>
            </w:r>
            <w:r w:rsidR="004B6BFE">
              <w:br/>
            </w:r>
            <w:proofErr w:type="spellStart"/>
            <w:r w:rsidR="004B6BFE">
              <w:t>Cel</w:t>
            </w:r>
            <w:proofErr w:type="spellEnd"/>
            <w:r w:rsidR="004B6BFE">
              <w:t>: 1554071160</w:t>
            </w:r>
            <w:r w:rsidR="0010723F">
              <w:br/>
            </w:r>
            <w:r w:rsidR="00F54ABF">
              <w:br/>
            </w:r>
          </w:p>
          <w:p w:rsidR="00142955" w:rsidRPr="00142955" w:rsidRDefault="004F63F0" w:rsidP="008A0230">
            <w:pPr>
              <w:pStyle w:val="Listaconvietas"/>
              <w:numPr>
                <w:ilvl w:val="0"/>
                <w:numId w:val="29"/>
              </w:numPr>
            </w:pPr>
            <w:r>
              <w:t xml:space="preserve">Analista </w:t>
            </w:r>
            <w:r w:rsidR="004A0B72">
              <w:t xml:space="preserve">de </w:t>
            </w:r>
            <w:r>
              <w:t>Higiene y Seguridad en el Trabajo</w:t>
            </w:r>
            <w:r w:rsidR="004A0B72">
              <w:t xml:space="preserve"> | </w:t>
            </w:r>
            <w:sdt>
              <w:sdtPr>
                <w:id w:val="49421086"/>
                <w:placeholder>
                  <w:docPart w:val="B2A1021203C9477CA5BB5EC0D2E12579"/>
                </w:placeholder>
              </w:sdtPr>
              <w:sdtContent>
                <w:r w:rsidR="00BF0A29" w:rsidRPr="009722C9">
                  <w:rPr>
                    <w:b/>
                    <w:color w:val="94B6D2" w:themeColor="accent1"/>
                    <w:spacing w:val="30"/>
                  </w:rPr>
                  <w:t xml:space="preserve">Empresa: </w:t>
                </w:r>
                <w:r w:rsidR="00BF0A29">
                  <w:rPr>
                    <w:b/>
                    <w:color w:val="94B6D2" w:themeColor="accent1"/>
                    <w:spacing w:val="30"/>
                  </w:rPr>
                  <w:t>Roster y Asociados S.A</w:t>
                </w:r>
              </w:sdtContent>
            </w:sdt>
            <w:r w:rsidR="00087C1A">
              <w:t xml:space="preserve"> </w:t>
            </w:r>
            <w:r w:rsidR="00087C1A">
              <w:br/>
              <w:t>Octubre/Noviembre 2014</w:t>
            </w:r>
            <w:r w:rsidR="00BF0A29">
              <w:br/>
            </w:r>
            <w:r w:rsidR="00BF0A29">
              <w:br/>
            </w:r>
          </w:p>
          <w:p w:rsidR="004A0B72" w:rsidRDefault="00BF0A29" w:rsidP="00E1502E">
            <w:pPr>
              <w:pStyle w:val="Listaconvietas"/>
              <w:numPr>
                <w:ilvl w:val="0"/>
                <w:numId w:val="0"/>
              </w:numPr>
              <w:ind w:left="720"/>
            </w:pPr>
            <w:r w:rsidRPr="00BF0A29">
              <w:rPr>
                <w:i/>
                <w:u w:val="single"/>
              </w:rPr>
              <w:t>Tareas realizadas</w:t>
            </w:r>
          </w:p>
          <w:p w:rsidR="004A0B72" w:rsidRDefault="004A0B72" w:rsidP="004A0B72">
            <w:pPr>
              <w:pStyle w:val="Listaconvietas"/>
              <w:numPr>
                <w:ilvl w:val="0"/>
                <w:numId w:val="0"/>
              </w:numPr>
              <w:ind w:left="720"/>
            </w:pPr>
            <w:r>
              <w:t>Visitas a empresas</w:t>
            </w:r>
            <w:r w:rsidR="00722E71">
              <w:t>, pymes</w:t>
            </w:r>
            <w:r>
              <w:t xml:space="preserve"> y obras de la</w:t>
            </w:r>
            <w:r w:rsidR="00BF0A29">
              <w:t xml:space="preserve"> cartera de clientes de</w:t>
            </w:r>
            <w:r w:rsidR="00E41E5D">
              <w:t xml:space="preserve"> las Aseguradoras de riesgo en el Trabajo</w:t>
            </w:r>
            <w:r w:rsidR="00BF0A29">
              <w:t xml:space="preserve"> </w:t>
            </w:r>
            <w:r w:rsidR="00BF0A29" w:rsidRPr="00BF0A29">
              <w:rPr>
                <w:i/>
              </w:rPr>
              <w:t>SMG ART</w:t>
            </w:r>
            <w:r w:rsidR="00BF0A29">
              <w:t xml:space="preserve"> y </w:t>
            </w:r>
            <w:proofErr w:type="spellStart"/>
            <w:r w:rsidR="00BF0A29" w:rsidRPr="00BF0A29">
              <w:rPr>
                <w:i/>
              </w:rPr>
              <w:t>Berkley</w:t>
            </w:r>
            <w:proofErr w:type="spellEnd"/>
            <w:r w:rsidR="00BF0A29" w:rsidRPr="00BF0A29">
              <w:rPr>
                <w:i/>
              </w:rPr>
              <w:t xml:space="preserve"> International ART</w:t>
            </w:r>
            <w:r w:rsidR="00BF0A29">
              <w:t xml:space="preserve"> relevando los riesgos de trabajo que </w:t>
            </w:r>
            <w:r w:rsidR="00722E71">
              <w:t xml:space="preserve">pudieran </w:t>
            </w:r>
            <w:r w:rsidR="00BF0A29">
              <w:t>exist</w:t>
            </w:r>
            <w:r w:rsidR="00722E71">
              <w:t>ir</w:t>
            </w:r>
            <w:r w:rsidR="00BF0A29">
              <w:t xml:space="preserve"> en dichos lugares</w:t>
            </w:r>
            <w:r w:rsidR="00E41E5D">
              <w:t>, realizando observaciones</w:t>
            </w:r>
            <w:r w:rsidR="00BF0A29">
              <w:t xml:space="preserve"> y dando asesoramiento técnico al empleador.</w:t>
            </w:r>
            <w:r w:rsidR="004E4814">
              <w:br/>
              <w:t>RGRL Decreto 911/96, Decreto 351/79</w:t>
            </w:r>
            <w:r w:rsidR="00722E71">
              <w:t>.</w:t>
            </w:r>
            <w:r w:rsidR="00087C1A">
              <w:br/>
            </w:r>
            <w:r w:rsidR="00087C1A">
              <w:br/>
              <w:t xml:space="preserve">Referencia: </w:t>
            </w:r>
            <w:r w:rsidR="003E7122">
              <w:t xml:space="preserve">Lic. </w:t>
            </w:r>
            <w:r w:rsidR="00087C1A">
              <w:t xml:space="preserve">Gabriela </w:t>
            </w:r>
            <w:r w:rsidR="004B6BFE">
              <w:t>del Pilar Moyano, Coordinadora en Higiene y Seguridad en el Trabajo.</w:t>
            </w:r>
            <w:r w:rsidR="003E7122">
              <w:br/>
            </w:r>
            <w:proofErr w:type="spellStart"/>
            <w:r w:rsidR="003E7122">
              <w:t>Cel</w:t>
            </w:r>
            <w:proofErr w:type="spellEnd"/>
            <w:r w:rsidR="003E7122">
              <w:t>: 1541987964</w:t>
            </w:r>
            <w:r w:rsidR="00430DB6">
              <w:br/>
            </w:r>
            <w:r w:rsidR="00BF0A29">
              <w:br/>
            </w:r>
          </w:p>
          <w:p w:rsidR="002B620E" w:rsidRPr="002B620E" w:rsidRDefault="009578C9" w:rsidP="008A0230">
            <w:pPr>
              <w:pStyle w:val="Listaconvietas"/>
              <w:numPr>
                <w:ilvl w:val="0"/>
                <w:numId w:val="29"/>
              </w:numPr>
            </w:pPr>
            <w:r>
              <w:lastRenderedPageBreak/>
              <w:t>Coordinadora</w:t>
            </w:r>
            <w:r w:rsidR="00D53BDE">
              <w:t xml:space="preserve"> de Central de monitoreo s</w:t>
            </w:r>
            <w:r w:rsidR="008A0230" w:rsidRPr="00284FF7">
              <w:t>atelital de vehículos Petroleros</w:t>
            </w:r>
            <w:r w:rsidR="008948B1">
              <w:t>|</w:t>
            </w:r>
            <w:r w:rsidR="008A0230">
              <w:t xml:space="preserve"> </w:t>
            </w:r>
            <w:sdt>
              <w:sdtPr>
                <w:id w:val="12137861"/>
                <w:placeholder>
                  <w:docPart w:val="18BC1AED30FE47E39BA4EE31D4177995"/>
                </w:placeholder>
              </w:sdtPr>
              <w:sdtContent>
                <w:r w:rsidR="008948B1" w:rsidRPr="009722C9">
                  <w:rPr>
                    <w:b/>
                    <w:color w:val="94B6D2" w:themeColor="accent1"/>
                    <w:spacing w:val="30"/>
                  </w:rPr>
                  <w:t xml:space="preserve">Empresa: </w:t>
                </w:r>
                <w:r w:rsidR="00142FD1">
                  <w:rPr>
                    <w:b/>
                    <w:color w:val="94B6D2" w:themeColor="accent1"/>
                    <w:spacing w:val="30"/>
                  </w:rPr>
                  <w:t>SCHLUMBERGER</w:t>
                </w:r>
              </w:sdtContent>
            </w:sdt>
          </w:p>
          <w:p w:rsidR="008A0230" w:rsidRDefault="001167BA" w:rsidP="002B620E">
            <w:pPr>
              <w:pStyle w:val="Listaconvietas"/>
              <w:numPr>
                <w:ilvl w:val="0"/>
                <w:numId w:val="0"/>
              </w:numPr>
              <w:ind w:left="720"/>
            </w:pPr>
            <w:r>
              <w:t>2010-2014</w:t>
            </w:r>
          </w:p>
          <w:p w:rsidR="008A0230" w:rsidRPr="007C69B2" w:rsidRDefault="008A0230" w:rsidP="007C69B2">
            <w:pPr>
              <w:pStyle w:val="Listaconvietas"/>
              <w:numPr>
                <w:ilvl w:val="0"/>
                <w:numId w:val="0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CE2EC7">
              <w:rPr>
                <w:i/>
                <w:u w:val="single"/>
              </w:rPr>
              <w:t>Tareas realizadas</w:t>
            </w:r>
            <w:r w:rsidR="007C69B2">
              <w:rPr>
                <w:i/>
                <w:u w:val="single"/>
              </w:rPr>
              <w:br/>
            </w:r>
            <w:r>
              <w:br/>
            </w:r>
            <w:r w:rsidR="004F7889">
              <w:rPr>
                <w:rFonts w:cs="Arial"/>
              </w:rPr>
              <w:t>Coordinación y asistencia al personal las 24hs.</w:t>
            </w:r>
            <w:r w:rsidR="004F7889">
              <w:rPr>
                <w:rFonts w:cs="Arial"/>
              </w:rPr>
              <w:br/>
            </w:r>
            <w:r w:rsidR="002A080A" w:rsidRPr="007C69B2">
              <w:rPr>
                <w:rFonts w:cs="Arial"/>
              </w:rPr>
              <w:t>Asignar y supervisar las tareas del personal a cargo.</w:t>
            </w:r>
            <w:r w:rsidR="002A080A" w:rsidRPr="007C69B2">
              <w:rPr>
                <w:rFonts w:cs="Arial"/>
              </w:rPr>
              <w:br/>
              <w:t>Dirigir las actividades y establecer los objetivos a lograr por el equipo.</w:t>
            </w:r>
            <w:r w:rsidR="002A080A" w:rsidRPr="007C69B2">
              <w:rPr>
                <w:rFonts w:cs="Arial"/>
              </w:rPr>
              <w:br/>
              <w:t>Mantener informado al personal del proyecto acerca de las Políticas, Normas y Procedimientos y decisiones de carácter administrativo.</w:t>
            </w:r>
            <w:r w:rsidR="002A080A" w:rsidRPr="007C69B2">
              <w:rPr>
                <w:rFonts w:cs="Arial"/>
              </w:rPr>
              <w:br/>
              <w:t>Propone</w:t>
            </w:r>
            <w:r w:rsidR="007C69B2" w:rsidRPr="007C69B2">
              <w:rPr>
                <w:rFonts w:cs="Arial"/>
              </w:rPr>
              <w:t>r</w:t>
            </w:r>
            <w:r w:rsidR="002A080A" w:rsidRPr="007C69B2">
              <w:rPr>
                <w:rFonts w:cs="Arial"/>
              </w:rPr>
              <w:t xml:space="preserve"> nuevos procedimientos y métodos de trabajo.</w:t>
            </w:r>
            <w:r w:rsidR="002A080A" w:rsidRPr="007C69B2">
              <w:rPr>
                <w:rFonts w:cs="Arial"/>
              </w:rPr>
              <w:br/>
              <w:t>Informar a las Autoridades competentes sobre la situación del proyecto.</w:t>
            </w:r>
            <w:r w:rsidR="002A080A" w:rsidRPr="007C69B2">
              <w:rPr>
                <w:rFonts w:cs="Arial"/>
              </w:rPr>
              <w:br/>
              <w:t>Elaborar informes periódicos de las actividades realizadas.</w:t>
            </w:r>
            <w:r w:rsidR="002A080A" w:rsidRPr="007C69B2">
              <w:rPr>
                <w:rFonts w:cs="Arial"/>
              </w:rPr>
              <w:br/>
              <w:t>Redacta</w:t>
            </w:r>
            <w:r w:rsidR="007C69B2" w:rsidRPr="007C69B2">
              <w:rPr>
                <w:rFonts w:cs="Arial"/>
              </w:rPr>
              <w:t>r</w:t>
            </w:r>
            <w:r w:rsidR="002A080A" w:rsidRPr="007C69B2">
              <w:rPr>
                <w:rFonts w:cs="Arial"/>
              </w:rPr>
              <w:t xml:space="preserve"> correspondencias, folletos informativos y otros documentos especiales y rutinarios para el equipo.</w:t>
            </w:r>
            <w:r w:rsidR="007C69B2" w:rsidRPr="007C69B2">
              <w:rPr>
                <w:rFonts w:cs="Arial"/>
              </w:rPr>
              <w:br/>
            </w:r>
            <w:r w:rsidR="007C69B2">
              <w:rPr>
                <w:rFonts w:cs="Arial"/>
              </w:rPr>
              <w:t>S</w:t>
            </w:r>
            <w:r w:rsidR="007C69B2" w:rsidRPr="007C69B2">
              <w:rPr>
                <w:rFonts w:cs="Arial"/>
              </w:rPr>
              <w:t>upervisión de Hs Extras de los operadores.</w:t>
            </w:r>
            <w:r w:rsidR="007C69B2" w:rsidRPr="007C69B2">
              <w:rPr>
                <w:rFonts w:cs="Arial"/>
              </w:rPr>
              <w:br/>
            </w:r>
            <w:r w:rsidR="007C69B2">
              <w:rPr>
                <w:rFonts w:cs="Arial"/>
              </w:rPr>
              <w:t>C</w:t>
            </w:r>
            <w:r w:rsidR="007C69B2" w:rsidRPr="007C69B2">
              <w:rPr>
                <w:rFonts w:cs="Arial"/>
              </w:rPr>
              <w:t>oordinación de reuniones</w:t>
            </w:r>
            <w:r w:rsidR="007C69B2">
              <w:rPr>
                <w:rFonts w:cs="Arial"/>
              </w:rPr>
              <w:t xml:space="preserve"> y cursos.</w:t>
            </w:r>
            <w:r w:rsidR="007C69B2">
              <w:rPr>
                <w:rFonts w:cs="Arial"/>
              </w:rPr>
              <w:br/>
            </w:r>
            <w:r w:rsidR="00D53BDE">
              <w:rPr>
                <w:rFonts w:cs="Arial"/>
              </w:rPr>
              <w:t>O</w:t>
            </w:r>
            <w:r w:rsidR="007C69B2">
              <w:rPr>
                <w:rFonts w:cs="Arial"/>
              </w:rPr>
              <w:t>rganización de turnos y suplencias dentro del personal.</w:t>
            </w:r>
            <w:r w:rsidR="002A080A">
              <w:rPr>
                <w:rFonts w:ascii="Arial" w:hAnsi="Arial" w:cs="Arial"/>
                <w:sz w:val="20"/>
                <w:szCs w:val="20"/>
              </w:rPr>
              <w:br/>
            </w:r>
            <w:r w:rsidR="007C69B2">
              <w:t>Realización de g</w:t>
            </w:r>
            <w:r>
              <w:t xml:space="preserve">erenciamiento de viajes, autorizaciones de salida de vehículos y/o en convoy. </w:t>
            </w:r>
            <w:r w:rsidR="008948B1">
              <w:t xml:space="preserve">Chequeo de cumplimientos en las gerencias. </w:t>
            </w:r>
            <w:r>
              <w:t xml:space="preserve">Confección de reportes e </w:t>
            </w:r>
            <w:r w:rsidR="00FA330E">
              <w:t>indicadores de performance (KPI</w:t>
            </w:r>
            <w:r>
              <w:t xml:space="preserve">) para Argentina, Chile &amp; Bolivia, para la compañía </w:t>
            </w:r>
            <w:proofErr w:type="spellStart"/>
            <w:r w:rsidRPr="00284FF7">
              <w:rPr>
                <w:b/>
                <w:i/>
              </w:rPr>
              <w:t>Schlumberger</w:t>
            </w:r>
            <w:proofErr w:type="spellEnd"/>
            <w:r>
              <w:t>.</w:t>
            </w:r>
            <w:r w:rsidR="002A080A">
              <w:br/>
            </w:r>
            <w:r w:rsidR="002A080A" w:rsidRPr="008948B1">
              <w:rPr>
                <w:rFonts w:cs="Arial"/>
              </w:rPr>
              <w:t>Mantener en orden equipo y sitio de trabajo, reportando cualquier anomalía.</w:t>
            </w:r>
            <w:r w:rsidR="002A080A" w:rsidRPr="008948B1">
              <w:br/>
            </w:r>
            <w:r w:rsidR="002A080A" w:rsidRPr="008948B1">
              <w:rPr>
                <w:rFonts w:cs="Arial"/>
              </w:rPr>
              <w:t>Realiza</w:t>
            </w:r>
            <w:r w:rsidR="007C69B2" w:rsidRPr="008948B1">
              <w:rPr>
                <w:rFonts w:cs="Arial"/>
              </w:rPr>
              <w:t>r</w:t>
            </w:r>
            <w:r w:rsidR="002A080A" w:rsidRPr="008948B1">
              <w:rPr>
                <w:rFonts w:cs="Arial"/>
              </w:rPr>
              <w:t xml:space="preserve"> tarea</w:t>
            </w:r>
            <w:r w:rsidR="007C69B2" w:rsidRPr="008948B1">
              <w:rPr>
                <w:rFonts w:cs="Arial"/>
              </w:rPr>
              <w:t>s</w:t>
            </w:r>
            <w:r w:rsidR="002A080A" w:rsidRPr="008948B1">
              <w:rPr>
                <w:rFonts w:cs="Arial"/>
              </w:rPr>
              <w:t xml:space="preserve"> </w:t>
            </w:r>
            <w:r w:rsidR="008948B1" w:rsidRPr="008948B1">
              <w:rPr>
                <w:rFonts w:cs="Arial"/>
              </w:rPr>
              <w:t>afines</w:t>
            </w:r>
            <w:r w:rsidR="002A080A" w:rsidRPr="008948B1">
              <w:rPr>
                <w:rFonts w:cs="Arial"/>
              </w:rPr>
              <w:t xml:space="preserve"> que me</w:t>
            </w:r>
            <w:r w:rsidR="007C69B2" w:rsidRPr="008948B1">
              <w:rPr>
                <w:rFonts w:cs="Arial"/>
              </w:rPr>
              <w:t xml:space="preserve"> hayan </w:t>
            </w:r>
            <w:r w:rsidR="002A080A" w:rsidRPr="008948B1">
              <w:rPr>
                <w:rFonts w:cs="Arial"/>
              </w:rPr>
              <w:t>s</w:t>
            </w:r>
            <w:r w:rsidR="007C69B2" w:rsidRPr="008948B1">
              <w:rPr>
                <w:rFonts w:cs="Arial"/>
              </w:rPr>
              <w:t>ido</w:t>
            </w:r>
            <w:r w:rsidR="002A080A" w:rsidRPr="008948B1">
              <w:rPr>
                <w:rFonts w:cs="Arial"/>
              </w:rPr>
              <w:t xml:space="preserve"> asignada</w:t>
            </w:r>
            <w:r w:rsidR="007C69B2" w:rsidRPr="008948B1">
              <w:rPr>
                <w:rFonts w:cs="Arial"/>
              </w:rPr>
              <w:t>s</w:t>
            </w:r>
            <w:r w:rsidR="002A080A" w:rsidRPr="008948B1">
              <w:rPr>
                <w:rFonts w:cs="Arial"/>
              </w:rPr>
              <w:t>.</w:t>
            </w:r>
            <w:r>
              <w:br/>
            </w:r>
            <w:r>
              <w:br/>
              <w:t xml:space="preserve">Referencia: </w:t>
            </w:r>
            <w:r w:rsidR="004B6BFE">
              <w:t xml:space="preserve">Lic. </w:t>
            </w:r>
            <w:r>
              <w:t>Marcelo Kisielewicz,</w:t>
            </w:r>
            <w:r w:rsidRPr="00284FF7">
              <w:t xml:space="preserve"> Gerente</w:t>
            </w:r>
            <w:r w:rsidR="008948B1">
              <w:t xml:space="preserve"> Manager</w:t>
            </w:r>
            <w:r w:rsidRPr="00284FF7">
              <w:t xml:space="preserve"> de Higiene &amp; Seguridad en el Trabajo</w:t>
            </w:r>
            <w:r>
              <w:br/>
              <w:t>Cel.: 15-54161353</w:t>
            </w:r>
            <w:r w:rsidR="008948B1">
              <w:br/>
            </w:r>
          </w:p>
          <w:p w:rsidR="006A39DC" w:rsidRPr="00284FF7" w:rsidRDefault="00565C0C" w:rsidP="009722C9">
            <w:pPr>
              <w:pStyle w:val="Listaconvietas"/>
              <w:numPr>
                <w:ilvl w:val="0"/>
                <w:numId w:val="31"/>
              </w:numPr>
            </w:pPr>
            <w:r w:rsidRPr="00284FF7">
              <w:t>Operadora Telefónica</w:t>
            </w:r>
            <w:r w:rsidR="001234D6" w:rsidRPr="00284FF7">
              <w:t xml:space="preserve"> | </w:t>
            </w:r>
            <w:sdt>
              <w:sdtPr>
                <w:id w:val="326177524"/>
                <w:placeholder>
                  <w:docPart w:val="C6A9558064294F0AB62AE009E9938A27"/>
                </w:placeholder>
              </w:sdtPr>
              <w:sdtContent>
                <w:r w:rsidRPr="009722C9">
                  <w:rPr>
                    <w:b/>
                    <w:color w:val="94B6D2" w:themeColor="accent1"/>
                    <w:spacing w:val="30"/>
                  </w:rPr>
                  <w:t>Empresa: NTB</w:t>
                </w:r>
              </w:sdtContent>
            </w:sdt>
          </w:p>
          <w:p w:rsidR="006A39DC" w:rsidRPr="00284FF7" w:rsidRDefault="00565C0C" w:rsidP="00565C0C">
            <w:pPr>
              <w:pStyle w:val="Prrafodelista"/>
              <w:rPr>
                <w:sz w:val="24"/>
                <w:szCs w:val="24"/>
              </w:rPr>
            </w:pPr>
            <w:r w:rsidRPr="00284FF7">
              <w:rPr>
                <w:sz w:val="24"/>
                <w:szCs w:val="24"/>
              </w:rPr>
              <w:t>2009–2010</w:t>
            </w:r>
          </w:p>
          <w:p w:rsidR="006A39DC" w:rsidRDefault="00C86676" w:rsidP="00565C0C">
            <w:pPr>
              <w:pStyle w:val="Listaconvietas"/>
              <w:numPr>
                <w:ilvl w:val="0"/>
                <w:numId w:val="0"/>
              </w:numPr>
              <w:ind w:left="720"/>
            </w:pPr>
            <w:r w:rsidRPr="00CE2EC7">
              <w:rPr>
                <w:i/>
                <w:u w:val="single"/>
              </w:rPr>
              <w:t>Tareas realizadas</w:t>
            </w:r>
            <w:r>
              <w:br/>
            </w:r>
            <w:r w:rsidR="00565C0C" w:rsidRPr="00E50711">
              <w:t xml:space="preserve">Venta de nuevas líneas telefónicas e internet móvil para clientes de la empresa </w:t>
            </w:r>
            <w:r w:rsidR="00565C0C" w:rsidRPr="00C86676">
              <w:rPr>
                <w:b/>
                <w:i/>
              </w:rPr>
              <w:t>CLARO</w:t>
            </w:r>
            <w:r w:rsidR="00565C0C" w:rsidRPr="00E50711">
              <w:t>.</w:t>
            </w:r>
            <w:r w:rsidR="0075094D">
              <w:t xml:space="preserve"> Recupero de clientes. Búsqueda de nuevos clientes.</w:t>
            </w:r>
          </w:p>
          <w:p w:rsidR="001C7AEB" w:rsidRPr="00D95AD3" w:rsidRDefault="002539CD" w:rsidP="00D95AD3">
            <w:pPr>
              <w:pStyle w:val="Listaconvietas"/>
              <w:numPr>
                <w:ilvl w:val="0"/>
                <w:numId w:val="0"/>
              </w:numPr>
              <w:ind w:left="720"/>
            </w:pPr>
            <w:r w:rsidRPr="002539CD">
              <w:t>Referencia:</w:t>
            </w:r>
            <w:r>
              <w:t xml:space="preserve"> Sofía </w:t>
            </w:r>
            <w:proofErr w:type="spellStart"/>
            <w:r>
              <w:t>Recalt</w:t>
            </w:r>
            <w:proofErr w:type="spellEnd"/>
            <w:r w:rsidR="00284FF7">
              <w:t>, Supervisora</w:t>
            </w:r>
            <w:r>
              <w:br/>
            </w:r>
            <w:r>
              <w:lastRenderedPageBreak/>
              <w:t>Cel.: 15-57645362</w:t>
            </w:r>
          </w:p>
        </w:tc>
      </w:tr>
    </w:tbl>
    <w:p w:rsidR="006A39DC" w:rsidRDefault="006A39DC">
      <w:pPr>
        <w:spacing w:after="200" w:line="276" w:lineRule="auto"/>
      </w:pPr>
    </w:p>
    <w:sectPr w:rsidR="006A39DC" w:rsidSect="00A33A96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709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5B7" w:rsidRDefault="009675B7">
      <w:pPr>
        <w:spacing w:after="0" w:line="240" w:lineRule="auto"/>
      </w:pPr>
      <w:r>
        <w:separator/>
      </w:r>
    </w:p>
  </w:endnote>
  <w:endnote w:type="continuationSeparator" w:id="0">
    <w:p w:rsidR="009675B7" w:rsidRDefault="00967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9DC" w:rsidRDefault="006A39DC"/>
  <w:p w:rsidR="006A39DC" w:rsidRDefault="001234D6">
    <w:pPr>
      <w:pStyle w:val="Piedepginapar"/>
    </w:pPr>
    <w:r>
      <w:t xml:space="preserve">Página </w:t>
    </w:r>
    <w:fldSimple w:instr=" PAGE   \* MERGEFORMAT ">
      <w:r>
        <w:rPr>
          <w:noProof/>
          <w:sz w:val="24"/>
          <w:szCs w:val="24"/>
        </w:rPr>
        <w:t>2</w:t>
      </w:r>
    </w:fldSimple>
  </w:p>
  <w:p w:rsidR="006A39DC" w:rsidRDefault="006A39D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9DC" w:rsidRDefault="006A39DC"/>
  <w:p w:rsidR="006A39DC" w:rsidRDefault="001234D6">
    <w:pPr>
      <w:pStyle w:val="Piedepginaimpar"/>
    </w:pPr>
    <w:r>
      <w:t xml:space="preserve">Página </w:t>
    </w:r>
    <w:fldSimple w:instr=" PAGE   \* MERGEFORMAT ">
      <w:r w:rsidR="00963207" w:rsidRPr="00963207">
        <w:rPr>
          <w:noProof/>
          <w:sz w:val="24"/>
          <w:szCs w:val="24"/>
        </w:rPr>
        <w:t>2</w:t>
      </w:r>
    </w:fldSimple>
  </w:p>
  <w:p w:rsidR="006A39DC" w:rsidRDefault="006A39D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5B7" w:rsidRDefault="009675B7">
      <w:pPr>
        <w:spacing w:after="0" w:line="240" w:lineRule="auto"/>
      </w:pPr>
      <w:r>
        <w:separator/>
      </w:r>
    </w:p>
  </w:footnote>
  <w:footnote w:type="continuationSeparator" w:id="0">
    <w:p w:rsidR="009675B7" w:rsidRDefault="00967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Cs w:val="20"/>
      </w:rPr>
      <w:id w:val="5327404"/>
      <w:placeholder>
        <w:docPart w:val="CA71B6900821495DBE736D3F32D004C6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6A39DC" w:rsidRDefault="00A9625E">
        <w:pPr>
          <w:pStyle w:val="Encabezadopar"/>
          <w:rPr>
            <w:szCs w:val="20"/>
          </w:rPr>
        </w:pPr>
        <w:r>
          <w:rPr>
            <w:szCs w:val="20"/>
            <w:lang w:val="es-AR"/>
          </w:rPr>
          <w:t>CURRICULUM VITAE</w:t>
        </w:r>
      </w:p>
    </w:sdtContent>
  </w:sdt>
  <w:p w:rsidR="006A39DC" w:rsidRDefault="006A39D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Cs w:val="20"/>
      </w:rPr>
      <w:alias w:val="Autor"/>
      <w:id w:val="5384246"/>
      <w:placeholder>
        <w:docPart w:val="83164AA3FFA34B1797F657169DD05F56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6A39DC" w:rsidRDefault="00A9625E">
        <w:pPr>
          <w:pStyle w:val="Encabezadoimpar"/>
          <w:rPr>
            <w:szCs w:val="20"/>
          </w:rPr>
        </w:pPr>
        <w:r>
          <w:rPr>
            <w:szCs w:val="20"/>
            <w:lang w:val="es-AR"/>
          </w:rPr>
          <w:t>CURRICULUM VITAE</w:t>
        </w:r>
      </w:p>
    </w:sdtContent>
  </w:sdt>
  <w:p w:rsidR="006A39DC" w:rsidRDefault="006A39D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00B5121"/>
    <w:multiLevelType w:val="hybridMultilevel"/>
    <w:tmpl w:val="44608996"/>
    <w:lvl w:ilvl="0" w:tplc="2C0A000D">
      <w:start w:val="1"/>
      <w:numFmt w:val="bullet"/>
      <w:lvlText w:val=""/>
      <w:lvlJc w:val="left"/>
      <w:pPr>
        <w:ind w:left="73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6">
    <w:nsid w:val="04166DA0"/>
    <w:multiLevelType w:val="hybridMultilevel"/>
    <w:tmpl w:val="D64CE28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5511B6B"/>
    <w:multiLevelType w:val="hybridMultilevel"/>
    <w:tmpl w:val="F802148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A227B56"/>
    <w:multiLevelType w:val="hybridMultilevel"/>
    <w:tmpl w:val="1E4ED8E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D05F84"/>
    <w:multiLevelType w:val="hybridMultilevel"/>
    <w:tmpl w:val="BF8015A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A44BFA"/>
    <w:multiLevelType w:val="hybridMultilevel"/>
    <w:tmpl w:val="EC0C11D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BB449F"/>
    <w:multiLevelType w:val="hybridMultilevel"/>
    <w:tmpl w:val="3F340B7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D629CC"/>
    <w:multiLevelType w:val="hybridMultilevel"/>
    <w:tmpl w:val="D49617A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102A9"/>
    <w:multiLevelType w:val="hybridMultilevel"/>
    <w:tmpl w:val="5BF407B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C880799"/>
    <w:multiLevelType w:val="hybridMultilevel"/>
    <w:tmpl w:val="8AFA17A8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93146A5"/>
    <w:multiLevelType w:val="hybridMultilevel"/>
    <w:tmpl w:val="35EABB0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883E37"/>
    <w:multiLevelType w:val="hybridMultilevel"/>
    <w:tmpl w:val="E1DC33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644D3E"/>
    <w:multiLevelType w:val="hybridMultilevel"/>
    <w:tmpl w:val="2CFE7A1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1E1828"/>
    <w:multiLevelType w:val="hybridMultilevel"/>
    <w:tmpl w:val="E220A3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>
    <w:nsid w:val="69466790"/>
    <w:multiLevelType w:val="hybridMultilevel"/>
    <w:tmpl w:val="3976D14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AD42CD"/>
    <w:multiLevelType w:val="hybridMultilevel"/>
    <w:tmpl w:val="72D27E36"/>
    <w:lvl w:ilvl="0" w:tplc="606469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4B6D2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0C784C"/>
    <w:multiLevelType w:val="hybridMultilevel"/>
    <w:tmpl w:val="9536CB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F81B18"/>
    <w:multiLevelType w:val="hybridMultilevel"/>
    <w:tmpl w:val="BC4E91D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4"/>
  </w:num>
  <w:num w:numId="12">
    <w:abstractNumId w:val="20"/>
  </w:num>
  <w:num w:numId="13">
    <w:abstractNumId w:val="4"/>
  </w:num>
  <w:num w:numId="14">
    <w:abstractNumId w:val="15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20"/>
  </w:num>
  <w:num w:numId="21">
    <w:abstractNumId w:val="15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4"/>
  </w:num>
  <w:num w:numId="27">
    <w:abstractNumId w:val="20"/>
  </w:num>
  <w:num w:numId="28">
    <w:abstractNumId w:val="22"/>
  </w:num>
  <w:num w:numId="29">
    <w:abstractNumId w:val="21"/>
  </w:num>
  <w:num w:numId="30">
    <w:abstractNumId w:val="24"/>
  </w:num>
  <w:num w:numId="31">
    <w:abstractNumId w:val="17"/>
  </w:num>
  <w:num w:numId="32">
    <w:abstractNumId w:val="6"/>
  </w:num>
  <w:num w:numId="33">
    <w:abstractNumId w:val="18"/>
  </w:num>
  <w:num w:numId="34">
    <w:abstractNumId w:val="7"/>
  </w:num>
  <w:num w:numId="35">
    <w:abstractNumId w:val="23"/>
  </w:num>
  <w:num w:numId="36">
    <w:abstractNumId w:val="10"/>
  </w:num>
  <w:num w:numId="37">
    <w:abstractNumId w:val="11"/>
  </w:num>
  <w:num w:numId="38">
    <w:abstractNumId w:val="8"/>
  </w:num>
  <w:num w:numId="39">
    <w:abstractNumId w:val="13"/>
  </w:num>
  <w:num w:numId="40">
    <w:abstractNumId w:val="12"/>
  </w:num>
  <w:num w:numId="41">
    <w:abstractNumId w:val="16"/>
  </w:num>
  <w:num w:numId="42">
    <w:abstractNumId w:val="5"/>
  </w:num>
  <w:num w:numId="43">
    <w:abstractNumId w:val="19"/>
  </w:num>
  <w:num w:numId="4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A97EC2"/>
    <w:rsid w:val="0005382A"/>
    <w:rsid w:val="0008455B"/>
    <w:rsid w:val="00087C1A"/>
    <w:rsid w:val="000F67BA"/>
    <w:rsid w:val="0010723F"/>
    <w:rsid w:val="001117BF"/>
    <w:rsid w:val="001167BA"/>
    <w:rsid w:val="001234D6"/>
    <w:rsid w:val="00127CCA"/>
    <w:rsid w:val="00142955"/>
    <w:rsid w:val="00142FD1"/>
    <w:rsid w:val="00143C5F"/>
    <w:rsid w:val="001752C9"/>
    <w:rsid w:val="00180A78"/>
    <w:rsid w:val="001B2B91"/>
    <w:rsid w:val="001B3CC8"/>
    <w:rsid w:val="001B4110"/>
    <w:rsid w:val="001C7AEB"/>
    <w:rsid w:val="001D0455"/>
    <w:rsid w:val="001E1F6A"/>
    <w:rsid w:val="001E6E54"/>
    <w:rsid w:val="001F1DFB"/>
    <w:rsid w:val="00214A28"/>
    <w:rsid w:val="00226BCC"/>
    <w:rsid w:val="002539CD"/>
    <w:rsid w:val="00284410"/>
    <w:rsid w:val="00284FF7"/>
    <w:rsid w:val="00295443"/>
    <w:rsid w:val="002A080A"/>
    <w:rsid w:val="002A7CF8"/>
    <w:rsid w:val="002B312A"/>
    <w:rsid w:val="002B620E"/>
    <w:rsid w:val="002F295E"/>
    <w:rsid w:val="00302B42"/>
    <w:rsid w:val="003B4B35"/>
    <w:rsid w:val="003B74DF"/>
    <w:rsid w:val="003C50CB"/>
    <w:rsid w:val="003D1DA6"/>
    <w:rsid w:val="003E669B"/>
    <w:rsid w:val="003E7122"/>
    <w:rsid w:val="00403B60"/>
    <w:rsid w:val="00404F62"/>
    <w:rsid w:val="004053B2"/>
    <w:rsid w:val="00405595"/>
    <w:rsid w:val="004157D8"/>
    <w:rsid w:val="00430DB6"/>
    <w:rsid w:val="00436AE7"/>
    <w:rsid w:val="0044263C"/>
    <w:rsid w:val="004538B7"/>
    <w:rsid w:val="0046559A"/>
    <w:rsid w:val="00467983"/>
    <w:rsid w:val="00470A17"/>
    <w:rsid w:val="004A0B72"/>
    <w:rsid w:val="004A5EB5"/>
    <w:rsid w:val="004B6BFE"/>
    <w:rsid w:val="004C3260"/>
    <w:rsid w:val="004D3B7B"/>
    <w:rsid w:val="004E4814"/>
    <w:rsid w:val="004F63F0"/>
    <w:rsid w:val="004F7889"/>
    <w:rsid w:val="00534537"/>
    <w:rsid w:val="00540E8F"/>
    <w:rsid w:val="00565C0C"/>
    <w:rsid w:val="00572826"/>
    <w:rsid w:val="00586338"/>
    <w:rsid w:val="005B79AB"/>
    <w:rsid w:val="005C1843"/>
    <w:rsid w:val="005D4833"/>
    <w:rsid w:val="005E7B7C"/>
    <w:rsid w:val="006038D9"/>
    <w:rsid w:val="0063096C"/>
    <w:rsid w:val="00641321"/>
    <w:rsid w:val="0065461E"/>
    <w:rsid w:val="0068484C"/>
    <w:rsid w:val="00692B96"/>
    <w:rsid w:val="006970B9"/>
    <w:rsid w:val="006A39DC"/>
    <w:rsid w:val="006A63AB"/>
    <w:rsid w:val="006B134A"/>
    <w:rsid w:val="006D55CC"/>
    <w:rsid w:val="0070131F"/>
    <w:rsid w:val="00704894"/>
    <w:rsid w:val="007057D9"/>
    <w:rsid w:val="0070616B"/>
    <w:rsid w:val="007064B8"/>
    <w:rsid w:val="00711347"/>
    <w:rsid w:val="007147FB"/>
    <w:rsid w:val="00722E71"/>
    <w:rsid w:val="007244C1"/>
    <w:rsid w:val="00733A50"/>
    <w:rsid w:val="0075094D"/>
    <w:rsid w:val="00750CE3"/>
    <w:rsid w:val="00765271"/>
    <w:rsid w:val="00785BE5"/>
    <w:rsid w:val="007960B7"/>
    <w:rsid w:val="007961B6"/>
    <w:rsid w:val="00796662"/>
    <w:rsid w:val="007A3292"/>
    <w:rsid w:val="007C38E8"/>
    <w:rsid w:val="007C69B2"/>
    <w:rsid w:val="007D041E"/>
    <w:rsid w:val="007F0EC1"/>
    <w:rsid w:val="00815722"/>
    <w:rsid w:val="0088753D"/>
    <w:rsid w:val="0089002A"/>
    <w:rsid w:val="008948B1"/>
    <w:rsid w:val="008A0230"/>
    <w:rsid w:val="008A7C64"/>
    <w:rsid w:val="008A7DA9"/>
    <w:rsid w:val="008B1114"/>
    <w:rsid w:val="008C525B"/>
    <w:rsid w:val="008C549C"/>
    <w:rsid w:val="008D1658"/>
    <w:rsid w:val="008D4CFD"/>
    <w:rsid w:val="008F1773"/>
    <w:rsid w:val="008F5DA9"/>
    <w:rsid w:val="00902D0C"/>
    <w:rsid w:val="009156B0"/>
    <w:rsid w:val="00921E64"/>
    <w:rsid w:val="009327C9"/>
    <w:rsid w:val="00956097"/>
    <w:rsid w:val="009578C9"/>
    <w:rsid w:val="00957FB8"/>
    <w:rsid w:val="00963207"/>
    <w:rsid w:val="00964A6C"/>
    <w:rsid w:val="00965CFF"/>
    <w:rsid w:val="00966A32"/>
    <w:rsid w:val="009675B7"/>
    <w:rsid w:val="0097098E"/>
    <w:rsid w:val="00971F82"/>
    <w:rsid w:val="009722C9"/>
    <w:rsid w:val="00975918"/>
    <w:rsid w:val="00982B4F"/>
    <w:rsid w:val="009856D1"/>
    <w:rsid w:val="009B77BC"/>
    <w:rsid w:val="009C2153"/>
    <w:rsid w:val="00A10504"/>
    <w:rsid w:val="00A17CB1"/>
    <w:rsid w:val="00A26E89"/>
    <w:rsid w:val="00A338D9"/>
    <w:rsid w:val="00A33A96"/>
    <w:rsid w:val="00A56B13"/>
    <w:rsid w:val="00A64F65"/>
    <w:rsid w:val="00A9625E"/>
    <w:rsid w:val="00A97EC2"/>
    <w:rsid w:val="00A97FBA"/>
    <w:rsid w:val="00AA5749"/>
    <w:rsid w:val="00AA71AA"/>
    <w:rsid w:val="00AB62EB"/>
    <w:rsid w:val="00AE11DA"/>
    <w:rsid w:val="00AF0C5F"/>
    <w:rsid w:val="00B14E9C"/>
    <w:rsid w:val="00B16F83"/>
    <w:rsid w:val="00B4649C"/>
    <w:rsid w:val="00B64009"/>
    <w:rsid w:val="00B94C22"/>
    <w:rsid w:val="00BB053E"/>
    <w:rsid w:val="00BB0C84"/>
    <w:rsid w:val="00BF0A29"/>
    <w:rsid w:val="00BF5764"/>
    <w:rsid w:val="00C10B57"/>
    <w:rsid w:val="00C2137A"/>
    <w:rsid w:val="00C258A2"/>
    <w:rsid w:val="00C36E20"/>
    <w:rsid w:val="00C611E0"/>
    <w:rsid w:val="00C763AA"/>
    <w:rsid w:val="00C86676"/>
    <w:rsid w:val="00CA461A"/>
    <w:rsid w:val="00CC6227"/>
    <w:rsid w:val="00CC783B"/>
    <w:rsid w:val="00CD5073"/>
    <w:rsid w:val="00CE2EC7"/>
    <w:rsid w:val="00D25F29"/>
    <w:rsid w:val="00D4723D"/>
    <w:rsid w:val="00D53BDE"/>
    <w:rsid w:val="00D858AB"/>
    <w:rsid w:val="00D95AD3"/>
    <w:rsid w:val="00DA0808"/>
    <w:rsid w:val="00DA32DD"/>
    <w:rsid w:val="00DB2A43"/>
    <w:rsid w:val="00DC7D9D"/>
    <w:rsid w:val="00DD1E48"/>
    <w:rsid w:val="00E05652"/>
    <w:rsid w:val="00E1502E"/>
    <w:rsid w:val="00E20838"/>
    <w:rsid w:val="00E211ED"/>
    <w:rsid w:val="00E41E5D"/>
    <w:rsid w:val="00E7008B"/>
    <w:rsid w:val="00E75F65"/>
    <w:rsid w:val="00EA032E"/>
    <w:rsid w:val="00EA26E3"/>
    <w:rsid w:val="00EC1912"/>
    <w:rsid w:val="00ED43B9"/>
    <w:rsid w:val="00ED5FBF"/>
    <w:rsid w:val="00EF04DA"/>
    <w:rsid w:val="00EF1FEF"/>
    <w:rsid w:val="00EF7784"/>
    <w:rsid w:val="00F0430F"/>
    <w:rsid w:val="00F07DE8"/>
    <w:rsid w:val="00F35D51"/>
    <w:rsid w:val="00F4050A"/>
    <w:rsid w:val="00F40CD6"/>
    <w:rsid w:val="00F469D6"/>
    <w:rsid w:val="00F54ABF"/>
    <w:rsid w:val="00F56A8B"/>
    <w:rsid w:val="00F651D7"/>
    <w:rsid w:val="00F6620F"/>
    <w:rsid w:val="00F82939"/>
    <w:rsid w:val="00F85A5C"/>
    <w:rsid w:val="00F87C6A"/>
    <w:rsid w:val="00F93C8E"/>
    <w:rsid w:val="00FA330E"/>
    <w:rsid w:val="00FD0B78"/>
    <w:rsid w:val="00FD0F44"/>
    <w:rsid w:val="00FD36E0"/>
    <w:rsid w:val="00FE3767"/>
    <w:rsid w:val="00FE5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 fillcolor="white">
      <v:fill color="white"/>
    </o:shapedefaults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Ttulo">
    <w:name w:val="Title"/>
    <w:basedOn w:val="Normal"/>
    <w:link w:val="Ttul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y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70AFE756F3453392DE04734681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175DE-71B9-4A2A-B494-6273B2DCA6AA}"/>
      </w:docPartPr>
      <w:docPartBody>
        <w:p w:rsidR="00BB5422" w:rsidRDefault="00AB05BC">
          <w:pPr>
            <w:pStyle w:val="D470AFE756F3453392DE04734681FDAD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C6A9558064294F0AB62AE009E9938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F8EF4-9D50-4885-8648-38C6D6487858}"/>
      </w:docPartPr>
      <w:docPartBody>
        <w:p w:rsidR="00BB5422" w:rsidRDefault="00AB05BC">
          <w:pPr>
            <w:pStyle w:val="C6A9558064294F0AB62AE009E9938A2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CA71B6900821495DBE736D3F32D00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F77B0-F48A-473E-98A8-7D3CD556F62D}"/>
      </w:docPartPr>
      <w:docPartBody>
        <w:p w:rsidR="00BB5422" w:rsidRDefault="00AB05BC">
          <w:pPr>
            <w:pStyle w:val="CA71B6900821495DBE736D3F32D004C6"/>
          </w:pPr>
          <w:r>
            <w:rPr>
              <w:szCs w:val="20"/>
            </w:rPr>
            <w:t>[Escriba el nombre del autor]</w:t>
          </w:r>
        </w:p>
      </w:docPartBody>
    </w:docPart>
    <w:docPart>
      <w:docPartPr>
        <w:name w:val="83164AA3FFA34B1797F657169DD05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BD86C-EDFF-4921-BC4E-711E4C50ED32}"/>
      </w:docPartPr>
      <w:docPartBody>
        <w:p w:rsidR="00BB5422" w:rsidRDefault="00AB05BC">
          <w:pPr>
            <w:pStyle w:val="83164AA3FFA34B1797F657169DD05F56"/>
          </w:pPr>
          <w:r>
            <w:rPr>
              <w:szCs w:val="20"/>
            </w:rPr>
            <w:t>[Escriba el nombre del autor]</w:t>
          </w:r>
        </w:p>
      </w:docPartBody>
    </w:docPart>
    <w:docPart>
      <w:docPartPr>
        <w:name w:val="18BC1AED30FE47E39BA4EE31D4177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90F67-94A4-44D1-8FB3-224A5636D87A}"/>
      </w:docPartPr>
      <w:docPartBody>
        <w:p w:rsidR="00C232BE" w:rsidRDefault="00507197" w:rsidP="00507197">
          <w:pPr>
            <w:pStyle w:val="18BC1AED30FE47E39BA4EE31D4177995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B2A1021203C9477CA5BB5EC0D2E12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01752-7448-46C5-A5CA-9C91E02ABE73}"/>
      </w:docPartPr>
      <w:docPartBody>
        <w:p w:rsidR="00CF51C1" w:rsidRDefault="00AB3906" w:rsidP="00AB3906">
          <w:pPr>
            <w:pStyle w:val="B2A1021203C9477CA5BB5EC0D2E12579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85209C2155074F5DABE02B4FFC0A9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9FCB2-C0B4-436C-AA27-B07C2A52FED6}"/>
      </w:docPartPr>
      <w:docPartBody>
        <w:p w:rsidR="003E310A" w:rsidRDefault="003D0151" w:rsidP="003D0151">
          <w:pPr>
            <w:pStyle w:val="85209C2155074F5DABE02B4FFC0A915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8898D9C765B74517BA6E94E3C9477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584A1-70AD-4B04-B608-C5D74F853DCC}"/>
      </w:docPartPr>
      <w:docPartBody>
        <w:p w:rsidR="00045574" w:rsidRDefault="00125B78" w:rsidP="00125B78">
          <w:pPr>
            <w:pStyle w:val="8898D9C765B74517BA6E94E3C9477C42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B05BC"/>
    <w:rsid w:val="00045574"/>
    <w:rsid w:val="0009113E"/>
    <w:rsid w:val="000A3F95"/>
    <w:rsid w:val="000D2882"/>
    <w:rsid w:val="000E37C0"/>
    <w:rsid w:val="000F2691"/>
    <w:rsid w:val="001058A4"/>
    <w:rsid w:val="00125B78"/>
    <w:rsid w:val="0015507B"/>
    <w:rsid w:val="00207401"/>
    <w:rsid w:val="002B71CC"/>
    <w:rsid w:val="0034324F"/>
    <w:rsid w:val="00357B4F"/>
    <w:rsid w:val="003D0151"/>
    <w:rsid w:val="003D5BAE"/>
    <w:rsid w:val="003E310A"/>
    <w:rsid w:val="003F0EB7"/>
    <w:rsid w:val="00507197"/>
    <w:rsid w:val="005D1163"/>
    <w:rsid w:val="005D2861"/>
    <w:rsid w:val="006A0E30"/>
    <w:rsid w:val="006F216E"/>
    <w:rsid w:val="00A70090"/>
    <w:rsid w:val="00A76D9D"/>
    <w:rsid w:val="00AB05BC"/>
    <w:rsid w:val="00AB3906"/>
    <w:rsid w:val="00AB48E4"/>
    <w:rsid w:val="00AC1F62"/>
    <w:rsid w:val="00AF0E55"/>
    <w:rsid w:val="00B53A29"/>
    <w:rsid w:val="00B92909"/>
    <w:rsid w:val="00BB5422"/>
    <w:rsid w:val="00BF1A12"/>
    <w:rsid w:val="00C17DEF"/>
    <w:rsid w:val="00C232BE"/>
    <w:rsid w:val="00C41DE9"/>
    <w:rsid w:val="00CF51C1"/>
    <w:rsid w:val="00D134AB"/>
    <w:rsid w:val="00D50335"/>
    <w:rsid w:val="00E5341A"/>
    <w:rsid w:val="00ED2B15"/>
    <w:rsid w:val="00F27789"/>
    <w:rsid w:val="00F473CF"/>
    <w:rsid w:val="00F711D6"/>
    <w:rsid w:val="00FE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4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BB5422"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D470AFE756F3453392DE04734681FDAD">
    <w:name w:val="D470AFE756F3453392DE04734681FDAD"/>
    <w:rsid w:val="00BB5422"/>
  </w:style>
  <w:style w:type="paragraph" w:customStyle="1" w:styleId="4326EFE2188249DE91CBFB86A293A8FC">
    <w:name w:val="4326EFE2188249DE91CBFB86A293A8FC"/>
    <w:rsid w:val="00BB5422"/>
  </w:style>
  <w:style w:type="paragraph" w:customStyle="1" w:styleId="D1AFA3D71C5641B4A323761D72B13FDE">
    <w:name w:val="D1AFA3D71C5641B4A323761D72B13FDE"/>
    <w:rsid w:val="00BB5422"/>
  </w:style>
  <w:style w:type="paragraph" w:customStyle="1" w:styleId="26D1910AA09446C9AEFCAD2DB9EEB1AE">
    <w:name w:val="26D1910AA09446C9AEFCAD2DB9EEB1AE"/>
    <w:rsid w:val="00BB5422"/>
  </w:style>
  <w:style w:type="paragraph" w:customStyle="1" w:styleId="B0DB8393B0E84852948A7A6E812DD579">
    <w:name w:val="B0DB8393B0E84852948A7A6E812DD579"/>
    <w:rsid w:val="00BB5422"/>
  </w:style>
  <w:style w:type="paragraph" w:customStyle="1" w:styleId="8A3E8630B0FE4F3391433B91C1DE7F07">
    <w:name w:val="8A3E8630B0FE4F3391433B91C1DE7F07"/>
    <w:rsid w:val="00BB5422"/>
  </w:style>
  <w:style w:type="paragraph" w:customStyle="1" w:styleId="179D9106D1734789AC50CB3EF8970E7B">
    <w:name w:val="179D9106D1734789AC50CB3EF8970E7B"/>
    <w:rsid w:val="00BB5422"/>
  </w:style>
  <w:style w:type="paragraph" w:customStyle="1" w:styleId="86673BFEB181449F96D52730354DB87C">
    <w:name w:val="86673BFEB181449F96D52730354DB87C"/>
    <w:rsid w:val="00BB5422"/>
  </w:style>
  <w:style w:type="paragraph" w:customStyle="1" w:styleId="2957139CA1FF41C0BC13035C1F7D5793">
    <w:name w:val="2957139CA1FF41C0BC13035C1F7D5793"/>
    <w:rsid w:val="00BB5422"/>
  </w:style>
  <w:style w:type="paragraph" w:customStyle="1" w:styleId="58C7870F64824D6A91207598BD71CB60">
    <w:name w:val="58C7870F64824D6A91207598BD71CB60"/>
    <w:rsid w:val="00BB5422"/>
  </w:style>
  <w:style w:type="paragraph" w:customStyle="1" w:styleId="1FA8852363F14B00B274EC84193E8FDA">
    <w:name w:val="1FA8852363F14B00B274EC84193E8FDA"/>
    <w:rsid w:val="00BB5422"/>
  </w:style>
  <w:style w:type="paragraph" w:customStyle="1" w:styleId="978A0C777B1446BB8735F77B7741F421">
    <w:name w:val="978A0C777B1446BB8735F77B7741F421"/>
    <w:rsid w:val="00BB5422"/>
  </w:style>
  <w:style w:type="paragraph" w:customStyle="1" w:styleId="C6A9558064294F0AB62AE009E9938A27">
    <w:name w:val="C6A9558064294F0AB62AE009E9938A27"/>
    <w:rsid w:val="00BB5422"/>
  </w:style>
  <w:style w:type="paragraph" w:customStyle="1" w:styleId="C8CA362F6918455B87DAA589A3D3C7B3">
    <w:name w:val="C8CA362F6918455B87DAA589A3D3C7B3"/>
    <w:rsid w:val="00BB5422"/>
  </w:style>
  <w:style w:type="paragraph" w:customStyle="1" w:styleId="E1100B18CEB24E9080DF9E6886E37CAF">
    <w:name w:val="E1100B18CEB24E9080DF9E6886E37CAF"/>
    <w:rsid w:val="00BB5422"/>
  </w:style>
  <w:style w:type="paragraph" w:customStyle="1" w:styleId="A186FF18A3734BF5B469BBB5657365B8">
    <w:name w:val="A186FF18A3734BF5B469BBB5657365B8"/>
    <w:rsid w:val="00BB5422"/>
  </w:style>
  <w:style w:type="paragraph" w:customStyle="1" w:styleId="E10B5001C8394D0B8B5DAE911C619FA2">
    <w:name w:val="E10B5001C8394D0B8B5DAE911C619FA2"/>
    <w:rsid w:val="00BB5422"/>
  </w:style>
  <w:style w:type="paragraph" w:customStyle="1" w:styleId="CA71B6900821495DBE736D3F32D004C6">
    <w:name w:val="CA71B6900821495DBE736D3F32D004C6"/>
    <w:rsid w:val="00BB5422"/>
  </w:style>
  <w:style w:type="paragraph" w:customStyle="1" w:styleId="83164AA3FFA34B1797F657169DD05F56">
    <w:name w:val="83164AA3FFA34B1797F657169DD05F56"/>
    <w:rsid w:val="00BB5422"/>
  </w:style>
  <w:style w:type="paragraph" w:customStyle="1" w:styleId="18BC1AED30FE47E39BA4EE31D4177995">
    <w:name w:val="18BC1AED30FE47E39BA4EE31D4177995"/>
    <w:rsid w:val="00507197"/>
  </w:style>
  <w:style w:type="paragraph" w:customStyle="1" w:styleId="A4F0E3DE96FA4025A6C22259E250A37A">
    <w:name w:val="A4F0E3DE96FA4025A6C22259E250A37A"/>
    <w:rsid w:val="005D2861"/>
  </w:style>
  <w:style w:type="paragraph" w:customStyle="1" w:styleId="B2A1021203C9477CA5BB5EC0D2E12579">
    <w:name w:val="B2A1021203C9477CA5BB5EC0D2E12579"/>
    <w:rsid w:val="00AB3906"/>
  </w:style>
  <w:style w:type="paragraph" w:customStyle="1" w:styleId="85209C2155074F5DABE02B4FFC0A9157">
    <w:name w:val="85209C2155074F5DABE02B4FFC0A9157"/>
    <w:rsid w:val="003D0151"/>
  </w:style>
  <w:style w:type="paragraph" w:customStyle="1" w:styleId="8898D9C765B74517BA6E94E3C9477C42">
    <w:name w:val="8898D9C765B74517BA6E94E3C9477C42"/>
    <w:rsid w:val="00125B7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E19BB65-1694-4ECE-8E0C-CCCE0FBC0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ACDE8B-BC39-4613-9320-216FC637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669</TotalTime>
  <Pages>5</Pages>
  <Words>836</Words>
  <Characters>4598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(Median theme)</vt:lpstr>
      <vt:lpstr/>
    </vt:vector>
  </TitlesOfParts>
  <Company/>
  <LinksUpToDate>false</LinksUpToDate>
  <CharactersWithSpaces>5424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theme)</dc:title>
  <dc:creator>CURRICULUM VITAE</dc:creator>
  <cp:lastModifiedBy>Deby</cp:lastModifiedBy>
  <cp:revision>56</cp:revision>
  <cp:lastPrinted>2015-01-26T20:50:00Z</cp:lastPrinted>
  <dcterms:created xsi:type="dcterms:W3CDTF">2014-02-15T16:27:00Z</dcterms:created>
  <dcterms:modified xsi:type="dcterms:W3CDTF">2015-06-30T00:39:00Z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