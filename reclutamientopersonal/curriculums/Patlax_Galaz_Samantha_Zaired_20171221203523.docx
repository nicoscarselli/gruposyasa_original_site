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3676"/>
        <w:gridCol w:w="6502"/>
      </w:tblGrid>
      <w:tr w:rsidR="002C2CDD" w:rsidRPr="00333CD3" w:rsidTr="007116C1">
        <w:tc>
          <w:tcPr>
            <w:tcW w:w="3676" w:type="dxa"/>
            <w:tcMar>
              <w:top w:w="504" w:type="dxa"/>
              <w:right w:w="720" w:type="dxa"/>
            </w:tcMar>
          </w:tcPr>
          <w:p w:rsidR="00523479" w:rsidRDefault="00463786" w:rsidP="007116C1">
            <w:pPr>
              <w:pStyle w:val="Iniciales"/>
              <w:tabs>
                <w:tab w:val="center" w:pos="1298"/>
              </w:tabs>
              <w:ind w:left="0"/>
              <w:jc w:val="left"/>
            </w:pPr>
            <w:bookmarkStart w:id="0" w:name="_GoBack"/>
            <w:bookmarkEnd w:id="0"/>
            <w:r>
              <w:pict>
                <v:group id="Grupo 1" o:spid="_x0000_s1026" alt="Gráficos de encabezado" style="position:absolute;margin-left:0;margin-top:-38.25pt;width:524.85pt;height:139.05pt;z-index:-251658240;mso-width-percent:858;mso-height-percent:170;mso-position-horizontal:left;mso-position-vertical-relative:page;mso-width-percent:858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">
                  <v:rect id="Rectángulo rojo" o:spid="_x0000_s1027" style="position:absolute;left:11334;top:4191;width:55325;height:100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Círculo rojo" o:spid="_x0000_s1028" type="#_x0000_t23" style="position:absolute;width:18104;height:181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<v:stroke joinstyle="miter"/>
                  </v:shape>
                  <v:oval id="Círculo blanco" o:spid="_x0000_s1029" style="position:absolute;left:571;top:571;width:17045;height:170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<v:stroke joinstyle="miter"/>
                  </v:oval>
                  <w10:wrap anchory="page"/>
                  <w10:anchorlock/>
                </v:group>
              </w:pict>
            </w:r>
          </w:p>
          <w:p w:rsidR="002C2CDD" w:rsidRPr="00333CD3" w:rsidRDefault="00463786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E2FC9ED8846D4DF089E013D8ACBF4323"/>
                </w:placeholder>
                <w:temporary/>
                <w:showingPlcHdr/>
              </w:sdtPr>
              <w:sdtContent>
                <w:r w:rsidR="002C2CDD" w:rsidRPr="00333CD3">
                  <w:rPr>
                    <w:lang w:bidi="es-ES"/>
                  </w:rPr>
                  <w:t>Aptitudes</w:t>
                </w:r>
              </w:sdtContent>
            </w:sdt>
          </w:p>
          <w:p w:rsidR="007116C1" w:rsidRDefault="007116C1" w:rsidP="007116C1">
            <w:pPr>
              <w:spacing w:after="0"/>
            </w:pPr>
            <w:r>
              <w:t>Honestidad.</w:t>
            </w:r>
          </w:p>
          <w:p w:rsidR="007116C1" w:rsidRDefault="007116C1" w:rsidP="007116C1">
            <w:pPr>
              <w:spacing w:after="0"/>
            </w:pPr>
            <w:r>
              <w:t xml:space="preserve">Respeto. </w:t>
            </w:r>
          </w:p>
          <w:p w:rsidR="007116C1" w:rsidRDefault="007116C1" w:rsidP="007116C1">
            <w:pPr>
              <w:spacing w:after="0"/>
            </w:pPr>
            <w:r>
              <w:t xml:space="preserve">Perseverancia. </w:t>
            </w:r>
          </w:p>
          <w:p w:rsidR="00741125" w:rsidRDefault="007116C1" w:rsidP="007116C1">
            <w:pPr>
              <w:spacing w:after="0"/>
            </w:pPr>
            <w:r>
              <w:t xml:space="preserve">Eficaz. </w:t>
            </w:r>
          </w:p>
          <w:p w:rsidR="0040138F" w:rsidRDefault="0040138F" w:rsidP="007116C1">
            <w:pPr>
              <w:spacing w:after="0"/>
            </w:pPr>
            <w:r>
              <w:t>Compromiso</w:t>
            </w:r>
          </w:p>
          <w:p w:rsidR="0040138F" w:rsidRPr="00333CD3" w:rsidRDefault="0040138F" w:rsidP="007116C1">
            <w:pPr>
              <w:spacing w:after="0"/>
            </w:pPr>
            <w:r>
              <w:t>Ganas de aprender.</w:t>
            </w:r>
          </w:p>
        </w:tc>
        <w:tc>
          <w:tcPr>
            <w:tcW w:w="650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/>
            </w:tblPr>
            <w:tblGrid>
              <w:gridCol w:w="6502"/>
            </w:tblGrid>
            <w:tr w:rsidR="00C612DA" w:rsidRPr="00333CD3" w:rsidTr="00CE18F0">
              <w:trPr>
                <w:trHeight w:hRule="exact" w:val="1343"/>
              </w:trPr>
              <w:tc>
                <w:tcPr>
                  <w:tcW w:w="6055" w:type="dxa"/>
                  <w:vAlign w:val="center"/>
                </w:tcPr>
                <w:p w:rsidR="00C612DA" w:rsidRPr="00333CD3" w:rsidRDefault="00463786" w:rsidP="00367637">
                  <w:pPr>
                    <w:pStyle w:val="Ttulo1"/>
                    <w:jc w:val="center"/>
                    <w:outlineLvl w:val="0"/>
                  </w:pPr>
                  <w:sdt>
                    <w:sdtPr>
                      <w:alias w:val="Su nombre:"/>
                      <w:tag w:val="Su nombre:"/>
                      <w:id w:val="1982421306"/>
                      <w:placeholder>
                        <w:docPart w:val="F102A793ECEA4FC9A1409D1BA29CF5ED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 w:multiLine="1"/>
                    </w:sdtPr>
                    <w:sdtContent>
                      <w:r w:rsidR="0040138F">
                        <w:rPr>
                          <w:lang w:val="es-MX"/>
                        </w:rPr>
                        <w:t>Samantha Zaired Patlax Galaz</w:t>
                      </w:r>
                    </w:sdtContent>
                  </w:sdt>
                </w:p>
                <w:p w:rsidR="00C612DA" w:rsidRPr="00333CD3" w:rsidRDefault="00463786" w:rsidP="00186E46">
                  <w:pPr>
                    <w:pStyle w:val="Ttulo2"/>
                    <w:outlineLvl w:val="1"/>
                  </w:pPr>
                  <w:sdt>
                    <w:sdtPr>
                      <w:alias w:val="Profesión o sector:"/>
                      <w:tag w:val="Profesión o sector:"/>
                      <w:id w:val="-83681269"/>
                      <w:placeholder>
                        <w:docPart w:val="15CC23A1899B4AA2B7700307799ADE34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 w:multiLine="1"/>
                    </w:sdtPr>
                    <w:sdtContent>
                      <w:r w:rsidR="0040138F">
                        <w:t>Estudiante en Ingeniería Civil</w:t>
                      </w:r>
                    </w:sdtContent>
                  </w:sdt>
                </w:p>
              </w:tc>
            </w:tr>
          </w:tbl>
          <w:p w:rsidR="002C2CDD" w:rsidRPr="00CE18F0" w:rsidRDefault="00463786" w:rsidP="007569C1">
            <w:pPr>
              <w:pStyle w:val="Ttulo3"/>
              <w:rPr>
                <w:color w:val="595959" w:themeColor="text1" w:themeTint="A6"/>
              </w:rPr>
            </w:pPr>
            <w:sdt>
              <w:sdtPr>
                <w:rPr>
                  <w:color w:val="595959" w:themeColor="text1" w:themeTint="A6"/>
                </w:rPr>
                <w:alias w:val="Experiencia:"/>
                <w:tag w:val="Experiencia:"/>
                <w:id w:val="1217937480"/>
                <w:placeholder>
                  <w:docPart w:val="512D5788A2B245A781D2D8C9B3A2047E"/>
                </w:placeholder>
                <w:temporary/>
                <w:showingPlcHdr/>
              </w:sdtPr>
              <w:sdtContent>
                <w:r w:rsidR="002C2CDD" w:rsidRPr="00CE18F0">
                  <w:rPr>
                    <w:lang w:bidi="es-ES"/>
                  </w:rPr>
                  <w:t>Experiencia</w:t>
                </w:r>
              </w:sdtContent>
            </w:sdt>
          </w:p>
          <w:p w:rsidR="0040138F" w:rsidRDefault="0040138F" w:rsidP="007569C1">
            <w:pPr>
              <w:pStyle w:val="Ttulo3"/>
            </w:pPr>
            <w:r>
              <w:t>Santa Clara</w:t>
            </w:r>
          </w:p>
          <w:p w:rsidR="0040138F" w:rsidRDefault="0040138F" w:rsidP="0040138F">
            <w:r>
              <w:t xml:space="preserve">Encargado de tienda y caja </w:t>
            </w:r>
          </w:p>
          <w:p w:rsidR="0040138F" w:rsidRPr="0040138F" w:rsidRDefault="0040138F" w:rsidP="0040138F">
            <w:pPr>
              <w:rPr>
                <w:b/>
              </w:rPr>
            </w:pPr>
            <w:r w:rsidRPr="0040138F">
              <w:rPr>
                <w:b/>
              </w:rPr>
              <w:t xml:space="preserve">Call Center Teleperformance </w:t>
            </w:r>
          </w:p>
          <w:p w:rsidR="0040138F" w:rsidRDefault="0040138F" w:rsidP="0040138F">
            <w:r>
              <w:t>Venta de Seguros de Vida</w:t>
            </w:r>
          </w:p>
          <w:p w:rsidR="0040138F" w:rsidRPr="0040138F" w:rsidRDefault="0040138F" w:rsidP="0040138F">
            <w:pPr>
              <w:rPr>
                <w:b/>
              </w:rPr>
            </w:pPr>
            <w:r w:rsidRPr="0040138F">
              <w:rPr>
                <w:b/>
              </w:rPr>
              <w:t xml:space="preserve">Scappino </w:t>
            </w:r>
          </w:p>
          <w:p w:rsidR="0040138F" w:rsidRDefault="0040138F" w:rsidP="0040138F">
            <w:r>
              <w:t>Vendedora y aparte realizando operaciones de caja (cobro y cierres)</w:t>
            </w:r>
          </w:p>
          <w:p w:rsidR="0040138F" w:rsidRPr="0040138F" w:rsidRDefault="0040138F" w:rsidP="0040138F">
            <w:pPr>
              <w:rPr>
                <w:b/>
              </w:rPr>
            </w:pPr>
            <w:r w:rsidRPr="0040138F">
              <w:rPr>
                <w:b/>
              </w:rPr>
              <w:t>Ingeniero Elías Calla</w:t>
            </w:r>
          </w:p>
          <w:p w:rsidR="0040138F" w:rsidRPr="0040138F" w:rsidRDefault="0040138F" w:rsidP="0040138F">
            <w:r>
              <w:t>Realizar generadores aproximadamente 2 meses .</w:t>
            </w:r>
          </w:p>
          <w:p w:rsidR="002C2CDD" w:rsidRPr="00333CD3" w:rsidRDefault="00463786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D12E307882F44CC09EAB6908834C1D84"/>
                </w:placeholder>
                <w:temporary/>
                <w:showingPlcHdr/>
              </w:sdtPr>
              <w:sdtContent>
                <w:r w:rsidR="002C2CDD" w:rsidRPr="00333CD3">
                  <w:rPr>
                    <w:lang w:bidi="es-ES"/>
                  </w:rPr>
                  <w:t>Educación</w:t>
                </w:r>
              </w:sdtContent>
            </w:sdt>
          </w:p>
          <w:p w:rsidR="002C2CDD" w:rsidRPr="00FD4DA3" w:rsidRDefault="00FD4DA3" w:rsidP="007569C1">
            <w:pPr>
              <w:pStyle w:val="Ttulo4"/>
            </w:pPr>
            <w:r w:rsidRPr="00FD4DA3">
              <w:rPr>
                <w:color w:val="7F7F7F" w:themeColor="text1" w:themeTint="80"/>
                <w:lang w:bidi="es-ES"/>
              </w:rPr>
              <w:t xml:space="preserve"> Ingeniería Civil </w:t>
            </w:r>
            <w:r w:rsidR="002C2CDD" w:rsidRPr="00FD4DA3">
              <w:rPr>
                <w:color w:val="7F7F7F" w:themeColor="text1" w:themeTint="80"/>
                <w:lang w:bidi="es-ES"/>
              </w:rPr>
              <w:t xml:space="preserve"> •</w:t>
            </w:r>
            <w:r w:rsidRPr="00FD4DA3">
              <w:rPr>
                <w:color w:val="7F7F7F" w:themeColor="text1" w:themeTint="80"/>
                <w:lang w:bidi="es-ES"/>
              </w:rPr>
              <w:t>Agosto 2012 – A la fecha</w:t>
            </w:r>
            <w:r w:rsidR="002C2CDD" w:rsidRPr="00FD4DA3">
              <w:rPr>
                <w:color w:val="7F7F7F" w:themeColor="text1" w:themeTint="80"/>
                <w:lang w:bidi="es-ES"/>
              </w:rPr>
              <w:t xml:space="preserve">  • </w:t>
            </w:r>
            <w:r w:rsidR="0040138F">
              <w:rPr>
                <w:color w:val="7F7F7F" w:themeColor="text1" w:themeTint="80"/>
              </w:rPr>
              <w:t>Instituto Politécnico Nacional</w:t>
            </w:r>
          </w:p>
          <w:p w:rsidR="002C2CDD" w:rsidRPr="00333CD3" w:rsidRDefault="002C2CDD" w:rsidP="007569C1"/>
          <w:p w:rsidR="00FD4DA3" w:rsidRPr="00333CD3" w:rsidRDefault="00FD4DA3" w:rsidP="0040138F">
            <w:pPr>
              <w:pStyle w:val="Ttulo3"/>
            </w:pPr>
          </w:p>
        </w:tc>
      </w:tr>
    </w:tbl>
    <w:p w:rsidR="00C660E5" w:rsidRDefault="00C660E5" w:rsidP="00E22E87">
      <w:pPr>
        <w:pStyle w:val="Sinespaciado"/>
      </w:pPr>
    </w:p>
    <w:sectPr w:rsidR="00C660E5" w:rsidSect="000B628A">
      <w:headerReference w:type="default" r:id="rId9"/>
      <w:footerReference w:type="default" r:id="rId10"/>
      <w:footerReference w:type="first" r:id="rId11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91A" w:rsidRDefault="00D3791A" w:rsidP="00713050">
      <w:pPr>
        <w:spacing w:line="240" w:lineRule="auto"/>
      </w:pPr>
      <w:r>
        <w:separator/>
      </w:r>
    </w:p>
  </w:endnote>
  <w:endnote w:type="continuationSeparator" w:id="1">
    <w:p w:rsidR="00D3791A" w:rsidRDefault="00D3791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Look w:val="04A0"/>
    </w:tblPr>
    <w:tblGrid>
      <w:gridCol w:w="2602"/>
      <w:gridCol w:w="2602"/>
      <w:gridCol w:w="2602"/>
      <w:gridCol w:w="2602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463786" w:rsidP="00684488">
          <w:pPr>
            <w:pStyle w:val="Piedepgina"/>
          </w:pPr>
          <w:r w:rsidRPr="00463786">
            <w:rPr>
              <w:noProof/>
              <w:lang w:val="es-MX" w:eastAsia="es-MX"/>
            </w:rPr>
          </w:r>
          <w:r w:rsidRPr="00463786">
            <w:rPr>
              <w:noProof/>
              <w:lang w:val="es-MX" w:eastAsia="es-MX"/>
            </w:rPr>
            <w:pict>
              <v:group id="_x0000_s411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JR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tlDi&#10;UVMIAAA3OQAADgAAAAAAAAAAAAAAAAAuAgAAZHJzL2Uyb0RvYy54bWxQSwECLQAUAAYACAAAACEA&#10;aEcb0NgAAAADAQAADwAAAAAAAAAAAAAAAACtCgAAZHJzL2Rvd25yZXYueG1sUEsFBgAAAAAEAAQA&#10;8wAAALILAAAAAA==&#10;">
                <o:lock v:ext="edit" aspectratio="t"/>
                <v:oval id="Elipse 17" o:spid="_x0000_s4122" style="position:absolute;width:7345;height:73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<v:stroke joinstyle="miter"/>
                </v:oval>
                <v:group id="Grupo 18" o:spid="_x0000_s4117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orma libre 19" o:spid="_x0000_s4121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<v:stroke joinstyle="miter"/>
                    <v:path arrowok="t" o:connecttype="custom" o:connectlocs="266223,209029;363931,138910;464020,209029;727861,0;0,0;266223,209029" o:connectangles="0,0,0,0,0,0"/>
                  </v:shape>
                  <v:shape id="Triángulo isósceles 90" o:spid="_x0000_s412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 id="Triángulo isósceles 90" o:spid="_x0000_s4119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ángulo isósceles 22" o:spid="_x0000_s4118" type="#_x0000_t5" style="position:absolute;left:1687;top:2458;width:7231;height:2648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</v:group>
                <w10:wrap type="none"/>
                <w10:anchorlock/>
              </v:group>
            </w:pic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463786" w:rsidP="00684488">
          <w:pPr>
            <w:pStyle w:val="Piedepgina"/>
          </w:pPr>
          <w:r w:rsidRPr="00463786">
            <w:rPr>
              <w:noProof/>
              <w:lang w:val="es-MX" w:eastAsia="es-MX"/>
            </w:rPr>
          </w:r>
          <w:r w:rsidRPr="00463786">
            <w:rPr>
              <w:noProof/>
              <w:lang w:val="es-MX" w:eastAsia="es-MX"/>
            </w:rPr>
            <w:pict>
              <v:group id="Grupo 4" o:spid="_x0000_s4113" alt="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L7txIAACx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eRTL7txIAACxlAAAOAAAAAAAAAAAA&#10;AAAAAC4CAABkcnMvZTJvRG9jLnhtbFBLAQItABQABgAIAAAAIQBoRxvQ2AAAAAMBAAAPAAAAAAAA&#10;AAAAAAAAABEVAABkcnMvZG93bnJldi54bWxQSwUGAAAAAAQABADzAAAAFhYAAAAA&#10;">
                <o:lock v:ext="edit" aspectratio="t"/>
                <v:shape id="Círculo alrededor del símbolo de Twitter" o:spid="_x0000_s4115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</v:shape>
                <v:shape id="Símbolo de Twitter" o:spid="_x0000_s4114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</v:shape>
                <w10:wrap type="none"/>
                <w10:anchorlock/>
              </v:group>
            </w:pic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463786" w:rsidP="00684488">
          <w:pPr>
            <w:pStyle w:val="Piedepgina"/>
          </w:pPr>
          <w:r w:rsidRPr="00463786">
            <w:rPr>
              <w:noProof/>
              <w:lang w:val="es-MX" w:eastAsia="es-MX"/>
            </w:rPr>
          </w:r>
          <w:r w:rsidRPr="00463786">
            <w:rPr>
              <w:noProof/>
              <w:lang w:val="es-MX" w:eastAsia="es-MX"/>
            </w:rPr>
            <w:pict>
              <v:group id="Grupo 10" o:spid="_x0000_s4110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zSQBEAAMh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4jJzSQBEAAMhdAAAOAAAAAAAAAAAAAAAAAC4CAABkcnMvZTJvRG9jLnhtbFBLAQItABQABgAI&#10;AAAAIQBoRxvQ2AAAAAMBAAAPAAAAAAAAAAAAAAAAAJoTAABkcnMvZG93bnJldi54bWxQSwUGAAAA&#10;AAQABADzAAAAnxQAAAAA&#10;">
                <o:lock v:ext="edit" aspectratio="t"/>
                <v:shape id="Círculo alrededor del símbolo de teléfono" o:spid="_x0000_s4112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</v:shape>
                <v:shape id="Símbolo de teléfono" o:spid="_x0000_s4111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</v:shape>
                <w10:wrap type="none"/>
                <w10:anchorlock/>
              </v:group>
            </w:pic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463786" w:rsidP="00684488">
          <w:pPr>
            <w:pStyle w:val="Piedepgina"/>
          </w:pPr>
          <w:r w:rsidRPr="00463786">
            <w:rPr>
              <w:noProof/>
              <w:lang w:val="es-MX" w:eastAsia="es-MX"/>
            </w:rPr>
          </w:r>
          <w:r w:rsidRPr="00463786">
            <w:rPr>
              <w:noProof/>
              <w:lang w:val="es-MX" w:eastAsia="es-MX"/>
            </w:rPr>
            <w:pict>
              <v:group id="Grupo 16" o:spid="_x0000_s4107" alt="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he3QdKz4xwEnKkuiYOOcxBw9TrOgTxBOk5CwBPtOQny9O05DbKf3HssiGur5zzITnzPaZAXfs95&#10;kCOMntMg70o950EOf3pOg7xl9pyGQGyWcxrkDV3lnIdQ6MiJCBw4mBlsqsuBrco5F4ETEb4kEyhG&#10;3SrnbARObJVzPpTk8Kic8xHwKKAiGx+PV5BJmjMgw84lRdZfDjYrgncZEmOUyaIkyXE8UZqKUiRI&#10;YX10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6f16mmVoV79ib4Dr3E4k2vp3maPqH5SQS3b&#10;2Tf0yf34eftx1Jgz+Zjkzmr76aI3HngB7A9BoPvYvR6N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Eh3OfyhEAAP1jAAAOAAAAAAAAAAAAAAAAAC4CAABk&#10;cnMvZTJvRG9jLnhtbFBLAQItABQABgAIAAAAIQBoRxvQ2AAAAAMBAAAPAAAAAAAAAAAAAAAAACQU&#10;AABkcnMvZG93bnJldi54bWxQSwUGAAAAAAQABADzAAAAKRUAAAAA&#10;">
                <o:lock v:ext="edit" aspectratio="t"/>
                <v:shape id="Círculo alrededor del símbolo de LinkedIn" o:spid="_x0000_s4109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</v:shape>
                <v:shape id="Símbolo de LinkedIn" o:spid="_x0000_s410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<o:lock v:ext="edit" verticies="t"/>
                </v:shape>
                <w10:wrap type="none"/>
                <w10:anchorlock/>
              </v:group>
            </w:pic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627010856"/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 w:multiLine="1"/>
          </w:sdtPr>
          <w:sdtContent>
            <w:p w:rsidR="00684488" w:rsidRPr="00CA3DF1" w:rsidRDefault="00811117" w:rsidP="00811117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-642033892"/>
            <w:placeholder>
              <w:docPart w:val="435B1F98919540CB85DEED09C2B0B89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Content>
            <w:p w:rsidR="00684488" w:rsidRPr="00C2098A" w:rsidRDefault="007A4F1B" w:rsidP="00811117">
              <w:pPr>
                <w:pStyle w:val="Piedepgina"/>
              </w:pPr>
              <w:r w:rsidRPr="007A4F1B">
                <w:rPr>
                  <w:lang w:bidi="es-ES"/>
                </w:rPr>
                <w:t>NOMBRE DE USUARIO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617408819"/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</w:sdtPr>
          <w:sdtContent>
            <w:p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:text w:multiLine="1"/>
          </w:sdtPr>
          <w:sdtContent>
            <w:p w:rsidR="00684488" w:rsidRPr="00C2098A" w:rsidRDefault="007116C1" w:rsidP="00811117">
              <w:pPr>
                <w:pStyle w:val="Piedepgina"/>
              </w:pPr>
              <w:r>
                <w:rPr>
                  <w:lang w:val="es-MX"/>
                </w:rPr>
                <w:t>TELÉFONO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463786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 w:rsidR="00217980"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7116C1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Look w:val="04A0"/>
    </w:tblPr>
    <w:tblGrid>
      <w:gridCol w:w="2602"/>
      <w:gridCol w:w="2602"/>
      <w:gridCol w:w="2602"/>
      <w:gridCol w:w="2602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463786" w:rsidP="00217980">
          <w:pPr>
            <w:pStyle w:val="Piedepgina"/>
          </w:pPr>
          <w:r w:rsidRPr="00463786">
            <w:rPr>
              <w:noProof/>
              <w:lang w:val="es-MX" w:eastAsia="es-MX"/>
            </w:rPr>
          </w:r>
          <w:r w:rsidRPr="00463786">
            <w:rPr>
              <w:noProof/>
              <w:lang w:val="es-MX" w:eastAsia="es-MX"/>
            </w:rPr>
            <w:pict>
              <v:group id="Grupo 102" o:spid="_x0000_s4100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axRQgAADc5AAAOAAAAZHJzL2Uyb0RvYy54bWzsW91u2zYUvh+wdyB0OWC19WNJNuoUQdpk&#10;BYKuWLO1vVRkyhYmixqlxMneZs/QR+iL7fBQlCnbMZm064ZBuYj1cw4P+Z0f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ECMprFFCAAANzkAAA4AAAAA&#10;AAAAAAAAAAAALgIAAGRycy9lMm9Eb2MueG1sUEsBAi0AFAAGAAgAAAAhAGhHG9DYAAAAAwEAAA8A&#10;AAAAAAAAAAAAAAAAnwoAAGRycy9kb3ducmV2LnhtbFBLBQYAAAAABAAEAPMAAACkCwAAAAA=&#10;">
                <o:lock v:ext="edit" aspectratio="t"/>
                <v:oval id="Elipse 28" o:spid="_x0000_s4106" style="position:absolute;width:7345;height:73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<v:stroke joinstyle="miter"/>
                </v:oval>
                <v:group id="Grupo 29" o:spid="_x0000_s4101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orma libre 30" o:spid="_x0000_s4105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<v:stroke joinstyle="miter"/>
                    <v:path arrowok="t" o:connecttype="custom" o:connectlocs="266223,209029;363931,138910;464020,209029;727861,0;0,0;266223,209029" o:connectangles="0,0,0,0,0,0"/>
                  </v:shape>
                  <v:shape id="Triángulo isósceles 90" o:spid="_x0000_s4104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 id="Triángulo isósceles 90" o:spid="_x0000_s4103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ángulo isósceles 33" o:spid="_x0000_s4102" type="#_x0000_t5" style="position:absolute;left:1687;top:2458;width:7231;height:2648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</v:group>
                <w10:wrap type="none"/>
                <w10:anchorlock/>
              </v:group>
            </w:pic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FD4DA3">
          <w:pPr>
            <w:pStyle w:val="Piedepgina"/>
            <w:jc w:val="left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463786" w:rsidP="00217980">
          <w:pPr>
            <w:pStyle w:val="Piedepgina"/>
          </w:pPr>
          <w:r w:rsidRPr="00463786">
            <w:rPr>
              <w:noProof/>
              <w:lang w:val="es-MX" w:eastAsia="es-MX"/>
            </w:rPr>
            <w:pict>
              <v:group id="_x0000_s4097" alt="Icono de teléfono" style="position:absolute;left:0;text-align:left;margin-left:42pt;margin-top:0;width:25.9pt;height:25.9pt;z-index:251660288;mso-position-horizontal-relative:text;mso-position-vertical-relative:text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">
                <o:lock v:ext="edit" aspectratio="t"/>
                <v:shape id="Círculo alrededor del símbolo de teléfono" o:spid="_x0000_s4099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</v:shape>
                <v:shape id="Símbolo de teléfono" o:spid="_x0000_s409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</v:shape>
                <w10:wrap type="square"/>
              </v:group>
            </w:pic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463786" w:rsidP="003C5528">
          <w:pPr>
            <w:pStyle w:val="Piedepgina"/>
          </w:pPr>
          <w:sdt>
            <w:sdtPr>
              <w:alias w:val="Correo electrónico:"/>
              <w:tag w:val="Correo electrónico:"/>
              <w:id w:val="-1689822732"/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 w:multiLine="1"/>
            </w:sdtPr>
            <w:sdtContent>
              <w:r w:rsidR="00811117">
                <w:rPr>
                  <w:lang w:bidi="es-ES"/>
                </w:rPr>
                <w:t>Correo electrónico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7116C1">
          <w:pPr>
            <w:pStyle w:val="Piedepgina"/>
            <w:jc w:val="left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7116C1">
          <w:pPr>
            <w:pStyle w:val="Piedepgina"/>
            <w:jc w:val="left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:text w:multiLine="1"/>
          </w:sdtPr>
          <w:sdtContent>
            <w:p w:rsidR="00811117" w:rsidRPr="00C2098A" w:rsidRDefault="007116C1" w:rsidP="007116C1">
              <w:pPr>
                <w:pStyle w:val="Piedepgina"/>
              </w:pPr>
              <w:r w:rsidRPr="00064021">
                <w:t>TELÉFONO</w:t>
              </w:r>
            </w:p>
          </w:sdtContent>
        </w:sdt>
      </w:tc>
    </w:tr>
  </w:tbl>
  <w:p w:rsidR="00217980" w:rsidRDefault="00463786" w:rsidP="007116C1">
    <w:pPr>
      <w:pStyle w:val="Piedepgina"/>
      <w:jc w:val="left"/>
    </w:pPr>
    <w:hyperlink r:id="rId1" w:history="1">
      <w:r w:rsidR="007116C1" w:rsidRPr="00B214F2">
        <w:rPr>
          <w:rStyle w:val="Hipervnculo"/>
        </w:rPr>
        <w:t>isaaclog1828@gmail.com</w:t>
      </w:r>
    </w:hyperlink>
    <w:r w:rsidR="007116C1">
      <w:tab/>
    </w:r>
    <w:r w:rsidR="007116C1">
      <w:tab/>
    </w:r>
    <w:r w:rsidR="007116C1">
      <w:tab/>
    </w:r>
    <w:r w:rsidR="007116C1">
      <w:tab/>
    </w:r>
    <w:r w:rsidR="007116C1">
      <w:tab/>
    </w:r>
    <w:r w:rsidR="007116C1">
      <w:tab/>
    </w:r>
    <w:r w:rsidR="007116C1">
      <w:tab/>
      <w:t xml:space="preserve">    55 40 80 39 68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91A" w:rsidRDefault="00D3791A" w:rsidP="00713050">
      <w:pPr>
        <w:spacing w:line="240" w:lineRule="auto"/>
      </w:pPr>
      <w:r>
        <w:separator/>
      </w:r>
    </w:p>
  </w:footnote>
  <w:footnote w:type="continuationSeparator" w:id="1">
    <w:p w:rsidR="00D3791A" w:rsidRDefault="00D3791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CellMar>
        <w:left w:w="0" w:type="dxa"/>
        <w:right w:w="0" w:type="dxa"/>
      </w:tblCellMar>
      <w:tblLook w:val="04A0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463786" w:rsidP="001A5CA9">
          <w:pPr>
            <w:pStyle w:val="Iniciales"/>
          </w:pPr>
          <w:r w:rsidRPr="00463786">
            <w:rPr>
              <w:noProof/>
              <w:lang w:val="es-MX" w:eastAsia="es-MX"/>
            </w:rPr>
            <w:pict>
              <v:group id="Grupo 3" o:spid="_x0000_s4123" alt="Gráfico de encabezado de página de continuación" style="position:absolute;left:0;text-align:left;margin-left:0;margin-top:-39.45pt;width:524.85pt;height:139.2pt;z-index:-251657216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">
                <v:rect id="Rectángulo rojo" o:spid="_x0000_s4126" style="position:absolute;left:11334;top:4191;width:55321;height:100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<v:oval id="Círculo blanco" o:spid="_x0000_s4125" style="position:absolute;left:571;top:571;width:17044;height:170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<v:stroke joinstyle="miter"/>
                </v:oval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rojo" o:spid="_x0000_s4124" type="#_x0000_t23" style="position:absolute;width:18103;height:181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<v:stroke joinstyle="miter"/>
                </v:shape>
                <w10:wrap anchory="page"/>
                <w10:anchorlock/>
              </v:group>
            </w:pict>
          </w:r>
          <w:sdt>
            <w:sdtPr>
              <w:alias w:val="Iniciales:"/>
              <w:tag w:val="Iniciales:"/>
              <w:id w:val="547429377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="00C660E5">
                <w:t>S</w:t>
              </w:r>
              <w:r w:rsidR="00C660E5" w:rsidRPr="00333CD3">
                <w:t>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463786" w:rsidP="001A5CA9">
                <w:pPr>
                  <w:pStyle w:val="Ttulo1"/>
                  <w:outlineLvl w:val="0"/>
                </w:pPr>
                <w:sdt>
                  <w:sdtPr>
                    <w:alias w:val="Su nombre:"/>
                    <w:tag w:val="Su nombr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 w:multiLine="1"/>
                  </w:sdtPr>
                  <w:sdtContent>
                    <w:r w:rsidR="0040138F">
                      <w:t>Samantha Zaired Patlax Galaz</w:t>
                    </w:r>
                  </w:sdtContent>
                </w:sdt>
              </w:p>
              <w:p w:rsidR="001A5CA9" w:rsidRDefault="00463786" w:rsidP="001A5CA9">
                <w:pPr>
                  <w:pStyle w:val="Ttulo2"/>
                  <w:outlineLvl w:val="1"/>
                </w:pPr>
                <w:sdt>
                  <w:sdtPr>
                    <w:alias w:val="Profesión o sector:"/>
                    <w:tag w:val="Profesión o sector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 w:multiLine="1"/>
                  </w:sdtPr>
                  <w:sdtContent>
                    <w:r w:rsidR="0040138F">
                      <w:t>Estudiante en Ingeniería Civil</w:t>
                    </w:r>
                  </w:sdtContent>
                </w:sdt>
                <w:r w:rsidR="00E12C60">
                  <w:rPr>
                    <w:lang w:bidi="es-ES"/>
                  </w:rPr>
                  <w:t xml:space="preserve"> | </w:t>
                </w:r>
                <w:sdt>
                  <w:sdtPr>
                    <w:alias w:val="Vincular a otras propiedades en línea:"/>
                    <w:tag w:val="Vincular a otras propiedades en línea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:text w:multiLine="1"/>
                  </w:sdtPr>
                  <w:sdtContent>
                    <w:r w:rsidR="001A5CA9" w:rsidRPr="009B3C40">
                      <w:rPr>
                        <w:lang w:bidi="es-ES"/>
                      </w:rPr>
                      <w:t>Vínculo a otras propiedades en línea: Cartera, sitio web o 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6407"/>
    <w:multiLevelType w:val="hybridMultilevel"/>
    <w:tmpl w:val="7E3890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67637"/>
    <w:rsid w:val="00091382"/>
    <w:rsid w:val="000B0619"/>
    <w:rsid w:val="000B61CA"/>
    <w:rsid w:val="000B628A"/>
    <w:rsid w:val="000F7610"/>
    <w:rsid w:val="00114ED7"/>
    <w:rsid w:val="00140B0E"/>
    <w:rsid w:val="00163EBE"/>
    <w:rsid w:val="00186E46"/>
    <w:rsid w:val="001A21C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67637"/>
    <w:rsid w:val="003C5528"/>
    <w:rsid w:val="0040138F"/>
    <w:rsid w:val="004077FB"/>
    <w:rsid w:val="00424DD9"/>
    <w:rsid w:val="0046104A"/>
    <w:rsid w:val="00463786"/>
    <w:rsid w:val="004717C5"/>
    <w:rsid w:val="0050644A"/>
    <w:rsid w:val="00523479"/>
    <w:rsid w:val="00543DB7"/>
    <w:rsid w:val="005729B0"/>
    <w:rsid w:val="00641630"/>
    <w:rsid w:val="00684488"/>
    <w:rsid w:val="00690C71"/>
    <w:rsid w:val="006A3CE7"/>
    <w:rsid w:val="006C4C50"/>
    <w:rsid w:val="006D76B1"/>
    <w:rsid w:val="007116C1"/>
    <w:rsid w:val="00713050"/>
    <w:rsid w:val="00741125"/>
    <w:rsid w:val="00746F7F"/>
    <w:rsid w:val="007569C1"/>
    <w:rsid w:val="00763832"/>
    <w:rsid w:val="007A4F1B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9F7A1E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660E5"/>
    <w:rsid w:val="00C7741E"/>
    <w:rsid w:val="00C875AB"/>
    <w:rsid w:val="00CA3DF1"/>
    <w:rsid w:val="00CA4581"/>
    <w:rsid w:val="00CE18D5"/>
    <w:rsid w:val="00CE18F0"/>
    <w:rsid w:val="00D04109"/>
    <w:rsid w:val="00D3791A"/>
    <w:rsid w:val="00D75706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D4DA3"/>
    <w:rsid w:val="00FF4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637"/>
  </w:style>
  <w:style w:type="paragraph" w:styleId="Ttulo1">
    <w:name w:val="heading 1"/>
    <w:basedOn w:val="Normal"/>
    <w:next w:val="Normal"/>
    <w:link w:val="Ttulo1Car"/>
    <w:uiPriority w:val="9"/>
    <w:qFormat/>
    <w:rsid w:val="00367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7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76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6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76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76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76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76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76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6763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6763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6763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6763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3676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763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763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367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763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63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67637"/>
    <w:rPr>
      <w:color w:val="5A5A5A" w:themeColor="text1" w:themeTint="A5"/>
      <w:spacing w:val="1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763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7637"/>
    <w:rPr>
      <w:rFonts w:asciiTheme="majorHAnsi" w:eastAsiaTheme="majorEastAsia" w:hAnsiTheme="majorHAnsi" w:cstheme="majorBidi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7637"/>
    <w:rPr>
      <w:rFonts w:asciiTheme="majorHAnsi" w:eastAsiaTheme="majorEastAsia" w:hAnsiTheme="majorHAnsi" w:cstheme="majorBidi"/>
      <w:i/>
      <w:iCs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676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36763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367637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36763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763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763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7637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36763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67637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367637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367637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367637"/>
    <w:rPr>
      <w:b/>
      <w:bCs/>
      <w:i/>
      <w:iC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67637"/>
    <w:pPr>
      <w:outlineLvl w:val="9"/>
    </w:pPr>
  </w:style>
  <w:style w:type="paragraph" w:styleId="Prrafodelista">
    <w:name w:val="List Paragraph"/>
    <w:basedOn w:val="Normal"/>
    <w:uiPriority w:val="34"/>
    <w:qFormat/>
    <w:rsid w:val="00FD4D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16C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3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saaclog1828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o\AppData\Roaming\Microsoft\Plantilla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FC9ED8846D4DF089E013D8ACBF4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85EC5-A08B-4988-8FF0-36B93B3008A2}"/>
      </w:docPartPr>
      <w:docPartBody>
        <w:p w:rsidR="00B55977" w:rsidRDefault="00B55977">
          <w:pPr>
            <w:pStyle w:val="E2FC9ED8846D4DF089E013D8ACBF4323"/>
          </w:pPr>
          <w:r w:rsidRPr="00333CD3">
            <w:rPr>
              <w:lang w:bidi="es-ES"/>
            </w:rPr>
            <w:t>Aptitudes</w:t>
          </w:r>
        </w:p>
      </w:docPartBody>
    </w:docPart>
    <w:docPart>
      <w:docPartPr>
        <w:name w:val="F102A793ECEA4FC9A1409D1BA29CF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E63CA-8F7D-41D7-9D5F-0A98F9FF294A}"/>
      </w:docPartPr>
      <w:docPartBody>
        <w:p w:rsidR="00B55977" w:rsidRDefault="00B55977">
          <w:pPr>
            <w:pStyle w:val="F102A793ECEA4FC9A1409D1BA29CF5ED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15CC23A1899B4AA2B7700307799AD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4B101-58AF-40A0-8A30-48980968B0BA}"/>
      </w:docPartPr>
      <w:docPartBody>
        <w:p w:rsidR="00B55977" w:rsidRDefault="00B55977">
          <w:pPr>
            <w:pStyle w:val="15CC23A1899B4AA2B7700307799ADE34"/>
          </w:pPr>
          <w:r>
            <w:rPr>
              <w:lang w:bidi="es-ES"/>
            </w:rPr>
            <w:t>Profesión o sector</w:t>
          </w:r>
        </w:p>
      </w:docPartBody>
    </w:docPart>
    <w:docPart>
      <w:docPartPr>
        <w:name w:val="512D5788A2B245A781D2D8C9B3A20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2DCD9-C077-4963-9AEF-0A0C2F603C55}"/>
      </w:docPartPr>
      <w:docPartBody>
        <w:p w:rsidR="00B55977" w:rsidRDefault="00B55977">
          <w:pPr>
            <w:pStyle w:val="512D5788A2B245A781D2D8C9B3A2047E"/>
          </w:pPr>
          <w:r w:rsidRPr="00333CD3">
            <w:rPr>
              <w:lang w:bidi="es-ES"/>
            </w:rPr>
            <w:t>Experiencia</w:t>
          </w:r>
        </w:p>
      </w:docPartBody>
    </w:docPart>
    <w:docPart>
      <w:docPartPr>
        <w:name w:val="D12E307882F44CC09EAB6908834C1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F4C85-2D67-4A57-A2EE-D6373474F699}"/>
      </w:docPartPr>
      <w:docPartBody>
        <w:p w:rsidR="00B55977" w:rsidRDefault="00B55977">
          <w:pPr>
            <w:pStyle w:val="D12E307882F44CC09EAB6908834C1D84"/>
          </w:pPr>
          <w:r w:rsidRPr="00333CD3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55977"/>
    <w:rsid w:val="00B559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9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FB4F36184CB4FAC9942534BF356E7C8">
    <w:name w:val="3FB4F36184CB4FAC9942534BF356E7C8"/>
    <w:rsid w:val="00B55977"/>
  </w:style>
  <w:style w:type="paragraph" w:customStyle="1" w:styleId="EE30050DBBB24E56B5877190DEBB0159">
    <w:name w:val="EE30050DBBB24E56B5877190DEBB0159"/>
    <w:rsid w:val="00B55977"/>
  </w:style>
  <w:style w:type="paragraph" w:customStyle="1" w:styleId="472298B7B82B4481A13AA3FF5F9D8C58">
    <w:name w:val="472298B7B82B4481A13AA3FF5F9D8C58"/>
    <w:rsid w:val="00B55977"/>
  </w:style>
  <w:style w:type="paragraph" w:customStyle="1" w:styleId="E2FC9ED8846D4DF089E013D8ACBF4323">
    <w:name w:val="E2FC9ED8846D4DF089E013D8ACBF4323"/>
    <w:rsid w:val="00B55977"/>
  </w:style>
  <w:style w:type="paragraph" w:customStyle="1" w:styleId="B92E7CD66B124EA88C7C313E53487539">
    <w:name w:val="B92E7CD66B124EA88C7C313E53487539"/>
    <w:rsid w:val="00B55977"/>
  </w:style>
  <w:style w:type="paragraph" w:customStyle="1" w:styleId="F102A793ECEA4FC9A1409D1BA29CF5ED">
    <w:name w:val="F102A793ECEA4FC9A1409D1BA29CF5ED"/>
    <w:rsid w:val="00B55977"/>
  </w:style>
  <w:style w:type="paragraph" w:customStyle="1" w:styleId="15CC23A1899B4AA2B7700307799ADE34">
    <w:name w:val="15CC23A1899B4AA2B7700307799ADE34"/>
    <w:rsid w:val="00B55977"/>
  </w:style>
  <w:style w:type="paragraph" w:customStyle="1" w:styleId="DC5A57F3E1224AD2BB4CB38E824ABF41">
    <w:name w:val="DC5A57F3E1224AD2BB4CB38E824ABF41"/>
    <w:rsid w:val="00B55977"/>
  </w:style>
  <w:style w:type="paragraph" w:customStyle="1" w:styleId="512D5788A2B245A781D2D8C9B3A2047E">
    <w:name w:val="512D5788A2B245A781D2D8C9B3A2047E"/>
    <w:rsid w:val="00B55977"/>
  </w:style>
  <w:style w:type="paragraph" w:customStyle="1" w:styleId="D26233D671B642E997BCFC21B86A75A5">
    <w:name w:val="D26233D671B642E997BCFC21B86A75A5"/>
    <w:rsid w:val="00B55977"/>
  </w:style>
  <w:style w:type="paragraph" w:customStyle="1" w:styleId="AF3D11A961E640D08F596E5C466E1A7D">
    <w:name w:val="AF3D11A961E640D08F596E5C466E1A7D"/>
    <w:rsid w:val="00B55977"/>
  </w:style>
  <w:style w:type="paragraph" w:customStyle="1" w:styleId="FC7DEE5886ED4C5CB122CF65075C331B">
    <w:name w:val="FC7DEE5886ED4C5CB122CF65075C331B"/>
    <w:rsid w:val="00B55977"/>
  </w:style>
  <w:style w:type="paragraph" w:customStyle="1" w:styleId="79DD831E16CC4C5797A918459DF2C87C">
    <w:name w:val="79DD831E16CC4C5797A918459DF2C87C"/>
    <w:rsid w:val="00B55977"/>
  </w:style>
  <w:style w:type="paragraph" w:customStyle="1" w:styleId="35341AADF81A4A6CB690E1CF1B8C6C58">
    <w:name w:val="35341AADF81A4A6CB690E1CF1B8C6C58"/>
    <w:rsid w:val="00B55977"/>
  </w:style>
  <w:style w:type="paragraph" w:customStyle="1" w:styleId="B73409B576D247C7999FC08CCA281614">
    <w:name w:val="B73409B576D247C7999FC08CCA281614"/>
    <w:rsid w:val="00B55977"/>
  </w:style>
  <w:style w:type="paragraph" w:customStyle="1" w:styleId="F5C0B7FE390D4D018F30AA59146AEC4A">
    <w:name w:val="F5C0B7FE390D4D018F30AA59146AEC4A"/>
    <w:rsid w:val="00B55977"/>
  </w:style>
  <w:style w:type="paragraph" w:customStyle="1" w:styleId="2F2C8EB8DA28438E977C62946EA098A8">
    <w:name w:val="2F2C8EB8DA28438E977C62946EA098A8"/>
    <w:rsid w:val="00B55977"/>
  </w:style>
  <w:style w:type="paragraph" w:customStyle="1" w:styleId="D12E307882F44CC09EAB6908834C1D84">
    <w:name w:val="D12E307882F44CC09EAB6908834C1D84"/>
    <w:rsid w:val="00B55977"/>
  </w:style>
  <w:style w:type="paragraph" w:customStyle="1" w:styleId="69096E5692A344F08DBDB49068E8EB7C">
    <w:name w:val="69096E5692A344F08DBDB49068E8EB7C"/>
    <w:rsid w:val="00B55977"/>
  </w:style>
  <w:style w:type="paragraph" w:customStyle="1" w:styleId="4B5ABAFE402C4C14A28EDE43EDD4172B">
    <w:name w:val="4B5ABAFE402C4C14A28EDE43EDD4172B"/>
    <w:rsid w:val="00B55977"/>
  </w:style>
  <w:style w:type="paragraph" w:customStyle="1" w:styleId="BECD5B3ACA8249E089D5843751486861">
    <w:name w:val="BECD5B3ACA8249E089D5843751486861"/>
    <w:rsid w:val="00B55977"/>
  </w:style>
  <w:style w:type="paragraph" w:customStyle="1" w:styleId="012A9469646F4195BC04A02DC30F697E">
    <w:name w:val="012A9469646F4195BC04A02DC30F697E"/>
    <w:rsid w:val="00B55977"/>
  </w:style>
  <w:style w:type="paragraph" w:customStyle="1" w:styleId="C2413849531E476A9A1EAD50125FAF94">
    <w:name w:val="C2413849531E476A9A1EAD50125FAF94"/>
    <w:rsid w:val="00B55977"/>
  </w:style>
  <w:style w:type="paragraph" w:customStyle="1" w:styleId="A3C618EF97FF43939A0FD260E82C9DCD">
    <w:name w:val="A3C618EF97FF43939A0FD260E82C9DCD"/>
    <w:rsid w:val="00B55977"/>
  </w:style>
  <w:style w:type="paragraph" w:customStyle="1" w:styleId="166F3EC2E17D4B7B9C30F9CF7F2DE915">
    <w:name w:val="166F3EC2E17D4B7B9C30F9CF7F2DE915"/>
    <w:rsid w:val="00B55977"/>
  </w:style>
  <w:style w:type="paragraph" w:customStyle="1" w:styleId="B725F317A5784F99A60503218CD44B88">
    <w:name w:val="B725F317A5784F99A60503218CD44B88"/>
    <w:rsid w:val="00B55977"/>
  </w:style>
  <w:style w:type="paragraph" w:customStyle="1" w:styleId="435B1F98919540CB85DEED09C2B0B89D">
    <w:name w:val="435B1F98919540CB85DEED09C2B0B89D"/>
    <w:rsid w:val="00B55977"/>
  </w:style>
  <w:style w:type="paragraph" w:customStyle="1" w:styleId="D7D206E7502E4BC2809EBD1E7BAF99FA">
    <w:name w:val="D7D206E7502E4BC2809EBD1E7BAF99FA"/>
    <w:rsid w:val="00B5597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TELÉFONO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0F383A-EE6A-43F6-AE73-78C1C767C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</Template>
  <TotalTime>9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Estudiante en Ingeniería Civil</dc:subject>
  <dc:creator>Samantha Zaired Patlax Galaz</dc:creator>
  <cp:lastModifiedBy>SAMPAT</cp:lastModifiedBy>
  <cp:revision>2</cp:revision>
  <dcterms:created xsi:type="dcterms:W3CDTF">2017-11-22T02:52:00Z</dcterms:created>
  <dcterms:modified xsi:type="dcterms:W3CDTF">2017-11-22T02:52:00Z</dcterms:modified>
</cp:coreProperties>
</file>