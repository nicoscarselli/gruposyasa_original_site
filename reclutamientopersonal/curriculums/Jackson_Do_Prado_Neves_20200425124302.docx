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67103" w14:textId="6B4B077E" w:rsidR="008115E5" w:rsidRDefault="00D05461" w:rsidP="001E2346">
      <w:pPr>
        <w:pStyle w:val="Nombre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Jackson do Prado Neves</w:t>
      </w:r>
    </w:p>
    <w:p w14:paraId="0B1AE931" w14:textId="77777777" w:rsidR="00D05461" w:rsidRPr="00A708F6" w:rsidRDefault="00D05461" w:rsidP="001E2346">
      <w:pPr>
        <w:pStyle w:val="Nombre"/>
        <w:rPr>
          <w:sz w:val="24"/>
          <w:szCs w:val="24"/>
          <w:lang w:val="es-MX"/>
        </w:rPr>
      </w:pPr>
    </w:p>
    <w:p w14:paraId="723A5056" w14:textId="62DB20C2" w:rsidR="008115E5" w:rsidRDefault="00055C51">
      <w:pPr>
        <w:pStyle w:val="Informacindecontacto"/>
        <w:rPr>
          <w:b/>
          <w:bCs/>
        </w:rPr>
      </w:pPr>
      <w:r>
        <w:rPr>
          <w:b/>
          <w:bCs/>
        </w:rPr>
        <w:t xml:space="preserve">Dirección </w:t>
      </w:r>
    </w:p>
    <w:p w14:paraId="0B84A5CB" w14:textId="77777777" w:rsidR="00E27DBC" w:rsidRPr="00055C51" w:rsidRDefault="00E27DBC">
      <w:pPr>
        <w:pStyle w:val="Informacindecontacto"/>
        <w:rPr>
          <w:b/>
          <w:bCs/>
        </w:rPr>
      </w:pPr>
    </w:p>
    <w:p w14:paraId="399BAD7E" w14:textId="3B13727B" w:rsidR="00D05461" w:rsidRDefault="00462854">
      <w:pPr>
        <w:pStyle w:val="Informacindecontacto"/>
      </w:pPr>
      <w:r>
        <w:t>Indepen</w:t>
      </w:r>
      <w:r w:rsidR="005777BB">
        <w:t>den</w:t>
      </w:r>
      <w:r>
        <w:t xml:space="preserve">cia </w:t>
      </w:r>
      <w:r w:rsidR="00A62EA0">
        <w:t xml:space="preserve">– 314 </w:t>
      </w:r>
      <w:r w:rsidR="00C276F9">
        <w:t>– Ezeiza – Buenos Aires</w:t>
      </w:r>
    </w:p>
    <w:p w14:paraId="55EDCED9" w14:textId="1F253E1D" w:rsidR="00055C51" w:rsidRDefault="00055C51">
      <w:pPr>
        <w:pStyle w:val="Informacindecontacto"/>
      </w:pPr>
    </w:p>
    <w:p w14:paraId="72CCABDC" w14:textId="756CE0C4" w:rsidR="00055C51" w:rsidRDefault="00E27DBC">
      <w:pPr>
        <w:pStyle w:val="Informacindecontacto"/>
      </w:pPr>
      <w:r>
        <w:t xml:space="preserve">Email : </w:t>
      </w:r>
      <w:hyperlink r:id="rId8" w:history="1">
        <w:r w:rsidRPr="009D2945">
          <w:rPr>
            <w:rStyle w:val="Hipervnculo"/>
          </w:rPr>
          <w:t>jacksonpradoneves7@gmail.com</w:t>
        </w:r>
      </w:hyperlink>
    </w:p>
    <w:p w14:paraId="4C29B943" w14:textId="6CF7C4DF" w:rsidR="00E27DBC" w:rsidRDefault="00E27DBC">
      <w:pPr>
        <w:pStyle w:val="Informacindecontacto"/>
      </w:pPr>
    </w:p>
    <w:p w14:paraId="3566ECE3" w14:textId="0908E246" w:rsidR="008115E5" w:rsidRDefault="00E27DBC" w:rsidP="00B82E41">
      <w:pPr>
        <w:pStyle w:val="Informacindecontacto"/>
      </w:pPr>
      <w:r>
        <w:t xml:space="preserve">Teléfono </w:t>
      </w:r>
      <w:r w:rsidR="00F5491E">
        <w:t>: 1156355773</w:t>
      </w:r>
    </w:p>
    <w:p w14:paraId="34DD4390" w14:textId="2775C4A1" w:rsidR="00610020" w:rsidRDefault="00610020" w:rsidP="00B82E41">
      <w:pPr>
        <w:pStyle w:val="Informacindecontacto"/>
      </w:pPr>
    </w:p>
    <w:p w14:paraId="6C051BBE" w14:textId="779011C4" w:rsidR="00610020" w:rsidRDefault="00610020" w:rsidP="00B82E41">
      <w:pPr>
        <w:pStyle w:val="Informacindecontacto"/>
      </w:pPr>
      <w:r>
        <w:t>Estado Civil : Casado</w:t>
      </w:r>
    </w:p>
    <w:p w14:paraId="6D067DA4" w14:textId="2D0EFD15" w:rsidR="00610020" w:rsidRDefault="00610020" w:rsidP="00B82E41">
      <w:pPr>
        <w:pStyle w:val="Informacindecontacto"/>
      </w:pPr>
    </w:p>
    <w:p w14:paraId="330FD5E3" w14:textId="1A490173" w:rsidR="00610020" w:rsidRPr="00E74BFA" w:rsidRDefault="00610020" w:rsidP="00B82E41">
      <w:pPr>
        <w:pStyle w:val="Informacindecontacto"/>
        <w:rPr>
          <w:lang w:val="es-MX"/>
        </w:rPr>
      </w:pPr>
      <w:r>
        <w:t xml:space="preserve">DNI : </w:t>
      </w:r>
      <w:r w:rsidR="007378D8">
        <w:t>95544302</w:t>
      </w:r>
    </w:p>
    <w:sdt>
      <w:sdtPr>
        <w:id w:val="1728489637"/>
        <w:placeholder>
          <w:docPart w:val="12BF2F0158938644A935372171773054"/>
        </w:placeholder>
        <w:temporary/>
        <w:showingPlcHdr/>
      </w:sdtPr>
      <w:sdtEndPr/>
      <w:sdtContent>
        <w:p w14:paraId="489A9309" w14:textId="77777777" w:rsidR="008115E5" w:rsidRPr="00E74BFA" w:rsidRDefault="00F01217">
          <w:pPr>
            <w:pStyle w:val="Ttulo1"/>
            <w:rPr>
              <w:lang w:val="es-MX"/>
            </w:rPr>
          </w:pPr>
          <w:r w:rsidRPr="00E74BFA">
            <w:rPr>
              <w:lang w:val="es-MX"/>
            </w:rPr>
            <w:t>Experiencia</w:t>
          </w:r>
        </w:p>
      </w:sdtContent>
    </w:sdt>
    <w:p w14:paraId="6D07A08D" w14:textId="48D15A5C" w:rsidR="008115E5" w:rsidRPr="00D65E44" w:rsidRDefault="00B82E41">
      <w:pPr>
        <w:rPr>
          <w:b/>
          <w:bCs/>
          <w:sz w:val="24"/>
          <w:szCs w:val="24"/>
        </w:rPr>
      </w:pPr>
      <w:r w:rsidRPr="00D65E44">
        <w:rPr>
          <w:b/>
          <w:bCs/>
          <w:sz w:val="24"/>
          <w:szCs w:val="24"/>
        </w:rPr>
        <w:t xml:space="preserve">Klabin S.A </w:t>
      </w:r>
      <w:r w:rsidR="00D51788" w:rsidRPr="00D65E44">
        <w:rPr>
          <w:b/>
          <w:bCs/>
          <w:sz w:val="24"/>
          <w:szCs w:val="24"/>
        </w:rPr>
        <w:t xml:space="preserve">(Brasil) </w:t>
      </w:r>
    </w:p>
    <w:p w14:paraId="29B5B86F" w14:textId="7A442CA0" w:rsidR="009237C3" w:rsidRPr="00A7486D" w:rsidRDefault="00A7486D" w:rsidP="00BA065D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10/2007 </w:t>
      </w:r>
      <w:r w:rsidR="00B4365E">
        <w:rPr>
          <w:b/>
          <w:bCs/>
          <w:lang w:val="es-MX"/>
        </w:rPr>
        <w:t>–</w:t>
      </w:r>
      <w:r>
        <w:rPr>
          <w:b/>
          <w:bCs/>
          <w:lang w:val="es-MX"/>
        </w:rPr>
        <w:t xml:space="preserve"> </w:t>
      </w:r>
      <w:r w:rsidR="00B4365E">
        <w:rPr>
          <w:b/>
          <w:bCs/>
          <w:lang w:val="es-MX"/>
        </w:rPr>
        <w:t>07/2011</w:t>
      </w:r>
    </w:p>
    <w:p w14:paraId="58A72AB8" w14:textId="23558436" w:rsidR="008115E5" w:rsidRPr="00D04BB9" w:rsidRDefault="00B4365E">
      <w:pPr>
        <w:rPr>
          <w:b/>
          <w:bCs/>
        </w:rPr>
      </w:pPr>
      <w:r w:rsidRPr="00D04BB9">
        <w:rPr>
          <w:b/>
          <w:bCs/>
        </w:rPr>
        <w:t xml:space="preserve">Ayudante de producción </w:t>
      </w:r>
    </w:p>
    <w:p w14:paraId="260D6C70" w14:textId="3554BB45" w:rsidR="00402D0E" w:rsidRDefault="005920D8">
      <w:pPr>
        <w:rPr>
          <w:b/>
          <w:bCs/>
        </w:rPr>
      </w:pPr>
      <w:r w:rsidRPr="00B57F1E">
        <w:rPr>
          <w:b/>
          <w:bCs/>
        </w:rPr>
        <w:t xml:space="preserve">Fabricación de embalajes y cajas de cartón corrugado </w:t>
      </w:r>
    </w:p>
    <w:p w14:paraId="0EA11EEF" w14:textId="77777777" w:rsidR="008D4C2F" w:rsidRPr="00B57F1E" w:rsidRDefault="008D4C2F">
      <w:pPr>
        <w:rPr>
          <w:b/>
          <w:bCs/>
        </w:rPr>
      </w:pPr>
    </w:p>
    <w:p w14:paraId="7208EDD3" w14:textId="7AAEE3EF" w:rsidR="00526ABF" w:rsidRPr="001F4E02" w:rsidRDefault="00143A4A">
      <w:pPr>
        <w:rPr>
          <w:rFonts w:asciiTheme="majorHAnsi" w:hAnsiTheme="majorHAnsi" w:cstheme="majorHAnsi"/>
          <w:b/>
          <w:bCs/>
          <w:sz w:val="24"/>
          <w:szCs w:val="24"/>
          <w:lang w:val="es-MX"/>
        </w:rPr>
      </w:pPr>
      <w:r w:rsidRPr="001F4E02">
        <w:rPr>
          <w:rFonts w:asciiTheme="majorHAnsi" w:hAnsiTheme="majorHAnsi" w:cstheme="majorHAnsi"/>
          <w:b/>
          <w:bCs/>
          <w:sz w:val="24"/>
          <w:szCs w:val="24"/>
          <w:lang w:val="es-MX"/>
        </w:rPr>
        <w:t xml:space="preserve">Instaladora Eléctrica Prevensul </w:t>
      </w:r>
      <w:r w:rsidR="00577356" w:rsidRPr="001F4E02">
        <w:rPr>
          <w:rFonts w:asciiTheme="majorHAnsi" w:hAnsiTheme="majorHAnsi" w:cstheme="majorHAnsi"/>
          <w:b/>
          <w:bCs/>
          <w:sz w:val="24"/>
          <w:szCs w:val="24"/>
          <w:lang w:val="es-MX"/>
        </w:rPr>
        <w:t>( Brasil)</w:t>
      </w:r>
    </w:p>
    <w:p w14:paraId="47E343EC" w14:textId="4B0EAF5E" w:rsidR="00B30A81" w:rsidRDefault="00FE4797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10/2011 </w:t>
      </w:r>
      <w:r w:rsidR="00CB6FC5">
        <w:rPr>
          <w:b/>
          <w:bCs/>
          <w:lang w:val="es-MX"/>
        </w:rPr>
        <w:t>–</w:t>
      </w:r>
      <w:r>
        <w:rPr>
          <w:b/>
          <w:bCs/>
          <w:lang w:val="es-MX"/>
        </w:rPr>
        <w:t xml:space="preserve"> </w:t>
      </w:r>
      <w:r w:rsidR="00CB6FC5">
        <w:rPr>
          <w:b/>
          <w:bCs/>
          <w:lang w:val="es-MX"/>
        </w:rPr>
        <w:t>12/2013</w:t>
      </w:r>
    </w:p>
    <w:p w14:paraId="0D6A8E70" w14:textId="24C3EE30" w:rsidR="00CB6FC5" w:rsidRDefault="00797A84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Ayudante de </w:t>
      </w:r>
      <w:r w:rsidR="00632A97">
        <w:rPr>
          <w:b/>
          <w:bCs/>
          <w:lang w:val="es-MX"/>
        </w:rPr>
        <w:t>E</w:t>
      </w:r>
      <w:r>
        <w:rPr>
          <w:b/>
          <w:bCs/>
          <w:lang w:val="es-MX"/>
        </w:rPr>
        <w:t xml:space="preserve">lectricista </w:t>
      </w:r>
    </w:p>
    <w:p w14:paraId="58B52AA7" w14:textId="22B3DF9A" w:rsidR="001A6F28" w:rsidRDefault="00D04BB9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Auxiliar en montajes </w:t>
      </w:r>
      <w:r w:rsidR="00425260">
        <w:rPr>
          <w:b/>
          <w:bCs/>
          <w:lang w:val="es-MX"/>
        </w:rPr>
        <w:t xml:space="preserve">eléctricas , </w:t>
      </w:r>
      <w:r w:rsidR="00537C02">
        <w:rPr>
          <w:b/>
          <w:bCs/>
          <w:lang w:val="es-MX"/>
        </w:rPr>
        <w:t xml:space="preserve">bandejas </w:t>
      </w:r>
      <w:r w:rsidR="001A6F28">
        <w:rPr>
          <w:b/>
          <w:bCs/>
          <w:lang w:val="es-MX"/>
        </w:rPr>
        <w:t>, cables , luminarias y tableros en galpones y plantas</w:t>
      </w:r>
      <w:r w:rsidR="000377B7">
        <w:rPr>
          <w:b/>
          <w:bCs/>
          <w:lang w:val="es-MX"/>
        </w:rPr>
        <w:t xml:space="preserve"> industriales.</w:t>
      </w:r>
    </w:p>
    <w:p w14:paraId="6995D356" w14:textId="77777777" w:rsidR="002849AC" w:rsidRDefault="002849AC">
      <w:pPr>
        <w:rPr>
          <w:b/>
          <w:bCs/>
          <w:lang w:val="es-MX"/>
        </w:rPr>
      </w:pPr>
    </w:p>
    <w:p w14:paraId="66BEF249" w14:textId="72BD4954" w:rsidR="000377B7" w:rsidRDefault="000F0727">
      <w:pPr>
        <w:rPr>
          <w:b/>
          <w:bCs/>
          <w:sz w:val="24"/>
          <w:szCs w:val="24"/>
          <w:lang w:val="es-MX"/>
        </w:rPr>
      </w:pPr>
      <w:r w:rsidRPr="001F4E02">
        <w:rPr>
          <w:b/>
          <w:bCs/>
          <w:sz w:val="24"/>
          <w:szCs w:val="24"/>
          <w:lang w:val="es-MX"/>
        </w:rPr>
        <w:t xml:space="preserve">Consorcio MGT </w:t>
      </w:r>
      <w:r w:rsidR="00577356" w:rsidRPr="001F4E02">
        <w:rPr>
          <w:b/>
          <w:bCs/>
          <w:sz w:val="24"/>
          <w:szCs w:val="24"/>
          <w:lang w:val="es-MX"/>
        </w:rPr>
        <w:t>–</w:t>
      </w:r>
      <w:r w:rsidR="00A12462" w:rsidRPr="001F4E02">
        <w:rPr>
          <w:b/>
          <w:bCs/>
          <w:sz w:val="24"/>
          <w:szCs w:val="24"/>
          <w:lang w:val="es-MX"/>
        </w:rPr>
        <w:t xml:space="preserve"> </w:t>
      </w:r>
      <w:r w:rsidR="00577356" w:rsidRPr="001F4E02">
        <w:rPr>
          <w:b/>
          <w:bCs/>
          <w:sz w:val="24"/>
          <w:szCs w:val="24"/>
          <w:lang w:val="es-MX"/>
        </w:rPr>
        <w:t>DM Constructora – TKK Engenieria (Brasil)</w:t>
      </w:r>
    </w:p>
    <w:p w14:paraId="62B30443" w14:textId="3E6516C5" w:rsidR="00EE5880" w:rsidRPr="007E6A9F" w:rsidRDefault="003763B1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03/2014 </w:t>
      </w:r>
      <w:r w:rsidR="0018455C">
        <w:rPr>
          <w:b/>
          <w:bCs/>
          <w:lang w:val="es-MX"/>
        </w:rPr>
        <w:t>–</w:t>
      </w:r>
      <w:r>
        <w:rPr>
          <w:b/>
          <w:bCs/>
          <w:lang w:val="es-MX"/>
        </w:rPr>
        <w:t xml:space="preserve"> </w:t>
      </w:r>
      <w:r w:rsidR="0018455C">
        <w:rPr>
          <w:b/>
          <w:bCs/>
          <w:lang w:val="es-MX"/>
        </w:rPr>
        <w:t>02/2015</w:t>
      </w:r>
    </w:p>
    <w:p w14:paraId="6496380F" w14:textId="7BC21532" w:rsidR="00577356" w:rsidRDefault="00A51BD2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Medio </w:t>
      </w:r>
      <w:r w:rsidR="00632A97">
        <w:rPr>
          <w:b/>
          <w:bCs/>
          <w:lang w:val="es-MX"/>
        </w:rPr>
        <w:t>O</w:t>
      </w:r>
      <w:r>
        <w:rPr>
          <w:b/>
          <w:bCs/>
          <w:lang w:val="es-MX"/>
        </w:rPr>
        <w:t>ficial Electricista</w:t>
      </w:r>
    </w:p>
    <w:p w14:paraId="4EBEB045" w14:textId="0AB922F7" w:rsidR="00A51BD2" w:rsidRDefault="00372FB4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Montajes Eléctricas en </w:t>
      </w:r>
      <w:r w:rsidR="00ED6E13">
        <w:rPr>
          <w:b/>
          <w:bCs/>
          <w:lang w:val="es-MX"/>
        </w:rPr>
        <w:t xml:space="preserve"> </w:t>
      </w:r>
      <w:r w:rsidR="00B03081">
        <w:rPr>
          <w:b/>
          <w:bCs/>
          <w:lang w:val="es-MX"/>
        </w:rPr>
        <w:t>Equipos</w:t>
      </w:r>
      <w:r w:rsidR="00AC31CD">
        <w:rPr>
          <w:b/>
          <w:bCs/>
          <w:lang w:val="es-MX"/>
        </w:rPr>
        <w:t xml:space="preserve"> de Generadores de energía </w:t>
      </w:r>
      <w:r w:rsidR="001E1955">
        <w:rPr>
          <w:b/>
          <w:bCs/>
          <w:lang w:val="es-MX"/>
        </w:rPr>
        <w:t xml:space="preserve"> </w:t>
      </w:r>
      <w:r w:rsidR="00AC31CD">
        <w:rPr>
          <w:b/>
          <w:bCs/>
          <w:lang w:val="es-MX"/>
        </w:rPr>
        <w:t xml:space="preserve">para </w:t>
      </w:r>
      <w:r w:rsidR="00461043">
        <w:rPr>
          <w:b/>
          <w:bCs/>
          <w:lang w:val="es-MX"/>
        </w:rPr>
        <w:t>plataformas de extracción de petróleo</w:t>
      </w:r>
      <w:r w:rsidR="00EC3407">
        <w:rPr>
          <w:b/>
          <w:bCs/>
          <w:lang w:val="es-MX"/>
        </w:rPr>
        <w:t xml:space="preserve"> (</w:t>
      </w:r>
      <w:r w:rsidR="00B136A8">
        <w:rPr>
          <w:b/>
          <w:bCs/>
          <w:lang w:val="es-MX"/>
        </w:rPr>
        <w:t xml:space="preserve"> Petrobras </w:t>
      </w:r>
      <w:r w:rsidR="00EC3407">
        <w:rPr>
          <w:b/>
          <w:bCs/>
          <w:lang w:val="es-MX"/>
        </w:rPr>
        <w:t>).</w:t>
      </w:r>
    </w:p>
    <w:p w14:paraId="3067D54D" w14:textId="77777777" w:rsidR="007378D8" w:rsidRDefault="007378D8">
      <w:pPr>
        <w:rPr>
          <w:b/>
          <w:bCs/>
          <w:lang w:val="es-MX"/>
        </w:rPr>
      </w:pPr>
    </w:p>
    <w:p w14:paraId="0DD9487B" w14:textId="69CDDFC4" w:rsidR="00B136A8" w:rsidRPr="007E5E8C" w:rsidRDefault="00B136A8">
      <w:pPr>
        <w:rPr>
          <w:b/>
          <w:bCs/>
          <w:sz w:val="24"/>
          <w:szCs w:val="24"/>
          <w:lang w:val="es-MX"/>
        </w:rPr>
      </w:pPr>
      <w:r w:rsidRPr="007E5E8C">
        <w:rPr>
          <w:b/>
          <w:bCs/>
          <w:sz w:val="24"/>
          <w:szCs w:val="24"/>
          <w:lang w:val="es-MX"/>
        </w:rPr>
        <w:lastRenderedPageBreak/>
        <w:t xml:space="preserve">Instaladora Eléctrica Chrisma </w:t>
      </w:r>
      <w:r w:rsidR="008713F0" w:rsidRPr="007E5E8C">
        <w:rPr>
          <w:b/>
          <w:bCs/>
          <w:sz w:val="24"/>
          <w:szCs w:val="24"/>
          <w:lang w:val="es-MX"/>
        </w:rPr>
        <w:t>(Brasil)</w:t>
      </w:r>
    </w:p>
    <w:p w14:paraId="1A0E4988" w14:textId="2B182CDB" w:rsidR="008713F0" w:rsidRDefault="00431385">
      <w:pPr>
        <w:rPr>
          <w:b/>
          <w:bCs/>
          <w:lang w:val="es-MX"/>
        </w:rPr>
      </w:pPr>
      <w:r>
        <w:rPr>
          <w:b/>
          <w:bCs/>
          <w:lang w:val="es-MX"/>
        </w:rPr>
        <w:t>04/2015 – 12/2015</w:t>
      </w:r>
    </w:p>
    <w:p w14:paraId="597DA47A" w14:textId="20638EB5" w:rsidR="000B017C" w:rsidRDefault="000B017C">
      <w:pPr>
        <w:rPr>
          <w:b/>
          <w:bCs/>
          <w:lang w:val="es-MX"/>
        </w:rPr>
      </w:pPr>
      <w:r>
        <w:rPr>
          <w:b/>
          <w:bCs/>
          <w:lang w:val="es-MX"/>
        </w:rPr>
        <w:t>Oficial Electricista</w:t>
      </w:r>
    </w:p>
    <w:p w14:paraId="26666928" w14:textId="6B2F0C33" w:rsidR="000B017C" w:rsidRDefault="000B017C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Instalaciones eléctricas en </w:t>
      </w:r>
      <w:r w:rsidR="00520274">
        <w:rPr>
          <w:b/>
          <w:bCs/>
          <w:lang w:val="es-MX"/>
        </w:rPr>
        <w:t>Edificio de Departamentos (</w:t>
      </w:r>
      <w:r w:rsidR="00530855">
        <w:rPr>
          <w:b/>
          <w:bCs/>
          <w:lang w:val="es-MX"/>
        </w:rPr>
        <w:t xml:space="preserve">Amores da Brava ) </w:t>
      </w:r>
    </w:p>
    <w:p w14:paraId="06F3FBDD" w14:textId="77777777" w:rsidR="006806AD" w:rsidRDefault="006806AD">
      <w:pPr>
        <w:rPr>
          <w:b/>
          <w:bCs/>
          <w:lang w:val="es-MX"/>
        </w:rPr>
      </w:pPr>
    </w:p>
    <w:p w14:paraId="353A3727" w14:textId="5275929C" w:rsidR="009F2767" w:rsidRPr="007E5E8C" w:rsidRDefault="005A2B79">
      <w:pPr>
        <w:rPr>
          <w:b/>
          <w:bCs/>
          <w:sz w:val="24"/>
          <w:szCs w:val="24"/>
          <w:lang w:val="es-MX"/>
        </w:rPr>
      </w:pPr>
      <w:r w:rsidRPr="007E5E8C">
        <w:rPr>
          <w:b/>
          <w:bCs/>
          <w:sz w:val="24"/>
          <w:szCs w:val="24"/>
          <w:lang w:val="es-MX"/>
        </w:rPr>
        <w:t xml:space="preserve">Hexacom S.A </w:t>
      </w:r>
    </w:p>
    <w:p w14:paraId="038652A4" w14:textId="311480C0" w:rsidR="005A2B79" w:rsidRDefault="00CA39E6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03/2018 </w:t>
      </w:r>
      <w:r w:rsidR="00806EA0">
        <w:rPr>
          <w:b/>
          <w:bCs/>
          <w:lang w:val="es-MX"/>
        </w:rPr>
        <w:t>–</w:t>
      </w:r>
      <w:r>
        <w:rPr>
          <w:b/>
          <w:bCs/>
          <w:lang w:val="es-MX"/>
        </w:rPr>
        <w:t xml:space="preserve"> </w:t>
      </w:r>
      <w:r w:rsidR="00287DCE">
        <w:rPr>
          <w:b/>
          <w:bCs/>
          <w:lang w:val="es-MX"/>
        </w:rPr>
        <w:t>02</w:t>
      </w:r>
      <w:r w:rsidR="00806EA0">
        <w:rPr>
          <w:b/>
          <w:bCs/>
          <w:lang w:val="es-MX"/>
        </w:rPr>
        <w:t>/2020</w:t>
      </w:r>
    </w:p>
    <w:p w14:paraId="7B8DE731" w14:textId="620D3D87" w:rsidR="00D6387F" w:rsidRDefault="00806EA0">
      <w:pPr>
        <w:rPr>
          <w:b/>
          <w:bCs/>
          <w:lang w:val="es-MX"/>
        </w:rPr>
      </w:pPr>
      <w:r>
        <w:rPr>
          <w:b/>
          <w:bCs/>
          <w:lang w:val="es-MX"/>
        </w:rPr>
        <w:t>Oficial (</w:t>
      </w:r>
      <w:r w:rsidR="004E50C9">
        <w:rPr>
          <w:b/>
          <w:bCs/>
          <w:lang w:val="es-MX"/>
        </w:rPr>
        <w:t>UOCRA</w:t>
      </w:r>
      <w:r w:rsidR="004E10F1">
        <w:rPr>
          <w:b/>
          <w:bCs/>
          <w:lang w:val="es-MX"/>
        </w:rPr>
        <w:t xml:space="preserve">) </w:t>
      </w:r>
      <w:r w:rsidR="004940EB">
        <w:rPr>
          <w:b/>
          <w:bCs/>
          <w:lang w:val="es-MX"/>
        </w:rPr>
        <w:t>-</w:t>
      </w:r>
      <w:r w:rsidR="008C61E2">
        <w:rPr>
          <w:b/>
          <w:bCs/>
          <w:lang w:val="es-MX"/>
        </w:rPr>
        <w:t xml:space="preserve"> Instalaciones</w:t>
      </w:r>
      <w:r w:rsidR="001916D4">
        <w:rPr>
          <w:b/>
          <w:bCs/>
          <w:lang w:val="es-MX"/>
        </w:rPr>
        <w:t xml:space="preserve"> Electro-Mecánicas en Líneas A-E </w:t>
      </w:r>
      <w:r w:rsidR="00E827F1">
        <w:rPr>
          <w:b/>
          <w:bCs/>
          <w:lang w:val="es-MX"/>
        </w:rPr>
        <w:t>( Subte)</w:t>
      </w:r>
      <w:r w:rsidR="00F0131B">
        <w:rPr>
          <w:b/>
          <w:bCs/>
          <w:lang w:val="es-MX"/>
        </w:rPr>
        <w:t xml:space="preserve"> , Viaducto Ferroviario San Martín</w:t>
      </w:r>
      <w:r w:rsidR="008C61E2">
        <w:rPr>
          <w:b/>
          <w:bCs/>
          <w:lang w:val="es-MX"/>
        </w:rPr>
        <w:t>.</w:t>
      </w:r>
    </w:p>
    <w:p w14:paraId="58700F95" w14:textId="0F9F4FB0" w:rsidR="008115E5" w:rsidRDefault="002E4FED" w:rsidP="00C3502E">
      <w:pPr>
        <w:pStyle w:val="Piedepgina"/>
      </w:pPr>
    </w:p>
    <w:p w14:paraId="5E12BD4A" w14:textId="70D43DC1" w:rsidR="008115E5" w:rsidRDefault="00C47B53">
      <w:pPr>
        <w:pStyle w:val="Ttulo1"/>
      </w:pPr>
      <w:r>
        <w:t>Formación</w:t>
      </w:r>
    </w:p>
    <w:p w14:paraId="1952189D" w14:textId="1675C09C" w:rsidR="00C47B53" w:rsidRPr="00C47B53" w:rsidRDefault="00C47B53" w:rsidP="00C47B53">
      <w:r>
        <w:t xml:space="preserve">Secundario </w:t>
      </w:r>
      <w:r w:rsidR="00F458B5">
        <w:t xml:space="preserve">Completo ( Brasil) </w:t>
      </w:r>
    </w:p>
    <w:p w14:paraId="0FF4AAE2" w14:textId="25D3AFF3" w:rsidR="008115E5" w:rsidRDefault="00DF32D2">
      <w:r>
        <w:t xml:space="preserve">Electricista instalador </w:t>
      </w:r>
      <w:r w:rsidR="00CC3B40">
        <w:t>–</w:t>
      </w:r>
      <w:r>
        <w:t xml:space="preserve"> </w:t>
      </w:r>
      <w:r w:rsidR="00CC3B40">
        <w:t xml:space="preserve">Senai (Brasil) </w:t>
      </w:r>
    </w:p>
    <w:p w14:paraId="4511C116" w14:textId="7D7E0A7C" w:rsidR="00CD506D" w:rsidRPr="00E74BFA" w:rsidRDefault="00CD506D">
      <w:pPr>
        <w:rPr>
          <w:lang w:val="es-MX"/>
        </w:rPr>
      </w:pPr>
      <w:r>
        <w:t xml:space="preserve">Electricista montador – Centro </w:t>
      </w:r>
      <w:r w:rsidR="00983037">
        <w:t xml:space="preserve">27 – Luz y Fuerza </w:t>
      </w:r>
    </w:p>
    <w:p w14:paraId="384C6244" w14:textId="5BF0FAA7" w:rsidR="008115E5" w:rsidRDefault="002E4FED">
      <w:pPr>
        <w:pStyle w:val="Ttulo1"/>
      </w:pPr>
    </w:p>
    <w:p w14:paraId="10CB82A6" w14:textId="00065558" w:rsidR="008115E5" w:rsidRDefault="002E4FED" w:rsidP="000A7146">
      <w:pPr>
        <w:pStyle w:val="Listaconvietas"/>
        <w:numPr>
          <w:ilvl w:val="0"/>
          <w:numId w:val="0"/>
        </w:numPr>
      </w:pPr>
    </w:p>
    <w:sectPr w:rsidR="008115E5" w:rsidSect="00691927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989DC" w14:textId="77777777" w:rsidR="002E4FED" w:rsidRDefault="002E4FED">
      <w:pPr>
        <w:spacing w:after="0" w:line="240" w:lineRule="auto"/>
      </w:pPr>
      <w:r>
        <w:separator/>
      </w:r>
    </w:p>
  </w:endnote>
  <w:endnote w:type="continuationSeparator" w:id="0">
    <w:p w14:paraId="0F32AFE3" w14:textId="77777777" w:rsidR="002E4FED" w:rsidRDefault="002E4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3A410" w14:textId="77777777" w:rsidR="008115E5" w:rsidRDefault="00F01217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C8A0D" w14:textId="77777777" w:rsidR="002E4FED" w:rsidRDefault="002E4FED">
      <w:pPr>
        <w:spacing w:after="0" w:line="240" w:lineRule="auto"/>
      </w:pPr>
      <w:r>
        <w:separator/>
      </w:r>
    </w:p>
  </w:footnote>
  <w:footnote w:type="continuationSeparator" w:id="0">
    <w:p w14:paraId="79580A5E" w14:textId="77777777" w:rsidR="002E4FED" w:rsidRDefault="002E4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F60A7" w14:textId="77777777" w:rsidR="008115E5" w:rsidRDefault="00F01217"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CA8CD6" wp14:editId="0489CFF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Marc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7A75C3" id="Marco 1" o:spid="_x0000_s1026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8657A" w14:textId="77777777" w:rsidR="008115E5" w:rsidRDefault="006806AD">
    <w:r>
      <w:rPr>
        <w:noProof/>
        <w:lang w:val="es-MX" w:eastAsia="es-MX"/>
      </w:rPr>
      <w:pict w14:anchorId="248D6C50">
        <v:group id="Grupo 4" o:spid="_x0000_s2050" alt="Title: Marco de página con pestaña" style="position:absolute;margin-left:0;margin-top:0;width:560.2pt;height:803.2pt;z-index:-251658240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o 5" o:spid="_x0000_s2051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Espontáneo 8" o:spid="_x0000_s2052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7DFCA037" w14:textId="77777777" w:rsidR="008115E5" w:rsidRDefault="002E4FED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608DB"/>
    <w:multiLevelType w:val="hybridMultilevel"/>
    <w:tmpl w:val="DC6CBEF0"/>
    <w:lvl w:ilvl="0" w:tplc="080A0001">
      <w:start w:val="1"/>
      <w:numFmt w:val="bullet"/>
      <w:lvlText w:val=""/>
      <w:lvlJc w:val="left"/>
      <w:pPr>
        <w:ind w:left="92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4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3" w:hanging="360"/>
      </w:pPr>
      <w:rPr>
        <w:rFonts w:ascii="Wingdings" w:hAnsi="Wingdings" w:hint="default"/>
      </w:rPr>
    </w:lvl>
  </w:abstractNum>
  <w:abstractNum w:abstractNumId="11" w15:restartNumberingAfterBreak="0">
    <w:nsid w:val="07F02AE9"/>
    <w:multiLevelType w:val="hybridMultilevel"/>
    <w:tmpl w:val="F1C6DBA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366419"/>
    <w:multiLevelType w:val="hybridMultilevel"/>
    <w:tmpl w:val="AC56CE1A"/>
    <w:lvl w:ilvl="0" w:tplc="A3CC53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310E4A2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B2BAE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792CF0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DDCB1C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EE2160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CD6D7B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47E1AB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71CE09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2C4FC3"/>
    <w:multiLevelType w:val="hybridMultilevel"/>
    <w:tmpl w:val="5F025B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800A9"/>
    <w:multiLevelType w:val="hybridMultilevel"/>
    <w:tmpl w:val="23BA1D9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416C3"/>
    <w:multiLevelType w:val="hybridMultilevel"/>
    <w:tmpl w:val="1884BEFA"/>
    <w:lvl w:ilvl="0" w:tplc="40BCECA8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8DFA5B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58BE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440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F295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FEC6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885C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7065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48F2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54655"/>
    <w:multiLevelType w:val="hybridMultilevel"/>
    <w:tmpl w:val="7AB01E5C"/>
    <w:lvl w:ilvl="0" w:tplc="0F72E5C4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3C2A8B94" w:tentative="1">
      <w:start w:val="1"/>
      <w:numFmt w:val="lowerLetter"/>
      <w:lvlText w:val="%2."/>
      <w:lvlJc w:val="left"/>
      <w:pPr>
        <w:ind w:left="1440" w:hanging="360"/>
      </w:pPr>
    </w:lvl>
    <w:lvl w:ilvl="2" w:tplc="1A521B38" w:tentative="1">
      <w:start w:val="1"/>
      <w:numFmt w:val="lowerRoman"/>
      <w:lvlText w:val="%3."/>
      <w:lvlJc w:val="right"/>
      <w:pPr>
        <w:ind w:left="2160" w:hanging="180"/>
      </w:pPr>
    </w:lvl>
    <w:lvl w:ilvl="3" w:tplc="7848BFAC" w:tentative="1">
      <w:start w:val="1"/>
      <w:numFmt w:val="decimal"/>
      <w:lvlText w:val="%4."/>
      <w:lvlJc w:val="left"/>
      <w:pPr>
        <w:ind w:left="2880" w:hanging="360"/>
      </w:pPr>
    </w:lvl>
    <w:lvl w:ilvl="4" w:tplc="CDC0C0AA" w:tentative="1">
      <w:start w:val="1"/>
      <w:numFmt w:val="lowerLetter"/>
      <w:lvlText w:val="%5."/>
      <w:lvlJc w:val="left"/>
      <w:pPr>
        <w:ind w:left="3600" w:hanging="360"/>
      </w:pPr>
    </w:lvl>
    <w:lvl w:ilvl="5" w:tplc="AB1CF826" w:tentative="1">
      <w:start w:val="1"/>
      <w:numFmt w:val="lowerRoman"/>
      <w:lvlText w:val="%6."/>
      <w:lvlJc w:val="right"/>
      <w:pPr>
        <w:ind w:left="4320" w:hanging="180"/>
      </w:pPr>
    </w:lvl>
    <w:lvl w:ilvl="6" w:tplc="4CA24F26" w:tentative="1">
      <w:start w:val="1"/>
      <w:numFmt w:val="decimal"/>
      <w:lvlText w:val="%7."/>
      <w:lvlJc w:val="left"/>
      <w:pPr>
        <w:ind w:left="5040" w:hanging="360"/>
      </w:pPr>
    </w:lvl>
    <w:lvl w:ilvl="7" w:tplc="E918CA14" w:tentative="1">
      <w:start w:val="1"/>
      <w:numFmt w:val="lowerLetter"/>
      <w:lvlText w:val="%8."/>
      <w:lvlJc w:val="left"/>
      <w:pPr>
        <w:ind w:left="5760" w:hanging="360"/>
      </w:pPr>
    </w:lvl>
    <w:lvl w:ilvl="8" w:tplc="E6DC246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0"/>
  </w:num>
  <w:num w:numId="15">
    <w:abstractNumId w:val="13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"/>
  <w:proofState w:spelling="clean"/>
  <w:attachedTemplate r:id="rId1"/>
  <w:defaultTabStop w:val="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85"/>
    <w:rsid w:val="0001382F"/>
    <w:rsid w:val="000377B7"/>
    <w:rsid w:val="00055C51"/>
    <w:rsid w:val="00065585"/>
    <w:rsid w:val="000953B6"/>
    <w:rsid w:val="000A7146"/>
    <w:rsid w:val="000B017C"/>
    <w:rsid w:val="000F0727"/>
    <w:rsid w:val="00143A4A"/>
    <w:rsid w:val="00166A56"/>
    <w:rsid w:val="0018455C"/>
    <w:rsid w:val="001916D4"/>
    <w:rsid w:val="001A6F28"/>
    <w:rsid w:val="001E1955"/>
    <w:rsid w:val="001E2346"/>
    <w:rsid w:val="001F4E02"/>
    <w:rsid w:val="00270E43"/>
    <w:rsid w:val="002849AC"/>
    <w:rsid w:val="00287DCE"/>
    <w:rsid w:val="002E4267"/>
    <w:rsid w:val="002E4FED"/>
    <w:rsid w:val="00313E06"/>
    <w:rsid w:val="00366A08"/>
    <w:rsid w:val="00372FB4"/>
    <w:rsid w:val="0037348E"/>
    <w:rsid w:val="003763B1"/>
    <w:rsid w:val="003B4F5B"/>
    <w:rsid w:val="003C1C4E"/>
    <w:rsid w:val="00402127"/>
    <w:rsid w:val="00402D0E"/>
    <w:rsid w:val="00425260"/>
    <w:rsid w:val="00431385"/>
    <w:rsid w:val="00440F26"/>
    <w:rsid w:val="00461043"/>
    <w:rsid w:val="00462854"/>
    <w:rsid w:val="00470645"/>
    <w:rsid w:val="00481999"/>
    <w:rsid w:val="004940EB"/>
    <w:rsid w:val="004E10F1"/>
    <w:rsid w:val="004E50C9"/>
    <w:rsid w:val="00520274"/>
    <w:rsid w:val="00526ABF"/>
    <w:rsid w:val="00530855"/>
    <w:rsid w:val="00537C02"/>
    <w:rsid w:val="00577356"/>
    <w:rsid w:val="005777BB"/>
    <w:rsid w:val="005920D8"/>
    <w:rsid w:val="005A2B79"/>
    <w:rsid w:val="005B394F"/>
    <w:rsid w:val="00610020"/>
    <w:rsid w:val="00632A97"/>
    <w:rsid w:val="0066219B"/>
    <w:rsid w:val="006806AD"/>
    <w:rsid w:val="006A1F3E"/>
    <w:rsid w:val="006B55E2"/>
    <w:rsid w:val="006F591C"/>
    <w:rsid w:val="007378D8"/>
    <w:rsid w:val="00772465"/>
    <w:rsid w:val="00797A84"/>
    <w:rsid w:val="007E5E8C"/>
    <w:rsid w:val="007E6A9F"/>
    <w:rsid w:val="007F6359"/>
    <w:rsid w:val="00806EA0"/>
    <w:rsid w:val="00817433"/>
    <w:rsid w:val="008300F3"/>
    <w:rsid w:val="008713F0"/>
    <w:rsid w:val="008C61E2"/>
    <w:rsid w:val="008D4C2F"/>
    <w:rsid w:val="00900594"/>
    <w:rsid w:val="009058DE"/>
    <w:rsid w:val="009237C3"/>
    <w:rsid w:val="009530DB"/>
    <w:rsid w:val="00983037"/>
    <w:rsid w:val="009F2767"/>
    <w:rsid w:val="00A12462"/>
    <w:rsid w:val="00A462B9"/>
    <w:rsid w:val="00A51BD2"/>
    <w:rsid w:val="00A62EA0"/>
    <w:rsid w:val="00A708F6"/>
    <w:rsid w:val="00A7486D"/>
    <w:rsid w:val="00A86EFE"/>
    <w:rsid w:val="00AC31CD"/>
    <w:rsid w:val="00B03081"/>
    <w:rsid w:val="00B136A8"/>
    <w:rsid w:val="00B30A81"/>
    <w:rsid w:val="00B4365E"/>
    <w:rsid w:val="00B57F1E"/>
    <w:rsid w:val="00B82E41"/>
    <w:rsid w:val="00C276F9"/>
    <w:rsid w:val="00C3502E"/>
    <w:rsid w:val="00C47B53"/>
    <w:rsid w:val="00CA39E6"/>
    <w:rsid w:val="00CA4931"/>
    <w:rsid w:val="00CB5E65"/>
    <w:rsid w:val="00CB6FC5"/>
    <w:rsid w:val="00CC3B40"/>
    <w:rsid w:val="00CD4B76"/>
    <w:rsid w:val="00CD506D"/>
    <w:rsid w:val="00D04BB9"/>
    <w:rsid w:val="00D05461"/>
    <w:rsid w:val="00D12DA0"/>
    <w:rsid w:val="00D51788"/>
    <w:rsid w:val="00D6387F"/>
    <w:rsid w:val="00D65E44"/>
    <w:rsid w:val="00DF32D2"/>
    <w:rsid w:val="00E2774D"/>
    <w:rsid w:val="00E27DBC"/>
    <w:rsid w:val="00E63011"/>
    <w:rsid w:val="00E827F1"/>
    <w:rsid w:val="00EC3407"/>
    <w:rsid w:val="00ED6E13"/>
    <w:rsid w:val="00EE5880"/>
    <w:rsid w:val="00F01217"/>
    <w:rsid w:val="00F0131B"/>
    <w:rsid w:val="00F458B5"/>
    <w:rsid w:val="00F5491E"/>
    <w:rsid w:val="00FC66C0"/>
    <w:rsid w:val="00FE4797"/>
    <w:rsid w:val="00FF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7698E9"/>
  <w15:docId w15:val="{A61D9CA9-F0D4-F742-830D-20A9C802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ndecontacto">
    <w:name w:val="Información de contac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bre">
    <w:name w:val="Nombr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  <w:style w:type="character" w:styleId="Hipervnculo">
    <w:name w:val="Hyperlink"/>
    <w:basedOn w:val="Fuentedeprrafopredeter"/>
    <w:uiPriority w:val="99"/>
    <w:unhideWhenUsed/>
    <w:rsid w:val="00E27DBC"/>
    <w:rPr>
      <w:color w:val="53C3C7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7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cksonpradoneves7@gmail.com" TargetMode="External" /><Relationship Id="rId13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C6D756E-CB94-CB46-B708-32DF7566118C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2BF2F0158938644A935372171773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178C8-3992-0C4A-87DC-0D6AB576ADA3}"/>
      </w:docPartPr>
      <w:docPartBody>
        <w:p w:rsidR="00721DF0" w:rsidRDefault="008A5EBE">
          <w:pPr>
            <w:pStyle w:val="12BF2F0158938644A93537217177305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416C3"/>
    <w:multiLevelType w:val="hybridMultilevel"/>
    <w:tmpl w:val="1884BEFA"/>
    <w:lvl w:ilvl="0" w:tplc="263C52DC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135AE7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CC3E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4843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3621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0246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3203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EC90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6EF1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BE"/>
    <w:rsid w:val="001777CD"/>
    <w:rsid w:val="001E4ED6"/>
    <w:rsid w:val="00360A55"/>
    <w:rsid w:val="00601BD9"/>
    <w:rsid w:val="00690939"/>
    <w:rsid w:val="00721DF0"/>
    <w:rsid w:val="008A5EBE"/>
    <w:rsid w:val="00941895"/>
    <w:rsid w:val="00BD45DB"/>
    <w:rsid w:val="00C12730"/>
    <w:rsid w:val="00F4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8181781616C22488C752A39D9085F97">
    <w:name w:val="D8181781616C22488C752A39D9085F97"/>
  </w:style>
  <w:style w:type="paragraph" w:customStyle="1" w:styleId="33360612BDAD644F9C49884C5B400F58">
    <w:name w:val="33360612BDAD644F9C49884C5B400F58"/>
  </w:style>
  <w:style w:type="paragraph" w:customStyle="1" w:styleId="FBB034830E5E3848A9C93F1499CA7F61">
    <w:name w:val="FBB034830E5E3848A9C93F1499CA7F61"/>
  </w:style>
  <w:style w:type="paragraph" w:customStyle="1" w:styleId="6BC84EF68796B7468D8DA77C7F0C4C6B">
    <w:name w:val="6BC84EF68796B7468D8DA77C7F0C4C6B"/>
  </w:style>
  <w:style w:type="paragraph" w:customStyle="1" w:styleId="12BF2F0158938644A935372171773054">
    <w:name w:val="12BF2F0158938644A935372171773054"/>
  </w:style>
  <w:style w:type="paragraph" w:customStyle="1" w:styleId="943BE526D97DA54B9D433A29039D066D">
    <w:name w:val="943BE526D97DA54B9D433A29039D066D"/>
  </w:style>
  <w:style w:type="paragraph" w:customStyle="1" w:styleId="3040C2546A05724D832F05F7B1D1431A">
    <w:name w:val="3040C2546A05724D832F05F7B1D1431A"/>
  </w:style>
  <w:style w:type="paragraph" w:styleId="Listaconvieta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GB" w:eastAsia="ja-JP"/>
    </w:rPr>
  </w:style>
  <w:style w:type="paragraph" w:customStyle="1" w:styleId="BD34400597DD8C40A8C80321C24FB046">
    <w:name w:val="BD34400597DD8C40A8C80321C24FB046"/>
  </w:style>
  <w:style w:type="paragraph" w:customStyle="1" w:styleId="A1A529C9E8838A4D9F943495FBBAEFEE">
    <w:name w:val="A1A529C9E8838A4D9F943495FBBAEFEE"/>
  </w:style>
  <w:style w:type="paragraph" w:customStyle="1" w:styleId="E27A08CC29034A41997F290C3ACCE0BB">
    <w:name w:val="E27A08CC29034A41997F290C3ACCE0BB"/>
  </w:style>
  <w:style w:type="paragraph" w:customStyle="1" w:styleId="D907810585FBFA4DA6140E8D10C8F469">
    <w:name w:val="D907810585FBFA4DA6140E8D10C8F469"/>
  </w:style>
  <w:style w:type="paragraph" w:customStyle="1" w:styleId="EC76C1625ECB494F963143EE960EC259">
    <w:name w:val="EC76C1625ECB494F963143EE960EC2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2F5B8-50B9-554B-AB81-96D7F53C5AD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%7bFC6D756E-CB94-CB46-B708-32DF7566118C%7dtf50002018.dotx</Template>
  <TotalTime>6</TotalTime>
  <Pages>2</Pages>
  <Words>186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jacksonpradoneves7@gmail.com</dc:creator>
  <cp:keywords/>
  <dc:description/>
  <cp:lastModifiedBy>jacksonpradoneves7@gmail.com</cp:lastModifiedBy>
  <cp:revision>11</cp:revision>
  <dcterms:created xsi:type="dcterms:W3CDTF">2020-02-08T12:10:00Z</dcterms:created>
  <dcterms:modified xsi:type="dcterms:W3CDTF">2020-04-14T23:05:00Z</dcterms:modified>
</cp:coreProperties>
</file>