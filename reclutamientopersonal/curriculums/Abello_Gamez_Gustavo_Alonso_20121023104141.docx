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56" w:rsidRPr="00173D56" w:rsidRDefault="00173D56">
      <w:pPr>
        <w:pStyle w:val="Direccin1"/>
        <w:framePr w:w="2300" w:h="905" w:hRule="exact" w:wrap="notBeside" w:x="8929" w:y="1873"/>
        <w:rPr>
          <w:lang w:val="pt-BR"/>
        </w:rPr>
      </w:pPr>
      <w:r w:rsidRPr="00173D56">
        <w:rPr>
          <w:lang w:val="pt-BR"/>
        </w:rPr>
        <w:t xml:space="preserve">Carrera </w:t>
      </w:r>
      <w:r w:rsidR="00620585">
        <w:rPr>
          <w:lang w:val="pt-BR"/>
        </w:rPr>
        <w:t>49B</w:t>
      </w:r>
      <w:r w:rsidRPr="00173D56">
        <w:rPr>
          <w:lang w:val="pt-BR"/>
        </w:rPr>
        <w:t xml:space="preserve"> # </w:t>
      </w:r>
      <w:r w:rsidR="00620585">
        <w:rPr>
          <w:lang w:val="pt-BR"/>
        </w:rPr>
        <w:t>169</w:t>
      </w:r>
      <w:r w:rsidRPr="00173D56">
        <w:rPr>
          <w:lang w:val="pt-BR"/>
        </w:rPr>
        <w:t>-</w:t>
      </w:r>
      <w:r w:rsidR="00620585">
        <w:rPr>
          <w:lang w:val="pt-BR"/>
        </w:rPr>
        <w:t>51</w:t>
      </w:r>
      <w:r w:rsidRPr="00173D56">
        <w:rPr>
          <w:lang w:val="pt-BR"/>
        </w:rPr>
        <w:t xml:space="preserve"> apto. </w:t>
      </w:r>
      <w:r w:rsidR="00620585">
        <w:rPr>
          <w:lang w:val="pt-BR"/>
        </w:rPr>
        <w:t>117</w:t>
      </w:r>
      <w:r w:rsidRPr="00173D56">
        <w:rPr>
          <w:lang w:val="pt-BR"/>
        </w:rPr>
        <w:t>.</w:t>
      </w:r>
    </w:p>
    <w:p w:rsidR="00173D56" w:rsidRPr="00173D56" w:rsidRDefault="00173D56">
      <w:pPr>
        <w:pStyle w:val="Direccin1"/>
        <w:framePr w:w="2300" w:h="905" w:hRule="exact" w:wrap="notBeside" w:x="8929" w:y="1873"/>
        <w:rPr>
          <w:lang w:val="pt-BR"/>
        </w:rPr>
      </w:pPr>
      <w:r w:rsidRPr="00173D56">
        <w:rPr>
          <w:lang w:val="pt-BR"/>
        </w:rPr>
        <w:t>Bogotá - Cundinamarca.</w:t>
      </w:r>
    </w:p>
    <w:p w:rsidR="00173D56" w:rsidRPr="00173D56" w:rsidRDefault="00517295">
      <w:pPr>
        <w:pStyle w:val="Direccin1"/>
        <w:framePr w:w="2300" w:h="905" w:hRule="exact" w:wrap="notBeside" w:x="8929" w:y="1873"/>
        <w:rPr>
          <w:lang w:val="pt-BR"/>
        </w:rPr>
      </w:pPr>
      <w:r>
        <w:rPr>
          <w:lang w:val="pt-BR"/>
        </w:rPr>
        <w:t>g</w:t>
      </w:r>
      <w:r w:rsidR="00173D56" w:rsidRPr="00173D56">
        <w:rPr>
          <w:lang w:val="pt-BR"/>
        </w:rPr>
        <w:t>abello1@hotmail.com</w:t>
      </w:r>
    </w:p>
    <w:p w:rsidR="00173D56" w:rsidRDefault="002C0865">
      <w:pPr>
        <w:pStyle w:val="Direccin1"/>
        <w:framePr w:w="2300" w:h="905" w:hRule="exact" w:wrap="notBeside" w:x="8929" w:y="1873"/>
        <w:rPr>
          <w:lang w:val="es-CO"/>
        </w:rPr>
      </w:pPr>
      <w:r>
        <w:rPr>
          <w:lang w:val="es-CO"/>
        </w:rPr>
        <w:t xml:space="preserve">Teléfono 6 70 19 42 </w:t>
      </w:r>
    </w:p>
    <w:p w:rsidR="00173D56" w:rsidRDefault="00173D56">
      <w:pPr>
        <w:pStyle w:val="Direccin1"/>
        <w:framePr w:w="2300" w:h="905" w:hRule="exact" w:wrap="notBeside" w:x="8929" w:y="1873"/>
        <w:rPr>
          <w:lang w:val="es-CO"/>
        </w:rPr>
      </w:pPr>
      <w:r>
        <w:rPr>
          <w:lang w:val="es-CO"/>
        </w:rPr>
        <w:t>Cel. 301 360 38 66</w:t>
      </w:r>
    </w:p>
    <w:p w:rsidR="00173D56" w:rsidRDefault="00173D56">
      <w:pPr>
        <w:pStyle w:val="Direccin1"/>
        <w:framePr w:w="2300" w:h="905" w:hRule="exact" w:wrap="notBeside" w:x="8929" w:y="1873"/>
        <w:rPr>
          <w:lang w:val="es-CO"/>
        </w:rPr>
      </w:pPr>
      <w:r>
        <w:rPr>
          <w:lang w:val="es-CO"/>
        </w:rPr>
        <w:t xml:space="preserve"> </w:t>
      </w:r>
    </w:p>
    <w:p w:rsidR="00173D56" w:rsidRDefault="006B687D">
      <w:pPr>
        <w:pStyle w:val="Nombre"/>
        <w:rPr>
          <w:lang w:val="es-C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82.15pt;margin-top:-34.65pt;width:70.1pt;height:86.4pt;z-index:251658240" o:allowincell="f">
            <v:imagedata r:id="rId7" o:title=""/>
            <w10:wrap type="topAndBottom"/>
          </v:shape>
          <o:OLEObject Type="Embed" ProgID="CorelDRAW.Graphic.11" ShapeID="_x0000_s1033" DrawAspect="Content" ObjectID="_1411978522" r:id="rId8"/>
        </w:pict>
      </w:r>
      <w:r w:rsidR="00173D56">
        <w:rPr>
          <w:noProof/>
        </w:rPr>
        <w:t xml:space="preserve"> </w:t>
      </w:r>
      <w:r>
        <w:rPr>
          <w:noProof/>
        </w:rPr>
        <w:pict>
          <v:rect id="_x0000_s1030" style="position:absolute;margin-left:282.15pt;margin-top:-41.85pt;width:1in;height:93.6pt;z-index:251657216;mso-position-horizontal-relative:text;mso-position-vertical-relative:text" o:allowincell="f" filled="f"/>
        </w:pict>
      </w:r>
      <w:r w:rsidR="004514D2">
        <w:t>Gustavo Alonso Abello Gá</w:t>
      </w:r>
      <w:r w:rsidR="00173D56">
        <w:t>mez</w:t>
      </w:r>
      <w:r w:rsidR="00173D56">
        <w:rPr>
          <w:lang w:val="es-CO"/>
        </w:rPr>
        <w:t xml:space="preserve"> </w:t>
      </w:r>
    </w:p>
    <w:p w:rsidR="00173D56" w:rsidRDefault="00173D56"/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1843"/>
        <w:gridCol w:w="142"/>
        <w:gridCol w:w="6915"/>
        <w:gridCol w:w="31"/>
      </w:tblGrid>
      <w:tr w:rsidR="00173D56" w:rsidTr="00F26621">
        <w:tc>
          <w:tcPr>
            <w:tcW w:w="1985" w:type="dxa"/>
            <w:gridSpan w:val="2"/>
          </w:tcPr>
          <w:p w:rsidR="00173D56" w:rsidRDefault="00173D56">
            <w:pPr>
              <w:pStyle w:val="Ttulodeseccin"/>
              <w:rPr>
                <w:lang w:val="es-CO"/>
              </w:rPr>
            </w:pPr>
            <w:r>
              <w:rPr>
                <w:lang w:val="es-CO"/>
              </w:rPr>
              <w:t>Información personal</w:t>
            </w:r>
          </w:p>
          <w:p w:rsidR="00173D56" w:rsidRDefault="00173D56">
            <w:pPr>
              <w:pStyle w:val="Ttulodeseccin"/>
              <w:rPr>
                <w:lang w:val="es-CO"/>
              </w:rPr>
            </w:pPr>
          </w:p>
        </w:tc>
        <w:tc>
          <w:tcPr>
            <w:tcW w:w="6946" w:type="dxa"/>
            <w:gridSpan w:val="2"/>
          </w:tcPr>
          <w:p w:rsidR="00173D56" w:rsidRDefault="00173D56" w:rsidP="002C0865">
            <w:pPr>
              <w:pStyle w:val="Informacinpersonal"/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rPr>
                <w:lang w:val="es-CO"/>
              </w:rPr>
            </w:pPr>
            <w:r>
              <w:rPr>
                <w:lang w:val="es-CO"/>
              </w:rPr>
              <w:t>Estado civil: Casado</w:t>
            </w:r>
          </w:p>
          <w:p w:rsidR="00173D56" w:rsidRDefault="00173D56">
            <w:pPr>
              <w:pStyle w:val="Logro"/>
              <w:rPr>
                <w:lang w:val="es-CO"/>
              </w:rPr>
            </w:pPr>
            <w:r>
              <w:rPr>
                <w:lang w:val="es-CO"/>
              </w:rPr>
              <w:t>Nacionalidad: Colombiana</w:t>
            </w:r>
          </w:p>
          <w:p w:rsidR="00173D56" w:rsidRDefault="006B687D">
            <w:pPr>
              <w:pStyle w:val="Logro"/>
              <w:rPr>
                <w:lang w:val="es-CO"/>
              </w:rPr>
            </w:pPr>
            <w:r>
              <w:rPr>
                <w:lang w:val="es-CO"/>
              </w:rPr>
              <w:t>Edad: 52</w:t>
            </w:r>
            <w:r w:rsidR="00173D56">
              <w:rPr>
                <w:lang w:val="es-CO"/>
              </w:rPr>
              <w:t xml:space="preserve"> años</w:t>
            </w:r>
          </w:p>
          <w:p w:rsidR="00173D56" w:rsidRDefault="00173D56">
            <w:pPr>
              <w:pStyle w:val="Logro"/>
              <w:rPr>
                <w:lang w:val="es-CO"/>
              </w:rPr>
            </w:pPr>
            <w:r>
              <w:t>Cédula: 12.548.</w:t>
            </w:r>
            <w:r w:rsidR="00085508">
              <w:t>790</w:t>
            </w:r>
            <w:r>
              <w:t xml:space="preserve"> de Santa Marta</w:t>
            </w:r>
          </w:p>
          <w:p w:rsidR="00173D56" w:rsidRDefault="00173D56">
            <w:pPr>
              <w:pStyle w:val="Logro"/>
              <w:rPr>
                <w:lang w:val="es-CO"/>
              </w:rPr>
            </w:pPr>
            <w:r>
              <w:t>Tarjeta Profesional: 25700 - 19678 de Cundinamarca</w:t>
            </w:r>
          </w:p>
        </w:tc>
      </w:tr>
      <w:tr w:rsidR="00173D56" w:rsidTr="00F26621">
        <w:trPr>
          <w:gridAfter w:val="1"/>
          <w:wAfter w:w="31" w:type="dxa"/>
          <w:trHeight w:val="8032"/>
        </w:trPr>
        <w:tc>
          <w:tcPr>
            <w:tcW w:w="1985" w:type="dxa"/>
            <w:gridSpan w:val="2"/>
          </w:tcPr>
          <w:p w:rsidR="00173D56" w:rsidRDefault="00173D56">
            <w:pPr>
              <w:pStyle w:val="Ttulodeseccin"/>
              <w:rPr>
                <w:lang w:val="es-CO"/>
              </w:rPr>
            </w:pPr>
            <w:r>
              <w:rPr>
                <w:lang w:val="es-CO"/>
              </w:rPr>
              <w:t>Educación</w:t>
            </w:r>
          </w:p>
        </w:tc>
        <w:tc>
          <w:tcPr>
            <w:tcW w:w="6915" w:type="dxa"/>
          </w:tcPr>
          <w:p w:rsidR="00173D56" w:rsidRDefault="00173D56"/>
          <w:p w:rsidR="00173D56" w:rsidRDefault="00173D56">
            <w:pPr>
              <w:numPr>
                <w:ilvl w:val="0"/>
                <w:numId w:val="5"/>
              </w:numPr>
              <w:spacing w:line="360" w:lineRule="auto"/>
              <w:rPr>
                <w:b/>
                <w:lang w:val="es-CO"/>
              </w:rPr>
            </w:pPr>
            <w:r>
              <w:rPr>
                <w:b/>
              </w:rPr>
              <w:t xml:space="preserve">Universidad Piloto de Colombia </w:t>
            </w:r>
          </w:p>
          <w:p w:rsidR="00173D56" w:rsidRDefault="00173D56" w:rsidP="005942D5">
            <w:pPr>
              <w:pStyle w:val="Institucin"/>
              <w:rPr>
                <w:lang w:val="es-CO"/>
              </w:rPr>
            </w:pPr>
            <w:r>
              <w:t xml:space="preserve">       Facultad de Arquitectura – 1984 </w:t>
            </w:r>
          </w:p>
          <w:p w:rsidR="00173D56" w:rsidRDefault="00173D56">
            <w:pPr>
              <w:pStyle w:val="Puesto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Arquitecto</w:t>
            </w:r>
          </w:p>
          <w:p w:rsidR="00173D56" w:rsidRDefault="00173D56">
            <w:pPr>
              <w:pStyle w:val="Logro"/>
              <w:spacing w:line="360" w:lineRule="auto"/>
              <w:ind w:left="0" w:firstLine="0"/>
            </w:pPr>
            <w:r>
              <w:t xml:space="preserve">       Trabajo de grado.</w:t>
            </w:r>
          </w:p>
          <w:p w:rsidR="00173D56" w:rsidRDefault="00173D56">
            <w:pPr>
              <w:pStyle w:val="Logro"/>
              <w:spacing w:line="360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 xml:space="preserve">       Tesis </w:t>
            </w:r>
            <w:r>
              <w:t>"En busca de una nueva imagen urbana para Bogotá en el año 2050"</w:t>
            </w:r>
          </w:p>
          <w:p w:rsidR="00173D56" w:rsidRPr="006B687D" w:rsidRDefault="00173D56" w:rsidP="006B687D">
            <w:pPr>
              <w:pStyle w:val="Prrafodelista"/>
              <w:numPr>
                <w:ilvl w:val="0"/>
                <w:numId w:val="24"/>
              </w:numPr>
              <w:rPr>
                <w:b/>
              </w:rPr>
            </w:pPr>
            <w:r w:rsidRPr="006B687D">
              <w:rPr>
                <w:b/>
              </w:rPr>
              <w:t xml:space="preserve">Colegio San Luís Beltrán </w:t>
            </w:r>
          </w:p>
          <w:p w:rsidR="00173D56" w:rsidRDefault="00173D56" w:rsidP="006B687D">
            <w:r>
              <w:t xml:space="preserve">      Santa Marta - 1972 - 1977</w:t>
            </w:r>
          </w:p>
          <w:p w:rsidR="00173D56" w:rsidRDefault="00173D56" w:rsidP="005942D5">
            <w:pPr>
              <w:pStyle w:val="Institucin"/>
              <w:rPr>
                <w:lang w:val="es-CO"/>
              </w:rPr>
            </w:pPr>
          </w:p>
          <w:p w:rsidR="00173D56" w:rsidRDefault="00173D56">
            <w:pPr>
              <w:pStyle w:val="Puesto"/>
              <w:rPr>
                <w:lang w:val="es-CO"/>
              </w:rPr>
            </w:pPr>
            <w:r>
              <w:rPr>
                <w:sz w:val="22"/>
                <w:lang w:val="es-CO"/>
              </w:rPr>
              <w:t>Bachiller Académico</w:t>
            </w:r>
            <w:r>
              <w:rPr>
                <w:lang w:val="es-CO"/>
              </w:rPr>
              <w:t>.</w:t>
            </w:r>
          </w:p>
          <w:p w:rsidR="00173D56" w:rsidRDefault="00173D56">
            <w:pPr>
              <w:pStyle w:val="Logro"/>
              <w:ind w:left="0" w:firstLine="0"/>
              <w:rPr>
                <w:lang w:val="es-CO"/>
              </w:rPr>
            </w:pPr>
          </w:p>
          <w:p w:rsidR="00173D56" w:rsidRDefault="00173D56">
            <w:pPr>
              <w:pStyle w:val="Puesto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Cursos, Seminarios y otros</w:t>
            </w:r>
          </w:p>
          <w:p w:rsidR="00173D56" w:rsidRDefault="00173D56"/>
          <w:p w:rsidR="00173D56" w:rsidRDefault="00173D56">
            <w:pPr>
              <w:numPr>
                <w:ilvl w:val="0"/>
                <w:numId w:val="6"/>
              </w:numPr>
            </w:pPr>
            <w:r>
              <w:t>Reunión del concreto - 1996</w:t>
            </w:r>
          </w:p>
          <w:p w:rsidR="00173D56" w:rsidRDefault="00173D56">
            <w:pPr>
              <w:numPr>
                <w:ilvl w:val="0"/>
                <w:numId w:val="6"/>
              </w:numPr>
            </w:pPr>
            <w:r>
              <w:t>Interventoría de obra - 1996</w:t>
            </w:r>
          </w:p>
          <w:p w:rsidR="00173D56" w:rsidRPr="00456ABF" w:rsidRDefault="00173D56">
            <w:pPr>
              <w:pStyle w:val="Logro"/>
              <w:numPr>
                <w:ilvl w:val="0"/>
                <w:numId w:val="6"/>
              </w:numPr>
              <w:jc w:val="left"/>
              <w:rPr>
                <w:lang w:val="es-CO"/>
              </w:rPr>
            </w:pPr>
            <w:r>
              <w:t xml:space="preserve">Liderazgo Empresarial - 1997 </w:t>
            </w:r>
          </w:p>
          <w:p w:rsidR="00456ABF" w:rsidRPr="004C2A62" w:rsidRDefault="00456ABF">
            <w:pPr>
              <w:pStyle w:val="Logro"/>
              <w:numPr>
                <w:ilvl w:val="0"/>
                <w:numId w:val="6"/>
              </w:numPr>
              <w:jc w:val="left"/>
              <w:rPr>
                <w:lang w:val="es-CO"/>
              </w:rPr>
            </w:pPr>
            <w:r>
              <w:t>Curso Gestión SISO en la Industria de la Construcción (Seguridad Industrial y Salud Ocupacional) Univ</w:t>
            </w:r>
            <w:r w:rsidR="004C2A62">
              <w:t xml:space="preserve">ersidad Piloto de Colombia, Noviembre 12 de </w:t>
            </w:r>
            <w:r>
              <w:t>2010</w:t>
            </w:r>
          </w:p>
          <w:p w:rsidR="004C2A62" w:rsidRPr="00565808" w:rsidRDefault="004C2A62">
            <w:pPr>
              <w:pStyle w:val="Logro"/>
              <w:numPr>
                <w:ilvl w:val="0"/>
                <w:numId w:val="6"/>
              </w:numPr>
              <w:jc w:val="left"/>
              <w:rPr>
                <w:lang w:val="es-CO"/>
              </w:rPr>
            </w:pPr>
            <w:r>
              <w:t>AutoCAD 2011 Level 1 Fundamentals. CAD Ingeniería y Sistemas Ltda. Marzo 18 de 2011.</w:t>
            </w:r>
          </w:p>
          <w:p w:rsidR="00565808" w:rsidRDefault="00565808">
            <w:pPr>
              <w:pStyle w:val="Logro"/>
              <w:numPr>
                <w:ilvl w:val="0"/>
                <w:numId w:val="6"/>
              </w:numPr>
              <w:jc w:val="left"/>
              <w:rPr>
                <w:lang w:val="es-CO"/>
              </w:rPr>
            </w:pPr>
            <w:r>
              <w:rPr>
                <w:lang w:val="es-CO"/>
              </w:rPr>
              <w:t>Excel Avanzado. 20 Horas. Cafam. Septiembre 28 de 2010.</w:t>
            </w:r>
          </w:p>
          <w:p w:rsidR="00565808" w:rsidRPr="00565808" w:rsidRDefault="00565808" w:rsidP="00565808">
            <w:pPr>
              <w:pStyle w:val="Logro"/>
              <w:numPr>
                <w:ilvl w:val="0"/>
                <w:numId w:val="6"/>
              </w:numPr>
              <w:jc w:val="left"/>
              <w:rPr>
                <w:lang w:val="es-CO"/>
              </w:rPr>
            </w:pPr>
            <w:r>
              <w:rPr>
                <w:lang w:val="es-CO"/>
              </w:rPr>
              <w:t>Básico Administrativo Trabajo Seguro en Alturas. SENA. Octubre 12 de 2010.</w:t>
            </w:r>
          </w:p>
        </w:tc>
      </w:tr>
      <w:tr w:rsidR="00173D56" w:rsidTr="00ED1B36">
        <w:trPr>
          <w:gridAfter w:val="1"/>
          <w:wAfter w:w="31" w:type="dxa"/>
        </w:trPr>
        <w:tc>
          <w:tcPr>
            <w:tcW w:w="1843" w:type="dxa"/>
          </w:tcPr>
          <w:p w:rsidR="00173D56" w:rsidRDefault="00173D56">
            <w:pPr>
              <w:pStyle w:val="Ttulodeseccin"/>
              <w:rPr>
                <w:lang w:val="es-CO"/>
              </w:rPr>
            </w:pPr>
            <w:r>
              <w:rPr>
                <w:lang w:val="es-CO"/>
              </w:rPr>
              <w:lastRenderedPageBreak/>
              <w:t>Experiencia profesional</w:t>
            </w:r>
          </w:p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/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  <w:p w:rsidR="00173D56" w:rsidRDefault="00173D56" w:rsidP="005942D5">
            <w:pPr>
              <w:pStyle w:val="Institucin"/>
            </w:pPr>
          </w:p>
        </w:tc>
        <w:tc>
          <w:tcPr>
            <w:tcW w:w="7057" w:type="dxa"/>
            <w:gridSpan w:val="2"/>
          </w:tcPr>
          <w:p w:rsidR="00111292" w:rsidRDefault="00173D56" w:rsidP="00F26621">
            <w:r>
              <w:lastRenderedPageBreak/>
              <w:t xml:space="preserve">     </w:t>
            </w:r>
          </w:p>
          <w:p w:rsidR="00111292" w:rsidRPr="00565808" w:rsidRDefault="00111292" w:rsidP="00F26621">
            <w:pPr>
              <w:rPr>
                <w:b/>
              </w:rPr>
            </w:pPr>
            <w:r>
              <w:t xml:space="preserve">    </w:t>
            </w:r>
            <w:r w:rsidRPr="00565808">
              <w:rPr>
                <w:b/>
              </w:rPr>
              <w:t>CONSTRUCCIONES ISARCO S.A.</w:t>
            </w:r>
            <w:r w:rsidR="006B687D">
              <w:rPr>
                <w:b/>
              </w:rPr>
              <w:t>S</w:t>
            </w:r>
          </w:p>
          <w:p w:rsidR="00111292" w:rsidRDefault="00111292" w:rsidP="00F26621">
            <w:r>
              <w:t xml:space="preserve">    Director de Calidad</w:t>
            </w:r>
            <w:r w:rsidR="006B687D">
              <w:t xml:space="preserve"> de Obra y Seguridad Industrial</w:t>
            </w:r>
            <w:bookmarkStart w:id="0" w:name="_GoBack"/>
            <w:bookmarkEnd w:id="0"/>
          </w:p>
          <w:p w:rsidR="00111292" w:rsidRDefault="00111292" w:rsidP="00F26621">
            <w:r>
              <w:t xml:space="preserve">    Fecha:          Octubre 1 de </w:t>
            </w:r>
            <w:smartTag w:uri="urn:schemas-microsoft-com:office:smarttags" w:element="metricconverter">
              <w:smartTagPr>
                <w:attr w:name="ProductID" w:val="2007 a"/>
              </w:smartTagPr>
              <w:r>
                <w:t>2007 a</w:t>
              </w:r>
            </w:smartTag>
            <w:r>
              <w:t xml:space="preserve"> la fecha</w:t>
            </w:r>
          </w:p>
          <w:p w:rsidR="003F74D9" w:rsidRDefault="003F74D9" w:rsidP="00F26621"/>
          <w:p w:rsidR="003F74D9" w:rsidRDefault="003F74D9" w:rsidP="00F26621">
            <w:r>
              <w:t xml:space="preserve">    Parques del Cortijo</w:t>
            </w:r>
          </w:p>
          <w:p w:rsidR="003F74D9" w:rsidRDefault="003F74D9" w:rsidP="00F26621">
            <w:r>
              <w:t xml:space="preserve">    Torres de 5 Pisos y Altillo</w:t>
            </w:r>
          </w:p>
          <w:p w:rsidR="003F74D9" w:rsidRDefault="003F74D9" w:rsidP="00F26621">
            <w:r>
              <w:t xml:space="preserve">    </w:t>
            </w:r>
            <w:r w:rsidR="00EF1470">
              <w:t>Mampostería</w:t>
            </w:r>
            <w:r>
              <w:t xml:space="preserve"> estructural</w:t>
            </w:r>
          </w:p>
          <w:p w:rsidR="003F74D9" w:rsidRDefault="003F74D9" w:rsidP="00F26621">
            <w:r>
              <w:t xml:space="preserve">    205 Apartamentos</w:t>
            </w:r>
          </w:p>
          <w:p w:rsidR="00173D56" w:rsidRDefault="00173D56" w:rsidP="00F26621">
            <w:r>
              <w:t xml:space="preserve"> </w:t>
            </w:r>
            <w:r w:rsidR="003F74D9">
              <w:t xml:space="preserve">   </w:t>
            </w:r>
            <w:r w:rsidR="00EF1470">
              <w:t>Área</w:t>
            </w:r>
            <w:r w:rsidR="003F74D9">
              <w:t xml:space="preserve"> Construida 14700 M2</w:t>
            </w:r>
          </w:p>
          <w:p w:rsidR="003F74D9" w:rsidRDefault="003F74D9" w:rsidP="00F26621"/>
          <w:p w:rsidR="003F74D9" w:rsidRDefault="003F74D9" w:rsidP="00F26621">
            <w:r>
              <w:t xml:space="preserve"> </w:t>
            </w:r>
            <w:r w:rsidR="002C1F8F">
              <w:t xml:space="preserve">   Edificio B</w:t>
            </w:r>
            <w:r>
              <w:t>ella Suiza Real</w:t>
            </w:r>
          </w:p>
          <w:p w:rsidR="003F74D9" w:rsidRDefault="003F74D9" w:rsidP="00F26621">
            <w:r>
              <w:t xml:space="preserve">    Edificio de 7 pisos y </w:t>
            </w:r>
            <w:r w:rsidR="00EF1470">
              <w:t>Sótano</w:t>
            </w:r>
          </w:p>
          <w:p w:rsidR="003F74D9" w:rsidRDefault="003F74D9" w:rsidP="00F26621">
            <w:r>
              <w:t xml:space="preserve">    Estructura Convencional</w:t>
            </w:r>
          </w:p>
          <w:p w:rsidR="003F74D9" w:rsidRDefault="003F74D9" w:rsidP="00F26621">
            <w:r>
              <w:t xml:space="preserve">    36 Apartamentos</w:t>
            </w:r>
          </w:p>
          <w:p w:rsidR="003F74D9" w:rsidRDefault="003F74D9" w:rsidP="00F26621">
            <w:r>
              <w:t xml:space="preserve">    </w:t>
            </w:r>
            <w:r w:rsidR="00EF1470">
              <w:t>Área</w:t>
            </w:r>
            <w:r>
              <w:t xml:space="preserve"> Construida 6999 M2</w:t>
            </w:r>
          </w:p>
          <w:p w:rsidR="003F74D9" w:rsidRDefault="003F74D9" w:rsidP="00F26621"/>
          <w:p w:rsidR="003F74D9" w:rsidRDefault="003F74D9" w:rsidP="00F26621">
            <w:r>
              <w:t xml:space="preserve">    Las Secoyas</w:t>
            </w:r>
          </w:p>
          <w:p w:rsidR="003F74D9" w:rsidRDefault="003F74D9" w:rsidP="00F26621">
            <w:r>
              <w:t xml:space="preserve">    4 Torres de 7 y 12 Pisos</w:t>
            </w:r>
          </w:p>
          <w:p w:rsidR="003F74D9" w:rsidRDefault="003F74D9" w:rsidP="00F26621">
            <w:r>
              <w:t xml:space="preserve">    Sistema Outinord</w:t>
            </w:r>
          </w:p>
          <w:p w:rsidR="003F74D9" w:rsidRDefault="003F74D9" w:rsidP="00F26621">
            <w:r>
              <w:t xml:space="preserve">    152 Apartamentos</w:t>
            </w:r>
          </w:p>
          <w:p w:rsidR="003F74D9" w:rsidRDefault="003F74D9" w:rsidP="00F26621">
            <w:r>
              <w:t xml:space="preserve">    </w:t>
            </w:r>
            <w:r w:rsidR="00EF1470">
              <w:t>Área</w:t>
            </w:r>
            <w:r>
              <w:t xml:space="preserve"> Construida 14200 M2</w:t>
            </w:r>
          </w:p>
          <w:p w:rsidR="003F74D9" w:rsidRDefault="003F74D9" w:rsidP="00F26621"/>
          <w:p w:rsidR="003F74D9" w:rsidRDefault="003F74D9" w:rsidP="00F26621">
            <w:r>
              <w:t xml:space="preserve">    Quintas de la Sabana</w:t>
            </w:r>
          </w:p>
          <w:p w:rsidR="003F74D9" w:rsidRDefault="003F74D9" w:rsidP="00F26621">
            <w:r>
              <w:t xml:space="preserve">    Casas de Interés Social</w:t>
            </w:r>
          </w:p>
          <w:p w:rsidR="003F74D9" w:rsidRDefault="003F74D9" w:rsidP="00F26621">
            <w:r>
              <w:t xml:space="preserve">    </w:t>
            </w:r>
            <w:r w:rsidR="00EF1470">
              <w:t>Mampostería</w:t>
            </w:r>
            <w:r>
              <w:t xml:space="preserve"> Estructural</w:t>
            </w:r>
          </w:p>
          <w:p w:rsidR="003F74D9" w:rsidRDefault="003F74D9" w:rsidP="00F26621">
            <w:r>
              <w:t xml:space="preserve">    584 Casas en 4 Etapas</w:t>
            </w:r>
          </w:p>
          <w:p w:rsidR="003F74D9" w:rsidRDefault="003F74D9" w:rsidP="00F26621">
            <w:r>
              <w:t xml:space="preserve">    </w:t>
            </w:r>
          </w:p>
          <w:p w:rsidR="003F74D9" w:rsidRDefault="003F74D9" w:rsidP="00F26621">
            <w:r>
              <w:t xml:space="preserve">    Edificio EcoTek 102</w:t>
            </w:r>
          </w:p>
          <w:p w:rsidR="003F74D9" w:rsidRDefault="003F74D9" w:rsidP="00F26621">
            <w:r>
              <w:t xml:space="preserve">    Edificio de 6 pisos y </w:t>
            </w:r>
            <w:r w:rsidR="00EF1470">
              <w:t>Sótano</w:t>
            </w:r>
          </w:p>
          <w:p w:rsidR="003F74D9" w:rsidRDefault="003F74D9" w:rsidP="00F26621">
            <w:r>
              <w:t xml:space="preserve">    Estructura Convencional</w:t>
            </w:r>
          </w:p>
          <w:p w:rsidR="003F74D9" w:rsidRDefault="003F74D9" w:rsidP="00F26621">
            <w:r>
              <w:t xml:space="preserve">    38 apartamentos</w:t>
            </w:r>
          </w:p>
          <w:p w:rsidR="003F74D9" w:rsidRDefault="003F74D9" w:rsidP="00F26621">
            <w:r>
              <w:t xml:space="preserve">    </w:t>
            </w:r>
            <w:r w:rsidR="00EF1470">
              <w:t>Área</w:t>
            </w:r>
            <w:r>
              <w:t xml:space="preserve"> Construida 6800 M2</w:t>
            </w:r>
          </w:p>
          <w:p w:rsidR="001D77AC" w:rsidRDefault="00173D56" w:rsidP="005942D5">
            <w:pPr>
              <w:pStyle w:val="Institucin"/>
            </w:pPr>
            <w:r w:rsidRPr="00565808">
              <w:t xml:space="preserve">     </w:t>
            </w:r>
            <w:r w:rsidRPr="00FD27C2">
              <w:t xml:space="preserve"> </w:t>
            </w:r>
            <w:r w:rsidR="00EF1470">
              <w:t xml:space="preserve">     </w:t>
            </w:r>
          </w:p>
          <w:p w:rsidR="00173D56" w:rsidRPr="00FC2B92" w:rsidRDefault="001D77AC" w:rsidP="005942D5">
            <w:pPr>
              <w:pStyle w:val="Institucin"/>
              <w:rPr>
                <w:b/>
              </w:rPr>
            </w:pPr>
            <w:r w:rsidRPr="002C1F8F">
              <w:t xml:space="preserve">     </w:t>
            </w:r>
            <w:r w:rsidR="00EF1470" w:rsidRPr="002C1F8F">
              <w:t xml:space="preserve"> </w:t>
            </w:r>
            <w:r w:rsidR="00173D56" w:rsidRPr="00FC2B92">
              <w:rPr>
                <w:b/>
              </w:rPr>
              <w:t>ING. GUSTAVO TORRES DUARTE</w:t>
            </w:r>
          </w:p>
          <w:p w:rsidR="00173D56" w:rsidRDefault="00173D56" w:rsidP="00F26621">
            <w:pPr>
              <w:ind w:left="-70"/>
            </w:pPr>
            <w:r>
              <w:t xml:space="preserve">      </w:t>
            </w:r>
            <w:r w:rsidR="002C0865">
              <w:t>Residente</w:t>
            </w:r>
            <w:r>
              <w:t xml:space="preserve"> de obra</w:t>
            </w:r>
          </w:p>
          <w:p w:rsidR="002C0865" w:rsidRDefault="002C0865" w:rsidP="00F26621">
            <w:pPr>
              <w:ind w:left="357" w:hanging="357"/>
            </w:pPr>
            <w:r>
              <w:t xml:space="preserve">     </w:t>
            </w:r>
            <w:r w:rsidR="00173D56">
              <w:t>Mantenimiento de las Instalaciones fís</w:t>
            </w:r>
            <w:r>
              <w:t>icas de los Muebles e Inmuebles</w:t>
            </w:r>
          </w:p>
          <w:p w:rsidR="00173D56" w:rsidRDefault="002C0865" w:rsidP="00F26621">
            <w:pPr>
              <w:ind w:left="355" w:hanging="355"/>
            </w:pPr>
            <w:r>
              <w:t xml:space="preserve">     </w:t>
            </w:r>
            <w:r w:rsidR="00173D56">
              <w:t xml:space="preserve">de las instalaciones del Congreso de la República          </w:t>
            </w:r>
          </w:p>
          <w:p w:rsidR="00173D56" w:rsidRPr="00790B38" w:rsidRDefault="00173D56" w:rsidP="00F26621">
            <w:r w:rsidRPr="00FD27C2">
              <w:t xml:space="preserve">     </w:t>
            </w:r>
            <w:r w:rsidR="000E5D53" w:rsidRPr="00790B38">
              <w:t>Fecha:</w:t>
            </w:r>
            <w:r w:rsidR="000E5D53" w:rsidRPr="00790B38">
              <w:tab/>
              <w:t>Enero 11</w:t>
            </w:r>
            <w:r w:rsidRPr="00790B38">
              <w:t xml:space="preserve"> de </w:t>
            </w:r>
            <w:smartTag w:uri="urn:schemas-microsoft-com:office:smarttags" w:element="metricconverter">
              <w:smartTagPr>
                <w:attr w:name="ProductID" w:val="2007 a"/>
              </w:smartTagPr>
              <w:r w:rsidRPr="00790B38">
                <w:t>2007 a</w:t>
              </w:r>
            </w:smartTag>
            <w:r w:rsidR="00111292" w:rsidRPr="00790B38">
              <w:t xml:space="preserve"> Septiembre 30</w:t>
            </w:r>
            <w:r w:rsidR="000E5D53" w:rsidRPr="00790B38">
              <w:t xml:space="preserve"> de 2007</w:t>
            </w:r>
          </w:p>
          <w:p w:rsidR="00173D56" w:rsidRPr="002C1F8F" w:rsidRDefault="002C0865" w:rsidP="005942D5">
            <w:pPr>
              <w:pStyle w:val="Institucin"/>
            </w:pPr>
            <w:r w:rsidRPr="00790B38">
              <w:t xml:space="preserve">      </w:t>
            </w:r>
            <w:r w:rsidR="00173D56" w:rsidRPr="002C1F8F">
              <w:t>Valor:</w:t>
            </w:r>
            <w:r w:rsidR="00173D56" w:rsidRPr="002C1F8F">
              <w:tab/>
              <w:t>$ 1.</w:t>
            </w:r>
            <w:r w:rsidR="000E5D53" w:rsidRPr="002C1F8F">
              <w:t>064</w:t>
            </w:r>
            <w:r w:rsidR="00173D56" w:rsidRPr="002C1F8F">
              <w:t>.</w:t>
            </w:r>
            <w:r w:rsidR="000E5D53" w:rsidRPr="002C1F8F">
              <w:t>817</w:t>
            </w:r>
            <w:r w:rsidR="00173D56" w:rsidRPr="002C1F8F">
              <w:t>.</w:t>
            </w:r>
            <w:r w:rsidR="000E5D53" w:rsidRPr="002C1F8F">
              <w:t>193.91</w:t>
            </w:r>
          </w:p>
          <w:p w:rsidR="00666DF5" w:rsidRPr="002C1F8F" w:rsidRDefault="00933B8B" w:rsidP="00F26621">
            <w:pPr>
              <w:pStyle w:val="Logro"/>
              <w:ind w:left="0" w:firstLine="0"/>
              <w:jc w:val="left"/>
            </w:pPr>
            <w:r w:rsidRPr="002C1F8F">
              <w:t xml:space="preserve">     </w:t>
            </w:r>
            <w:r w:rsidR="000E5D53" w:rsidRPr="002C1F8F">
              <w:t>Área Intervenida: 87.369.80 M2</w:t>
            </w:r>
          </w:p>
          <w:p w:rsidR="00565808" w:rsidRPr="00790B38" w:rsidRDefault="00565808" w:rsidP="00F26621">
            <w:pPr>
              <w:pStyle w:val="Logro"/>
              <w:ind w:left="0" w:firstLine="0"/>
              <w:jc w:val="left"/>
            </w:pPr>
          </w:p>
          <w:p w:rsidR="00173D56" w:rsidRPr="002C1F8F" w:rsidRDefault="00565808" w:rsidP="005942D5">
            <w:pPr>
              <w:pStyle w:val="Institucin"/>
            </w:pPr>
            <w:r w:rsidRPr="00790B38">
              <w:t xml:space="preserve">       </w:t>
            </w:r>
            <w:r w:rsidR="002C0865" w:rsidRPr="002C1F8F">
              <w:t>Residente</w:t>
            </w:r>
            <w:r w:rsidR="00173D56" w:rsidRPr="002C1F8F">
              <w:t xml:space="preserve"> de obra</w:t>
            </w:r>
          </w:p>
          <w:p w:rsidR="00173D56" w:rsidRPr="002C1F8F" w:rsidRDefault="00173D56" w:rsidP="005942D5">
            <w:pPr>
              <w:pStyle w:val="Institucin"/>
            </w:pPr>
            <w:r w:rsidRPr="002C1F8F">
              <w:t xml:space="preserve">      </w:t>
            </w:r>
            <w:r w:rsidR="002C0865" w:rsidRPr="002C1F8F">
              <w:t xml:space="preserve"> </w:t>
            </w:r>
            <w:r w:rsidRPr="002C1F8F">
              <w:t>Construcción, Adecuación, Reparación, Mantenimiento y Dotación del</w:t>
            </w:r>
          </w:p>
          <w:p w:rsidR="00173D56" w:rsidRPr="002C1F8F" w:rsidRDefault="00173D56" w:rsidP="005942D5">
            <w:pPr>
              <w:pStyle w:val="Institucin"/>
            </w:pPr>
            <w:r w:rsidRPr="002C1F8F">
              <w:t xml:space="preserve">       Inmueble en donde funcionan las dependencias de la DIAN</w:t>
            </w:r>
          </w:p>
          <w:p w:rsidR="00173D56" w:rsidRPr="002C1F8F" w:rsidRDefault="002C0865" w:rsidP="00F26621">
            <w:r w:rsidRPr="002C1F8F">
              <w:t xml:space="preserve">      </w:t>
            </w:r>
            <w:r w:rsidR="00173D56" w:rsidRPr="002C1F8F">
              <w:t>Bucaramanga</w:t>
            </w:r>
          </w:p>
          <w:p w:rsidR="00173D56" w:rsidRPr="002C1F8F" w:rsidRDefault="002C0865" w:rsidP="00F26621">
            <w:r w:rsidRPr="002C1F8F">
              <w:t xml:space="preserve">      </w:t>
            </w:r>
            <w:r w:rsidR="00173D56" w:rsidRPr="002C1F8F">
              <w:t>Fecha:</w:t>
            </w:r>
            <w:r w:rsidR="00173D56" w:rsidRPr="002C1F8F">
              <w:tab/>
              <w:t xml:space="preserve">Octubre 1 de </w:t>
            </w:r>
            <w:smartTag w:uri="urn:schemas-microsoft-com:office:smarttags" w:element="metricconverter">
              <w:smartTagPr>
                <w:attr w:name="ProductID" w:val="2006 a"/>
              </w:smartTagPr>
              <w:r w:rsidR="00173D56" w:rsidRPr="002C1F8F">
                <w:t>2006 a</w:t>
              </w:r>
            </w:smartTag>
            <w:r w:rsidR="00173D56" w:rsidRPr="002C1F8F">
              <w:t xml:space="preserve"> Enero 22 de 2007</w:t>
            </w:r>
          </w:p>
          <w:p w:rsidR="00173D56" w:rsidRPr="002C1F8F" w:rsidRDefault="00173D56" w:rsidP="005942D5">
            <w:pPr>
              <w:pStyle w:val="Institucin"/>
            </w:pPr>
            <w:r w:rsidRPr="002C1F8F">
              <w:t xml:space="preserve">       Valor:</w:t>
            </w:r>
            <w:r w:rsidRPr="002C1F8F">
              <w:tab/>
              <w:t>$ 1.433.289.000.00</w:t>
            </w:r>
          </w:p>
          <w:p w:rsidR="00173D56" w:rsidRPr="00790B38" w:rsidRDefault="00173D56" w:rsidP="00F26621"/>
          <w:p w:rsidR="00173D56" w:rsidRPr="00790B38" w:rsidRDefault="00173D56" w:rsidP="00F26621">
            <w:r w:rsidRPr="00790B38">
              <w:t xml:space="preserve">      Residente de obra</w:t>
            </w:r>
          </w:p>
          <w:p w:rsidR="00173D56" w:rsidRPr="00790B38" w:rsidRDefault="00173D56" w:rsidP="00F26621">
            <w:pPr>
              <w:ind w:left="355" w:hanging="355"/>
            </w:pPr>
            <w:r w:rsidRPr="00790B38">
              <w:t xml:space="preserve">      Mantenimiento de las Instalaciones Físicas de los Inmuebles de las instalaciones del Congreso de la República          </w:t>
            </w:r>
          </w:p>
          <w:p w:rsidR="00173D56" w:rsidRPr="00790B38" w:rsidRDefault="00173D56" w:rsidP="00F26621">
            <w:r w:rsidRPr="00790B38">
              <w:t xml:space="preserve">      </w:t>
            </w:r>
            <w:r w:rsidR="00750545" w:rsidRPr="00790B38">
              <w:t>Fecha:</w:t>
            </w:r>
            <w:r w:rsidR="00750545" w:rsidRPr="00790B38">
              <w:tab/>
              <w:t>Enero 17</w:t>
            </w:r>
            <w:r w:rsidRPr="00790B38">
              <w:t xml:space="preserve"> de </w:t>
            </w:r>
            <w:smartTag w:uri="urn:schemas-microsoft-com:office:smarttags" w:element="metricconverter">
              <w:smartTagPr>
                <w:attr w:name="ProductID" w:val="2006 a"/>
              </w:smartTagPr>
              <w:r w:rsidRPr="00790B38">
                <w:t>2006 a</w:t>
              </w:r>
            </w:smartTag>
            <w:r w:rsidR="00750545" w:rsidRPr="00790B38">
              <w:t xml:space="preserve"> Septiembre 29</w:t>
            </w:r>
            <w:r w:rsidRPr="00790B38">
              <w:t xml:space="preserve"> de 2006</w:t>
            </w:r>
          </w:p>
          <w:p w:rsidR="00173D56" w:rsidRPr="002C1F8F" w:rsidRDefault="00173D56" w:rsidP="005942D5">
            <w:pPr>
              <w:pStyle w:val="Institucin"/>
            </w:pPr>
            <w:r w:rsidRPr="00790B38">
              <w:lastRenderedPageBreak/>
              <w:t xml:space="preserve">       </w:t>
            </w:r>
            <w:r w:rsidR="00750545" w:rsidRPr="002C1F8F">
              <w:t>Valor:</w:t>
            </w:r>
            <w:r w:rsidR="00750545" w:rsidRPr="002C1F8F">
              <w:tab/>
              <w:t>$ 1.899.262.5</w:t>
            </w:r>
            <w:r w:rsidRPr="002C1F8F">
              <w:t>00.00</w:t>
            </w:r>
          </w:p>
          <w:p w:rsidR="00750545" w:rsidRPr="002C1F8F" w:rsidRDefault="00750545" w:rsidP="00F26621">
            <w:pPr>
              <w:pStyle w:val="Logro"/>
              <w:ind w:left="0" w:firstLine="0"/>
              <w:jc w:val="left"/>
            </w:pPr>
            <w:r w:rsidRPr="002C1F8F">
              <w:t xml:space="preserve">      Área Intervenida: 87.369.80 M2</w:t>
            </w:r>
          </w:p>
          <w:p w:rsidR="00173D56" w:rsidRPr="00FD27C2" w:rsidRDefault="00173D56" w:rsidP="00F26621"/>
          <w:p w:rsidR="00173D56" w:rsidRDefault="00173D56" w:rsidP="00F26621">
            <w:r>
              <w:t xml:space="preserve">      Residente de obra</w:t>
            </w:r>
          </w:p>
          <w:p w:rsidR="00BC5E35" w:rsidRDefault="00173D56" w:rsidP="00F26621">
            <w:r>
              <w:t xml:space="preserve">      Adecuación y </w:t>
            </w:r>
            <w:r w:rsidR="008E43D4">
              <w:t xml:space="preserve">Mantenimiento </w:t>
            </w:r>
            <w:r>
              <w:t xml:space="preserve">de la </w:t>
            </w:r>
            <w:r w:rsidR="008E43D4">
              <w:t>sala de necropsias</w:t>
            </w:r>
            <w:r w:rsidR="00565808">
              <w:t xml:space="preserve"> </w:t>
            </w:r>
            <w:r w:rsidR="00F26621">
              <w:t xml:space="preserve">y servicios </w:t>
            </w:r>
          </w:p>
          <w:p w:rsidR="00173D56" w:rsidRDefault="00BC5E35" w:rsidP="00F26621">
            <w:r>
              <w:t xml:space="preserve">      </w:t>
            </w:r>
            <w:r w:rsidR="00F26621">
              <w:t>Anexos</w:t>
            </w:r>
            <w:r w:rsidR="008E43D4">
              <w:t xml:space="preserve"> del</w:t>
            </w:r>
            <w:r w:rsidR="00565808">
              <w:t xml:space="preserve"> </w:t>
            </w:r>
            <w:r w:rsidR="00173D56">
              <w:t>Instituto Nacion</w:t>
            </w:r>
            <w:r w:rsidR="00F26621">
              <w:t>al de Medicina Legal y Ciencia</w:t>
            </w:r>
            <w:r w:rsidR="00565808">
              <w:t xml:space="preserve"> </w:t>
            </w:r>
            <w:r w:rsidR="00173D56">
              <w:t>Forenses</w:t>
            </w:r>
          </w:p>
          <w:p w:rsidR="00173D56" w:rsidRDefault="00173D56" w:rsidP="00F26621">
            <w:r>
              <w:t xml:space="preserve">      Regional Bogota </w:t>
            </w:r>
          </w:p>
          <w:p w:rsidR="00173D56" w:rsidRDefault="00173D56" w:rsidP="00F26621">
            <w:r>
              <w:t xml:space="preserve">      </w:t>
            </w:r>
            <w:r w:rsidR="00750545">
              <w:t>Fecha:</w:t>
            </w:r>
            <w:r w:rsidR="00750545">
              <w:tab/>
              <w:t xml:space="preserve">Octubre </w:t>
            </w:r>
            <w:smartTag w:uri="urn:schemas-microsoft-com:office:smarttags" w:element="metricconverter">
              <w:smartTagPr>
                <w:attr w:name="ProductID" w:val="19 a"/>
              </w:smartTagPr>
              <w:r w:rsidR="00750545">
                <w:t>19</w:t>
              </w:r>
              <w:r>
                <w:t xml:space="preserve"> a</w:t>
              </w:r>
            </w:smartTag>
            <w:r w:rsidR="00750545">
              <w:t xml:space="preserve"> Enero 16</w:t>
            </w:r>
            <w:r>
              <w:t xml:space="preserve"> de 2006 </w:t>
            </w:r>
          </w:p>
          <w:p w:rsidR="00173D56" w:rsidRDefault="002C0865" w:rsidP="00F26621">
            <w:r>
              <w:t xml:space="preserve">      </w:t>
            </w:r>
            <w:r w:rsidR="00750545">
              <w:t>Valor:</w:t>
            </w:r>
            <w:r w:rsidR="00750545">
              <w:tab/>
              <w:t>$ 170.723</w:t>
            </w:r>
            <w:r w:rsidR="00173D56">
              <w:t>.</w:t>
            </w:r>
            <w:r w:rsidR="00750545">
              <w:t>135.97</w:t>
            </w:r>
          </w:p>
          <w:p w:rsidR="00173D56" w:rsidRDefault="00173D56" w:rsidP="00F26621">
            <w:r>
              <w:t xml:space="preserve"> </w:t>
            </w:r>
            <w:r w:rsidR="00BC5E35">
              <w:t xml:space="preserve">     </w:t>
            </w:r>
            <w:r w:rsidR="006F5237">
              <w:t>Área</w:t>
            </w:r>
            <w:r w:rsidR="008E43D4">
              <w:t xml:space="preserve"> Construida:   </w:t>
            </w:r>
            <w:smartTag w:uri="urn:schemas-microsoft-com:office:smarttags" w:element="metricconverter">
              <w:smartTagPr>
                <w:attr w:name="ProductID" w:val="500.00 m2"/>
              </w:smartTagPr>
              <w:r w:rsidR="008E43D4">
                <w:t>500.00 m2</w:t>
              </w:r>
            </w:smartTag>
          </w:p>
          <w:p w:rsidR="00173D56" w:rsidRDefault="00173D56" w:rsidP="00F26621">
            <w:r>
              <w:t xml:space="preserve">      </w:t>
            </w:r>
          </w:p>
          <w:p w:rsidR="00173D56" w:rsidRDefault="00F26621" w:rsidP="00F26621">
            <w:r>
              <w:t xml:space="preserve">     </w:t>
            </w:r>
            <w:r w:rsidR="00173D56">
              <w:t xml:space="preserve"> Residente de obra</w:t>
            </w:r>
          </w:p>
          <w:p w:rsidR="00173D56" w:rsidRDefault="00173D56" w:rsidP="00F26621">
            <w:r>
              <w:t xml:space="preserve">      </w:t>
            </w:r>
            <w:r w:rsidR="006F5237">
              <w:t xml:space="preserve">Adecuación </w:t>
            </w:r>
            <w:r>
              <w:t xml:space="preserve">de </w:t>
            </w:r>
            <w:r w:rsidR="006F5237">
              <w:t xml:space="preserve">los </w:t>
            </w:r>
            <w:r>
              <w:t>Laboratorios de Química</w:t>
            </w:r>
            <w:r w:rsidR="006F5237">
              <w:t xml:space="preserve">, </w:t>
            </w:r>
            <w:r w:rsidR="00F26621">
              <w:t>toxicología</w:t>
            </w:r>
            <w:r>
              <w:t xml:space="preserve"> y Biología</w:t>
            </w:r>
          </w:p>
          <w:p w:rsidR="00173D56" w:rsidRDefault="00173D56" w:rsidP="00F26621">
            <w:r>
              <w:t xml:space="preserve">      Instituto Nacional de Medicina Legal y Ciencias Forenses</w:t>
            </w:r>
          </w:p>
          <w:p w:rsidR="00173D56" w:rsidRDefault="00173D56" w:rsidP="00F26621">
            <w:r>
              <w:t xml:space="preserve">      Regional Barranquilla</w:t>
            </w:r>
          </w:p>
          <w:p w:rsidR="00173D56" w:rsidRDefault="00173D56" w:rsidP="00F26621">
            <w:r>
              <w:t xml:space="preserve">      Fecha:</w:t>
            </w:r>
            <w:r>
              <w:tab/>
              <w:t xml:space="preserve">Julio </w:t>
            </w:r>
            <w:smartTag w:uri="urn:schemas-microsoft-com:office:smarttags" w:element="metricconverter">
              <w:smartTagPr>
                <w:attr w:name="ProductID" w:val="11 a"/>
              </w:smartTagPr>
              <w:r>
                <w:t>11 a</w:t>
              </w:r>
            </w:smartTag>
            <w:r>
              <w:t xml:space="preserve"> Octubre 11 de 2005 </w:t>
            </w:r>
          </w:p>
          <w:p w:rsidR="00173D56" w:rsidRDefault="00BC5E35" w:rsidP="00BC5E35">
            <w:r>
              <w:t xml:space="preserve">      </w:t>
            </w:r>
            <w:r w:rsidR="00173D56">
              <w:t>Valor:</w:t>
            </w:r>
            <w:r w:rsidR="00173D56">
              <w:tab/>
              <w:t>$ 1</w:t>
            </w:r>
            <w:r w:rsidR="006F5237">
              <w:t>42.999.996.94</w:t>
            </w:r>
          </w:p>
          <w:p w:rsidR="006F5237" w:rsidRDefault="006F5237" w:rsidP="00F26621">
            <w:pPr>
              <w:ind w:left="360"/>
              <w:rPr>
                <w:lang w:val="es-CO"/>
              </w:rPr>
            </w:pPr>
            <w:r>
              <w:t xml:space="preserve">Área Construida:   </w:t>
            </w:r>
            <w:smartTag w:uri="urn:schemas-microsoft-com:office:smarttags" w:element="metricconverter">
              <w:smartTagPr>
                <w:attr w:name="ProductID" w:val="500.00 m2"/>
              </w:smartTagPr>
              <w:r>
                <w:t>500.00 m2</w:t>
              </w:r>
            </w:smartTag>
          </w:p>
          <w:p w:rsidR="00173D56" w:rsidRDefault="00173D56" w:rsidP="00F26621"/>
          <w:p w:rsidR="00EF1470" w:rsidRDefault="00173D56" w:rsidP="00F26621">
            <w:pPr>
              <w:rPr>
                <w:b/>
              </w:rPr>
            </w:pPr>
            <w:r>
              <w:t xml:space="preserve">     </w:t>
            </w:r>
            <w:r w:rsidRPr="00FD27C2">
              <w:rPr>
                <w:b/>
              </w:rPr>
              <w:t xml:space="preserve">  </w:t>
            </w:r>
          </w:p>
          <w:p w:rsidR="00173D56" w:rsidRPr="00FD27C2" w:rsidRDefault="00EF1470" w:rsidP="00F26621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173D56" w:rsidRPr="00FD27C2">
              <w:rPr>
                <w:b/>
              </w:rPr>
              <w:t>ARQ. YOLANDA GIRALDO</w:t>
            </w:r>
            <w:r w:rsidR="000E4BE2" w:rsidRPr="00FD27C2">
              <w:rPr>
                <w:b/>
              </w:rPr>
              <w:t xml:space="preserve"> CUARTAS</w:t>
            </w:r>
          </w:p>
          <w:p w:rsidR="00173D56" w:rsidRDefault="00EF1470" w:rsidP="00F26621">
            <w:r>
              <w:t xml:space="preserve">      </w:t>
            </w:r>
            <w:r w:rsidR="00173D56">
              <w:t>Diseño - Construcción – Interventorías</w:t>
            </w:r>
          </w:p>
          <w:p w:rsidR="00173D56" w:rsidRDefault="00EF1470" w:rsidP="00F26621">
            <w:r>
              <w:t xml:space="preserve">      </w:t>
            </w:r>
            <w:r w:rsidR="00173D56">
              <w:t xml:space="preserve">Bogotá </w:t>
            </w:r>
          </w:p>
          <w:p w:rsidR="00173D56" w:rsidRDefault="00EF1470" w:rsidP="00F26621">
            <w:r>
              <w:t xml:space="preserve">      </w:t>
            </w:r>
            <w:r w:rsidR="00173D56">
              <w:t xml:space="preserve">Residente de Interventoría </w:t>
            </w:r>
          </w:p>
          <w:p w:rsidR="00173D56" w:rsidRDefault="00173D56" w:rsidP="00F26621">
            <w:r>
              <w:t xml:space="preserve">      Continuación adecuación, ampliación remodelación y/o construcción y                      </w:t>
            </w:r>
            <w:r>
              <w:rPr>
                <w:color w:val="FFFFFF"/>
              </w:rPr>
              <w:t xml:space="preserve">. </w:t>
            </w:r>
            <w:r>
              <w:t xml:space="preserve">    Dotación  de la enfermería del Batallón de Infantería Mecanizado Nº 5          </w:t>
            </w:r>
            <w:r>
              <w:rPr>
                <w:color w:val="FFFFFF"/>
              </w:rPr>
              <w:t>.</w:t>
            </w:r>
            <w:r w:rsidR="00933B8B">
              <w:t xml:space="preserve">   </w:t>
            </w:r>
            <w:r w:rsidR="00BC5E35">
              <w:t xml:space="preserve">  </w:t>
            </w:r>
            <w:r>
              <w:t xml:space="preserve">Gr. José María Córdoba. Ministerio de Defensa. Fondo Rotatorio del         </w:t>
            </w:r>
            <w:r w:rsidR="006E55E0">
              <w:rPr>
                <w:color w:val="FFFFFF"/>
              </w:rPr>
              <w:t xml:space="preserve">. </w:t>
            </w:r>
            <w:r>
              <w:rPr>
                <w:color w:val="FFFFFF"/>
              </w:rPr>
              <w:t xml:space="preserve"> </w:t>
            </w:r>
            <w:r w:rsidR="00933B8B">
              <w:t xml:space="preserve">   </w:t>
            </w:r>
            <w:r>
              <w:t>Ejército.</w:t>
            </w:r>
          </w:p>
          <w:p w:rsidR="00173D56" w:rsidRDefault="00933B8B" w:rsidP="00F26621">
            <w:r>
              <w:t xml:space="preserve">      </w:t>
            </w:r>
            <w:r w:rsidR="00173D56">
              <w:t xml:space="preserve">Fecha: Octubre 1 de </w:t>
            </w:r>
            <w:smartTag w:uri="urn:schemas-microsoft-com:office:smarttags" w:element="metricconverter">
              <w:smartTagPr>
                <w:attr w:name="ProductID" w:val="2003 a"/>
              </w:smartTagPr>
              <w:r w:rsidR="00173D56">
                <w:t>2003 a</w:t>
              </w:r>
            </w:smartTag>
            <w:r w:rsidR="00173D56">
              <w:t xml:space="preserve"> Diciembre 30 de 2003</w:t>
            </w:r>
          </w:p>
          <w:p w:rsidR="00173D56" w:rsidRPr="005942D5" w:rsidRDefault="00173D56" w:rsidP="005942D5">
            <w:pPr>
              <w:pStyle w:val="Institucin"/>
            </w:pPr>
            <w:r>
              <w:t xml:space="preserve">      </w:t>
            </w:r>
            <w:r w:rsidR="00933B8B">
              <w:t xml:space="preserve"> </w:t>
            </w:r>
            <w:r w:rsidRPr="005942D5">
              <w:t xml:space="preserve">Valor: $ </w:t>
            </w:r>
            <w:r w:rsidR="00666DF5" w:rsidRPr="005942D5">
              <w:t>595.822.500.00</w:t>
            </w:r>
            <w:r w:rsidRPr="005942D5">
              <w:t xml:space="preserve"> </w:t>
            </w:r>
          </w:p>
          <w:p w:rsidR="000E5D53" w:rsidRDefault="000E5D53" w:rsidP="00F26621">
            <w:pPr>
              <w:rPr>
                <w:lang w:val="es-CO"/>
              </w:rPr>
            </w:pPr>
          </w:p>
          <w:p w:rsidR="001D77AC" w:rsidRDefault="00173D56" w:rsidP="00F26621">
            <w:pPr>
              <w:rPr>
                <w:lang w:val="es-CO"/>
              </w:rPr>
            </w:pPr>
            <w:r>
              <w:rPr>
                <w:lang w:val="es-CO"/>
              </w:rPr>
              <w:t xml:space="preserve">   </w:t>
            </w:r>
            <w:r w:rsidR="00666DF5">
              <w:rPr>
                <w:lang w:val="es-CO"/>
              </w:rPr>
              <w:t xml:space="preserve">  </w:t>
            </w:r>
          </w:p>
          <w:p w:rsidR="00173D56" w:rsidRDefault="001D77AC" w:rsidP="00F26621">
            <w:r>
              <w:rPr>
                <w:lang w:val="es-CO"/>
              </w:rPr>
              <w:t xml:space="preserve">     </w:t>
            </w:r>
            <w:r w:rsidR="00666DF5" w:rsidRPr="00FD27C2">
              <w:rPr>
                <w:b/>
                <w:lang w:val="es-CO"/>
              </w:rPr>
              <w:t xml:space="preserve"> </w:t>
            </w:r>
            <w:r w:rsidR="00F26621" w:rsidRPr="00FD27C2">
              <w:rPr>
                <w:b/>
                <w:lang w:val="es-CO"/>
              </w:rPr>
              <w:t xml:space="preserve">C.I. </w:t>
            </w:r>
            <w:r w:rsidR="00F26621" w:rsidRPr="00FD27C2">
              <w:rPr>
                <w:b/>
              </w:rPr>
              <w:t>BANADEX S.A</w:t>
            </w:r>
            <w:r w:rsidR="00F26621">
              <w:t>.</w:t>
            </w:r>
          </w:p>
          <w:p w:rsidR="00173D56" w:rsidRDefault="00173D56" w:rsidP="00F26621">
            <w:r>
              <w:t xml:space="preserve">      </w:t>
            </w:r>
            <w:proofErr w:type="spellStart"/>
            <w:r>
              <w:t>Carepa</w:t>
            </w:r>
            <w:proofErr w:type="spellEnd"/>
            <w:r>
              <w:t>, Antioquia</w:t>
            </w:r>
          </w:p>
          <w:p w:rsidR="000A49D8" w:rsidRDefault="000A49D8" w:rsidP="00F26621">
            <w:r>
              <w:t xml:space="preserve">      Marzo de 2000 hasta Diciembre de 2001 (22 meses)</w:t>
            </w:r>
          </w:p>
          <w:p w:rsidR="00173D56" w:rsidRDefault="00173D56" w:rsidP="00F26621">
            <w:r>
              <w:t xml:space="preserve">      Diseño</w:t>
            </w:r>
            <w:r w:rsidR="00F26621">
              <w:t xml:space="preserve"> Arquitectónico</w:t>
            </w:r>
            <w:r>
              <w:t xml:space="preserve">, Calculo de cantidades, Presupuestos, </w:t>
            </w:r>
          </w:p>
          <w:p w:rsidR="00173D56" w:rsidRDefault="00173D56" w:rsidP="00F26621">
            <w:r>
              <w:t xml:space="preserve">      Contratación e </w:t>
            </w:r>
            <w:r w:rsidR="00F26621">
              <w:t>Interventoría</w:t>
            </w:r>
            <w:r>
              <w:t xml:space="preserve"> de Obras</w:t>
            </w:r>
            <w:r w:rsidR="00F26621">
              <w:t>. En:</w:t>
            </w:r>
          </w:p>
          <w:p w:rsidR="00F26621" w:rsidRDefault="00F26621" w:rsidP="00F26621"/>
          <w:p w:rsidR="00173D56" w:rsidRDefault="00173D56" w:rsidP="00F26621">
            <w:r>
              <w:t xml:space="preserve">      </w:t>
            </w:r>
            <w:r w:rsidR="00F26621">
              <w:t>Finca Malagón (Chigorodó, Ant.)</w:t>
            </w:r>
          </w:p>
          <w:p w:rsidR="00ED1B36" w:rsidRDefault="00ED1B36" w:rsidP="00F26621">
            <w:r>
              <w:t xml:space="preserve">      Unidad Sanitaria, Casino, Oficinas, Bodegas, Cartonera y Empacadora.</w:t>
            </w:r>
          </w:p>
          <w:p w:rsidR="00ED1B36" w:rsidRDefault="00ED1B36" w:rsidP="00F26621">
            <w:r>
              <w:t xml:space="preserve">      Estructura Metálica</w:t>
            </w:r>
          </w:p>
          <w:p w:rsidR="00ED1B36" w:rsidRDefault="00ED1B36" w:rsidP="00F26621">
            <w:r>
              <w:t xml:space="preserve">      </w:t>
            </w:r>
            <w:r w:rsidR="00557296">
              <w:t>Área</w:t>
            </w:r>
            <w:r>
              <w:t xml:space="preserve"> Construida ……………………1182.00 m2</w:t>
            </w:r>
          </w:p>
          <w:p w:rsidR="00ED1B36" w:rsidRDefault="00ED1B36" w:rsidP="00F26621">
            <w:r>
              <w:t xml:space="preserve">      Costo </w:t>
            </w:r>
            <w:r w:rsidR="00557296">
              <w:t>Total…</w:t>
            </w:r>
            <w:r>
              <w:t>………………………$180.142.348.00.</w:t>
            </w:r>
          </w:p>
          <w:p w:rsidR="00ED1B36" w:rsidRDefault="00ED1B36" w:rsidP="00ED1B36">
            <w:r>
              <w:t xml:space="preserve">     </w:t>
            </w:r>
          </w:p>
          <w:p w:rsidR="00ED1B36" w:rsidRDefault="00ED1B36" w:rsidP="00ED1B36">
            <w:r>
              <w:t xml:space="preserve">      Finca Negritos (Chigorodó, Ant.)</w:t>
            </w:r>
          </w:p>
          <w:p w:rsidR="00ED1B36" w:rsidRDefault="00ED1B36" w:rsidP="00ED1B36">
            <w:r>
              <w:t xml:space="preserve">      Unidad Sanitaria, Casino, Oficinas, Bodegas, Cartonera y Empacadora.</w:t>
            </w:r>
          </w:p>
          <w:p w:rsidR="00ED1B36" w:rsidRDefault="00ED1B36" w:rsidP="00ED1B36">
            <w:r>
              <w:t xml:space="preserve">      Estructura Metálica</w:t>
            </w:r>
          </w:p>
          <w:p w:rsidR="00ED1B36" w:rsidRDefault="00ED1B36" w:rsidP="00ED1B36">
            <w:r>
              <w:t xml:space="preserve">      </w:t>
            </w:r>
            <w:r w:rsidR="00557296">
              <w:t>Área</w:t>
            </w:r>
            <w:r>
              <w:t xml:space="preserve"> Construida ……………………1111.00 m2</w:t>
            </w:r>
          </w:p>
          <w:p w:rsidR="00ED1B36" w:rsidRDefault="00ED1B36" w:rsidP="00ED1B36">
            <w:r>
              <w:t xml:space="preserve">      Costo </w:t>
            </w:r>
            <w:r w:rsidR="00557296">
              <w:t>Total…</w:t>
            </w:r>
            <w:r>
              <w:t>………………………$167.291.953.00.</w:t>
            </w:r>
          </w:p>
          <w:p w:rsidR="00ED1B36" w:rsidRDefault="00ED1B36" w:rsidP="00ED1B36">
            <w:r>
              <w:t xml:space="preserve">      </w:t>
            </w:r>
          </w:p>
          <w:p w:rsidR="00ED1B36" w:rsidRDefault="00ED1B36" w:rsidP="00ED1B36">
            <w:r>
              <w:t xml:space="preserve">      Finca Paraíso (Chigorodó, Ant.)</w:t>
            </w:r>
          </w:p>
          <w:p w:rsidR="00ED1B36" w:rsidRDefault="00ED1B36" w:rsidP="00ED1B36">
            <w:r>
              <w:t xml:space="preserve">      Unidad Sanitaria, Casino, Oficinas, Bodegas, Cartonera y Empacadora.</w:t>
            </w:r>
          </w:p>
          <w:p w:rsidR="00ED1B36" w:rsidRDefault="00ED1B36" w:rsidP="00ED1B36">
            <w:r>
              <w:t xml:space="preserve">      Estructura Metálica</w:t>
            </w:r>
          </w:p>
          <w:p w:rsidR="00ED1B36" w:rsidRDefault="00ED1B36" w:rsidP="00ED1B36">
            <w:r>
              <w:lastRenderedPageBreak/>
              <w:t xml:space="preserve">      </w:t>
            </w:r>
            <w:r w:rsidR="00557296">
              <w:t>Área</w:t>
            </w:r>
            <w:r>
              <w:t xml:space="preserve"> Construida ……………………1182.00 m2</w:t>
            </w:r>
          </w:p>
          <w:p w:rsidR="00ED1B36" w:rsidRDefault="00ED1B36" w:rsidP="00ED1B36">
            <w:r>
              <w:t xml:space="preserve">      Costo </w:t>
            </w:r>
            <w:r w:rsidR="00557296">
              <w:t>Total…</w:t>
            </w:r>
            <w:r>
              <w:t>………………………$181.813.037.00.</w:t>
            </w:r>
          </w:p>
          <w:p w:rsidR="00557296" w:rsidRDefault="00557296" w:rsidP="00557296"/>
          <w:p w:rsidR="00557296" w:rsidRDefault="00557296" w:rsidP="00557296">
            <w:r>
              <w:t xml:space="preserve">      Finca SolLuna (Chigorodó, Ant.)</w:t>
            </w:r>
          </w:p>
          <w:p w:rsidR="00557296" w:rsidRDefault="00557296" w:rsidP="00557296">
            <w:r>
              <w:t xml:space="preserve">      Unidad Sanitaria, Casino, Oficinas, Bodegas, Cartonera y Empacadora.</w:t>
            </w:r>
          </w:p>
          <w:p w:rsidR="00557296" w:rsidRDefault="00557296" w:rsidP="00557296">
            <w:r>
              <w:t xml:space="preserve">      Estructura Metálica</w:t>
            </w:r>
          </w:p>
          <w:p w:rsidR="00557296" w:rsidRDefault="00557296" w:rsidP="00557296">
            <w:r>
              <w:t xml:space="preserve">      Área Construida ……………………631.00 m2</w:t>
            </w:r>
          </w:p>
          <w:p w:rsidR="00557296" w:rsidRDefault="00557296" w:rsidP="00557296">
            <w:r>
              <w:t xml:space="preserve">      Costo Total…………………………$109.794.101.00.</w:t>
            </w:r>
          </w:p>
          <w:p w:rsidR="00557296" w:rsidRDefault="00557296" w:rsidP="00557296">
            <w:r>
              <w:t xml:space="preserve">      </w:t>
            </w:r>
          </w:p>
          <w:p w:rsidR="00557296" w:rsidRDefault="00557296" w:rsidP="00557296">
            <w:r>
              <w:t xml:space="preserve">      Finca Doña Ángela (Apartadó, Ant.)</w:t>
            </w:r>
          </w:p>
          <w:p w:rsidR="00557296" w:rsidRDefault="00557296" w:rsidP="00557296">
            <w:r>
              <w:t xml:space="preserve">      Unidad Sanitaria, Casino, Oficinas, Bodegas, Cartonera y Empacadora.</w:t>
            </w:r>
          </w:p>
          <w:p w:rsidR="00557296" w:rsidRDefault="00557296" w:rsidP="00557296">
            <w:r>
              <w:t xml:space="preserve">      Estructura Metálica</w:t>
            </w:r>
          </w:p>
          <w:p w:rsidR="00557296" w:rsidRDefault="00557296" w:rsidP="00557296">
            <w:r>
              <w:t xml:space="preserve">      Área Construida ……………………719.00 m2</w:t>
            </w:r>
          </w:p>
          <w:p w:rsidR="00557296" w:rsidRDefault="00557296" w:rsidP="00557296">
            <w:r>
              <w:t xml:space="preserve">      Costo Total…………………………$133.015.624.00.</w:t>
            </w:r>
          </w:p>
          <w:p w:rsidR="00557296" w:rsidRDefault="00557296" w:rsidP="00557296">
            <w:r>
              <w:t xml:space="preserve">      </w:t>
            </w:r>
          </w:p>
          <w:p w:rsidR="00557296" w:rsidRDefault="00557296" w:rsidP="00557296">
            <w:r>
              <w:t xml:space="preserve">      Finca Cafetal (Turbo, Ant.)</w:t>
            </w:r>
          </w:p>
          <w:p w:rsidR="00557296" w:rsidRDefault="00557296" w:rsidP="00557296">
            <w:r>
              <w:t xml:space="preserve">      Unidad Sanitaria, Casino, Oficinas, Bodegas, Cartonera y Empacadora.</w:t>
            </w:r>
          </w:p>
          <w:p w:rsidR="00557296" w:rsidRDefault="00557296" w:rsidP="00557296">
            <w:r>
              <w:t xml:space="preserve">      Estructura Metálica</w:t>
            </w:r>
          </w:p>
          <w:p w:rsidR="00557296" w:rsidRDefault="00557296" w:rsidP="00557296">
            <w:r>
              <w:t xml:space="preserve">      Área Construida ……………………689.00 m2</w:t>
            </w:r>
          </w:p>
          <w:p w:rsidR="00557296" w:rsidRDefault="00557296" w:rsidP="00557296">
            <w:r>
              <w:t xml:space="preserve">      Costo Total…………………………$52.441.042.00.</w:t>
            </w:r>
          </w:p>
          <w:p w:rsidR="00557296" w:rsidRDefault="00557296" w:rsidP="00557296"/>
          <w:p w:rsidR="00557296" w:rsidRDefault="00557296" w:rsidP="00557296">
            <w:r>
              <w:t xml:space="preserve">      Casa de Huéspedes “La Coqueta” (Carepa, Ant.)</w:t>
            </w:r>
          </w:p>
          <w:p w:rsidR="00420A2B" w:rsidRDefault="00557296" w:rsidP="00557296">
            <w:r>
              <w:t xml:space="preserve">      Adecuación y construcción, Ampliación, Impermeabilización, cambio de </w:t>
            </w:r>
          </w:p>
          <w:p w:rsidR="00557296" w:rsidRDefault="00420A2B" w:rsidP="00557296">
            <w:r>
              <w:t xml:space="preserve">      Cubierta, Adecuación Completa de cocinas, Baños y Zona de Lavandería.</w:t>
            </w:r>
            <w:r w:rsidR="00557296">
              <w:t xml:space="preserve">   </w:t>
            </w:r>
            <w:r>
              <w:t xml:space="preserve">     </w:t>
            </w:r>
          </w:p>
          <w:p w:rsidR="00557296" w:rsidRDefault="00557296" w:rsidP="00557296">
            <w:r>
              <w:t xml:space="preserve">      Área Construida ……………………658.00 m2</w:t>
            </w:r>
          </w:p>
          <w:p w:rsidR="00557296" w:rsidRDefault="00557296" w:rsidP="00557296">
            <w:r>
              <w:t xml:space="preserve">      Costo Total…………………………$54.062.845.00.</w:t>
            </w:r>
          </w:p>
          <w:p w:rsidR="00557296" w:rsidRDefault="00557296" w:rsidP="00557296"/>
          <w:p w:rsidR="00557296" w:rsidRDefault="00557296" w:rsidP="00557296">
            <w:r>
              <w:t xml:space="preserve">      Oficinas Almacén Central (Apartadó, Ant.)</w:t>
            </w:r>
          </w:p>
          <w:p w:rsidR="00557296" w:rsidRDefault="00557296" w:rsidP="00420A2B">
            <w:r>
              <w:t xml:space="preserve">      </w:t>
            </w:r>
            <w:r w:rsidR="00420A2B">
              <w:t xml:space="preserve">Construcción de las Instalaciones Nuevas (adecuación de 6 nuevas </w:t>
            </w:r>
          </w:p>
          <w:p w:rsidR="00420A2B" w:rsidRDefault="00420A2B" w:rsidP="00420A2B">
            <w:r>
              <w:t xml:space="preserve">      Oficinas, Salón de Conferencias, Baños y Cocina)</w:t>
            </w:r>
          </w:p>
          <w:p w:rsidR="00557296" w:rsidRDefault="00557296" w:rsidP="00557296">
            <w:r>
              <w:t xml:space="preserve">      </w:t>
            </w:r>
            <w:r w:rsidR="00420A2B">
              <w:t>Área</w:t>
            </w:r>
            <w:r>
              <w:t xml:space="preserve"> Construida ……………………</w:t>
            </w:r>
            <w:r w:rsidR="00420A2B">
              <w:t>138</w:t>
            </w:r>
            <w:r>
              <w:t>.00 m2</w:t>
            </w:r>
          </w:p>
          <w:p w:rsidR="00557296" w:rsidRDefault="00557296" w:rsidP="00557296">
            <w:r>
              <w:t xml:space="preserve">      Costo </w:t>
            </w:r>
            <w:r w:rsidR="00420A2B">
              <w:t>Total…</w:t>
            </w:r>
            <w:r>
              <w:t>………………………$</w:t>
            </w:r>
            <w:r w:rsidR="00420A2B">
              <w:t>41.049.239</w:t>
            </w:r>
            <w:r>
              <w:t>.00.</w:t>
            </w:r>
          </w:p>
          <w:p w:rsidR="00C07D0D" w:rsidRDefault="00C07D0D" w:rsidP="00557296"/>
          <w:p w:rsidR="00C07D0D" w:rsidRDefault="00C07D0D" w:rsidP="00C07D0D">
            <w:r>
              <w:t xml:space="preserve">      </w:t>
            </w:r>
            <w:r w:rsidR="00C734BE">
              <w:t>Finca Alameda</w:t>
            </w:r>
            <w:r>
              <w:t xml:space="preserve"> (</w:t>
            </w:r>
            <w:r w:rsidR="00C734BE">
              <w:t>Chigorod</w:t>
            </w:r>
            <w:r>
              <w:t>ó, Ant.)</w:t>
            </w:r>
          </w:p>
          <w:p w:rsidR="00C07D0D" w:rsidRDefault="00C07D0D" w:rsidP="00C07D0D">
            <w:r>
              <w:t xml:space="preserve">      Construcción de las Instalaciones </w:t>
            </w:r>
            <w:r w:rsidR="00C734BE">
              <w:t>Empacadora y arreglos varios</w:t>
            </w:r>
            <w:r>
              <w:t xml:space="preserve"> </w:t>
            </w:r>
          </w:p>
          <w:p w:rsidR="00C07D0D" w:rsidRDefault="00C734BE" w:rsidP="00C07D0D">
            <w:r>
              <w:t xml:space="preserve">     </w:t>
            </w:r>
            <w:r w:rsidR="00C07D0D">
              <w:t xml:space="preserve"> Área Construida ……………………</w:t>
            </w:r>
            <w:r>
              <w:t>670</w:t>
            </w:r>
            <w:r w:rsidR="00C07D0D">
              <w:t>.00 m2</w:t>
            </w:r>
          </w:p>
          <w:p w:rsidR="00C07D0D" w:rsidRDefault="00C07D0D" w:rsidP="00C07D0D">
            <w:r>
              <w:t xml:space="preserve">      Costo Total…………………………$</w:t>
            </w:r>
            <w:r w:rsidR="00C734BE">
              <w:t>32.546.614</w:t>
            </w:r>
            <w:r>
              <w:t>.00</w:t>
            </w:r>
          </w:p>
          <w:p w:rsidR="00C734BE" w:rsidRDefault="00C734BE" w:rsidP="00C07D0D"/>
          <w:p w:rsidR="00C734BE" w:rsidRDefault="00C734BE" w:rsidP="00C734BE">
            <w:r>
              <w:t xml:space="preserve">      Finca Hacienda (Apartadó, Ant.)</w:t>
            </w:r>
          </w:p>
          <w:p w:rsidR="00C734BE" w:rsidRDefault="00C734BE" w:rsidP="00C734BE">
            <w:r>
              <w:t xml:space="preserve">      Construcción de Planta de circulación de agua </w:t>
            </w:r>
          </w:p>
          <w:p w:rsidR="00C734BE" w:rsidRDefault="00C734BE" w:rsidP="00C734BE">
            <w:r>
              <w:t xml:space="preserve">      Área Construida ……………………65.00 m2</w:t>
            </w:r>
          </w:p>
          <w:p w:rsidR="00C734BE" w:rsidRDefault="00C734BE" w:rsidP="00C734BE">
            <w:r>
              <w:t xml:space="preserve">      Costo Total…………………………$26.698.191.00</w:t>
            </w:r>
          </w:p>
          <w:p w:rsidR="00C734BE" w:rsidRDefault="00C734BE" w:rsidP="00C734BE">
            <w:r>
              <w:t xml:space="preserve">      </w:t>
            </w:r>
          </w:p>
          <w:p w:rsidR="00C734BE" w:rsidRDefault="00C734BE" w:rsidP="00C734BE">
            <w:r>
              <w:t xml:space="preserve">      Finca Banafinca (Apartadó, Ant.)</w:t>
            </w:r>
          </w:p>
          <w:p w:rsidR="00C734BE" w:rsidRDefault="00C734BE" w:rsidP="00C734BE">
            <w:r>
              <w:t xml:space="preserve">      Construcción de Bodega de Plásticos y Bodega de Insumos </w:t>
            </w:r>
          </w:p>
          <w:p w:rsidR="00C734BE" w:rsidRDefault="00C734BE" w:rsidP="00C734BE">
            <w:r>
              <w:t xml:space="preserve">      Área Construida ……………………94.00 m2</w:t>
            </w:r>
          </w:p>
          <w:p w:rsidR="00C734BE" w:rsidRDefault="00C734BE" w:rsidP="00C734BE">
            <w:r>
              <w:t xml:space="preserve">      Costo Total…………………………$18.958.171.00</w:t>
            </w:r>
          </w:p>
          <w:p w:rsidR="001D77AC" w:rsidRDefault="00C734BE" w:rsidP="00C734BE">
            <w:r>
              <w:t xml:space="preserve">    </w:t>
            </w:r>
          </w:p>
          <w:p w:rsidR="00C734BE" w:rsidRDefault="001D77AC" w:rsidP="00C734BE">
            <w:r>
              <w:t xml:space="preserve">    </w:t>
            </w:r>
            <w:r w:rsidR="00C734BE">
              <w:t xml:space="preserve">  Finca Rancho Amelia (Apartadó, Ant.)</w:t>
            </w:r>
          </w:p>
          <w:p w:rsidR="00C734BE" w:rsidRDefault="00C734BE" w:rsidP="00C734BE">
            <w:r>
              <w:t xml:space="preserve">      Construcción de Cuarto para planta eléctrica </w:t>
            </w:r>
          </w:p>
          <w:p w:rsidR="00C734BE" w:rsidRDefault="00C734BE" w:rsidP="00C734BE">
            <w:r>
              <w:t xml:space="preserve">      Área Construida ……………………32.00 m2</w:t>
            </w:r>
          </w:p>
          <w:p w:rsidR="00C734BE" w:rsidRDefault="00C734BE" w:rsidP="00C734BE">
            <w:r>
              <w:t xml:space="preserve">      Costo Total…………………………$5.071.579.00</w:t>
            </w:r>
          </w:p>
          <w:p w:rsidR="00C734BE" w:rsidRDefault="00C734BE" w:rsidP="00C734BE"/>
          <w:p w:rsidR="00C734BE" w:rsidRDefault="00C734BE" w:rsidP="00C734BE">
            <w:r>
              <w:t xml:space="preserve">      Finca Guaro (Apartadó, Ant.)</w:t>
            </w:r>
          </w:p>
          <w:p w:rsidR="00C734BE" w:rsidRDefault="00C734BE" w:rsidP="00C734BE">
            <w:r>
              <w:lastRenderedPageBreak/>
              <w:t xml:space="preserve">      Construcción de Cuarto para planta eléctrica</w:t>
            </w:r>
          </w:p>
          <w:p w:rsidR="00C734BE" w:rsidRDefault="00C734BE" w:rsidP="00C734BE">
            <w:r>
              <w:t xml:space="preserve">      Área Construida ……………………32.00 m2</w:t>
            </w:r>
          </w:p>
          <w:p w:rsidR="00C734BE" w:rsidRDefault="00C734BE" w:rsidP="00C734BE">
            <w:r>
              <w:t xml:space="preserve">      Costo Total…………………………$4.687.753.00</w:t>
            </w:r>
          </w:p>
          <w:p w:rsidR="00C734BE" w:rsidRDefault="00C734BE" w:rsidP="00C734BE"/>
          <w:p w:rsidR="000479A4" w:rsidRDefault="000479A4" w:rsidP="000479A4">
            <w:r>
              <w:t xml:space="preserve">      Finca Magdalena (Apartadó, Ant.)</w:t>
            </w:r>
          </w:p>
          <w:p w:rsidR="000479A4" w:rsidRDefault="000479A4" w:rsidP="000479A4">
            <w:r>
              <w:t xml:space="preserve">      Construcción de Planta de circulación de agua </w:t>
            </w:r>
          </w:p>
          <w:p w:rsidR="000479A4" w:rsidRDefault="000479A4" w:rsidP="000479A4">
            <w:r>
              <w:t xml:space="preserve">      Área Construida ……………………61.00 m2</w:t>
            </w:r>
          </w:p>
          <w:p w:rsidR="000479A4" w:rsidRDefault="000479A4" w:rsidP="000479A4">
            <w:r>
              <w:t xml:space="preserve">      Costo Total…………………………$17.053.352.00</w:t>
            </w:r>
          </w:p>
          <w:p w:rsidR="000479A4" w:rsidRDefault="000479A4" w:rsidP="00C734BE"/>
          <w:p w:rsidR="000479A4" w:rsidRDefault="000479A4" w:rsidP="000479A4">
            <w:r>
              <w:t xml:space="preserve">      Finca Doña Angela (Apartadó, Ant.)</w:t>
            </w:r>
          </w:p>
          <w:p w:rsidR="000479A4" w:rsidRDefault="000479A4" w:rsidP="000479A4">
            <w:r>
              <w:t xml:space="preserve">      Construcción de Planta de circulación de agua </w:t>
            </w:r>
          </w:p>
          <w:p w:rsidR="000479A4" w:rsidRDefault="000479A4" w:rsidP="000479A4">
            <w:r>
              <w:t xml:space="preserve">      Área Construida ……………………57.00 m2</w:t>
            </w:r>
          </w:p>
          <w:p w:rsidR="000479A4" w:rsidRDefault="000479A4" w:rsidP="000479A4">
            <w:r>
              <w:t xml:space="preserve">      Costo Total…………………………$18.838.668.00</w:t>
            </w:r>
          </w:p>
          <w:p w:rsidR="000479A4" w:rsidRDefault="000479A4" w:rsidP="000479A4"/>
          <w:p w:rsidR="000479A4" w:rsidRDefault="000479A4" w:rsidP="000479A4">
            <w:r>
              <w:t xml:space="preserve">      Finca </w:t>
            </w:r>
            <w:r w:rsidR="004A0132">
              <w:t>Lejanía</w:t>
            </w:r>
            <w:r>
              <w:t xml:space="preserve"> (Apartadó, Ant.)</w:t>
            </w:r>
          </w:p>
          <w:p w:rsidR="000479A4" w:rsidRDefault="000479A4" w:rsidP="000479A4">
            <w:r>
              <w:t xml:space="preserve">      Construcción de Planta de circulación de agua </w:t>
            </w:r>
          </w:p>
          <w:p w:rsidR="000479A4" w:rsidRDefault="000479A4" w:rsidP="000479A4">
            <w:r>
              <w:t xml:space="preserve">      Área Construida ……………………57.00 m2</w:t>
            </w:r>
          </w:p>
          <w:p w:rsidR="000479A4" w:rsidRDefault="000479A4" w:rsidP="000479A4">
            <w:r>
              <w:t xml:space="preserve">      Costo Total…………………………$21.296.517.00</w:t>
            </w:r>
          </w:p>
          <w:p w:rsidR="000479A4" w:rsidRDefault="000479A4" w:rsidP="000479A4"/>
          <w:p w:rsidR="000479A4" w:rsidRDefault="000479A4" w:rsidP="000479A4">
            <w:r>
              <w:t xml:space="preserve">      Finca </w:t>
            </w:r>
            <w:r w:rsidR="004A0132">
              <w:t>María</w:t>
            </w:r>
            <w:r>
              <w:t xml:space="preserve"> del Rosario (Apartadó, Ant.)</w:t>
            </w:r>
          </w:p>
          <w:p w:rsidR="000479A4" w:rsidRDefault="000479A4" w:rsidP="000479A4">
            <w:r>
              <w:t xml:space="preserve">      Construcción de Planta de circulación de agua </w:t>
            </w:r>
          </w:p>
          <w:p w:rsidR="000479A4" w:rsidRDefault="000479A4" w:rsidP="000479A4">
            <w:r>
              <w:t xml:space="preserve">      Área Construida ……………………57.00 m2</w:t>
            </w:r>
          </w:p>
          <w:p w:rsidR="000479A4" w:rsidRDefault="000479A4" w:rsidP="000479A4">
            <w:r>
              <w:t xml:space="preserve">      Costo Total…………………………$21.980.382.00</w:t>
            </w:r>
          </w:p>
          <w:p w:rsidR="000479A4" w:rsidRDefault="000479A4" w:rsidP="000479A4"/>
          <w:p w:rsidR="000479A4" w:rsidRDefault="000479A4" w:rsidP="000479A4">
            <w:r>
              <w:t xml:space="preserve">      Finca Villa Alicia (Apartadó, Ant.)</w:t>
            </w:r>
          </w:p>
          <w:p w:rsidR="000479A4" w:rsidRDefault="000479A4" w:rsidP="000479A4">
            <w:r>
              <w:t xml:space="preserve">      Construcción de Planta de circulación de agua </w:t>
            </w:r>
          </w:p>
          <w:p w:rsidR="000479A4" w:rsidRDefault="000479A4" w:rsidP="000479A4">
            <w:r>
              <w:t xml:space="preserve">      Área Construida ……………………57.00 m2</w:t>
            </w:r>
          </w:p>
          <w:p w:rsidR="000479A4" w:rsidRDefault="000479A4" w:rsidP="000479A4">
            <w:r>
              <w:t xml:space="preserve">      Costo Total…………………………$20.598.379.00</w:t>
            </w:r>
          </w:p>
          <w:p w:rsidR="000479A4" w:rsidRDefault="000479A4" w:rsidP="000479A4"/>
          <w:p w:rsidR="000479A4" w:rsidRDefault="000479A4" w:rsidP="000479A4">
            <w:r>
              <w:t xml:space="preserve">      Finca Sol-Luna (Chigorodó, Ant.)</w:t>
            </w:r>
          </w:p>
          <w:p w:rsidR="000479A4" w:rsidRDefault="000479A4" w:rsidP="000479A4">
            <w:r>
              <w:t xml:space="preserve">      Construcción de Puente, luz libre 6.00 Mts, ancho 4.00 mts, altura sobre </w:t>
            </w:r>
          </w:p>
          <w:p w:rsidR="000479A4" w:rsidRDefault="000479A4" w:rsidP="000479A4">
            <w:r>
              <w:t xml:space="preserve">      Fondo 4.00 mts </w:t>
            </w:r>
          </w:p>
          <w:p w:rsidR="000479A4" w:rsidRDefault="000479A4" w:rsidP="000479A4">
            <w:r>
              <w:t xml:space="preserve">      Área Construida ……………………24.00 m2</w:t>
            </w:r>
          </w:p>
          <w:p w:rsidR="000479A4" w:rsidRDefault="000479A4" w:rsidP="000479A4">
            <w:r>
              <w:t xml:space="preserve">      Costo Total…………………………$23.013.937.00</w:t>
            </w:r>
          </w:p>
          <w:p w:rsidR="000479A4" w:rsidRDefault="000479A4" w:rsidP="000479A4"/>
          <w:p w:rsidR="000479A4" w:rsidRDefault="000479A4" w:rsidP="000479A4">
            <w:r>
              <w:t xml:space="preserve">      Finca La </w:t>
            </w:r>
            <w:r w:rsidR="004A0132">
              <w:t>Mayoría</w:t>
            </w:r>
            <w:r>
              <w:t xml:space="preserve"> (Chigorodó, Ant.)</w:t>
            </w:r>
          </w:p>
          <w:p w:rsidR="000479A4" w:rsidRDefault="000479A4" w:rsidP="000479A4">
            <w:r>
              <w:t xml:space="preserve">      Construcción de Bodegas para compostadero </w:t>
            </w:r>
          </w:p>
          <w:p w:rsidR="000479A4" w:rsidRDefault="000479A4" w:rsidP="000479A4">
            <w:r>
              <w:t xml:space="preserve">      Área Construida ……………………1200.00 m2</w:t>
            </w:r>
          </w:p>
          <w:p w:rsidR="000479A4" w:rsidRDefault="000479A4" w:rsidP="000479A4">
            <w:r>
              <w:t xml:space="preserve">      Costo Total…………………………$22.500.</w:t>
            </w:r>
            <w:r w:rsidR="00381B3F">
              <w:t>500</w:t>
            </w:r>
            <w:r>
              <w:t>.00</w:t>
            </w:r>
          </w:p>
          <w:p w:rsidR="00381B3F" w:rsidRDefault="00381B3F" w:rsidP="000479A4"/>
          <w:p w:rsidR="00381B3F" w:rsidRDefault="00381B3F" w:rsidP="00381B3F">
            <w:r>
              <w:t xml:space="preserve">      Finca Manzana (Apartadó, Ant.)</w:t>
            </w:r>
          </w:p>
          <w:p w:rsidR="00381B3F" w:rsidRDefault="00381B3F" w:rsidP="00381B3F">
            <w:r>
              <w:t xml:space="preserve">      Construcción de Planta de circulación de agua </w:t>
            </w:r>
          </w:p>
          <w:p w:rsidR="00381B3F" w:rsidRDefault="00381B3F" w:rsidP="00381B3F">
            <w:r>
              <w:t xml:space="preserve">      Área Construida ……………………55.30 m2</w:t>
            </w:r>
          </w:p>
          <w:p w:rsidR="00381B3F" w:rsidRDefault="00381B3F" w:rsidP="00381B3F">
            <w:r>
              <w:t xml:space="preserve">      Costo Total…………………………$22.816.285.00</w:t>
            </w:r>
          </w:p>
          <w:p w:rsidR="001D77AC" w:rsidRDefault="00381B3F" w:rsidP="00381B3F">
            <w:r>
              <w:t xml:space="preserve">     </w:t>
            </w:r>
          </w:p>
          <w:p w:rsidR="00381B3F" w:rsidRDefault="001D77AC" w:rsidP="00381B3F">
            <w:r>
              <w:t xml:space="preserve">     </w:t>
            </w:r>
            <w:r w:rsidR="00381B3F">
              <w:t xml:space="preserve"> Finca BanaFinca (Apartadó, Ant.)</w:t>
            </w:r>
          </w:p>
          <w:p w:rsidR="00381B3F" w:rsidRDefault="00381B3F" w:rsidP="00381B3F">
            <w:r>
              <w:t xml:space="preserve">      Construcción de Planta de circulación de agua </w:t>
            </w:r>
          </w:p>
          <w:p w:rsidR="00381B3F" w:rsidRDefault="00381B3F" w:rsidP="00381B3F">
            <w:r>
              <w:t xml:space="preserve">      Área Construida ……………………57.00 m2</w:t>
            </w:r>
          </w:p>
          <w:p w:rsidR="00381B3F" w:rsidRDefault="00381B3F" w:rsidP="00381B3F">
            <w:r>
              <w:t xml:space="preserve">      Costo Total…………………………$22.754.979.00</w:t>
            </w:r>
          </w:p>
          <w:p w:rsidR="00381B3F" w:rsidRDefault="00381B3F" w:rsidP="000479A4"/>
          <w:p w:rsidR="00381B3F" w:rsidRDefault="00381B3F" w:rsidP="00381B3F">
            <w:r>
              <w:t xml:space="preserve">      Finca BanaFinca (Apartadó, Ant.)</w:t>
            </w:r>
          </w:p>
          <w:p w:rsidR="00381B3F" w:rsidRDefault="00381B3F" w:rsidP="00381B3F">
            <w:r>
              <w:t xml:space="preserve">      Construcción de Oficinas y Cuarto para Planta </w:t>
            </w:r>
            <w:r w:rsidR="004A0132">
              <w:t>Eléctrica</w:t>
            </w:r>
            <w:r>
              <w:t xml:space="preserve"> </w:t>
            </w:r>
          </w:p>
          <w:p w:rsidR="00381B3F" w:rsidRDefault="00381B3F" w:rsidP="00381B3F">
            <w:r>
              <w:t xml:space="preserve">      Área Construida ……………………197.00 m2</w:t>
            </w:r>
          </w:p>
          <w:p w:rsidR="00381B3F" w:rsidRDefault="00381B3F" w:rsidP="00381B3F">
            <w:r>
              <w:t xml:space="preserve">      Costo Total…………………………$40.224.139.00</w:t>
            </w:r>
          </w:p>
          <w:p w:rsidR="000479A4" w:rsidRDefault="000479A4" w:rsidP="000479A4"/>
          <w:p w:rsidR="00381B3F" w:rsidRDefault="00381B3F" w:rsidP="00381B3F">
            <w:r>
              <w:t xml:space="preserve">      Finca Manzana (Apartadó, Ant.)</w:t>
            </w:r>
          </w:p>
          <w:p w:rsidR="00381B3F" w:rsidRDefault="00381B3F" w:rsidP="00381B3F">
            <w:r>
              <w:t xml:space="preserve">      Construcción de Bodega para Compostadero </w:t>
            </w:r>
          </w:p>
          <w:p w:rsidR="00381B3F" w:rsidRDefault="00381B3F" w:rsidP="00381B3F">
            <w:r>
              <w:t xml:space="preserve">      Área Construida ……………………450.00 m2</w:t>
            </w:r>
          </w:p>
          <w:p w:rsidR="00381B3F" w:rsidRDefault="00381B3F" w:rsidP="00381B3F">
            <w:r>
              <w:t xml:space="preserve">      Costo Total…………………………$37.818.833.00</w:t>
            </w:r>
          </w:p>
          <w:p w:rsidR="000479A4" w:rsidRDefault="000479A4" w:rsidP="00C734BE"/>
          <w:p w:rsidR="00381B3F" w:rsidRDefault="00381B3F" w:rsidP="00381B3F">
            <w:r>
              <w:t xml:space="preserve">      Finca Rita </w:t>
            </w:r>
            <w:r w:rsidR="004A0132">
              <w:t>María</w:t>
            </w:r>
            <w:r>
              <w:t xml:space="preserve"> (Apartadó, Ant.)</w:t>
            </w:r>
          </w:p>
          <w:p w:rsidR="00381B3F" w:rsidRDefault="00381B3F" w:rsidP="00381B3F">
            <w:r>
              <w:t xml:space="preserve">      Construcción de Planta de circulación de agua </w:t>
            </w:r>
          </w:p>
          <w:p w:rsidR="00381B3F" w:rsidRDefault="00381B3F" w:rsidP="00381B3F">
            <w:r>
              <w:t xml:space="preserve">      Área Construida ……………………57.00 m2</w:t>
            </w:r>
          </w:p>
          <w:p w:rsidR="00381B3F" w:rsidRDefault="00381B3F" w:rsidP="00381B3F">
            <w:r>
              <w:t xml:space="preserve">      Costo Total…………………………$22.754.979.00</w:t>
            </w:r>
          </w:p>
          <w:p w:rsidR="00C734BE" w:rsidRDefault="00C734BE" w:rsidP="00C07D0D"/>
          <w:p w:rsidR="00381B3F" w:rsidRDefault="00381B3F" w:rsidP="00381B3F">
            <w:r>
              <w:t xml:space="preserve">      Finca Por Francia (Apartadó, Ant.)</w:t>
            </w:r>
          </w:p>
          <w:p w:rsidR="00381B3F" w:rsidRDefault="00381B3F" w:rsidP="00381B3F">
            <w:r>
              <w:t xml:space="preserve">      Construcción de Barcadilla, Tanques y Pisos para Empacadora  </w:t>
            </w:r>
          </w:p>
          <w:p w:rsidR="00381B3F" w:rsidRDefault="00381B3F" w:rsidP="00381B3F">
            <w:r>
              <w:t xml:space="preserve">      Área Construida ……………………847.00 m2</w:t>
            </w:r>
          </w:p>
          <w:p w:rsidR="00381B3F" w:rsidRDefault="00381B3F" w:rsidP="00381B3F">
            <w:r>
              <w:t xml:space="preserve">      Costo Total…………………………$61.917.292.00</w:t>
            </w:r>
          </w:p>
          <w:p w:rsidR="00C07D0D" w:rsidRDefault="00C07D0D" w:rsidP="00557296"/>
          <w:p w:rsidR="00381B3F" w:rsidRDefault="00C07D0D" w:rsidP="00381B3F">
            <w:r>
              <w:t xml:space="preserve">   </w:t>
            </w:r>
            <w:r w:rsidR="00381B3F">
              <w:t xml:space="preserve">  Casa #1 Condominio “Los almendros” (Apartadó, Ant.)</w:t>
            </w:r>
          </w:p>
          <w:p w:rsidR="00381B3F" w:rsidRDefault="00381B3F" w:rsidP="00381B3F">
            <w:r>
              <w:t xml:space="preserve">      </w:t>
            </w:r>
            <w:r w:rsidR="004A0132">
              <w:t>Adecuación</w:t>
            </w:r>
            <w:r>
              <w:t xml:space="preserve"> y Construcción </w:t>
            </w:r>
            <w:r w:rsidR="004A0132">
              <w:t>de Casa</w:t>
            </w:r>
            <w:r>
              <w:t xml:space="preserve"> de </w:t>
            </w:r>
            <w:r w:rsidR="004A0132">
              <w:t>habitación</w:t>
            </w:r>
            <w:r>
              <w:t xml:space="preserve"> </w:t>
            </w:r>
          </w:p>
          <w:p w:rsidR="00381B3F" w:rsidRDefault="00381B3F" w:rsidP="00381B3F">
            <w:r>
              <w:t xml:space="preserve">      Área Construida ……………………221.00 m2</w:t>
            </w:r>
          </w:p>
          <w:p w:rsidR="00381B3F" w:rsidRDefault="00381B3F" w:rsidP="00381B3F">
            <w:r>
              <w:t xml:space="preserve">      Costo Total…………………………$39.849.</w:t>
            </w:r>
            <w:r w:rsidR="00BF7586">
              <w:t>485</w:t>
            </w:r>
            <w:r>
              <w:t>.00</w:t>
            </w:r>
          </w:p>
          <w:p w:rsidR="00C07D0D" w:rsidRDefault="00C07D0D" w:rsidP="00557296"/>
          <w:p w:rsidR="00BF7586" w:rsidRDefault="00BF7586" w:rsidP="00BF7586">
            <w:r>
              <w:t xml:space="preserve">      Unidades sanitarias T.L.O. (Embarcadero de Zungo</w:t>
            </w:r>
            <w:proofErr w:type="gramStart"/>
            <w:r>
              <w:t>,Carepa</w:t>
            </w:r>
            <w:proofErr w:type="gramEnd"/>
            <w:r>
              <w:t>, Ant.)</w:t>
            </w:r>
          </w:p>
          <w:p w:rsidR="00BF7586" w:rsidRDefault="00BF7586" w:rsidP="00BF7586">
            <w:r>
              <w:t xml:space="preserve">      Construcción de Dos Unidades sanitarias </w:t>
            </w:r>
          </w:p>
          <w:p w:rsidR="00BF7586" w:rsidRDefault="00BF7586" w:rsidP="00BF7586">
            <w:r>
              <w:t xml:space="preserve">      Área Construida ……………………104.00 m2</w:t>
            </w:r>
          </w:p>
          <w:p w:rsidR="00BF7586" w:rsidRDefault="00BF7586" w:rsidP="00BF7586">
            <w:r>
              <w:t xml:space="preserve">      Costo Total…………………………$41.252.122.00</w:t>
            </w:r>
          </w:p>
          <w:p w:rsidR="00557296" w:rsidRDefault="00557296" w:rsidP="00557296"/>
          <w:p w:rsidR="00BF7586" w:rsidRDefault="00BF7586" w:rsidP="00BF7586">
            <w:r>
              <w:t xml:space="preserve">      Casino T.L.O. (Embarcadero de Zungo</w:t>
            </w:r>
            <w:proofErr w:type="gramStart"/>
            <w:r>
              <w:t>,Carepa</w:t>
            </w:r>
            <w:proofErr w:type="gramEnd"/>
            <w:r>
              <w:t>, Ant.)</w:t>
            </w:r>
          </w:p>
          <w:p w:rsidR="00BF7586" w:rsidRDefault="00BF7586" w:rsidP="00BF7586">
            <w:r>
              <w:t xml:space="preserve">      Construcción de Cimentación y Estructura para Edificio de tres pisos, </w:t>
            </w:r>
          </w:p>
          <w:p w:rsidR="00BF7586" w:rsidRDefault="00BF7586" w:rsidP="00BF7586">
            <w:r>
              <w:t xml:space="preserve">      Casino-Restaurante  </w:t>
            </w:r>
          </w:p>
          <w:p w:rsidR="00BF7586" w:rsidRDefault="00BF7586" w:rsidP="00BF7586">
            <w:r>
              <w:t xml:space="preserve">      Área Construida ……………………171.00 m2</w:t>
            </w:r>
          </w:p>
          <w:p w:rsidR="00BF7586" w:rsidRDefault="00BF7586" w:rsidP="00BF7586">
            <w:r>
              <w:t xml:space="preserve">      Costo Total…………………………$115.000.000.00</w:t>
            </w:r>
          </w:p>
          <w:p w:rsidR="00557296" w:rsidRDefault="00557296" w:rsidP="00557296"/>
          <w:p w:rsidR="00BF7586" w:rsidRDefault="00BF7586" w:rsidP="00BF7586">
            <w:r>
              <w:t xml:space="preserve">      Casa #2 Condominio “Los almendros” (Apartadó, Ant.)</w:t>
            </w:r>
          </w:p>
          <w:p w:rsidR="00BF7586" w:rsidRDefault="00BF7586" w:rsidP="00BF7586">
            <w:r>
              <w:t xml:space="preserve">      </w:t>
            </w:r>
            <w:r w:rsidR="004A0132">
              <w:t>Adecuación</w:t>
            </w:r>
            <w:r>
              <w:t xml:space="preserve"> y Construcción </w:t>
            </w:r>
            <w:r w:rsidR="004A0132">
              <w:t>de Casa</w:t>
            </w:r>
            <w:r>
              <w:t xml:space="preserve"> de </w:t>
            </w:r>
            <w:r w:rsidR="004A0132">
              <w:t>habitación</w:t>
            </w:r>
            <w:r>
              <w:t xml:space="preserve"> </w:t>
            </w:r>
          </w:p>
          <w:p w:rsidR="00BF7586" w:rsidRDefault="00BF7586" w:rsidP="00BF7586">
            <w:r>
              <w:t xml:space="preserve">      Área Construida ……………………221.00 m2</w:t>
            </w:r>
          </w:p>
          <w:p w:rsidR="00BF7586" w:rsidRDefault="00BF7586" w:rsidP="00BF7586">
            <w:r>
              <w:t xml:space="preserve">      Costo Total…………………………$41.690.284.00</w:t>
            </w:r>
          </w:p>
          <w:p w:rsidR="00557296" w:rsidRDefault="00557296" w:rsidP="00557296"/>
          <w:p w:rsidR="00BF7586" w:rsidRDefault="00BF7586" w:rsidP="00BF7586">
            <w:r>
              <w:t xml:space="preserve">      Casa #3 Condominio “Los almendros” (Apartadó, Ant.)</w:t>
            </w:r>
          </w:p>
          <w:p w:rsidR="00BF7586" w:rsidRDefault="00BF7586" w:rsidP="00BF7586">
            <w:r>
              <w:t xml:space="preserve">      Adecuacion y Construcción </w:t>
            </w:r>
            <w:r w:rsidR="004A0132">
              <w:t>de Casa</w:t>
            </w:r>
            <w:r>
              <w:t xml:space="preserve"> de </w:t>
            </w:r>
            <w:r w:rsidR="004A0132">
              <w:t>habitación</w:t>
            </w:r>
            <w:r>
              <w:t xml:space="preserve"> </w:t>
            </w:r>
          </w:p>
          <w:p w:rsidR="00BF7586" w:rsidRDefault="00BF7586" w:rsidP="00BF7586">
            <w:r>
              <w:t xml:space="preserve">      Área Construida ……………………221.00 m2</w:t>
            </w:r>
          </w:p>
          <w:p w:rsidR="00BF7586" w:rsidRDefault="00BF7586" w:rsidP="00BF7586">
            <w:r>
              <w:t xml:space="preserve">      Costo Total…………………………$72.690.284.00</w:t>
            </w:r>
          </w:p>
          <w:p w:rsidR="001D77AC" w:rsidRDefault="001D77AC" w:rsidP="00F26621">
            <w:r>
              <w:t xml:space="preserve">    </w:t>
            </w:r>
          </w:p>
          <w:p w:rsidR="00173D56" w:rsidRPr="00FD27C2" w:rsidRDefault="001D77AC" w:rsidP="00F26621">
            <w:pPr>
              <w:rPr>
                <w:b/>
              </w:rPr>
            </w:pPr>
            <w:r>
              <w:t xml:space="preserve">    </w:t>
            </w:r>
            <w:r w:rsidR="00666DF5">
              <w:t xml:space="preserve"> </w:t>
            </w:r>
            <w:r w:rsidR="00173D56" w:rsidRPr="00FD27C2">
              <w:rPr>
                <w:b/>
              </w:rPr>
              <w:t xml:space="preserve">SECRETARIAS DE OBRAS PÚBLICAS </w:t>
            </w:r>
          </w:p>
          <w:p w:rsidR="00173D56" w:rsidRDefault="00173D56" w:rsidP="00F26621">
            <w:r>
              <w:t xml:space="preserve">      Santa Marta </w:t>
            </w:r>
          </w:p>
          <w:p w:rsidR="00173D56" w:rsidRDefault="00173D56" w:rsidP="00F26621">
            <w:r>
              <w:t xml:space="preserve">      Pavimentación en concreto rígido</w:t>
            </w:r>
          </w:p>
          <w:p w:rsidR="00173D56" w:rsidRDefault="00173D56" w:rsidP="00F26621">
            <w:r>
              <w:t xml:space="preserve">      Cargo: </w:t>
            </w:r>
            <w:r w:rsidR="00BF7586">
              <w:t xml:space="preserve">                                  </w:t>
            </w:r>
            <w:r>
              <w:t xml:space="preserve">Contratista </w:t>
            </w:r>
          </w:p>
          <w:p w:rsidR="00173D56" w:rsidRDefault="00173D56" w:rsidP="00F26621">
            <w:r>
              <w:t xml:space="preserve">      Área Construida </w:t>
            </w:r>
            <w:r>
              <w:tab/>
            </w:r>
            <w:r>
              <w:tab/>
            </w:r>
            <w:smartTag w:uri="urn:schemas-microsoft-com:office:smarttags" w:element="metricconverter">
              <w:smartTagPr>
                <w:attr w:name="ProductID" w:val="972.80 M2"/>
              </w:smartTagPr>
              <w:r>
                <w:t>972.80 M2</w:t>
              </w:r>
            </w:smartTag>
          </w:p>
          <w:p w:rsidR="00173D56" w:rsidRDefault="00173D56" w:rsidP="00F26621">
            <w:r>
              <w:t xml:space="preserve">      Valor de la Obra</w:t>
            </w:r>
            <w:r>
              <w:tab/>
            </w:r>
            <w:r>
              <w:tab/>
              <w:t>$ 51.200.000.oo</w:t>
            </w:r>
          </w:p>
          <w:p w:rsidR="00173D56" w:rsidRDefault="00173D56" w:rsidP="00F26621">
            <w:r>
              <w:t xml:space="preserve">      Fecha:</w:t>
            </w:r>
            <w:r>
              <w:tab/>
            </w:r>
            <w:r>
              <w:tab/>
            </w:r>
            <w:r>
              <w:tab/>
              <w:t>marzo de 1998</w:t>
            </w:r>
          </w:p>
          <w:p w:rsidR="00173D56" w:rsidRDefault="00173D56" w:rsidP="00F26621"/>
          <w:p w:rsidR="00173D56" w:rsidRPr="00FD27C2" w:rsidRDefault="00173D56" w:rsidP="00F26621">
            <w:pPr>
              <w:rPr>
                <w:b/>
              </w:rPr>
            </w:pPr>
            <w:r>
              <w:t xml:space="preserve">      </w:t>
            </w:r>
            <w:r w:rsidRPr="00FD27C2">
              <w:rPr>
                <w:b/>
              </w:rPr>
              <w:t xml:space="preserve">SECRETARIAS DE OBRAS PÚBLICAS </w:t>
            </w:r>
          </w:p>
          <w:p w:rsidR="00173D56" w:rsidRDefault="00173D56" w:rsidP="00F26621">
            <w:r>
              <w:t xml:space="preserve">      Santa Marta </w:t>
            </w:r>
          </w:p>
          <w:p w:rsidR="00173D56" w:rsidRDefault="00173D56" w:rsidP="00F26621">
            <w:r>
              <w:t xml:space="preserve">      Pavimentación en concreto rígido</w:t>
            </w:r>
          </w:p>
          <w:p w:rsidR="00173D56" w:rsidRDefault="00173D56" w:rsidP="00F26621">
            <w:r>
              <w:t xml:space="preserve">      Cargo:</w:t>
            </w:r>
            <w:r>
              <w:tab/>
            </w:r>
            <w:r>
              <w:tab/>
            </w:r>
            <w:r>
              <w:tab/>
              <w:t xml:space="preserve">Contratista </w:t>
            </w:r>
          </w:p>
          <w:p w:rsidR="00173D56" w:rsidRDefault="00173D56" w:rsidP="00F26621">
            <w:r>
              <w:lastRenderedPageBreak/>
              <w:t xml:space="preserve">      Área Construida </w:t>
            </w:r>
            <w:r>
              <w:tab/>
            </w:r>
            <w:r>
              <w:tab/>
            </w:r>
            <w:smartTag w:uri="urn:schemas-microsoft-com:office:smarttags" w:element="metricconverter">
              <w:smartTagPr>
                <w:attr w:name="ProductID" w:val="625.60 M2"/>
              </w:smartTagPr>
              <w:r>
                <w:t>625.60 M2</w:t>
              </w:r>
            </w:smartTag>
          </w:p>
          <w:p w:rsidR="00173D56" w:rsidRDefault="00173D56" w:rsidP="00F26621">
            <w:r>
              <w:t xml:space="preserve">      Valor de la Obra</w:t>
            </w:r>
            <w:r>
              <w:tab/>
            </w:r>
            <w:r>
              <w:tab/>
              <w:t>$ 29.069.700.oo</w:t>
            </w:r>
          </w:p>
          <w:p w:rsidR="00173D56" w:rsidRDefault="00173D56" w:rsidP="00F26621">
            <w:r>
              <w:t xml:space="preserve">      Fecha:</w:t>
            </w:r>
            <w:r>
              <w:tab/>
            </w:r>
            <w:r>
              <w:tab/>
            </w:r>
            <w:r>
              <w:tab/>
              <w:t>julio de 1997</w:t>
            </w:r>
          </w:p>
          <w:p w:rsidR="00173D56" w:rsidRDefault="00173D56" w:rsidP="00F26621"/>
          <w:p w:rsidR="00173D56" w:rsidRPr="00FD27C2" w:rsidRDefault="00666DF5" w:rsidP="00F26621">
            <w:pPr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EDIFICIO CRISTIMAR</w:t>
            </w:r>
          </w:p>
          <w:p w:rsidR="00173D56" w:rsidRDefault="00173D56" w:rsidP="00F26621">
            <w:r>
              <w:t xml:space="preserve">      Cargo</w:t>
            </w:r>
            <w:r>
              <w:tab/>
            </w:r>
            <w:r>
              <w:tab/>
            </w:r>
            <w:r>
              <w:tab/>
              <w:t xml:space="preserve">Director de obra </w:t>
            </w:r>
          </w:p>
          <w:p w:rsidR="00173D56" w:rsidRDefault="00173D56" w:rsidP="00F26621">
            <w:r>
              <w:t xml:space="preserve">      Constructor </w:t>
            </w:r>
            <w:r>
              <w:tab/>
            </w:r>
            <w:r>
              <w:tab/>
              <w:t xml:space="preserve">             Construcciones Jiménez Ltda.</w:t>
            </w:r>
          </w:p>
          <w:p w:rsidR="00173D56" w:rsidRDefault="00173D56" w:rsidP="00F26621">
            <w:r>
              <w:t xml:space="preserve">      Área Construida</w:t>
            </w:r>
            <w:r>
              <w:tab/>
            </w:r>
            <w:r>
              <w:tab/>
              <w:t>10.000.oo M2</w:t>
            </w:r>
          </w:p>
          <w:p w:rsidR="00173D56" w:rsidRDefault="00173D56" w:rsidP="00F26621">
            <w:r>
              <w:t xml:space="preserve">      Valor de la obra</w:t>
            </w:r>
            <w:r>
              <w:tab/>
            </w:r>
            <w:r>
              <w:tab/>
              <w:t>$ 6.000.000.000.oo</w:t>
            </w:r>
          </w:p>
          <w:p w:rsidR="00173D56" w:rsidRDefault="00173D56" w:rsidP="00F26621">
            <w:r>
              <w:t xml:space="preserve">      Propietario</w:t>
            </w:r>
            <w:r>
              <w:tab/>
            </w:r>
            <w:r>
              <w:tab/>
            </w:r>
            <w:r>
              <w:tab/>
              <w:t>Construcciones Jiménez Ltda.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Fecha </w:t>
            </w:r>
            <w:r>
              <w:tab/>
            </w:r>
            <w:r>
              <w:tab/>
            </w:r>
            <w:r>
              <w:tab/>
              <w:t>Marzo de 1996 - julio de 1997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173D56" w:rsidP="00F26621">
            <w:pPr>
              <w:rPr>
                <w:b/>
              </w:rPr>
            </w:pPr>
            <w:r>
              <w:t xml:space="preserve">       </w:t>
            </w:r>
            <w:r w:rsidRPr="00FD27C2">
              <w:rPr>
                <w:b/>
              </w:rPr>
              <w:t xml:space="preserve">EDIFICIO EL PARADOR </w:t>
            </w:r>
          </w:p>
          <w:p w:rsidR="00173D56" w:rsidRDefault="00173D56" w:rsidP="00F26621">
            <w:r>
              <w:t xml:space="preserve">       Cargo </w:t>
            </w:r>
            <w:r>
              <w:tab/>
            </w:r>
            <w:r>
              <w:tab/>
            </w:r>
            <w:r>
              <w:tab/>
              <w:t xml:space="preserve">Director de obra </w:t>
            </w:r>
          </w:p>
          <w:p w:rsidR="00173D56" w:rsidRDefault="00173D56" w:rsidP="00F26621">
            <w:r>
              <w:t xml:space="preserve">       Constructor </w:t>
            </w:r>
            <w:r>
              <w:tab/>
            </w:r>
            <w:r>
              <w:tab/>
              <w:t>Construcciones Jiménez Ltda.</w:t>
            </w:r>
          </w:p>
          <w:p w:rsidR="00173D56" w:rsidRDefault="00173D56" w:rsidP="00F26621">
            <w:r>
              <w:t xml:space="preserve">       Área Construida </w:t>
            </w:r>
            <w:r>
              <w:tab/>
            </w:r>
            <w:r>
              <w:tab/>
            </w:r>
            <w:smartTag w:uri="urn:schemas-microsoft-com:office:smarttags" w:element="metricconverter">
              <w:smartTagPr>
                <w:attr w:name="ProductID" w:val="2.000 M2"/>
              </w:smartTagPr>
              <w:r>
                <w:t>2.000 M2</w:t>
              </w:r>
            </w:smartTag>
          </w:p>
          <w:p w:rsidR="00173D56" w:rsidRDefault="00173D56" w:rsidP="00F26621">
            <w:r>
              <w:t xml:space="preserve">       Valor de la obra</w:t>
            </w:r>
            <w:r>
              <w:tab/>
            </w:r>
            <w:r>
              <w:tab/>
              <w:t>$ 1.000.000.000.oo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 Propietario </w:t>
            </w:r>
            <w:r>
              <w:tab/>
            </w:r>
            <w:r>
              <w:tab/>
              <w:t xml:space="preserve">             Inversiones Mestre García E hijas Ltda.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 Fecha:                                 Octubre de 1994-1996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EDIFICIOS BALCONES DEL COUNTRY</w:t>
            </w:r>
          </w:p>
          <w:p w:rsidR="00173D56" w:rsidRDefault="00173D56" w:rsidP="00F26621">
            <w:pPr>
              <w:pStyle w:val="Sangra2detindependiente"/>
            </w:pPr>
            <w:r>
              <w:t>Cargo:                                  Director de Obra</w:t>
            </w:r>
          </w:p>
          <w:p w:rsidR="00173D56" w:rsidRDefault="00173D56" w:rsidP="00F26621">
            <w:pPr>
              <w:pStyle w:val="Sangra2detindependiente"/>
            </w:pPr>
            <w:r>
              <w:t>Constructor:                         Construcciones Jiménez Ltda.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Área Construida:                  </w:t>
            </w:r>
            <w:smartTag w:uri="urn:schemas-microsoft-com:office:smarttags" w:element="metricconverter">
              <w:smartTagPr>
                <w:attr w:name="ProductID" w:val="40550 M2"/>
              </w:smartTagPr>
              <w:r>
                <w:t>40550 M2</w:t>
              </w:r>
            </w:smartTag>
            <w:r>
              <w:t xml:space="preserve"> </w:t>
            </w:r>
          </w:p>
          <w:p w:rsidR="00173D56" w:rsidRDefault="00173D56" w:rsidP="00F26621">
            <w:pPr>
              <w:pStyle w:val="Sangra2detindependiente"/>
            </w:pPr>
            <w:r>
              <w:t>Valor de La obra:                 $ 820.000.000.oo</w:t>
            </w:r>
          </w:p>
          <w:p w:rsidR="00173D56" w:rsidRDefault="00173D56" w:rsidP="00F26621">
            <w:pPr>
              <w:pStyle w:val="Sangra2detindependiente"/>
            </w:pPr>
            <w:r>
              <w:t>Propietarios:                         Sociedad Balcones del Country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Marzo de 1994- Marzo 1995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 </w:t>
            </w:r>
            <w:r w:rsidR="00173D56" w:rsidRPr="00FD27C2">
              <w:rPr>
                <w:b/>
              </w:rPr>
              <w:t>CORPORACION DE AHORRO Y VIVIENDA “CONCASA”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 Cargo:                                  Perito evaluador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 Fecha:                                  Mayo de 1992- Julio 1998</w:t>
            </w:r>
          </w:p>
          <w:p w:rsidR="00173D56" w:rsidRDefault="00173D56" w:rsidP="00F26621">
            <w:pPr>
              <w:pStyle w:val="Sangra2detindependiente"/>
              <w:ind w:left="0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CONDOMINIO NUEVO RODADERO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Cargo:                                  Director de Obra</w:t>
            </w:r>
          </w:p>
          <w:p w:rsidR="00173D56" w:rsidRDefault="00173D56" w:rsidP="00F26621">
            <w:pPr>
              <w:pStyle w:val="Sangra2detindependiente"/>
            </w:pPr>
            <w:r>
              <w:t>Constructor:                         Jiménez y Jiménez Ltda.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Área Construida:                  </w:t>
            </w:r>
            <w:smartTag w:uri="urn:schemas-microsoft-com:office:smarttags" w:element="metricconverter">
              <w:smartTagPr>
                <w:attr w:name="ProductID" w:val="17.883 m2"/>
              </w:smartTagPr>
              <w:r>
                <w:t>17.883 m2</w:t>
              </w:r>
            </w:smartTag>
            <w:r>
              <w:t xml:space="preserve"> </w:t>
            </w:r>
          </w:p>
          <w:p w:rsidR="00173D56" w:rsidRDefault="00173D56" w:rsidP="00F26621">
            <w:pPr>
              <w:pStyle w:val="Sangra2detindependiente"/>
            </w:pPr>
            <w:r>
              <w:t>Valor de La obra:                 $ 5.000.000.000.oo</w:t>
            </w:r>
          </w:p>
          <w:p w:rsidR="00173D56" w:rsidRDefault="00173D56" w:rsidP="00F26621">
            <w:pPr>
              <w:pStyle w:val="Sangra2detindependiente"/>
            </w:pPr>
            <w:r>
              <w:t>Propietarios:                         Jiménez y Jiménez Ltda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Fecha:                                  Junio de </w:t>
            </w:r>
            <w:smartTag w:uri="urn:schemas-microsoft-com:office:smarttags" w:element="metricconverter">
              <w:smartTagPr>
                <w:attr w:name="ProductID" w:val="1992 a"/>
              </w:smartTagPr>
              <w:r>
                <w:t>1992 a</w:t>
              </w:r>
            </w:smartTag>
            <w:r>
              <w:t xml:space="preserve"> Julio de 1994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Default="00666DF5" w:rsidP="00F26621">
            <w:pPr>
              <w:pStyle w:val="Sangra2detindependiente"/>
              <w:ind w:left="0"/>
            </w:pPr>
            <w:r>
              <w:t xml:space="preserve">      </w:t>
            </w:r>
            <w:r w:rsidR="00173D56" w:rsidRPr="00FD27C2">
              <w:rPr>
                <w:b/>
              </w:rPr>
              <w:t>CLAUDIO DI DOMENICO Y CIA Ltda</w:t>
            </w:r>
            <w:r w:rsidR="00173D56">
              <w:t>.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Cargo:                                  Residente de Obra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                                             Auxiliar de Diseño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                                             Auxiliar de Presupuestos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Obras:                                   Hangares Lotes El Dorado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                                             Remodelación SAEP </w:t>
            </w:r>
          </w:p>
          <w:p w:rsidR="00173D56" w:rsidRDefault="00173D56" w:rsidP="00F26621">
            <w:pPr>
              <w:pStyle w:val="Sangra2detindependiente"/>
            </w:pPr>
            <w:r>
              <w:t>Constructor:                          Claudio Di Domenico y CIA, Ltda.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Noviembre de 1990- Enero 1992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173D56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</w:t>
            </w:r>
            <w:r w:rsidR="00666DF5">
              <w:t xml:space="preserve"> </w:t>
            </w:r>
            <w:r w:rsidRPr="00FD27C2">
              <w:rPr>
                <w:b/>
              </w:rPr>
              <w:t>CONDOMINIO SANTA MARIA DEL MAR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Cargo:                                  Residente de acabados</w:t>
            </w:r>
          </w:p>
          <w:p w:rsidR="00173D56" w:rsidRDefault="00173D56" w:rsidP="00F26621">
            <w:pPr>
              <w:pStyle w:val="Sangra2detindependiente"/>
            </w:pPr>
            <w:r>
              <w:t>Constructor:                         Tribin Zúñiga y Salcedo.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Área Construida:                  </w:t>
            </w:r>
            <w:smartTag w:uri="urn:schemas-microsoft-com:office:smarttags" w:element="metricconverter">
              <w:smartTagPr>
                <w:attr w:name="ProductID" w:val="9.500 M2"/>
              </w:smartTagPr>
              <w:r>
                <w:t>9.500 M2</w:t>
              </w:r>
            </w:smartTag>
            <w:r>
              <w:t xml:space="preserve"> </w:t>
            </w:r>
          </w:p>
          <w:p w:rsidR="00173D56" w:rsidRDefault="00173D56" w:rsidP="00F26621">
            <w:pPr>
              <w:pStyle w:val="Sangra2detindependiente"/>
            </w:pPr>
            <w:r>
              <w:t>Valor de La obra:                 $ 1.045.000.000.oo</w:t>
            </w:r>
          </w:p>
          <w:p w:rsidR="00173D56" w:rsidRDefault="00173D56" w:rsidP="00F26621">
            <w:pPr>
              <w:pStyle w:val="Sangra2detindependiente"/>
            </w:pPr>
            <w:r>
              <w:lastRenderedPageBreak/>
              <w:t>Propietarios:                         Splendor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Sept. 14 de 1998 – Sept. 14 1989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IGLESIA DEL ESPIRITU SANTO</w:t>
            </w:r>
          </w:p>
          <w:p w:rsidR="00173D56" w:rsidRDefault="00173D56" w:rsidP="00F26621">
            <w:pPr>
              <w:pStyle w:val="Sangra2detindependiente"/>
            </w:pPr>
            <w:r>
              <w:t>Ciudadela 29 de Julio, Santa Marta</w:t>
            </w:r>
          </w:p>
          <w:p w:rsidR="00173D56" w:rsidRDefault="00173D56" w:rsidP="00F26621">
            <w:pPr>
              <w:pStyle w:val="Sangra2detindependiente"/>
            </w:pPr>
            <w:r>
              <w:t>Diseño Arquitectónico, estructural y presupuesto</w:t>
            </w:r>
          </w:p>
          <w:p w:rsidR="00173D56" w:rsidRDefault="00173D56" w:rsidP="00F26621">
            <w:pPr>
              <w:pStyle w:val="Sangra2detindependiente"/>
              <w:ind w:left="0"/>
            </w:pPr>
            <w:r>
              <w:t xml:space="preserve">      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$ 6.000.000.oo</w:t>
            </w:r>
          </w:p>
          <w:p w:rsidR="00173D56" w:rsidRDefault="00173D56" w:rsidP="00F26621">
            <w:pPr>
              <w:pStyle w:val="Sangra2detindependiente"/>
            </w:pPr>
            <w:r>
              <w:t>Propietarios:                         Instituto de Crédito Territorial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Mayo – Agosto 1989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EDIFICIO LA ESMERALDA APARTAMENTO 7D</w:t>
            </w:r>
          </w:p>
          <w:p w:rsidR="00173D56" w:rsidRDefault="00173D56" w:rsidP="00F26621">
            <w:pPr>
              <w:pStyle w:val="Sangra2detindependiente"/>
            </w:pPr>
            <w:r>
              <w:t>Rodadero Santa Marta</w:t>
            </w:r>
          </w:p>
          <w:p w:rsidR="00173D56" w:rsidRDefault="00173D56" w:rsidP="00F26621">
            <w:pPr>
              <w:pStyle w:val="Sangra2detindependiente"/>
            </w:pPr>
            <w:r>
              <w:t>Remodelación y Construcción</w:t>
            </w:r>
          </w:p>
          <w:p w:rsidR="00173D56" w:rsidRDefault="00173D56" w:rsidP="00F26621">
            <w:pPr>
              <w:pStyle w:val="Sangra2detindependiente"/>
            </w:pPr>
            <w:r>
              <w:t>Cargo:                                  Contratista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6.000.000.oo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Marzo – Agosto 1989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INSTITUTO DE CREDITO TERRIORIAL</w:t>
            </w:r>
          </w:p>
          <w:p w:rsidR="00173D56" w:rsidRDefault="00173D56" w:rsidP="00F26621">
            <w:pPr>
              <w:pStyle w:val="Sangra2detindependiente"/>
            </w:pPr>
            <w:r>
              <w:t>Convenio ICBF – ICT</w:t>
            </w:r>
          </w:p>
          <w:p w:rsidR="00173D56" w:rsidRDefault="00173D56" w:rsidP="00F26621">
            <w:pPr>
              <w:pStyle w:val="Sangra2detindependiente"/>
            </w:pPr>
            <w:r>
              <w:t>Diseño, Presupuesto y supervisión a mejoras locativas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Contrato de Prestación de Servicios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$ 900.000.oo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Agosto de 1988 – Junio de 1989</w:t>
            </w:r>
          </w:p>
          <w:p w:rsidR="00173D56" w:rsidRDefault="00173D56" w:rsidP="00F26621">
            <w:pPr>
              <w:pStyle w:val="Sangra2detindependiente"/>
              <w:ind w:left="0"/>
            </w:pPr>
          </w:p>
          <w:p w:rsidR="00173D56" w:rsidRDefault="00173D56" w:rsidP="00F26621">
            <w:pPr>
              <w:pStyle w:val="Sangra2detindependiente"/>
              <w:ind w:left="0"/>
            </w:pPr>
          </w:p>
          <w:p w:rsidR="00666DF5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FERROCARILES NACIONALES DE COLOMBIA, DIVISIÓN</w:t>
            </w:r>
          </w:p>
          <w:p w:rsidR="00173D56" w:rsidRDefault="00666DF5" w:rsidP="00F26621">
            <w:pPr>
              <w:pStyle w:val="Sangra2detindependiente"/>
              <w:ind w:left="0"/>
            </w:pPr>
            <w:r w:rsidRPr="00FD27C2">
              <w:rPr>
                <w:b/>
              </w:rPr>
              <w:t xml:space="preserve">      MAGDALENA</w:t>
            </w:r>
            <w:r w:rsidR="00173D56">
              <w:t xml:space="preserve"> </w:t>
            </w:r>
          </w:p>
          <w:p w:rsidR="00173D56" w:rsidRDefault="00173D56" w:rsidP="00F26621">
            <w:pPr>
              <w:pStyle w:val="Sangra2detindependiente"/>
            </w:pPr>
            <w:r>
              <w:t>Aracataca, Magdalena</w:t>
            </w:r>
          </w:p>
          <w:p w:rsidR="00173D56" w:rsidRDefault="00173D56" w:rsidP="00F26621">
            <w:pPr>
              <w:pStyle w:val="Sangra2detindependiente"/>
            </w:pPr>
            <w:r>
              <w:t>Remodelación Caseta Paso Nivel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$ 1.250.000.oo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Junio a Julio  1989</w:t>
            </w:r>
          </w:p>
          <w:p w:rsidR="005942D5" w:rsidRDefault="00666DF5" w:rsidP="00F26621">
            <w:pPr>
              <w:pStyle w:val="Sangra2detindependiente"/>
              <w:ind w:left="0"/>
            </w:pPr>
            <w:r>
              <w:t xml:space="preserve">     </w:t>
            </w:r>
          </w:p>
          <w:p w:rsidR="00173D56" w:rsidRPr="00FD27C2" w:rsidRDefault="005942D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</w:t>
            </w:r>
            <w:r w:rsidR="00666DF5">
              <w:t xml:space="preserve"> </w:t>
            </w:r>
            <w:r w:rsidR="00173D56" w:rsidRPr="00FD27C2">
              <w:rPr>
                <w:b/>
              </w:rPr>
              <w:t>CLINICA LA MILAGROSA</w:t>
            </w:r>
          </w:p>
          <w:p w:rsidR="00173D56" w:rsidRDefault="00173D56" w:rsidP="00F26621">
            <w:pPr>
              <w:pStyle w:val="Sangra2detindependiente"/>
            </w:pPr>
            <w:r>
              <w:t>Santa Marta</w:t>
            </w:r>
          </w:p>
          <w:p w:rsidR="00173D56" w:rsidRDefault="00173D56" w:rsidP="00F26621">
            <w:pPr>
              <w:pStyle w:val="Sangra2detindependiente"/>
            </w:pPr>
            <w:r>
              <w:t>Remodelación y arreglo completo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de La obra:                 $10.000.000.oo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Fecha:                                  Diciembre de </w:t>
            </w:r>
            <w:smartTag w:uri="urn:schemas-microsoft-com:office:smarttags" w:element="metricconverter">
              <w:smartTagPr>
                <w:attr w:name="ProductID" w:val="1998 a"/>
              </w:smartTagPr>
              <w:r>
                <w:t>1998 a</w:t>
              </w:r>
            </w:smartTag>
            <w:r>
              <w:t xml:space="preserve"> Enero de 1989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INSTITUTO COLONBIAN O DE BIENESTAR FAMILIAR</w:t>
            </w:r>
          </w:p>
          <w:p w:rsidR="00173D56" w:rsidRPr="00FD27C2" w:rsidRDefault="00173D56" w:rsidP="00F26621">
            <w:pPr>
              <w:pStyle w:val="Sangra2detindependiente"/>
              <w:rPr>
                <w:b/>
              </w:rPr>
            </w:pPr>
            <w:r w:rsidRPr="00FD27C2">
              <w:rPr>
                <w:b/>
              </w:rPr>
              <w:t>REGIONAL MAGDALENA</w:t>
            </w:r>
          </w:p>
          <w:p w:rsidR="00173D56" w:rsidRDefault="00173D56" w:rsidP="00F26621">
            <w:pPr>
              <w:pStyle w:val="Sangra2detindependiente"/>
            </w:pPr>
            <w:r>
              <w:t>Arreglos varios, edificio Sede Regional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$ 724.000.oo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Abril- Mayo 1989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FD27C2" w:rsidRPr="00FD27C2">
              <w:rPr>
                <w:b/>
              </w:rPr>
              <w:t>INSTITUTO COLONBIAN</w:t>
            </w:r>
            <w:r w:rsidR="00173D56" w:rsidRPr="00FD27C2">
              <w:rPr>
                <w:b/>
              </w:rPr>
              <w:t>O DE BIENESTAR FAMILIAR</w:t>
            </w:r>
          </w:p>
          <w:p w:rsidR="00173D56" w:rsidRPr="00FD27C2" w:rsidRDefault="00173D56" w:rsidP="00F26621">
            <w:pPr>
              <w:pStyle w:val="Sangra2detindependiente"/>
              <w:rPr>
                <w:b/>
              </w:rPr>
            </w:pPr>
            <w:r w:rsidRPr="00FD27C2">
              <w:rPr>
                <w:b/>
              </w:rPr>
              <w:t>REGIONAL MAGDALENA</w:t>
            </w:r>
          </w:p>
          <w:p w:rsidR="00173D56" w:rsidRDefault="00173D56" w:rsidP="00F26621">
            <w:pPr>
              <w:pStyle w:val="Sangra2detindependiente"/>
            </w:pPr>
            <w:r>
              <w:t>Arreglos varios, Hogar Infantil</w:t>
            </w:r>
          </w:p>
          <w:p w:rsidR="00173D56" w:rsidRDefault="00173D56" w:rsidP="00F26621">
            <w:pPr>
              <w:pStyle w:val="Sangra2detindependiente"/>
            </w:pPr>
            <w:r>
              <w:t>La Candelaria y Hogar Infantil Norte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$ 598.000.oo</w:t>
            </w:r>
          </w:p>
          <w:p w:rsidR="00173D56" w:rsidRDefault="00173D56" w:rsidP="00F26621">
            <w:pPr>
              <w:pStyle w:val="Sangra2detindependiente"/>
            </w:pPr>
            <w:r>
              <w:lastRenderedPageBreak/>
              <w:t>Fecha:                                  Noviembre- Diciembre 1988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173D56" w:rsidP="00F26621">
            <w:pPr>
              <w:pStyle w:val="Sangra2detindependiente"/>
              <w:rPr>
                <w:b/>
              </w:rPr>
            </w:pPr>
            <w:r w:rsidRPr="00FD27C2">
              <w:rPr>
                <w:b/>
              </w:rPr>
              <w:t>INSTITUTO DE CREDITO TERRITORIAL</w:t>
            </w:r>
          </w:p>
          <w:p w:rsidR="00173D56" w:rsidRDefault="00173D56" w:rsidP="00F26621">
            <w:pPr>
              <w:pStyle w:val="Sangra2detindependiente"/>
            </w:pPr>
            <w:r>
              <w:t>Santa Marta</w:t>
            </w:r>
          </w:p>
          <w:p w:rsidR="00173D56" w:rsidRDefault="00173D56" w:rsidP="00F26621">
            <w:pPr>
              <w:pStyle w:val="Sangra2detindependiente"/>
            </w:pPr>
            <w:r>
              <w:t>Entrega e interventorías de viviendas</w:t>
            </w:r>
          </w:p>
          <w:p w:rsidR="00173D56" w:rsidRDefault="00173D56" w:rsidP="00F26621">
            <w:pPr>
              <w:pStyle w:val="Sangra2detindependiente"/>
            </w:pPr>
            <w:r>
              <w:t>Ciudadela 29 de Julio, Segunda Etapa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Contrato de Prestación de Servicios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$ 140.000.oo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Junio1 – Julio 31 de 1998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173D56" w:rsidP="00F26621">
            <w:pPr>
              <w:pStyle w:val="Sangra2detindependiente"/>
              <w:rPr>
                <w:b/>
              </w:rPr>
            </w:pPr>
            <w:r w:rsidRPr="00FD27C2">
              <w:rPr>
                <w:b/>
              </w:rPr>
              <w:t>JUAN SEGUNDO PINTO</w:t>
            </w:r>
          </w:p>
          <w:p w:rsidR="00173D56" w:rsidRDefault="00173D56" w:rsidP="00F26621">
            <w:pPr>
              <w:pStyle w:val="Sangra2detindependiente"/>
            </w:pPr>
            <w:r>
              <w:t>SANTA MARTA</w:t>
            </w:r>
          </w:p>
          <w:p w:rsidR="00173D56" w:rsidRDefault="00173D56" w:rsidP="00F26621">
            <w:pPr>
              <w:pStyle w:val="Sangra2detindependiente"/>
            </w:pPr>
            <w:r>
              <w:t>Diseño y Construcción de Tres Locales comerciales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$ 1.900.000.oo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Julio- Noviembre de 1987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 w:rsidRPr="00FD27C2">
              <w:rPr>
                <w:b/>
              </w:rPr>
              <w:t xml:space="preserve">      </w:t>
            </w:r>
            <w:r w:rsidR="00173D56" w:rsidRPr="00FD27C2">
              <w:rPr>
                <w:b/>
              </w:rPr>
              <w:t>INSTITUTO DE CREDITO TERRITORIAL</w:t>
            </w:r>
          </w:p>
          <w:p w:rsidR="00173D56" w:rsidRDefault="00173D56" w:rsidP="00F26621">
            <w:pPr>
              <w:pStyle w:val="Sangra2detindependiente"/>
            </w:pPr>
            <w:r>
              <w:t>Urbanización Chimila I, Santa Marta</w:t>
            </w:r>
          </w:p>
          <w:p w:rsidR="00173D56" w:rsidRPr="00173D56" w:rsidRDefault="00173D56" w:rsidP="00F26621">
            <w:pPr>
              <w:pStyle w:val="Sangra2detindependiente"/>
              <w:rPr>
                <w:lang w:val="pt-BR"/>
              </w:rPr>
            </w:pPr>
            <w:r w:rsidRPr="00BF7586">
              <w:rPr>
                <w:lang w:val="es-CO"/>
              </w:rPr>
              <w:t xml:space="preserve">Obras de urbanismo, pavimento en concreto rígido de </w:t>
            </w:r>
            <w:r w:rsidR="00BF7586" w:rsidRPr="00BF7586">
              <w:rPr>
                <w:lang w:val="es-CO"/>
              </w:rPr>
              <w:t>vías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$ 1.248.000.oo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Diciembre de 1986 – Marzo 1987</w:t>
            </w:r>
          </w:p>
          <w:p w:rsidR="00173D56" w:rsidRDefault="00173D56" w:rsidP="00F26621">
            <w:pPr>
              <w:pStyle w:val="Sangra2detindependiente"/>
              <w:ind w:left="0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 w:rsidRPr="00FD27C2">
              <w:rPr>
                <w:b/>
              </w:rPr>
              <w:t xml:space="preserve">      </w:t>
            </w:r>
            <w:r w:rsidR="00173D56" w:rsidRPr="00FD27C2">
              <w:rPr>
                <w:b/>
              </w:rPr>
              <w:t>INSTITUTO DE CREDITO TERRITORIAL</w:t>
            </w:r>
          </w:p>
          <w:p w:rsidR="00173D56" w:rsidRDefault="00173D56" w:rsidP="00F26621">
            <w:pPr>
              <w:pStyle w:val="Sangra2detindependiente"/>
            </w:pPr>
            <w:r>
              <w:t>Urbanización Chimila I, Santa Marta</w:t>
            </w:r>
          </w:p>
          <w:p w:rsidR="00173D56" w:rsidRPr="00173D56" w:rsidRDefault="00173D56" w:rsidP="00F26621">
            <w:pPr>
              <w:pStyle w:val="Sangra2detindependiente"/>
              <w:rPr>
                <w:lang w:val="pt-BR"/>
              </w:rPr>
            </w:pPr>
            <w:r w:rsidRPr="00BF7586">
              <w:rPr>
                <w:lang w:val="pt-BR"/>
              </w:rPr>
              <w:t>Obras de urbanismo, pavimento</w:t>
            </w:r>
            <w:r w:rsidRPr="00BF7586">
              <w:rPr>
                <w:lang w:val="es-CO"/>
              </w:rPr>
              <w:t xml:space="preserve"> en</w:t>
            </w:r>
            <w:r w:rsidRPr="00BF7586">
              <w:rPr>
                <w:lang w:val="pt-BR"/>
              </w:rPr>
              <w:t xml:space="preserve"> concreto rígido de </w:t>
            </w:r>
            <w:proofErr w:type="gramStart"/>
            <w:r w:rsidR="00FE26F9" w:rsidRPr="00BF7586">
              <w:rPr>
                <w:lang w:val="pt-BR"/>
              </w:rPr>
              <w:t>vias</w:t>
            </w:r>
            <w:proofErr w:type="gramEnd"/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$ 1.036.000.oo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Marzo – Abril de 1987</w:t>
            </w:r>
          </w:p>
          <w:p w:rsidR="005942D5" w:rsidRDefault="00666DF5" w:rsidP="00F26621">
            <w:pPr>
              <w:pStyle w:val="Sangra2detindependiente"/>
              <w:ind w:left="0"/>
              <w:rPr>
                <w:b/>
              </w:rPr>
            </w:pPr>
            <w:r w:rsidRPr="00FD27C2">
              <w:rPr>
                <w:b/>
              </w:rPr>
              <w:t xml:space="preserve">    </w:t>
            </w:r>
          </w:p>
          <w:p w:rsidR="00173D56" w:rsidRPr="00FD27C2" w:rsidRDefault="005942D5" w:rsidP="00F26621">
            <w:pPr>
              <w:pStyle w:val="Sangra2detindependiente"/>
              <w:ind w:left="0"/>
              <w:rPr>
                <w:b/>
              </w:rPr>
            </w:pPr>
            <w:r>
              <w:rPr>
                <w:b/>
              </w:rPr>
              <w:t xml:space="preserve">    </w:t>
            </w:r>
            <w:r w:rsidR="00666DF5" w:rsidRPr="00FD27C2">
              <w:rPr>
                <w:b/>
              </w:rPr>
              <w:t xml:space="preserve">  </w:t>
            </w:r>
            <w:r w:rsidR="00173D56" w:rsidRPr="00FD27C2">
              <w:rPr>
                <w:b/>
              </w:rPr>
              <w:t>INSTITUTO DE VALORIZACIÓN MUNICIPAL</w:t>
            </w:r>
          </w:p>
          <w:p w:rsidR="00173D56" w:rsidRDefault="00173D56" w:rsidP="00F26621">
            <w:pPr>
              <w:pStyle w:val="Sangra2detindependiente"/>
            </w:pPr>
            <w:r>
              <w:t>Santa Marta</w:t>
            </w:r>
          </w:p>
          <w:p w:rsidR="00173D56" w:rsidRPr="00173D56" w:rsidRDefault="00173D56" w:rsidP="00F26621">
            <w:pPr>
              <w:pStyle w:val="Sangra2detindependiente"/>
              <w:rPr>
                <w:lang w:val="pt-BR"/>
              </w:rPr>
            </w:pPr>
            <w:r w:rsidRPr="00173D56">
              <w:rPr>
                <w:lang w:val="pt-BR"/>
              </w:rPr>
              <w:t xml:space="preserve">Obras de urbanismo, pavimento en concreto rígido de </w:t>
            </w:r>
            <w:proofErr w:type="gramStart"/>
            <w:r w:rsidR="00FE26F9" w:rsidRPr="00173D56">
              <w:rPr>
                <w:lang w:val="pt-BR"/>
              </w:rPr>
              <w:t>vias</w:t>
            </w:r>
            <w:proofErr w:type="gramEnd"/>
          </w:p>
          <w:p w:rsidR="00173D56" w:rsidRDefault="00173D56" w:rsidP="00F26621">
            <w:pPr>
              <w:pStyle w:val="Sangra2detindependiente"/>
            </w:pPr>
            <w:r>
              <w:t>Calle 12 entre Avenida Tamaca y Carretera Turística del Rodadero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$ 2.213.000.oo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Enero - Febrero de 1987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 w:rsidRPr="00FD27C2">
              <w:rPr>
                <w:b/>
              </w:rPr>
              <w:t xml:space="preserve">      </w:t>
            </w:r>
            <w:r w:rsidR="00173D56" w:rsidRPr="00FD27C2">
              <w:rPr>
                <w:b/>
              </w:rPr>
              <w:t>INSTITUTO DE CREDITO TERRITORIAL</w:t>
            </w:r>
          </w:p>
          <w:p w:rsidR="00173D56" w:rsidRDefault="00173D56" w:rsidP="00F26621">
            <w:pPr>
              <w:pStyle w:val="Sangra2detindependiente"/>
            </w:pPr>
            <w:r>
              <w:t>Adecuación y arreglo completo de cuatro viviendas</w:t>
            </w:r>
          </w:p>
          <w:p w:rsidR="00173D56" w:rsidRDefault="00173D56" w:rsidP="00F26621">
            <w:pPr>
              <w:pStyle w:val="Sangra2detindependiente"/>
            </w:pPr>
            <w:r>
              <w:t>Urbanización Simón Bolívar</w:t>
            </w:r>
          </w:p>
          <w:p w:rsidR="00173D56" w:rsidRDefault="00173D56" w:rsidP="00F26621">
            <w:pPr>
              <w:pStyle w:val="Sangra2detindependiente"/>
            </w:pPr>
            <w:r>
              <w:t>Pivijay, Magdalena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$ 932.000.oo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Octubre a Noviembre de 1986</w:t>
            </w:r>
          </w:p>
          <w:p w:rsidR="00173D56" w:rsidRDefault="00173D56" w:rsidP="00F26621">
            <w:pPr>
              <w:pStyle w:val="Sangra2detindependiente"/>
            </w:pPr>
          </w:p>
          <w:p w:rsidR="00173D56" w:rsidRPr="00FD27C2" w:rsidRDefault="00666DF5" w:rsidP="00F26621">
            <w:pPr>
              <w:pStyle w:val="Sangra2detindependiente"/>
              <w:ind w:left="0"/>
              <w:rPr>
                <w:b/>
              </w:rPr>
            </w:pPr>
            <w:r>
              <w:t xml:space="preserve">      </w:t>
            </w:r>
            <w:r w:rsidR="00173D56" w:rsidRPr="00FD27C2">
              <w:rPr>
                <w:b/>
              </w:rPr>
              <w:t>INSTITUTO DE CREDITO TERRITORIAL</w:t>
            </w:r>
          </w:p>
          <w:p w:rsidR="00173D56" w:rsidRDefault="00173D56" w:rsidP="00F26621">
            <w:pPr>
              <w:pStyle w:val="Sangra2detindependiente"/>
            </w:pPr>
            <w:r>
              <w:t>Adecuación de Obras de urbanismo</w:t>
            </w:r>
          </w:p>
          <w:p w:rsidR="00173D56" w:rsidRDefault="00173D56" w:rsidP="00F26621">
            <w:pPr>
              <w:pStyle w:val="Sangra2detindependiente"/>
            </w:pPr>
            <w:r>
              <w:t>Urbanización ICT</w:t>
            </w:r>
          </w:p>
          <w:p w:rsidR="00173D56" w:rsidRDefault="00173D56" w:rsidP="00F26621">
            <w:pPr>
              <w:pStyle w:val="Sangra2detindependiente"/>
            </w:pPr>
            <w:r>
              <w:t>Guamal, Magdalena</w:t>
            </w:r>
          </w:p>
          <w:p w:rsidR="00173D56" w:rsidRDefault="00173D56" w:rsidP="00F26621">
            <w:pPr>
              <w:pStyle w:val="Sangra2detindependiente"/>
            </w:pPr>
            <w:r>
              <w:t xml:space="preserve">Cargo:                                  Contratista </w:t>
            </w:r>
          </w:p>
          <w:p w:rsidR="00173D56" w:rsidRDefault="00173D56" w:rsidP="00F26621">
            <w:pPr>
              <w:pStyle w:val="Sangra2detindependiente"/>
            </w:pPr>
            <w:r>
              <w:t>Valor aproximado:                $ 750.000.oo</w:t>
            </w:r>
          </w:p>
          <w:p w:rsidR="00173D56" w:rsidRDefault="00173D56" w:rsidP="00F26621">
            <w:pPr>
              <w:pStyle w:val="Sangra2detindependiente"/>
            </w:pPr>
            <w:r>
              <w:t>Fecha:                                  Septiembre – Octubre de 1986</w:t>
            </w:r>
          </w:p>
          <w:p w:rsidR="00173D56" w:rsidRDefault="00173D56" w:rsidP="00F26621">
            <w:pPr>
              <w:pStyle w:val="Sangra2detindependiente"/>
              <w:ind w:left="0"/>
            </w:pPr>
          </w:p>
          <w:p w:rsidR="00173D56" w:rsidRDefault="00173D56" w:rsidP="00F26621">
            <w:pPr>
              <w:pStyle w:val="Sangra2detindependiente"/>
              <w:ind w:left="0"/>
            </w:pPr>
          </w:p>
          <w:p w:rsidR="00173D56" w:rsidRDefault="00173D56" w:rsidP="00F26621">
            <w:pPr>
              <w:rPr>
                <w:lang w:val="es-CO"/>
              </w:rPr>
            </w:pPr>
          </w:p>
        </w:tc>
      </w:tr>
      <w:tr w:rsidR="00173D56" w:rsidTr="00F26621">
        <w:trPr>
          <w:gridAfter w:val="1"/>
          <w:wAfter w:w="31" w:type="dxa"/>
        </w:trPr>
        <w:tc>
          <w:tcPr>
            <w:tcW w:w="1985" w:type="dxa"/>
            <w:gridSpan w:val="2"/>
          </w:tcPr>
          <w:p w:rsidR="00173D56" w:rsidRDefault="00173D56">
            <w:pPr>
              <w:pStyle w:val="Ttulodeseccin"/>
              <w:rPr>
                <w:lang w:val="es-CO"/>
              </w:rPr>
            </w:pPr>
          </w:p>
          <w:p w:rsidR="00173D56" w:rsidRDefault="00173D56"/>
          <w:p w:rsidR="00173D56" w:rsidRDefault="00173D56"/>
          <w:p w:rsidR="00EF1470" w:rsidRDefault="00EF1470"/>
          <w:p w:rsidR="00EF1470" w:rsidRDefault="00EF1470"/>
          <w:p w:rsidR="001D77AC" w:rsidRDefault="001D77AC">
            <w:pPr>
              <w:pStyle w:val="Ttulodeseccin"/>
              <w:rPr>
                <w:lang w:val="es-CO"/>
              </w:rPr>
            </w:pPr>
          </w:p>
          <w:p w:rsidR="001D77AC" w:rsidRDefault="001D77AC">
            <w:pPr>
              <w:pStyle w:val="Ttulodeseccin"/>
              <w:rPr>
                <w:lang w:val="es-CO"/>
              </w:rPr>
            </w:pPr>
          </w:p>
          <w:p w:rsidR="00173D56" w:rsidRDefault="00173D56">
            <w:pPr>
              <w:pStyle w:val="Ttulodeseccin"/>
              <w:rPr>
                <w:lang w:val="es-CO"/>
              </w:rPr>
            </w:pPr>
            <w:r>
              <w:rPr>
                <w:lang w:val="es-CO"/>
              </w:rPr>
              <w:t>Referencias</w:t>
            </w:r>
          </w:p>
        </w:tc>
        <w:tc>
          <w:tcPr>
            <w:tcW w:w="6915" w:type="dxa"/>
          </w:tcPr>
          <w:p w:rsidR="00173D56" w:rsidRDefault="00173D56">
            <w:pPr>
              <w:pStyle w:val="Textoindependiente"/>
              <w:rPr>
                <w:b/>
                <w:lang w:val="es-CO"/>
              </w:rPr>
            </w:pPr>
          </w:p>
          <w:p w:rsidR="00173D56" w:rsidRDefault="00173D56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</w:p>
          <w:p w:rsidR="001D77AC" w:rsidRDefault="001D77AC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</w:p>
          <w:p w:rsidR="001D77AC" w:rsidRDefault="001D77AC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</w:p>
          <w:p w:rsidR="001D77AC" w:rsidRDefault="001D77AC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</w:p>
          <w:p w:rsidR="001D77AC" w:rsidRDefault="001D77AC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</w:p>
          <w:p w:rsidR="00173D56" w:rsidRDefault="00173D56">
            <w:pPr>
              <w:pStyle w:val="Textoindependiente"/>
              <w:tabs>
                <w:tab w:val="left" w:pos="2850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       Laborales</w:t>
            </w:r>
            <w:r>
              <w:rPr>
                <w:b/>
                <w:lang w:val="es-CO"/>
              </w:rPr>
              <w:tab/>
            </w:r>
          </w:p>
          <w:p w:rsidR="00173D56" w:rsidRDefault="00173D56">
            <w:pPr>
              <w:pStyle w:val="Textoindependiente"/>
              <w:numPr>
                <w:ilvl w:val="0"/>
                <w:numId w:val="17"/>
              </w:numPr>
              <w:rPr>
                <w:lang w:val="es-CO"/>
              </w:rPr>
            </w:pPr>
            <w:r>
              <w:rPr>
                <w:lang w:val="es-CO"/>
              </w:rPr>
              <w:t>WILFREDO JIMÉNEZ ORTEGA</w:t>
            </w:r>
          </w:p>
          <w:p w:rsidR="00173D56" w:rsidRDefault="00173D56">
            <w:pPr>
              <w:pStyle w:val="Textoindependiente"/>
              <w:spacing w:after="0"/>
              <w:ind w:left="357"/>
              <w:rPr>
                <w:lang w:val="es-CO"/>
              </w:rPr>
            </w:pPr>
            <w:r>
              <w:rPr>
                <w:lang w:val="es-CO"/>
              </w:rPr>
              <w:t>Ingeniero Civil</w:t>
            </w:r>
          </w:p>
          <w:p w:rsidR="00173D56" w:rsidRDefault="00173D56">
            <w:pPr>
              <w:pStyle w:val="Textoindependiente"/>
              <w:spacing w:after="0"/>
              <w:ind w:left="357"/>
              <w:rPr>
                <w:lang w:val="es-CO"/>
              </w:rPr>
            </w:pPr>
            <w:r>
              <w:rPr>
                <w:lang w:val="es-CO"/>
              </w:rPr>
              <w:t xml:space="preserve">Gerencia CONSTRUCCIONES JIMÉNEZ </w:t>
            </w:r>
          </w:p>
          <w:p w:rsidR="00173D56" w:rsidRDefault="00173D56">
            <w:pPr>
              <w:pStyle w:val="Textoindependiente"/>
              <w:spacing w:after="0"/>
              <w:ind w:left="357"/>
              <w:rPr>
                <w:lang w:val="es-CO"/>
              </w:rPr>
            </w:pPr>
            <w:r>
              <w:rPr>
                <w:lang w:val="es-CO"/>
              </w:rPr>
              <w:t>Teléfonos: 421 15 59 – 421 35 08</w:t>
            </w:r>
          </w:p>
          <w:p w:rsidR="00173D56" w:rsidRDefault="00173D56">
            <w:pPr>
              <w:pStyle w:val="Textoindependiente"/>
              <w:spacing w:after="0"/>
              <w:ind w:left="357"/>
              <w:rPr>
                <w:lang w:val="es-CO"/>
              </w:rPr>
            </w:pPr>
            <w:r>
              <w:rPr>
                <w:lang w:val="es-CO"/>
              </w:rPr>
              <w:t>Santa Marta</w:t>
            </w:r>
          </w:p>
          <w:p w:rsidR="00173D56" w:rsidRDefault="00173D56">
            <w:pPr>
              <w:pStyle w:val="Textoindependiente"/>
              <w:spacing w:after="0"/>
              <w:ind w:left="357"/>
              <w:rPr>
                <w:lang w:val="es-CO"/>
              </w:rPr>
            </w:pPr>
          </w:p>
          <w:p w:rsidR="00173D56" w:rsidRDefault="00173D56">
            <w:pPr>
              <w:numPr>
                <w:ilvl w:val="0"/>
                <w:numId w:val="16"/>
              </w:numPr>
            </w:pPr>
            <w:r>
              <w:t>YOLANDA GIRALDO</w:t>
            </w:r>
          </w:p>
          <w:p w:rsidR="00173D56" w:rsidRDefault="00173D56" w:rsidP="005942D5">
            <w:pPr>
              <w:pStyle w:val="Institucin"/>
            </w:pPr>
            <w:r>
              <w:t xml:space="preserve">       </w:t>
            </w:r>
            <w:r w:rsidR="00666DF5">
              <w:t xml:space="preserve"> </w:t>
            </w:r>
            <w:r>
              <w:t>Arquitecta</w:t>
            </w:r>
          </w:p>
          <w:p w:rsidR="00173D56" w:rsidRDefault="00173D56">
            <w:r>
              <w:t xml:space="preserve">       Teléfonos: 315-8663598</w:t>
            </w:r>
          </w:p>
          <w:p w:rsidR="00173D56" w:rsidRDefault="00173D56">
            <w:r>
              <w:t xml:space="preserve">       Bogotá</w:t>
            </w:r>
          </w:p>
          <w:p w:rsidR="00173D56" w:rsidRDefault="00173D56" w:rsidP="005942D5">
            <w:pPr>
              <w:pStyle w:val="Institucin"/>
            </w:pPr>
          </w:p>
          <w:p w:rsidR="00173D56" w:rsidRDefault="00173D56">
            <w:pPr>
              <w:numPr>
                <w:ilvl w:val="0"/>
                <w:numId w:val="18"/>
              </w:numPr>
            </w:pPr>
            <w:r>
              <w:t>RODRIGO LINERO DIAZ GRANADOS</w:t>
            </w:r>
          </w:p>
          <w:p w:rsidR="00173D56" w:rsidRDefault="00173D56" w:rsidP="005942D5">
            <w:pPr>
              <w:pStyle w:val="Institucin"/>
            </w:pPr>
            <w:r>
              <w:t xml:space="preserve">       </w:t>
            </w:r>
            <w:r w:rsidR="00666DF5">
              <w:t xml:space="preserve"> </w:t>
            </w:r>
            <w:r>
              <w:t>Arquitecto</w:t>
            </w:r>
          </w:p>
          <w:p w:rsidR="00173D56" w:rsidRDefault="00173D56">
            <w:r>
              <w:t xml:space="preserve">       Linero Díaz granados, Arquitectos Asociados Ltda.</w:t>
            </w:r>
          </w:p>
          <w:p w:rsidR="00173D56" w:rsidRDefault="00173D56">
            <w:r>
              <w:t xml:space="preserve">       Teléfonos: 421 15 54 – 421 0019</w:t>
            </w:r>
          </w:p>
          <w:p w:rsidR="00173D56" w:rsidRDefault="00173D56"/>
          <w:p w:rsidR="00173D56" w:rsidRDefault="00173D56">
            <w:pPr>
              <w:pStyle w:val="Textoindependiente"/>
              <w:numPr>
                <w:ilvl w:val="0"/>
                <w:numId w:val="21"/>
              </w:numPr>
              <w:spacing w:after="0"/>
              <w:rPr>
                <w:lang w:val="es-CO"/>
              </w:rPr>
            </w:pPr>
            <w:r>
              <w:rPr>
                <w:lang w:val="es-CO"/>
              </w:rPr>
              <w:t>GUSTAVO TORRES DUARTE</w:t>
            </w:r>
          </w:p>
          <w:p w:rsidR="00173D56" w:rsidRDefault="00173D56">
            <w:pPr>
              <w:pStyle w:val="Textoindependiente"/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       Ingeniero Civil</w:t>
            </w:r>
          </w:p>
          <w:p w:rsidR="00173D56" w:rsidRDefault="00173D56">
            <w:pPr>
              <w:pStyle w:val="Textoindependiente"/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       Teléfonos: 2567542- 2567042- 2561313</w:t>
            </w:r>
          </w:p>
          <w:p w:rsidR="00173D56" w:rsidRDefault="00173D56">
            <w:pPr>
              <w:pStyle w:val="Textoindependiente"/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       </w:t>
            </w:r>
            <w:r w:rsidR="00666DF5">
              <w:rPr>
                <w:lang w:val="es-CO"/>
              </w:rPr>
              <w:t xml:space="preserve"> </w:t>
            </w:r>
            <w:r>
              <w:rPr>
                <w:lang w:val="es-CO"/>
              </w:rPr>
              <w:t>Bogota</w:t>
            </w:r>
          </w:p>
          <w:p w:rsidR="00173D56" w:rsidRDefault="00173D56">
            <w:pPr>
              <w:pStyle w:val="Textoindependiente"/>
              <w:spacing w:after="0"/>
              <w:rPr>
                <w:lang w:val="es-CO"/>
              </w:rPr>
            </w:pPr>
          </w:p>
          <w:p w:rsidR="00173D56" w:rsidRDefault="00173D56">
            <w:pPr>
              <w:pStyle w:val="Textoindependiente"/>
              <w:rPr>
                <w:b/>
                <w:lang w:val="es-CO"/>
              </w:rPr>
            </w:pPr>
          </w:p>
          <w:p w:rsidR="00173D56" w:rsidRDefault="00173D56">
            <w:pPr>
              <w:pStyle w:val="Textoindependiente"/>
              <w:rPr>
                <w:b/>
                <w:lang w:val="es-CO"/>
              </w:rPr>
            </w:pPr>
          </w:p>
        </w:tc>
      </w:tr>
      <w:tr w:rsidR="00173D56" w:rsidTr="00F26621">
        <w:trPr>
          <w:gridAfter w:val="1"/>
          <w:wAfter w:w="31" w:type="dxa"/>
        </w:trPr>
        <w:tc>
          <w:tcPr>
            <w:tcW w:w="1985" w:type="dxa"/>
            <w:gridSpan w:val="2"/>
          </w:tcPr>
          <w:p w:rsidR="00173D56" w:rsidRDefault="00173D56">
            <w:pPr>
              <w:pStyle w:val="Ttulodeseccin"/>
              <w:rPr>
                <w:lang w:val="es-CO"/>
              </w:rPr>
            </w:pPr>
          </w:p>
        </w:tc>
        <w:tc>
          <w:tcPr>
            <w:tcW w:w="6915" w:type="dxa"/>
          </w:tcPr>
          <w:p w:rsidR="00173D56" w:rsidRDefault="00173D56">
            <w:pPr>
              <w:pStyle w:val="Textoindependiente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GUSTAVO ABELLO GAMEZ </w:t>
            </w:r>
          </w:p>
          <w:p w:rsidR="00173D56" w:rsidRDefault="00173D56">
            <w:pPr>
              <w:pStyle w:val="Textoindependiente"/>
              <w:rPr>
                <w:b/>
                <w:lang w:val="es-CO"/>
              </w:rPr>
            </w:pPr>
            <w:r>
              <w:rPr>
                <w:b/>
                <w:lang w:val="es-CO"/>
              </w:rPr>
              <w:t>C.C. 12.548.079</w:t>
            </w:r>
          </w:p>
        </w:tc>
      </w:tr>
      <w:tr w:rsidR="00173D56" w:rsidTr="00F26621">
        <w:trPr>
          <w:gridAfter w:val="1"/>
          <w:wAfter w:w="31" w:type="dxa"/>
          <w:trHeight w:val="182"/>
        </w:trPr>
        <w:tc>
          <w:tcPr>
            <w:tcW w:w="1985" w:type="dxa"/>
            <w:gridSpan w:val="2"/>
          </w:tcPr>
          <w:p w:rsidR="00173D56" w:rsidRDefault="00173D56">
            <w:pPr>
              <w:pStyle w:val="Ttulodeseccin"/>
              <w:rPr>
                <w:lang w:val="es-CO"/>
              </w:rPr>
            </w:pPr>
          </w:p>
        </w:tc>
        <w:tc>
          <w:tcPr>
            <w:tcW w:w="6915" w:type="dxa"/>
          </w:tcPr>
          <w:p w:rsidR="00173D56" w:rsidRDefault="00173D56">
            <w:pPr>
              <w:pStyle w:val="Textoindependiente"/>
              <w:rPr>
                <w:b/>
                <w:lang w:val="es-CO"/>
              </w:rPr>
            </w:pPr>
          </w:p>
        </w:tc>
      </w:tr>
    </w:tbl>
    <w:p w:rsidR="00173D56" w:rsidRDefault="00173D56">
      <w:pPr>
        <w:rPr>
          <w:lang w:val="es-CO"/>
        </w:rPr>
      </w:pPr>
      <w:r>
        <w:rPr>
          <w:lang w:val="es-CO"/>
        </w:rPr>
        <w:t xml:space="preserve">                                             </w:t>
      </w:r>
    </w:p>
    <w:sectPr w:rsidR="00173D56">
      <w:pgSz w:w="12240" w:h="15840" w:code="9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5B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BE191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E2854B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F265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260140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268539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D566AB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13A2D8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A3075A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096749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1354CE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22C496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7D0172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9CB0EC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6176470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17C1E7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D6E5ED8"/>
    <w:multiLevelType w:val="singleLevel"/>
    <w:tmpl w:val="98B4D96A"/>
    <w:lvl w:ilvl="0">
      <w:start w:val="1"/>
      <w:numFmt w:val="bullet"/>
      <w:pStyle w:val="Organizaci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022128A"/>
    <w:multiLevelType w:val="hybridMultilevel"/>
    <w:tmpl w:val="ECBED9F0"/>
    <w:lvl w:ilvl="0" w:tplc="2C80941A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3E28F220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46BAAF78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4024FA54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18387F3E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30E27C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70CCA2B4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4BE63408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A6EAED1A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>
    <w:nsid w:val="72125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6A742A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97270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A7104D5"/>
    <w:multiLevelType w:val="hybridMultilevel"/>
    <w:tmpl w:val="41F8277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6721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13"/>
  </w:num>
  <w:num w:numId="9">
    <w:abstractNumId w:val="15"/>
  </w:num>
  <w:num w:numId="10">
    <w:abstractNumId w:val="5"/>
  </w:num>
  <w:num w:numId="11">
    <w:abstractNumId w:val="23"/>
  </w:num>
  <w:num w:numId="12">
    <w:abstractNumId w:val="14"/>
  </w:num>
  <w:num w:numId="13">
    <w:abstractNumId w:val="9"/>
  </w:num>
  <w:num w:numId="14">
    <w:abstractNumId w:val="8"/>
  </w:num>
  <w:num w:numId="15">
    <w:abstractNumId w:val="2"/>
  </w:num>
  <w:num w:numId="16">
    <w:abstractNumId w:val="0"/>
  </w:num>
  <w:num w:numId="17">
    <w:abstractNumId w:val="3"/>
  </w:num>
  <w:num w:numId="18">
    <w:abstractNumId w:val="10"/>
  </w:num>
  <w:num w:numId="19">
    <w:abstractNumId w:val="19"/>
  </w:num>
  <w:num w:numId="20">
    <w:abstractNumId w:val="20"/>
  </w:num>
  <w:num w:numId="21">
    <w:abstractNumId w:val="6"/>
  </w:num>
  <w:num w:numId="22">
    <w:abstractNumId w:val="18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docVars>
    <w:docVar w:name="iResumeStyle" w:val="0"/>
  </w:docVars>
  <w:rsids>
    <w:rsidRoot w:val="00173D56"/>
    <w:rsid w:val="00033FB4"/>
    <w:rsid w:val="000479A4"/>
    <w:rsid w:val="00085508"/>
    <w:rsid w:val="000A49D8"/>
    <w:rsid w:val="000E4BE2"/>
    <w:rsid w:val="000E5D53"/>
    <w:rsid w:val="00111292"/>
    <w:rsid w:val="00173D56"/>
    <w:rsid w:val="001A5F37"/>
    <w:rsid w:val="001D77AC"/>
    <w:rsid w:val="002C0865"/>
    <w:rsid w:val="002C1F8F"/>
    <w:rsid w:val="00381B3F"/>
    <w:rsid w:val="003C07EB"/>
    <w:rsid w:val="003F74D9"/>
    <w:rsid w:val="0040229A"/>
    <w:rsid w:val="00420A2B"/>
    <w:rsid w:val="00425DDE"/>
    <w:rsid w:val="00426FE3"/>
    <w:rsid w:val="004514D2"/>
    <w:rsid w:val="00456ABF"/>
    <w:rsid w:val="004A0132"/>
    <w:rsid w:val="004C2A62"/>
    <w:rsid w:val="00517295"/>
    <w:rsid w:val="00557296"/>
    <w:rsid w:val="00565808"/>
    <w:rsid w:val="005942D5"/>
    <w:rsid w:val="00620585"/>
    <w:rsid w:val="006421FB"/>
    <w:rsid w:val="00666DF5"/>
    <w:rsid w:val="006820A7"/>
    <w:rsid w:val="00696254"/>
    <w:rsid w:val="006B687D"/>
    <w:rsid w:val="006E55E0"/>
    <w:rsid w:val="006F5237"/>
    <w:rsid w:val="00750545"/>
    <w:rsid w:val="00790B38"/>
    <w:rsid w:val="00844B36"/>
    <w:rsid w:val="008E43D4"/>
    <w:rsid w:val="00933B8B"/>
    <w:rsid w:val="00BC0BDA"/>
    <w:rsid w:val="00BC5E35"/>
    <w:rsid w:val="00BF7586"/>
    <w:rsid w:val="00C07D0D"/>
    <w:rsid w:val="00C734BE"/>
    <w:rsid w:val="00E141F3"/>
    <w:rsid w:val="00ED1B36"/>
    <w:rsid w:val="00EF1470"/>
    <w:rsid w:val="00F26621"/>
    <w:rsid w:val="00FC2B92"/>
    <w:rsid w:val="00FD27C2"/>
    <w:rsid w:val="00FD55AC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Ttulo-base"/>
    <w:next w:val="Textoindependiente"/>
    <w:qFormat/>
    <w:p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Logro">
    <w:name w:val="Logro"/>
    <w:basedOn w:val="Textoindependiente"/>
    <w:pPr>
      <w:spacing w:after="60"/>
      <w:ind w:left="245" w:hanging="245"/>
    </w:pPr>
  </w:style>
  <w:style w:type="paragraph" w:customStyle="1" w:styleId="Direccin1">
    <w:name w:val="Dirección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autoRedefine/>
    <w:pPr>
      <w:numPr>
        <w:numId w:val="2"/>
      </w:numPr>
      <w:tabs>
        <w:tab w:val="clear" w:pos="360"/>
        <w:tab w:val="num" w:pos="720"/>
        <w:tab w:val="right" w:pos="6480"/>
      </w:tabs>
      <w:spacing w:before="240" w:after="40" w:line="220" w:lineRule="atLeast"/>
      <w:ind w:left="720"/>
    </w:pPr>
    <w:rPr>
      <w:lang w:val="es-CO"/>
    </w:rPr>
  </w:style>
  <w:style w:type="paragraph" w:customStyle="1" w:styleId="Organizacinuno">
    <w:name w:val="Organización uno"/>
    <w:basedOn w:val="Organizacin"/>
    <w:next w:val="Normal"/>
    <w:autoRedefine/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Pr>
      <w:rFonts w:ascii="Arial Black" w:hAnsi="Arial Black"/>
      <w:spacing w:val="-8"/>
      <w:sz w:val="18"/>
    </w:rPr>
  </w:style>
  <w:style w:type="paragraph" w:customStyle="1" w:styleId="Encabezado-base">
    <w:name w:val="Encabezado - base"/>
    <w:basedOn w:val="Normal"/>
    <w:pPr>
      <w:jc w:val="both"/>
    </w:p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</w:pPr>
    <w:rPr>
      <w:b/>
      <w:sz w:val="18"/>
    </w:rPr>
  </w:style>
  <w:style w:type="paragraph" w:styleId="Encabezado">
    <w:name w:val="header"/>
    <w:basedOn w:val="Encabezado-base"/>
    <w:pPr>
      <w:spacing w:line="22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5942D5"/>
    <w:pPr>
      <w:ind w:left="-70"/>
    </w:pPr>
  </w:style>
  <w:style w:type="character" w:customStyle="1" w:styleId="Profesin">
    <w:name w:val="Profesión"/>
    <w:basedOn w:val="Fuentedeprrafopredeter"/>
  </w:style>
  <w:style w:type="paragraph" w:customStyle="1" w:styleId="Puesto">
    <w:name w:val="Puesto"/>
    <w:next w:val="Logro"/>
    <w:pPr>
      <w:spacing w:after="60" w:line="220" w:lineRule="atLeast"/>
    </w:pPr>
    <w:rPr>
      <w:rFonts w:ascii="Arial Black" w:hAnsi="Arial Black"/>
      <w:spacing w:val="-10"/>
      <w:lang w:val="es-ES" w:eastAsia="es-ES"/>
    </w:rPr>
  </w:style>
  <w:style w:type="character" w:customStyle="1" w:styleId="Rtuloconnfasis">
    <w:name w:val="Rótulo con énfasis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spacing w:before="240"/>
    </w:p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paragraph" w:styleId="Sangra2detindependiente">
    <w:name w:val="Body Text Indent 2"/>
    <w:basedOn w:val="Normal"/>
    <w:pPr>
      <w:ind w:left="360"/>
    </w:pPr>
  </w:style>
  <w:style w:type="paragraph" w:styleId="Prrafodelista">
    <w:name w:val="List Paragraph"/>
    <w:basedOn w:val="Normal"/>
    <w:uiPriority w:val="34"/>
    <w:qFormat/>
    <w:rsid w:val="006B6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92BAB-99CA-40F2-98AA-5DBE09EC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9</TotalTime>
  <Pages>10</Pages>
  <Words>2769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/>
  <LinksUpToDate>false</LinksUpToDate>
  <CharactersWithSpaces>17965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HIDROSERVICIOS LTDA</dc:creator>
  <cp:keywords/>
  <cp:lastModifiedBy>Isarco4</cp:lastModifiedBy>
  <cp:revision>4</cp:revision>
  <cp:lastPrinted>2007-04-16T21:22:00Z</cp:lastPrinted>
  <dcterms:created xsi:type="dcterms:W3CDTF">2011-05-27T18:35:00Z</dcterms:created>
  <dcterms:modified xsi:type="dcterms:W3CDTF">2012-10-17T16:29:00Z</dcterms:modified>
</cp:coreProperties>
</file>