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788" w:rsidRPr="00F06979" w:rsidRDefault="009F2788">
      <w:pPr>
        <w:pStyle w:val="PlainText"/>
        <w:rPr>
          <w:rFonts w:ascii="Lucida Sans Unicode" w:hAnsi="Lucida Sans Unicode" w:cs="Lucida Sans Unicode"/>
          <w:b/>
          <w:emboss/>
          <w:color w:val="000000"/>
          <w:sz w:val="28"/>
          <w:szCs w:val="28"/>
        </w:rPr>
      </w:pPr>
      <w:r w:rsidRPr="00F06979">
        <w:rPr>
          <w:rFonts w:ascii="Lucida Sans Unicode" w:hAnsi="Lucida Sans Unicode" w:cs="Lucida Sans Unicode"/>
          <w:b/>
          <w:noProof/>
          <w:color w:val="000000"/>
          <w:sz w:val="28"/>
          <w:szCs w:val="28"/>
          <w:lang w:val="es-PA" w:eastAsia="es-PA"/>
        </w:rPr>
        <w:t>JENNIFFER JOHANN VELASCO ARAUZ</w:t>
      </w:r>
    </w:p>
    <w:p w:rsidR="009F2788" w:rsidRDefault="009F2788">
      <w:pPr>
        <w:pStyle w:val="PlainText"/>
        <w:rPr>
          <w:rFonts w:ascii="Lucida Sans Unicode" w:hAnsi="Lucida Sans Unicode" w:cs="Lucida Sans Unicode"/>
          <w:b/>
          <w:iCs/>
          <w:sz w:val="18"/>
          <w:szCs w:val="18"/>
        </w:rPr>
      </w:pPr>
      <w:r>
        <w:rPr>
          <w:rFonts w:ascii="Lucida Sans Unicode" w:hAnsi="Lucida Sans Unicode" w:cs="Lucida Sans Unicode"/>
          <w:b/>
          <w:iCs/>
          <w:sz w:val="18"/>
          <w:szCs w:val="18"/>
        </w:rPr>
        <w:t>Urb. Nuevo Belén Tocumen, Casa 10A</w:t>
      </w:r>
    </w:p>
    <w:p w:rsidR="009F2788" w:rsidRDefault="009F2788">
      <w:pPr>
        <w:pStyle w:val="PlainText"/>
        <w:rPr>
          <w:rFonts w:ascii="Lucida Sans Unicode" w:hAnsi="Lucida Sans Unicode" w:cs="Lucida Sans Unicode"/>
          <w:b/>
          <w:iCs/>
          <w:sz w:val="18"/>
          <w:szCs w:val="18"/>
        </w:rPr>
      </w:pPr>
      <w:r>
        <w:rPr>
          <w:rFonts w:ascii="Lucida Sans Unicode" w:hAnsi="Lucida Sans Unicode" w:cs="Lucida Sans Unicode"/>
          <w:b/>
          <w:iCs/>
          <w:sz w:val="18"/>
          <w:szCs w:val="18"/>
        </w:rPr>
        <w:t>Teléfonos: 292-3820/6747-7377</w:t>
      </w:r>
    </w:p>
    <w:p w:rsidR="009F2788" w:rsidRDefault="009F2788">
      <w:pPr>
        <w:pStyle w:val="PlainText"/>
        <w:rPr>
          <w:rFonts w:ascii="Lucida Sans Unicode" w:hAnsi="Lucida Sans Unicode" w:cs="Lucida Sans Unicode"/>
          <w:b/>
          <w:iCs/>
          <w:sz w:val="18"/>
          <w:szCs w:val="18"/>
        </w:rPr>
      </w:pPr>
      <w:hyperlink r:id="rId5" w:history="1">
        <w:r>
          <w:rPr>
            <w:rStyle w:val="Hyperlink"/>
            <w:rFonts w:ascii="Lucida Sans Unicode" w:hAnsi="Lucida Sans Unicode" w:cs="Lucida Sans Unicode"/>
            <w:b/>
            <w:iCs/>
            <w:sz w:val="18"/>
            <w:szCs w:val="18"/>
          </w:rPr>
          <w:t>jenniffer_jv@hotmail.com</w:t>
        </w:r>
      </w:hyperlink>
    </w:p>
    <w:p w:rsidR="009F2788" w:rsidRDefault="009F2788">
      <w:pPr>
        <w:pStyle w:val="PlainText"/>
        <w:jc w:val="center"/>
        <w:rPr>
          <w:rFonts w:ascii="Lucida Sans Unicode" w:hAnsi="Lucida Sans Unicode" w:cs="Lucida Sans Unicode"/>
        </w:rPr>
      </w:pPr>
    </w:p>
    <w:p w:rsidR="009F2788" w:rsidRPr="00F06979" w:rsidRDefault="009F2788">
      <w:pPr>
        <w:pStyle w:val="PlainText"/>
        <w:rPr>
          <w:rFonts w:ascii="Lucida Sans Unicode" w:hAnsi="Lucida Sans Unicode" w:cs="Lucida Sans Unicode"/>
          <w:b/>
          <w:shadow/>
          <w:u w:val="single"/>
        </w:rPr>
      </w:pPr>
      <w:r w:rsidRPr="00F06979">
        <w:rPr>
          <w:rFonts w:ascii="Lucida Sans Unicode" w:hAnsi="Lucida Sans Unicode" w:cs="Lucida Sans Unicode"/>
          <w:b/>
          <w:shadow/>
          <w:u w:val="single"/>
        </w:rPr>
        <w:t>OBJETIVO:</w:t>
      </w:r>
    </w:p>
    <w:p w:rsidR="009F2788" w:rsidRPr="00F06979" w:rsidRDefault="009F2788">
      <w:pPr>
        <w:pStyle w:val="PlainText"/>
        <w:rPr>
          <w:rFonts w:ascii="Lucida Sans Unicode" w:hAnsi="Lucida Sans Unicode" w:cs="Lucida Sans Unicode"/>
          <w:b/>
          <w:shadow/>
          <w:u w:val="single"/>
        </w:rPr>
      </w:pPr>
    </w:p>
    <w:p w:rsidR="009F2788" w:rsidRPr="00F06979" w:rsidRDefault="009F2788">
      <w:pPr>
        <w:pStyle w:val="PlainText"/>
        <w:jc w:val="both"/>
        <w:rPr>
          <w:rFonts w:ascii="Lucida Sans Unicode" w:hAnsi="Lucida Sans Unicode" w:cs="Lucida Sans Unicode"/>
          <w:bCs/>
          <w:shadow/>
        </w:rPr>
      </w:pPr>
      <w:r w:rsidRPr="00F06979">
        <w:rPr>
          <w:rFonts w:ascii="Lucida Sans Unicode" w:hAnsi="Lucida Sans Unicode" w:cs="Lucida Sans Unicode"/>
          <w:bCs/>
          <w:shadow/>
        </w:rPr>
        <w:t xml:space="preserve">Contribuir al alcance de los objetivos de su empresa, aplicando para este fin mis habilidades y mis conocimientos. Todo esto con el afán de hacer carrera profesional ascendente. </w:t>
      </w:r>
    </w:p>
    <w:p w:rsidR="009F2788" w:rsidRPr="00F06979" w:rsidRDefault="009F2788">
      <w:pPr>
        <w:pStyle w:val="PlainText"/>
        <w:jc w:val="both"/>
        <w:rPr>
          <w:rFonts w:ascii="Lucida Sans Unicode" w:hAnsi="Lucida Sans Unicode" w:cs="Lucida Sans Unicode"/>
          <w:bCs/>
          <w:shadow/>
        </w:rPr>
      </w:pPr>
    </w:p>
    <w:p w:rsidR="009F2788" w:rsidRPr="00F06979" w:rsidRDefault="009F2788">
      <w:pPr>
        <w:pStyle w:val="PlainText"/>
        <w:rPr>
          <w:rFonts w:ascii="Lucida Sans Unicode" w:hAnsi="Lucida Sans Unicode" w:cs="Lucida Sans Unicode"/>
          <w:b/>
          <w:shadow/>
          <w:u w:val="single"/>
        </w:rPr>
      </w:pPr>
      <w:r w:rsidRPr="00F06979">
        <w:rPr>
          <w:rFonts w:ascii="Lucida Sans Unicode" w:hAnsi="Lucida Sans Unicode" w:cs="Lucida Sans Unicode"/>
          <w:b/>
          <w:shadow/>
          <w:u w:val="single"/>
        </w:rPr>
        <w:t>ESTUDIOS:</w:t>
      </w:r>
    </w:p>
    <w:p w:rsidR="009F2788" w:rsidRPr="00F06979" w:rsidRDefault="009F2788">
      <w:pPr>
        <w:pStyle w:val="PlainText"/>
        <w:rPr>
          <w:rFonts w:ascii="Lucida Sans Unicode" w:hAnsi="Lucida Sans Unicode" w:cs="Lucida Sans Unicode"/>
          <w:b/>
          <w:shadow/>
          <w:u w:val="single"/>
        </w:rPr>
      </w:pPr>
    </w:p>
    <w:tbl>
      <w:tblPr>
        <w:tblW w:w="9441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512"/>
        <w:gridCol w:w="4325"/>
        <w:gridCol w:w="3604"/>
      </w:tblGrid>
      <w:tr w:rsidR="009F2788" w:rsidRPr="00F06979" w:rsidTr="00FD7B2D">
        <w:trPr>
          <w:trHeight w:val="281"/>
        </w:trPr>
        <w:tc>
          <w:tcPr>
            <w:tcW w:w="1512" w:type="dxa"/>
          </w:tcPr>
          <w:p w:rsidR="009F2788" w:rsidRPr="00F06979" w:rsidRDefault="009F2788" w:rsidP="00425F08">
            <w:pPr>
              <w:pStyle w:val="PlainText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2011</w:t>
            </w:r>
          </w:p>
        </w:tc>
        <w:tc>
          <w:tcPr>
            <w:tcW w:w="4325" w:type="dxa"/>
          </w:tcPr>
          <w:p w:rsidR="009F2788" w:rsidRPr="00F06979" w:rsidRDefault="009F2788" w:rsidP="00425F08">
            <w:pPr>
              <w:pStyle w:val="PlainText"/>
              <w:ind w:left="-70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Universidad Latina de Panamá</w:t>
            </w:r>
          </w:p>
        </w:tc>
        <w:tc>
          <w:tcPr>
            <w:tcW w:w="3604" w:type="dxa"/>
          </w:tcPr>
          <w:p w:rsidR="009F2788" w:rsidRPr="00F06979" w:rsidRDefault="009F2788" w:rsidP="00EE3E70">
            <w:pPr>
              <w:pStyle w:val="PlainText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Cursando 13/13 materias de  la Maestría en Gerencia de Proyecto.</w:t>
            </w:r>
          </w:p>
        </w:tc>
      </w:tr>
      <w:tr w:rsidR="009F2788" w:rsidRPr="00F06979" w:rsidTr="00FD7B2D">
        <w:trPr>
          <w:trHeight w:val="580"/>
        </w:trPr>
        <w:tc>
          <w:tcPr>
            <w:tcW w:w="1512" w:type="dxa"/>
          </w:tcPr>
          <w:p w:rsidR="009F2788" w:rsidRPr="00F06979" w:rsidRDefault="009F2788" w:rsidP="00425F08">
            <w:pPr>
              <w:pStyle w:val="PlainText"/>
              <w:rPr>
                <w:rFonts w:ascii="Lucida Sans Unicode" w:hAnsi="Lucida Sans Unicode" w:cs="Lucida Sans Unicode"/>
              </w:rPr>
            </w:pPr>
            <w:r w:rsidRPr="00F06979">
              <w:rPr>
                <w:rFonts w:ascii="Lucida Sans Unicode" w:hAnsi="Lucida Sans Unicode" w:cs="Lucida Sans Unicode"/>
              </w:rPr>
              <w:t>2005</w:t>
            </w:r>
          </w:p>
        </w:tc>
        <w:tc>
          <w:tcPr>
            <w:tcW w:w="4325" w:type="dxa"/>
          </w:tcPr>
          <w:p w:rsidR="009F2788" w:rsidRPr="00F06979" w:rsidRDefault="009F2788" w:rsidP="00425F08">
            <w:pPr>
              <w:pStyle w:val="PlainText"/>
              <w:ind w:left="-70"/>
              <w:rPr>
                <w:rFonts w:ascii="Lucida Sans Unicode" w:hAnsi="Lucida Sans Unicode" w:cs="Lucida Sans Unicode"/>
              </w:rPr>
            </w:pPr>
            <w:r w:rsidRPr="00F06979">
              <w:rPr>
                <w:rFonts w:ascii="Lucida Sans Unicode" w:hAnsi="Lucida Sans Unicode" w:cs="Lucida Sans Unicode"/>
              </w:rPr>
              <w:t>Universidad Tecnológica de Panamá</w:t>
            </w:r>
          </w:p>
        </w:tc>
        <w:tc>
          <w:tcPr>
            <w:tcW w:w="3604" w:type="dxa"/>
          </w:tcPr>
          <w:p w:rsidR="009F2788" w:rsidRPr="00F06979" w:rsidRDefault="009F2788" w:rsidP="00425F08">
            <w:pPr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F06979">
              <w:rPr>
                <w:rFonts w:ascii="Lucida Sans Unicode" w:hAnsi="Lucida Sans Unicode" w:cs="Lucida Sans Unicode"/>
                <w:sz w:val="20"/>
                <w:szCs w:val="20"/>
              </w:rPr>
              <w:t>Licenciatura en Ingeniería Civil</w:t>
            </w:r>
          </w:p>
        </w:tc>
      </w:tr>
      <w:tr w:rsidR="009F2788" w:rsidRPr="00F06979" w:rsidTr="00FD7B2D">
        <w:trPr>
          <w:trHeight w:val="414"/>
        </w:trPr>
        <w:tc>
          <w:tcPr>
            <w:tcW w:w="1512" w:type="dxa"/>
          </w:tcPr>
          <w:p w:rsidR="009F2788" w:rsidRPr="00F06979" w:rsidRDefault="009F2788" w:rsidP="00425F08">
            <w:pPr>
              <w:pStyle w:val="PlainText"/>
              <w:rPr>
                <w:rFonts w:ascii="Lucida Sans Unicode" w:hAnsi="Lucida Sans Unicode" w:cs="Lucida Sans Unicode"/>
              </w:rPr>
            </w:pPr>
            <w:r w:rsidRPr="00F06979">
              <w:rPr>
                <w:rFonts w:ascii="Lucida Sans Unicode" w:hAnsi="Lucida Sans Unicode" w:cs="Lucida Sans Unicode"/>
                <w:bCs/>
                <w:iCs/>
              </w:rPr>
              <w:t>1998</w:t>
            </w:r>
          </w:p>
        </w:tc>
        <w:tc>
          <w:tcPr>
            <w:tcW w:w="4325" w:type="dxa"/>
          </w:tcPr>
          <w:p w:rsidR="009F2788" w:rsidRPr="00F06979" w:rsidRDefault="009F2788" w:rsidP="00425F08">
            <w:pPr>
              <w:pStyle w:val="PlainText"/>
              <w:ind w:left="-70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  <w:bCs/>
                <w:iCs/>
              </w:rPr>
              <w:t>Colegio</w:t>
            </w:r>
            <w:r w:rsidRPr="00F06979">
              <w:rPr>
                <w:rFonts w:ascii="Lucida Sans Unicode" w:hAnsi="Lucida Sans Unicode" w:cs="Lucida Sans Unicode"/>
                <w:bCs/>
                <w:iCs/>
              </w:rPr>
              <w:t xml:space="preserve"> San Vicente de Paúl</w:t>
            </w:r>
            <w:r>
              <w:rPr>
                <w:rFonts w:ascii="Lucida Sans Unicode" w:hAnsi="Lucida Sans Unicode" w:cs="Lucida Sans Unicode"/>
                <w:bCs/>
                <w:iCs/>
              </w:rPr>
              <w:t>,</w:t>
            </w:r>
            <w:r w:rsidRPr="00F06979">
              <w:rPr>
                <w:rFonts w:ascii="Lucida Sans Unicode" w:hAnsi="Lucida Sans Unicode" w:cs="Lucida Sans Unicode"/>
                <w:bCs/>
                <w:iCs/>
              </w:rPr>
              <w:t xml:space="preserve"> Panamá</w:t>
            </w:r>
          </w:p>
        </w:tc>
        <w:tc>
          <w:tcPr>
            <w:tcW w:w="3604" w:type="dxa"/>
          </w:tcPr>
          <w:p w:rsidR="009F2788" w:rsidRPr="00F06979" w:rsidRDefault="009F2788" w:rsidP="00425F08">
            <w:pPr>
              <w:pStyle w:val="PlainText"/>
              <w:rPr>
                <w:rFonts w:ascii="Lucida Sans Unicode" w:hAnsi="Lucida Sans Unicode" w:cs="Lucida Sans Unicode"/>
              </w:rPr>
            </w:pPr>
            <w:r w:rsidRPr="00F06979">
              <w:rPr>
                <w:rFonts w:ascii="Lucida Sans Unicode" w:hAnsi="Lucida Sans Unicode" w:cs="Lucida Sans Unicode"/>
                <w:bCs/>
                <w:iCs/>
              </w:rPr>
              <w:t>Bachiller en Ciencias y Letras</w:t>
            </w:r>
          </w:p>
        </w:tc>
      </w:tr>
    </w:tbl>
    <w:p w:rsidR="009F2788" w:rsidRPr="00F06979" w:rsidRDefault="009F2788">
      <w:pPr>
        <w:pStyle w:val="PlainText"/>
        <w:rPr>
          <w:rFonts w:ascii="Lucida Sans Unicode" w:hAnsi="Lucida Sans Unicode" w:cs="Lucida Sans Unicode"/>
          <w:b/>
          <w:bCs/>
          <w:shadow/>
          <w:u w:val="single"/>
        </w:rPr>
      </w:pPr>
    </w:p>
    <w:p w:rsidR="009F2788" w:rsidRPr="00F06979" w:rsidRDefault="009F2788">
      <w:pPr>
        <w:pStyle w:val="PlainText"/>
        <w:rPr>
          <w:rFonts w:ascii="Lucida Sans Unicode" w:hAnsi="Lucida Sans Unicode" w:cs="Lucida Sans Unicode"/>
          <w:b/>
          <w:bCs/>
          <w:shadow/>
          <w:u w:val="single"/>
        </w:rPr>
      </w:pPr>
    </w:p>
    <w:p w:rsidR="009F2788" w:rsidRPr="00F06979" w:rsidRDefault="009F2788" w:rsidP="00F06979">
      <w:pPr>
        <w:pStyle w:val="PlainText"/>
        <w:rPr>
          <w:rFonts w:ascii="Lucida Sans Unicode" w:hAnsi="Lucida Sans Unicode" w:cs="Lucida Sans Unicode"/>
          <w:b/>
          <w:shadow/>
          <w:u w:val="single"/>
        </w:rPr>
      </w:pPr>
      <w:r w:rsidRPr="00F06979">
        <w:rPr>
          <w:rFonts w:ascii="Lucida Sans Unicode" w:hAnsi="Lucida Sans Unicode" w:cs="Lucida Sans Unicode"/>
          <w:b/>
          <w:shadow/>
          <w:u w:val="single"/>
        </w:rPr>
        <w:t>CURSOS Y SEMINARIOS:</w:t>
      </w:r>
    </w:p>
    <w:p w:rsidR="009F2788" w:rsidRPr="00F06979" w:rsidRDefault="009F2788" w:rsidP="00F06979">
      <w:pPr>
        <w:pStyle w:val="PlainText"/>
        <w:rPr>
          <w:rFonts w:ascii="Lucida Sans Unicode" w:hAnsi="Lucida Sans Unicode" w:cs="Lucida Sans Unicode"/>
          <w:b/>
          <w:shadow/>
          <w:u w:val="single"/>
        </w:rPr>
      </w:pPr>
    </w:p>
    <w:tbl>
      <w:tblPr>
        <w:tblW w:w="9441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512"/>
        <w:gridCol w:w="4325"/>
        <w:gridCol w:w="3604"/>
      </w:tblGrid>
      <w:tr w:rsidR="009F2788" w:rsidRPr="00F06979" w:rsidTr="00626FF6">
        <w:trPr>
          <w:trHeight w:val="281"/>
        </w:trPr>
        <w:tc>
          <w:tcPr>
            <w:tcW w:w="1512" w:type="dxa"/>
          </w:tcPr>
          <w:p w:rsidR="009F2788" w:rsidRPr="00F06979" w:rsidRDefault="009F2788" w:rsidP="00626FF6">
            <w:pPr>
              <w:pStyle w:val="PlainText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Junio 2011</w:t>
            </w:r>
          </w:p>
        </w:tc>
        <w:tc>
          <w:tcPr>
            <w:tcW w:w="4325" w:type="dxa"/>
          </w:tcPr>
          <w:p w:rsidR="009F2788" w:rsidRPr="00F06979" w:rsidRDefault="009F2788" w:rsidP="00626FF6">
            <w:pPr>
              <w:pStyle w:val="PlainText"/>
              <w:ind w:left="-70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Certificada por ACI como: Inspector de Obra de concreto</w:t>
            </w:r>
          </w:p>
        </w:tc>
        <w:tc>
          <w:tcPr>
            <w:tcW w:w="3604" w:type="dxa"/>
          </w:tcPr>
          <w:p w:rsidR="009F2788" w:rsidRPr="00F06979" w:rsidRDefault="009F2788" w:rsidP="00626FF6">
            <w:pPr>
              <w:pStyle w:val="PlainText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 xml:space="preserve">Curso Dictado por APACRETO, </w:t>
            </w:r>
            <w:r w:rsidRPr="00DA39D3">
              <w:rPr>
                <w:rFonts w:ascii="Lucida Sans Unicode" w:hAnsi="Lucida Sans Unicode" w:cs="Lucida Sans Unicode"/>
                <w:bCs/>
                <w:color w:val="000000"/>
              </w:rPr>
              <w:t>Grupo Patrocinador del Instituto Americano de Concreto (ACI</w:t>
            </w:r>
            <w:r>
              <w:rPr>
                <w:rFonts w:ascii="Lucida Sans Unicode" w:hAnsi="Lucida Sans Unicode" w:cs="Lucida Sans Unicode"/>
                <w:bCs/>
                <w:color w:val="000000"/>
              </w:rPr>
              <w:t>)</w:t>
            </w:r>
          </w:p>
        </w:tc>
      </w:tr>
      <w:tr w:rsidR="009F2788" w:rsidRPr="00762790" w:rsidTr="00626FF6">
        <w:trPr>
          <w:trHeight w:val="580"/>
        </w:trPr>
        <w:tc>
          <w:tcPr>
            <w:tcW w:w="1512" w:type="dxa"/>
          </w:tcPr>
          <w:p w:rsidR="009F2788" w:rsidRDefault="009F2788" w:rsidP="00626FF6">
            <w:pPr>
              <w:pStyle w:val="PlainText"/>
              <w:rPr>
                <w:rFonts w:ascii="Lucida Sans Unicode" w:hAnsi="Lucida Sans Unicode" w:cs="Lucida Sans Unicode"/>
              </w:rPr>
            </w:pPr>
          </w:p>
          <w:p w:rsidR="009F2788" w:rsidRPr="00F06979" w:rsidRDefault="009F2788" w:rsidP="00626FF6">
            <w:pPr>
              <w:pStyle w:val="PlainText"/>
              <w:rPr>
                <w:rFonts w:ascii="Lucida Sans Unicode" w:hAnsi="Lucida Sans Unicode" w:cs="Lucida Sans Unicode"/>
              </w:rPr>
            </w:pPr>
            <w:r w:rsidRPr="00F06979">
              <w:rPr>
                <w:rFonts w:ascii="Lucida Sans Unicode" w:hAnsi="Lucida Sans Unicode" w:cs="Lucida Sans Unicode"/>
              </w:rPr>
              <w:t>Mayo 2009</w:t>
            </w:r>
          </w:p>
        </w:tc>
        <w:tc>
          <w:tcPr>
            <w:tcW w:w="4325" w:type="dxa"/>
          </w:tcPr>
          <w:p w:rsidR="009F2788" w:rsidRDefault="009F2788" w:rsidP="00626FF6">
            <w:pPr>
              <w:pStyle w:val="PlainText"/>
              <w:ind w:left="-70"/>
              <w:rPr>
                <w:rFonts w:ascii="Lucida Sans Unicode" w:hAnsi="Lucida Sans Unicode" w:cs="Lucida Sans Unicode"/>
                <w:lang w:val="es-MX" w:eastAsia="en-US"/>
              </w:rPr>
            </w:pPr>
          </w:p>
          <w:p w:rsidR="009F2788" w:rsidRPr="00F06979" w:rsidRDefault="009F2788" w:rsidP="00626FF6">
            <w:pPr>
              <w:pStyle w:val="PlainText"/>
              <w:ind w:left="-70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  <w:lang w:val="es-MX" w:eastAsia="en-US"/>
              </w:rPr>
              <w:t>Certificada por ACI como: T</w:t>
            </w:r>
            <w:r w:rsidRPr="00F06979">
              <w:rPr>
                <w:rFonts w:ascii="Lucida Sans Unicode" w:hAnsi="Lucida Sans Unicode" w:cs="Lucida Sans Unicode"/>
                <w:lang w:val="es-MX" w:eastAsia="en-US"/>
              </w:rPr>
              <w:t>écnico en toma de muestras de concreto en obra, Grado 1</w:t>
            </w:r>
          </w:p>
        </w:tc>
        <w:tc>
          <w:tcPr>
            <w:tcW w:w="3604" w:type="dxa"/>
          </w:tcPr>
          <w:p w:rsidR="009F2788" w:rsidRDefault="009F2788" w:rsidP="00DA39D3">
            <w:pPr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  <w:p w:rsidR="009F2788" w:rsidRPr="00762790" w:rsidRDefault="009F2788" w:rsidP="00DA39D3">
            <w:pPr>
              <w:rPr>
                <w:rFonts w:ascii="Lucida Sans Unicode" w:hAnsi="Lucida Sans Unicode" w:cs="Lucida Sans Unicode"/>
                <w:sz w:val="20"/>
                <w:szCs w:val="20"/>
                <w:lang w:val="es-MX"/>
              </w:rPr>
            </w:pPr>
            <w:r>
              <w:rPr>
                <w:rFonts w:ascii="Lucida Sans Unicode" w:hAnsi="Lucida Sans Unicode" w:cs="Lucida Sans Unicode"/>
                <w:sz w:val="20"/>
                <w:szCs w:val="20"/>
              </w:rPr>
              <w:t xml:space="preserve">Curso Dictado por APACRETO, </w:t>
            </w:r>
            <w:r w:rsidRPr="00DA39D3">
              <w:rPr>
                <w:rFonts w:ascii="Lucida Sans Unicode" w:hAnsi="Lucida Sans Unicode" w:cs="Lucida Sans Unicode"/>
                <w:bCs/>
                <w:color w:val="000000"/>
                <w:sz w:val="20"/>
                <w:szCs w:val="20"/>
              </w:rPr>
              <w:t>Grupo Patrocinador del Instituto Americano de Concreto (ACI)</w:t>
            </w:r>
          </w:p>
        </w:tc>
      </w:tr>
      <w:tr w:rsidR="009F2788" w:rsidRPr="00F06979" w:rsidTr="00626FF6">
        <w:trPr>
          <w:trHeight w:val="623"/>
        </w:trPr>
        <w:tc>
          <w:tcPr>
            <w:tcW w:w="1512" w:type="dxa"/>
          </w:tcPr>
          <w:p w:rsidR="009F2788" w:rsidRDefault="009F2788" w:rsidP="00626FF6">
            <w:pPr>
              <w:pStyle w:val="PlainText"/>
              <w:rPr>
                <w:rFonts w:ascii="Lucida Sans Unicode" w:hAnsi="Lucida Sans Unicode" w:cs="Lucida Sans Unicode"/>
              </w:rPr>
            </w:pPr>
          </w:p>
          <w:p w:rsidR="009F2788" w:rsidRPr="00F06979" w:rsidRDefault="009F2788" w:rsidP="00626FF6">
            <w:pPr>
              <w:pStyle w:val="PlainText"/>
              <w:rPr>
                <w:rFonts w:ascii="Lucida Sans Unicode" w:hAnsi="Lucida Sans Unicode" w:cs="Lucida Sans Unicode"/>
              </w:rPr>
            </w:pPr>
            <w:r w:rsidRPr="00F06979">
              <w:rPr>
                <w:rFonts w:ascii="Lucida Sans Unicode" w:hAnsi="Lucida Sans Unicode" w:cs="Lucida Sans Unicode"/>
              </w:rPr>
              <w:t>Nov</w:t>
            </w:r>
            <w:r>
              <w:rPr>
                <w:rFonts w:ascii="Lucida Sans Unicode" w:hAnsi="Lucida Sans Unicode" w:cs="Lucida Sans Unicode"/>
              </w:rPr>
              <w:t xml:space="preserve">. </w:t>
            </w:r>
            <w:r w:rsidRPr="00F06979">
              <w:rPr>
                <w:rFonts w:ascii="Lucida Sans Unicode" w:hAnsi="Lucida Sans Unicode" w:cs="Lucida Sans Unicode"/>
              </w:rPr>
              <w:t>2006</w:t>
            </w:r>
          </w:p>
          <w:p w:rsidR="009F2788" w:rsidRPr="00F06979" w:rsidRDefault="009F2788" w:rsidP="00626FF6">
            <w:pPr>
              <w:pStyle w:val="PlainText"/>
              <w:rPr>
                <w:rFonts w:ascii="Lucida Sans Unicode" w:hAnsi="Lucida Sans Unicode" w:cs="Lucida Sans Unicode"/>
              </w:rPr>
            </w:pPr>
          </w:p>
        </w:tc>
        <w:tc>
          <w:tcPr>
            <w:tcW w:w="4325" w:type="dxa"/>
          </w:tcPr>
          <w:p w:rsidR="009F2788" w:rsidRDefault="009F2788" w:rsidP="00626FF6">
            <w:pPr>
              <w:pStyle w:val="PlainText"/>
              <w:ind w:left="-70"/>
              <w:rPr>
                <w:rFonts w:ascii="Lucida Sans Unicode" w:hAnsi="Lucida Sans Unicode" w:cs="Lucida Sans Unicode"/>
              </w:rPr>
            </w:pPr>
          </w:p>
          <w:p w:rsidR="009F2788" w:rsidRPr="00F06979" w:rsidRDefault="009F2788" w:rsidP="00626FF6">
            <w:pPr>
              <w:pStyle w:val="PlainText"/>
              <w:ind w:left="-70"/>
              <w:rPr>
                <w:rFonts w:ascii="Lucida Sans Unicode" w:hAnsi="Lucida Sans Unicode" w:cs="Lucida Sans Unicode"/>
              </w:rPr>
            </w:pPr>
            <w:r w:rsidRPr="00F06979">
              <w:rPr>
                <w:rFonts w:ascii="Lucida Sans Unicode" w:hAnsi="Lucida Sans Unicode" w:cs="Lucida Sans Unicode"/>
              </w:rPr>
              <w:t>Seminario “Tecnología del Concreto”</w:t>
            </w:r>
          </w:p>
        </w:tc>
        <w:tc>
          <w:tcPr>
            <w:tcW w:w="3604" w:type="dxa"/>
          </w:tcPr>
          <w:p w:rsidR="009F2788" w:rsidRDefault="009F2788" w:rsidP="00626FF6">
            <w:pPr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  <w:p w:rsidR="009F2788" w:rsidRPr="00F06979" w:rsidRDefault="009F2788" w:rsidP="00626FF6">
            <w:pPr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F06979">
              <w:rPr>
                <w:rFonts w:ascii="Lucida Sans Unicode" w:hAnsi="Lucida Sans Unicode" w:cs="Lucida Sans Unicode"/>
                <w:sz w:val="20"/>
                <w:szCs w:val="20"/>
              </w:rPr>
              <w:t>Laboratorio Contecon-Urbar</w:t>
            </w:r>
            <w:r>
              <w:rPr>
                <w:rFonts w:ascii="Lucida Sans Unicode" w:hAnsi="Lucida Sans Unicode" w:cs="Lucida Sans Unicode"/>
                <w:sz w:val="20"/>
                <w:szCs w:val="20"/>
              </w:rPr>
              <w:t xml:space="preserve"> </w:t>
            </w:r>
          </w:p>
        </w:tc>
      </w:tr>
    </w:tbl>
    <w:p w:rsidR="009F2788" w:rsidRPr="00F06979" w:rsidRDefault="009F2788">
      <w:pPr>
        <w:pStyle w:val="PlainText"/>
        <w:rPr>
          <w:rFonts w:ascii="Lucida Sans Unicode" w:hAnsi="Lucida Sans Unicode" w:cs="Lucida Sans Unicode"/>
          <w:b/>
          <w:bCs/>
          <w:shadow/>
          <w:u w:val="single"/>
        </w:rPr>
      </w:pPr>
    </w:p>
    <w:p w:rsidR="009F2788" w:rsidRPr="00F06979" w:rsidRDefault="009F2788">
      <w:pPr>
        <w:pStyle w:val="PlainText"/>
        <w:rPr>
          <w:rFonts w:ascii="Lucida Sans Unicode" w:hAnsi="Lucida Sans Unicode" w:cs="Lucida Sans Unicode"/>
          <w:b/>
          <w:bCs/>
          <w:shadow/>
          <w:u w:val="single"/>
        </w:rPr>
      </w:pPr>
      <w:r w:rsidRPr="00F06979">
        <w:rPr>
          <w:rFonts w:ascii="Lucida Sans Unicode" w:hAnsi="Lucida Sans Unicode" w:cs="Lucida Sans Unicode"/>
          <w:b/>
          <w:bCs/>
          <w:shadow/>
          <w:u w:val="single"/>
        </w:rPr>
        <w:t>OTROS CONOCIMIENTOS:</w:t>
      </w:r>
    </w:p>
    <w:p w:rsidR="009F2788" w:rsidRPr="00F06979" w:rsidRDefault="009F2788">
      <w:pPr>
        <w:pStyle w:val="PlainText"/>
        <w:rPr>
          <w:rFonts w:ascii="Lucida Sans Unicode" w:hAnsi="Lucida Sans Unicode" w:cs="Lucida Sans Unicode"/>
          <w:b/>
          <w:bCs/>
          <w:shadow/>
          <w:u w:val="single"/>
        </w:rPr>
      </w:pPr>
    </w:p>
    <w:p w:rsidR="009F2788" w:rsidRPr="00F06979" w:rsidRDefault="009F2788">
      <w:pPr>
        <w:pStyle w:val="PlainText"/>
        <w:rPr>
          <w:rFonts w:ascii="Lucida Sans Unicode" w:hAnsi="Lucida Sans Unicode" w:cs="Lucida Sans Unicode"/>
        </w:rPr>
      </w:pPr>
      <w:r w:rsidRPr="00F06979">
        <w:rPr>
          <w:rFonts w:ascii="Lucida Sans Unicode" w:hAnsi="Lucida Sans Unicode" w:cs="Lucida Sans Unicode"/>
        </w:rPr>
        <w:t>Computación: Dominio del sistem</w:t>
      </w:r>
      <w:r>
        <w:rPr>
          <w:rFonts w:ascii="Lucida Sans Unicode" w:hAnsi="Lucida Sans Unicode" w:cs="Lucida Sans Unicode"/>
        </w:rPr>
        <w:t>a Windows, Microsoft Office 2007</w:t>
      </w:r>
      <w:r w:rsidRPr="00F06979">
        <w:rPr>
          <w:rFonts w:ascii="Lucida Sans Unicode" w:hAnsi="Lucida Sans Unicode" w:cs="Lucida Sans Unicode"/>
        </w:rPr>
        <w:t>/MX/XP e Internet, Autocad, Microsoft Project</w:t>
      </w:r>
    </w:p>
    <w:p w:rsidR="009F2788" w:rsidRPr="00F06979" w:rsidRDefault="009F2788">
      <w:pPr>
        <w:pStyle w:val="PlainText"/>
        <w:rPr>
          <w:rFonts w:ascii="Lucida Sans Unicode" w:hAnsi="Lucida Sans Unicode" w:cs="Lucida Sans Unicode"/>
          <w:shadow/>
        </w:rPr>
      </w:pPr>
    </w:p>
    <w:p w:rsidR="009F2788" w:rsidRPr="00F06979" w:rsidRDefault="009F2788">
      <w:pPr>
        <w:pStyle w:val="PlainText"/>
        <w:rPr>
          <w:rFonts w:ascii="Lucida Sans Unicode" w:hAnsi="Lucida Sans Unicode" w:cs="Lucida Sans Unicode"/>
          <w:b/>
          <w:bCs/>
          <w:shadow/>
          <w:u w:val="single"/>
        </w:rPr>
      </w:pPr>
      <w:r w:rsidRPr="00F06979">
        <w:rPr>
          <w:rFonts w:ascii="Lucida Sans Unicode" w:hAnsi="Lucida Sans Unicode" w:cs="Lucida Sans Unicode"/>
          <w:b/>
          <w:bCs/>
          <w:shadow/>
          <w:u w:val="single"/>
        </w:rPr>
        <w:t>EXPERIENCIA LABORAL</w:t>
      </w:r>
    </w:p>
    <w:p w:rsidR="009F2788" w:rsidRDefault="009F2788">
      <w:pPr>
        <w:pStyle w:val="PlainText"/>
        <w:rPr>
          <w:rFonts w:ascii="Lucida Sans Unicode" w:hAnsi="Lucida Sans Unicode" w:cs="Lucida Sans Unicode"/>
          <w:b/>
          <w:bCs/>
          <w:shadow/>
          <w:u w:val="single"/>
        </w:rPr>
      </w:pPr>
    </w:p>
    <w:tbl>
      <w:tblPr>
        <w:tblW w:w="9740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2300"/>
        <w:gridCol w:w="7440"/>
      </w:tblGrid>
      <w:tr w:rsidR="009F2788" w:rsidRPr="006671B8" w:rsidTr="00DA39D3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788" w:rsidRPr="006671B8" w:rsidRDefault="009F2788" w:rsidP="006671B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PA" w:eastAsia="es-PA"/>
              </w:rPr>
            </w:pPr>
            <w:r w:rsidRPr="006671B8">
              <w:rPr>
                <w:rFonts w:ascii="Calibri" w:hAnsi="Calibri"/>
                <w:color w:val="000000"/>
                <w:sz w:val="22"/>
                <w:szCs w:val="22"/>
                <w:lang w:val="es-PA" w:eastAsia="es-PA"/>
              </w:rPr>
              <w:t>Periodo:</w:t>
            </w: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F2788" w:rsidRPr="006671B8" w:rsidRDefault="009F2788" w:rsidP="006671B8">
            <w:pP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</w:pPr>
            <w:r w:rsidRPr="006671B8"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  <w:t>Junio 2010 – Actual</w:t>
            </w:r>
          </w:p>
        </w:tc>
      </w:tr>
      <w:tr w:rsidR="009F2788" w:rsidRPr="006671B8" w:rsidTr="00DA39D3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788" w:rsidRPr="006671B8" w:rsidRDefault="009F2788" w:rsidP="006671B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PA" w:eastAsia="es-PA"/>
              </w:rPr>
            </w:pPr>
            <w:r w:rsidRPr="006671B8">
              <w:rPr>
                <w:rFonts w:ascii="Calibri" w:hAnsi="Calibri"/>
                <w:color w:val="000000"/>
                <w:sz w:val="22"/>
                <w:szCs w:val="22"/>
                <w:lang w:val="es-PA" w:eastAsia="es-PA"/>
              </w:rPr>
              <w:t>Compañía:</w:t>
            </w: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</w:tcPr>
          <w:p w:rsidR="009F2788" w:rsidRPr="006671B8" w:rsidRDefault="009F2788" w:rsidP="006671B8">
            <w:pP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</w:pPr>
            <w:r w:rsidRPr="006671B8"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n-US" w:eastAsia="es-PA"/>
              </w:rPr>
              <w:t>Entesa</w:t>
            </w:r>
          </w:p>
        </w:tc>
      </w:tr>
      <w:tr w:rsidR="009F2788" w:rsidRPr="001A745B" w:rsidTr="00DA39D3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788" w:rsidRPr="006671B8" w:rsidRDefault="009F2788" w:rsidP="006671B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PA" w:eastAsia="es-PA"/>
              </w:rPr>
            </w:pPr>
            <w:r w:rsidRPr="006671B8">
              <w:rPr>
                <w:rFonts w:ascii="Calibri" w:hAnsi="Calibri"/>
                <w:color w:val="000000"/>
                <w:sz w:val="22"/>
                <w:szCs w:val="22"/>
                <w:lang w:val="es-PA" w:eastAsia="es-PA"/>
              </w:rPr>
              <w:t>Proyectos:</w:t>
            </w: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</w:tcPr>
          <w:p w:rsidR="009F2788" w:rsidRPr="00585624" w:rsidRDefault="009F2788" w:rsidP="006671B8">
            <w:pP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n-US" w:eastAsia="es-PA"/>
              </w:rPr>
            </w:pPr>
            <w:r w:rsidRPr="00585624"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n-US" w:eastAsia="es-PA"/>
              </w:rPr>
              <w:t>Elevation Tower (43 niveles)</w:t>
            </w:r>
          </w:p>
          <w:p w:rsidR="009F2788" w:rsidRPr="00585624" w:rsidRDefault="009F2788" w:rsidP="006671B8">
            <w:pP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n-US" w:eastAsia="es-PA"/>
              </w:rPr>
            </w:pPr>
            <w:r w:rsidRPr="00585624"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n-US" w:eastAsia="es-PA"/>
              </w:rPr>
              <w:t>NYSO (call center) 3 niveles</w:t>
            </w:r>
          </w:p>
        </w:tc>
      </w:tr>
      <w:tr w:rsidR="009F2788" w:rsidRPr="006671B8" w:rsidTr="00DA39D3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788" w:rsidRPr="006671B8" w:rsidRDefault="009F2788" w:rsidP="006671B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PA" w:eastAsia="es-PA"/>
              </w:rPr>
            </w:pPr>
            <w:r w:rsidRPr="006671B8">
              <w:rPr>
                <w:rFonts w:ascii="Calibri" w:hAnsi="Calibri"/>
                <w:color w:val="000000"/>
                <w:sz w:val="22"/>
                <w:szCs w:val="22"/>
                <w:lang w:val="es-PA" w:eastAsia="es-PA"/>
              </w:rPr>
              <w:t>Descripción del Puesto:</w:t>
            </w: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</w:tcPr>
          <w:p w:rsidR="009F2788" w:rsidRPr="006671B8" w:rsidRDefault="009F2788" w:rsidP="006671B8">
            <w:pP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</w:pPr>
            <w:r w:rsidRPr="006671B8">
              <w:rPr>
                <w:rFonts w:ascii="Lucida Sans Unicode" w:hAnsi="Lucida Sans Unicode" w:cs="Lucida Sans Unicode"/>
                <w:color w:val="000000"/>
                <w:sz w:val="20"/>
                <w:szCs w:val="20"/>
                <w:lang w:eastAsia="es-PA"/>
              </w:rPr>
              <w:t>Inspector de obra etapa de acabados</w:t>
            </w:r>
          </w:p>
        </w:tc>
      </w:tr>
      <w:tr w:rsidR="009F2788" w:rsidRPr="006671B8" w:rsidTr="00DA39D3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788" w:rsidRPr="006671B8" w:rsidRDefault="009F2788" w:rsidP="006671B8">
            <w:pPr>
              <w:rPr>
                <w:rFonts w:ascii="Calibri" w:hAnsi="Calibri"/>
                <w:color w:val="000000"/>
                <w:sz w:val="22"/>
                <w:szCs w:val="22"/>
                <w:lang w:val="es-PA" w:eastAsia="es-PA"/>
              </w:rPr>
            </w:pP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</w:tcPr>
          <w:p w:rsidR="009F2788" w:rsidRDefault="009F2788" w:rsidP="006671B8">
            <w:pP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</w:pPr>
            <w:r w:rsidRPr="006671B8"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  <w:t>Revisión de cuentas de avance de obra</w:t>
            </w:r>
          </w:p>
          <w:p w:rsidR="009F2788" w:rsidRPr="00762790" w:rsidRDefault="009F2788" w:rsidP="00762790">
            <w:pP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</w:pPr>
            <w:r w:rsidRPr="00762790"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  <w:t>Participar en la definición de las características significativas de la calidad de los trabajos para asegurar el nivel de fiabilidad requerido</w:t>
            </w:r>
            <w: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  <w:t>.</w:t>
            </w:r>
          </w:p>
          <w:p w:rsidR="009F2788" w:rsidRPr="00762790" w:rsidRDefault="009F2788" w:rsidP="00762790">
            <w:pP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</w:pPr>
            <w:r w:rsidRPr="00762790"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  <w:t>Coordinar y participar en la elaboración del plan de calidad de cada uno de las actividades que se desarrollan en la obra</w:t>
            </w:r>
            <w: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  <w:t>.</w:t>
            </w:r>
          </w:p>
          <w:p w:rsidR="009F2788" w:rsidRPr="00762790" w:rsidRDefault="009F2788" w:rsidP="00762790">
            <w:pP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</w:pPr>
            <w:r w:rsidRPr="00762790"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  <w:t>Determinar los procedimientos de verificación, inspección y ensayos</w:t>
            </w:r>
          </w:p>
          <w:p w:rsidR="009F2788" w:rsidRPr="00762790" w:rsidRDefault="009F2788" w:rsidP="00762790">
            <w:pP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</w:pPr>
            <w:r w:rsidRPr="00762790"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  <w:t>Control y optimizar los costos de calidad</w:t>
            </w:r>
          </w:p>
          <w:p w:rsidR="009F2788" w:rsidRPr="00762790" w:rsidRDefault="009F2788" w:rsidP="00762790">
            <w:pP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</w:pPr>
            <w:r w:rsidRPr="00762790"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  <w:t>Dar seguimiento y control de todas las pruebas y ensayos</w:t>
            </w:r>
            <w: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  <w:t>.</w:t>
            </w:r>
          </w:p>
          <w:p w:rsidR="009F2788" w:rsidRPr="00762790" w:rsidRDefault="009F2788" w:rsidP="00762790">
            <w:pP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</w:pPr>
            <w:r w:rsidRPr="00762790"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  <w:t>Administrar toda la documentación sobre pruebas y ensayos</w:t>
            </w:r>
            <w: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  <w:t>.</w:t>
            </w:r>
          </w:p>
          <w:p w:rsidR="009F2788" w:rsidRDefault="009F2788" w:rsidP="00762790">
            <w:pP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</w:pPr>
            <w:r w:rsidRPr="00762790"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  <w:t>Preparar y presentar informes periódicos</w:t>
            </w:r>
            <w: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  <w:t>.</w:t>
            </w:r>
          </w:p>
          <w:p w:rsidR="009F2788" w:rsidRDefault="009F2788" w:rsidP="00762790">
            <w:pP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</w:pPr>
            <w: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  <w:t>Coordinación de actividades para la terminación del proyecto.</w:t>
            </w:r>
          </w:p>
          <w:p w:rsidR="009F2788" w:rsidRDefault="009F2788" w:rsidP="00762790">
            <w:pP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</w:pPr>
            <w: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  <w:t xml:space="preserve"> Dar seguimiento al programa de trabajo.</w:t>
            </w:r>
          </w:p>
          <w:p w:rsidR="009F2788" w:rsidRDefault="009F2788" w:rsidP="00762790">
            <w:pP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</w:pPr>
            <w: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  <w:t>Definición de términos de referencia para la contratación de contratistas</w:t>
            </w:r>
          </w:p>
          <w:p w:rsidR="009F2788" w:rsidRPr="006671B8" w:rsidRDefault="009F2788" w:rsidP="00762790">
            <w:pP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</w:pPr>
            <w: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  <w:t xml:space="preserve">Evaluación y selección de contratistas. </w:t>
            </w:r>
          </w:p>
        </w:tc>
      </w:tr>
      <w:tr w:rsidR="009F2788" w:rsidRPr="006671B8" w:rsidTr="00DA39D3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788" w:rsidRPr="006671B8" w:rsidRDefault="009F2788" w:rsidP="006671B8">
            <w:pPr>
              <w:rPr>
                <w:rFonts w:ascii="Calibri" w:hAnsi="Calibri"/>
                <w:color w:val="000000"/>
                <w:sz w:val="22"/>
                <w:szCs w:val="22"/>
                <w:lang w:val="es-PA" w:eastAsia="es-PA"/>
              </w:rPr>
            </w:pP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9F2788" w:rsidRPr="006671B8" w:rsidRDefault="009F2788" w:rsidP="006671B8">
            <w:pP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</w:pPr>
          </w:p>
        </w:tc>
      </w:tr>
      <w:tr w:rsidR="009F2788" w:rsidRPr="006671B8" w:rsidTr="00DA39D3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788" w:rsidRPr="006671B8" w:rsidRDefault="009F2788" w:rsidP="006671B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PA" w:eastAsia="es-PA"/>
              </w:rPr>
            </w:pPr>
            <w:r w:rsidRPr="006671B8">
              <w:rPr>
                <w:rFonts w:ascii="Calibri" w:hAnsi="Calibri"/>
                <w:color w:val="000000"/>
                <w:sz w:val="22"/>
                <w:szCs w:val="22"/>
                <w:lang w:val="es-PA" w:eastAsia="es-PA"/>
              </w:rPr>
              <w:t>Periodo:</w:t>
            </w: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9F2788" w:rsidRPr="006671B8" w:rsidRDefault="009F2788" w:rsidP="00762790">
            <w:pP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</w:pPr>
            <w:r w:rsidRPr="006671B8"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  <w:t xml:space="preserve">Junio 2005 - </w:t>
            </w:r>
            <w: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  <w:t>Mayo</w:t>
            </w:r>
            <w:r w:rsidRPr="006671B8"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  <w:t xml:space="preserve"> 2010</w:t>
            </w:r>
          </w:p>
        </w:tc>
      </w:tr>
      <w:tr w:rsidR="009F2788" w:rsidRPr="006671B8" w:rsidTr="00DA39D3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788" w:rsidRPr="006671B8" w:rsidRDefault="009F2788" w:rsidP="006671B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PA" w:eastAsia="es-PA"/>
              </w:rPr>
            </w:pPr>
            <w:r w:rsidRPr="006671B8">
              <w:rPr>
                <w:rFonts w:ascii="Calibri" w:hAnsi="Calibri"/>
                <w:color w:val="000000"/>
                <w:sz w:val="22"/>
                <w:szCs w:val="22"/>
                <w:lang w:val="es-PA" w:eastAsia="es-PA"/>
              </w:rPr>
              <w:t>Compañía:</w:t>
            </w: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</w:tcPr>
          <w:p w:rsidR="009F2788" w:rsidRDefault="009F2788" w:rsidP="006671B8">
            <w:pP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</w:pPr>
            <w:r w:rsidRPr="006671B8"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  <w:t>Corporación Marbella, S.A.</w:t>
            </w:r>
          </w:p>
          <w:p w:rsidR="009F2788" w:rsidRPr="00585624" w:rsidRDefault="009F2788" w:rsidP="006671B8">
            <w:pP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</w:pPr>
            <w:r w:rsidRPr="00585624"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  <w:t>Ideal Living Corp., S.A.</w:t>
            </w:r>
          </w:p>
        </w:tc>
      </w:tr>
      <w:tr w:rsidR="009F2788" w:rsidRPr="00762790" w:rsidTr="00DA39D3">
        <w:trPr>
          <w:trHeight w:val="39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788" w:rsidRPr="006671B8" w:rsidRDefault="009F2788" w:rsidP="006671B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PA" w:eastAsia="es-PA"/>
              </w:rPr>
            </w:pPr>
            <w:r w:rsidRPr="006671B8">
              <w:rPr>
                <w:rFonts w:ascii="Calibri" w:hAnsi="Calibri"/>
                <w:color w:val="000000"/>
                <w:sz w:val="22"/>
                <w:szCs w:val="22"/>
                <w:lang w:val="es-PA" w:eastAsia="es-PA"/>
              </w:rPr>
              <w:t>Proyectos:</w:t>
            </w: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</w:tcPr>
          <w:p w:rsidR="009F2788" w:rsidRPr="006671B8" w:rsidRDefault="009F2788" w:rsidP="006671B8">
            <w:pP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</w:pPr>
            <w:r w:rsidRPr="006671B8"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  <w:t>Blue Bahía (42 niveles)</w:t>
            </w:r>
          </w:p>
        </w:tc>
      </w:tr>
      <w:tr w:rsidR="009F2788" w:rsidRPr="006671B8" w:rsidTr="00DA39D3">
        <w:trPr>
          <w:trHeight w:val="8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F2788" w:rsidRPr="006671B8" w:rsidRDefault="009F2788" w:rsidP="006671B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PA" w:eastAsia="es-PA"/>
              </w:rPr>
            </w:pP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</w:tcPr>
          <w:p w:rsidR="009F2788" w:rsidRPr="006671B8" w:rsidRDefault="009F2788" w:rsidP="006671B8">
            <w:pP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</w:pPr>
            <w:r w:rsidRPr="006671B8"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  <w:t>Loft Four 41 (37 niveles)</w:t>
            </w:r>
          </w:p>
        </w:tc>
      </w:tr>
      <w:tr w:rsidR="009F2788" w:rsidRPr="001A745B" w:rsidTr="00DA39D3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F2788" w:rsidRPr="006671B8" w:rsidRDefault="009F2788" w:rsidP="006671B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PA" w:eastAsia="es-PA"/>
              </w:rPr>
            </w:pP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</w:tcPr>
          <w:p w:rsidR="009F2788" w:rsidRPr="00DA39D3" w:rsidRDefault="009F2788" w:rsidP="006671B8">
            <w:pP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n-US" w:eastAsia="es-PA"/>
              </w:rPr>
            </w:pPr>
            <w:r w:rsidRPr="00DA39D3"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n-US" w:eastAsia="es-PA"/>
              </w:rPr>
              <w:t>Ocean Aire (50 niveles)</w:t>
            </w:r>
          </w:p>
          <w:p w:rsidR="009F2788" w:rsidRPr="00762790" w:rsidRDefault="009F2788" w:rsidP="006671B8">
            <w:pP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n-US" w:eastAsia="es-PA"/>
              </w:rPr>
            </w:pPr>
            <w:r w:rsidRPr="00762790"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n-US" w:eastAsia="es-PA"/>
              </w:rPr>
              <w:t>Santa María Golf and Countr</w:t>
            </w:r>
            <w: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n-US" w:eastAsia="es-PA"/>
              </w:rPr>
              <w:t>y Club</w:t>
            </w:r>
          </w:p>
        </w:tc>
      </w:tr>
      <w:tr w:rsidR="009F2788" w:rsidRPr="006671B8" w:rsidTr="00DA39D3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788" w:rsidRPr="006671B8" w:rsidRDefault="009F2788" w:rsidP="006671B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PA" w:eastAsia="es-PA"/>
              </w:rPr>
            </w:pPr>
            <w:r w:rsidRPr="006671B8">
              <w:rPr>
                <w:rFonts w:ascii="Calibri" w:hAnsi="Calibri"/>
                <w:color w:val="000000"/>
                <w:sz w:val="22"/>
                <w:szCs w:val="22"/>
                <w:lang w:val="es-PA" w:eastAsia="es-PA"/>
              </w:rPr>
              <w:t>Descripción del Puesto:</w:t>
            </w: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</w:tcPr>
          <w:p w:rsidR="009F2788" w:rsidRPr="006671B8" w:rsidRDefault="009F2788" w:rsidP="006671B8">
            <w:pP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</w:pPr>
            <w:r w:rsidRPr="006671B8">
              <w:rPr>
                <w:rFonts w:ascii="Lucida Sans Unicode" w:hAnsi="Lucida Sans Unicode" w:cs="Lucida Sans Unicode"/>
                <w:color w:val="000000"/>
                <w:sz w:val="20"/>
                <w:szCs w:val="20"/>
                <w:lang w:eastAsia="es-PA"/>
              </w:rPr>
              <w:t>Asistir a la Gerencia de proyectos en el área administrativa.</w:t>
            </w:r>
          </w:p>
        </w:tc>
      </w:tr>
      <w:tr w:rsidR="009F2788" w:rsidRPr="00DA39D3" w:rsidTr="00DA39D3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2788" w:rsidRPr="006671B8" w:rsidRDefault="009F2788" w:rsidP="006671B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PA" w:eastAsia="es-PA"/>
              </w:rPr>
            </w:pP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</w:tcPr>
          <w:p w:rsidR="009F2788" w:rsidRPr="006671B8" w:rsidRDefault="009F2788" w:rsidP="006671B8">
            <w:pP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</w:pPr>
            <w:r w:rsidRPr="006671B8">
              <w:rPr>
                <w:rFonts w:ascii="Lucida Sans Unicode" w:hAnsi="Lucida Sans Unicode" w:cs="Lucida Sans Unicode"/>
                <w:color w:val="000000"/>
                <w:sz w:val="20"/>
                <w:szCs w:val="20"/>
                <w:lang w:eastAsia="es-PA"/>
              </w:rPr>
              <w:t>Inspector de Obra: Dar seguimiento a los proyectos procurando el cumplimiento de tiempo, costo y calidad de los mismos.</w:t>
            </w:r>
          </w:p>
        </w:tc>
      </w:tr>
      <w:tr w:rsidR="009F2788" w:rsidRPr="006671B8" w:rsidTr="00DA39D3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2788" w:rsidRPr="006671B8" w:rsidRDefault="009F2788" w:rsidP="006671B8">
            <w:pPr>
              <w:rPr>
                <w:rFonts w:ascii="Calibri" w:hAnsi="Calibri"/>
                <w:color w:val="000000"/>
                <w:sz w:val="22"/>
                <w:szCs w:val="22"/>
                <w:lang w:val="es-PA" w:eastAsia="es-PA"/>
              </w:rPr>
            </w:pP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</w:tcPr>
          <w:p w:rsidR="009F2788" w:rsidRPr="006671B8" w:rsidRDefault="009F2788" w:rsidP="006671B8">
            <w:pP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</w:pPr>
            <w:r w:rsidRPr="006671B8">
              <w:rPr>
                <w:rFonts w:ascii="Lucida Sans Unicode" w:hAnsi="Lucida Sans Unicode" w:cs="Lucida Sans Unicode"/>
                <w:color w:val="000000"/>
                <w:sz w:val="20"/>
                <w:szCs w:val="20"/>
                <w:lang w:eastAsia="es-PA"/>
              </w:rPr>
              <w:t>Revisión de avance de obra para el pago de cuentas y confección de formatos de cuentas por avance de obra.</w:t>
            </w:r>
          </w:p>
        </w:tc>
      </w:tr>
      <w:tr w:rsidR="009F2788" w:rsidRPr="006671B8" w:rsidTr="00DA39D3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2788" w:rsidRPr="006671B8" w:rsidRDefault="009F2788" w:rsidP="006671B8">
            <w:pPr>
              <w:rPr>
                <w:rFonts w:ascii="Calibri" w:hAnsi="Calibri"/>
                <w:color w:val="000000"/>
                <w:sz w:val="22"/>
                <w:szCs w:val="22"/>
                <w:lang w:val="es-PA" w:eastAsia="es-PA"/>
              </w:rPr>
            </w:pP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</w:tcPr>
          <w:p w:rsidR="009F2788" w:rsidRPr="006671B8" w:rsidRDefault="009F2788" w:rsidP="006671B8">
            <w:pP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</w:pPr>
            <w:r w:rsidRPr="006671B8">
              <w:rPr>
                <w:rFonts w:ascii="Lucida Sans Unicode" w:hAnsi="Lucida Sans Unicode" w:cs="Lucida Sans Unicode"/>
                <w:color w:val="000000"/>
                <w:sz w:val="20"/>
                <w:szCs w:val="20"/>
                <w:lang w:eastAsia="es-PA"/>
              </w:rPr>
              <w:t>Redacción de informes Técnicos de inspección para la interventoria bancaria. Manejo de contratos. Compra de materiales.</w:t>
            </w:r>
          </w:p>
        </w:tc>
      </w:tr>
      <w:tr w:rsidR="009F2788" w:rsidRPr="00DA39D3" w:rsidTr="00DA39D3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2788" w:rsidRPr="006671B8" w:rsidRDefault="009F2788" w:rsidP="006671B8">
            <w:pPr>
              <w:rPr>
                <w:rFonts w:ascii="Calibri" w:hAnsi="Calibri"/>
                <w:color w:val="000000"/>
                <w:sz w:val="22"/>
                <w:szCs w:val="22"/>
                <w:lang w:val="es-PA" w:eastAsia="es-PA"/>
              </w:rPr>
            </w:pP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</w:tcPr>
          <w:p w:rsidR="009F2788" w:rsidRDefault="009F2788" w:rsidP="006671B8">
            <w:pP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eastAsia="es-PA"/>
              </w:rPr>
            </w:pPr>
            <w:r w:rsidRPr="006671B8">
              <w:rPr>
                <w:rFonts w:ascii="Lucida Sans Unicode" w:hAnsi="Lucida Sans Unicode" w:cs="Lucida Sans Unicode"/>
                <w:color w:val="000000"/>
                <w:sz w:val="20"/>
                <w:szCs w:val="20"/>
                <w:lang w:eastAsia="es-PA"/>
              </w:rPr>
              <w:t>Cálculos de materiales.</w:t>
            </w:r>
          </w:p>
          <w:p w:rsidR="009F2788" w:rsidRPr="0073536E" w:rsidRDefault="009F2788" w:rsidP="0073536E">
            <w:pP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</w:pPr>
            <w: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eastAsia="es-PA"/>
              </w:rPr>
              <w:t xml:space="preserve">En el proyecto de Santa María estuve como: </w:t>
            </w:r>
            <w: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  <w:t>Jefa de control de calidad,</w:t>
            </w:r>
          </w:p>
          <w:p w:rsidR="009F2788" w:rsidRPr="0073536E" w:rsidRDefault="009F2788" w:rsidP="0073536E">
            <w:pP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</w:pPr>
            <w:r w:rsidRPr="0073536E"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  <w:t>Coordinación e inspección para la Terminación de sala de ventas</w:t>
            </w:r>
            <w: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  <w:t>.</w:t>
            </w:r>
          </w:p>
          <w:p w:rsidR="009F2788" w:rsidRPr="0073536E" w:rsidRDefault="009F2788" w:rsidP="0073536E">
            <w:pP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</w:pPr>
            <w:r w:rsidRPr="0073536E"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  <w:t>Seguimiento y control de los procesos para garantizar la calidad de los trabajos de infraestructura de proyecto States Lots</w:t>
            </w:r>
          </w:p>
          <w:p w:rsidR="009F2788" w:rsidRPr="006671B8" w:rsidRDefault="009F2788" w:rsidP="0073536E">
            <w:pP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</w:pPr>
            <w:r w:rsidRPr="0073536E"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  <w:t>Administrar toda la documentación sobre pruebas y ensayos</w:t>
            </w:r>
          </w:p>
        </w:tc>
      </w:tr>
      <w:tr w:rsidR="009F2788" w:rsidRPr="006671B8" w:rsidTr="00DA39D3">
        <w:trPr>
          <w:trHeight w:val="39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788" w:rsidRPr="006671B8" w:rsidRDefault="009F2788" w:rsidP="006671B8">
            <w:pPr>
              <w:rPr>
                <w:rFonts w:ascii="Calibri" w:hAnsi="Calibri"/>
                <w:color w:val="000000"/>
                <w:sz w:val="22"/>
                <w:szCs w:val="22"/>
                <w:lang w:val="es-PA" w:eastAsia="es-PA"/>
              </w:rPr>
            </w:pP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</w:tcPr>
          <w:p w:rsidR="009F2788" w:rsidRPr="006671B8" w:rsidRDefault="009F2788" w:rsidP="006671B8">
            <w:pP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</w:pPr>
          </w:p>
        </w:tc>
      </w:tr>
      <w:tr w:rsidR="009F2788" w:rsidRPr="006671B8" w:rsidTr="00DA39D3">
        <w:trPr>
          <w:trHeight w:val="394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F2788" w:rsidRPr="006671B8" w:rsidRDefault="009F2788" w:rsidP="005A02E1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PA" w:eastAsia="es-P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A" w:eastAsia="es-PA"/>
              </w:rPr>
              <w:t>Periodo</w:t>
            </w:r>
            <w:r w:rsidRPr="006671B8">
              <w:rPr>
                <w:rFonts w:ascii="Calibri" w:hAnsi="Calibri"/>
                <w:color w:val="000000"/>
                <w:sz w:val="22"/>
                <w:szCs w:val="22"/>
                <w:lang w:val="es-PA" w:eastAsia="es-PA"/>
              </w:rPr>
              <w:t>:</w:t>
            </w:r>
            <w:r>
              <w:rPr>
                <w:rFonts w:ascii="Calibri" w:hAnsi="Calibri"/>
                <w:color w:val="000000"/>
                <w:sz w:val="22"/>
                <w:szCs w:val="22"/>
                <w:lang w:val="es-PA" w:eastAsia="es-PA"/>
              </w:rPr>
              <w:t xml:space="preserve">   </w:t>
            </w: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</w:tcPr>
          <w:p w:rsidR="009F2788" w:rsidRPr="006671B8" w:rsidRDefault="009F2788" w:rsidP="005A02E1">
            <w:pP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</w:pPr>
            <w: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eastAsia="es-PA"/>
              </w:rPr>
              <w:t>Nov 2004 – Junio 2005</w:t>
            </w:r>
          </w:p>
        </w:tc>
      </w:tr>
      <w:tr w:rsidR="009F2788" w:rsidRPr="006671B8" w:rsidTr="00DA39D3">
        <w:trPr>
          <w:trHeight w:val="346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F2788" w:rsidRPr="006671B8" w:rsidRDefault="009F2788" w:rsidP="006671B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PA" w:eastAsia="es-PA"/>
              </w:rPr>
            </w:pPr>
            <w:r w:rsidRPr="006671B8">
              <w:rPr>
                <w:rFonts w:ascii="Calibri" w:hAnsi="Calibri"/>
                <w:color w:val="000000"/>
                <w:sz w:val="22"/>
                <w:szCs w:val="22"/>
                <w:lang w:val="es-PA" w:eastAsia="es-PA"/>
              </w:rPr>
              <w:t>Compañía:</w:t>
            </w:r>
            <w:r>
              <w:rPr>
                <w:rFonts w:ascii="Calibri" w:hAnsi="Calibri"/>
                <w:color w:val="000000"/>
                <w:sz w:val="22"/>
                <w:szCs w:val="22"/>
                <w:lang w:val="es-PA" w:eastAsia="es-PA"/>
              </w:rPr>
              <w:t xml:space="preserve">   </w:t>
            </w: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</w:tcPr>
          <w:p w:rsidR="009F2788" w:rsidRPr="006671B8" w:rsidRDefault="009F2788" w:rsidP="006671B8">
            <w:pP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</w:pPr>
            <w:r w:rsidRPr="006671B8">
              <w:rPr>
                <w:rFonts w:ascii="Lucida Sans Unicode" w:hAnsi="Lucida Sans Unicode" w:cs="Lucida Sans Unicode"/>
                <w:color w:val="000000"/>
                <w:sz w:val="20"/>
                <w:szCs w:val="20"/>
                <w:lang w:eastAsia="es-PA"/>
              </w:rPr>
              <w:t>Promotora Sunrise</w:t>
            </w:r>
          </w:p>
        </w:tc>
      </w:tr>
      <w:tr w:rsidR="009F2788" w:rsidRPr="006671B8" w:rsidTr="00DA39D3">
        <w:trPr>
          <w:trHeight w:val="376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F2788" w:rsidRPr="006671B8" w:rsidRDefault="009F2788" w:rsidP="006671B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PA" w:eastAsia="es-PA"/>
              </w:rPr>
            </w:pPr>
            <w:r w:rsidRPr="006671B8">
              <w:rPr>
                <w:rFonts w:ascii="Calibri" w:hAnsi="Calibri"/>
                <w:color w:val="000000"/>
                <w:sz w:val="22"/>
                <w:szCs w:val="22"/>
                <w:lang w:val="es-PA" w:eastAsia="es-PA"/>
              </w:rPr>
              <w:t>Proyectos:</w:t>
            </w: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</w:tcPr>
          <w:p w:rsidR="009F2788" w:rsidRPr="006671B8" w:rsidRDefault="009F2788" w:rsidP="006671B8">
            <w:pP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</w:pPr>
            <w:r w:rsidRPr="006671B8">
              <w:rPr>
                <w:rFonts w:ascii="Lucida Sans Unicode" w:hAnsi="Lucida Sans Unicode" w:cs="Lucida Sans Unicode"/>
                <w:color w:val="000000"/>
                <w:sz w:val="20"/>
                <w:szCs w:val="20"/>
                <w:lang w:eastAsia="es-PA"/>
              </w:rPr>
              <w:t>Edificio Sunrise Tower (23 niveles)</w:t>
            </w:r>
          </w:p>
        </w:tc>
      </w:tr>
      <w:tr w:rsidR="009F2788" w:rsidRPr="006671B8" w:rsidTr="00DA39D3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788" w:rsidRPr="006671B8" w:rsidRDefault="009F2788" w:rsidP="006671B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PA" w:eastAsia="es-PA"/>
              </w:rPr>
            </w:pPr>
            <w:r w:rsidRPr="006671B8">
              <w:rPr>
                <w:rFonts w:ascii="Calibri" w:hAnsi="Calibri"/>
                <w:color w:val="000000"/>
                <w:sz w:val="22"/>
                <w:szCs w:val="22"/>
                <w:lang w:val="es-PA" w:eastAsia="es-PA"/>
              </w:rPr>
              <w:t>Descripción del Puesto:</w:t>
            </w: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</w:tcPr>
          <w:p w:rsidR="009F2788" w:rsidRPr="006671B8" w:rsidRDefault="009F2788" w:rsidP="006671B8">
            <w:pP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</w:pPr>
            <w:r w:rsidRPr="006671B8">
              <w:rPr>
                <w:rFonts w:ascii="Lucida Sans Unicode" w:hAnsi="Lucida Sans Unicode" w:cs="Lucida Sans Unicode"/>
                <w:color w:val="000000"/>
                <w:sz w:val="20"/>
                <w:szCs w:val="20"/>
                <w:lang w:eastAsia="es-PA"/>
              </w:rPr>
              <w:t>Inspector de Obra control de calidad en acabados</w:t>
            </w:r>
          </w:p>
        </w:tc>
      </w:tr>
      <w:tr w:rsidR="009F2788" w:rsidRPr="006671B8" w:rsidTr="00DA39D3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788" w:rsidRPr="006671B8" w:rsidRDefault="009F2788" w:rsidP="006671B8">
            <w:pPr>
              <w:rPr>
                <w:rFonts w:ascii="Calibri" w:hAnsi="Calibri"/>
                <w:color w:val="000000"/>
                <w:sz w:val="22"/>
                <w:szCs w:val="22"/>
                <w:lang w:val="es-PA" w:eastAsia="es-PA"/>
              </w:rPr>
            </w:pP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</w:tcPr>
          <w:p w:rsidR="009F2788" w:rsidRPr="006671B8" w:rsidRDefault="009F2788" w:rsidP="006671B8">
            <w:pP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</w:pPr>
            <w:r w:rsidRPr="006671B8">
              <w:rPr>
                <w:rFonts w:ascii="Lucida Sans Unicode" w:hAnsi="Lucida Sans Unicode" w:cs="Lucida Sans Unicode"/>
                <w:color w:val="000000"/>
                <w:sz w:val="20"/>
                <w:szCs w:val="20"/>
                <w:lang w:eastAsia="es-PA"/>
              </w:rPr>
              <w:t>Revisión de avance de obra de contratistas.</w:t>
            </w:r>
          </w:p>
        </w:tc>
      </w:tr>
      <w:tr w:rsidR="009F2788" w:rsidRPr="006671B8" w:rsidTr="00DA39D3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788" w:rsidRPr="006671B8" w:rsidRDefault="009F2788" w:rsidP="006671B8">
            <w:pPr>
              <w:rPr>
                <w:rFonts w:ascii="Calibri" w:hAnsi="Calibri"/>
                <w:color w:val="000000"/>
                <w:sz w:val="22"/>
                <w:szCs w:val="22"/>
                <w:lang w:val="es-PA" w:eastAsia="es-PA"/>
              </w:rPr>
            </w:pP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</w:tcPr>
          <w:p w:rsidR="009F2788" w:rsidRPr="006671B8" w:rsidRDefault="009F2788" w:rsidP="006671B8">
            <w:pP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</w:pPr>
            <w:r w:rsidRPr="006671B8">
              <w:rPr>
                <w:rFonts w:ascii="Lucida Sans Unicode" w:hAnsi="Lucida Sans Unicode" w:cs="Lucida Sans Unicode"/>
                <w:color w:val="000000"/>
                <w:sz w:val="20"/>
                <w:szCs w:val="20"/>
                <w:lang w:eastAsia="es-PA"/>
              </w:rPr>
              <w:t>Cálculos de materiales.</w:t>
            </w:r>
          </w:p>
        </w:tc>
      </w:tr>
      <w:tr w:rsidR="009F2788" w:rsidRPr="006671B8" w:rsidTr="00DA39D3">
        <w:trPr>
          <w:trHeight w:val="8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2788" w:rsidRPr="006671B8" w:rsidRDefault="009F2788" w:rsidP="006671B8">
            <w:pPr>
              <w:rPr>
                <w:rFonts w:ascii="Calibri" w:hAnsi="Calibri"/>
                <w:color w:val="000000"/>
                <w:sz w:val="22"/>
                <w:szCs w:val="22"/>
                <w:lang w:val="es-PA" w:eastAsia="es-PA"/>
              </w:rPr>
            </w:pP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</w:tcPr>
          <w:p w:rsidR="009F2788" w:rsidRPr="006671B8" w:rsidRDefault="009F2788" w:rsidP="006671B8">
            <w:pP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</w:pPr>
          </w:p>
        </w:tc>
      </w:tr>
      <w:tr w:rsidR="009F2788" w:rsidRPr="006671B8" w:rsidTr="00DA39D3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2788" w:rsidRPr="006671B8" w:rsidRDefault="009F2788" w:rsidP="006671B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PA" w:eastAsia="es-PA"/>
              </w:rPr>
            </w:pPr>
            <w:r w:rsidRPr="006671B8">
              <w:rPr>
                <w:rFonts w:ascii="Calibri" w:hAnsi="Calibri"/>
                <w:color w:val="000000"/>
                <w:sz w:val="22"/>
                <w:szCs w:val="22"/>
                <w:lang w:val="es-PA" w:eastAsia="es-PA"/>
              </w:rPr>
              <w:t>Periodo:</w:t>
            </w: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</w:tcPr>
          <w:p w:rsidR="009F2788" w:rsidRPr="006671B8" w:rsidRDefault="009F2788" w:rsidP="006671B8">
            <w:pP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</w:pPr>
            <w:r w:rsidRPr="006671B8">
              <w:rPr>
                <w:rFonts w:ascii="Lucida Sans Unicode" w:hAnsi="Lucida Sans Unicode" w:cs="Lucida Sans Unicode"/>
                <w:color w:val="000000"/>
                <w:sz w:val="20"/>
                <w:szCs w:val="20"/>
                <w:lang w:eastAsia="es-PA"/>
              </w:rPr>
              <w:t>Enero.2004 – noviembre 2004</w:t>
            </w:r>
          </w:p>
        </w:tc>
      </w:tr>
      <w:tr w:rsidR="009F2788" w:rsidRPr="006671B8" w:rsidTr="00DA39D3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F2788" w:rsidRPr="006671B8" w:rsidRDefault="009F2788" w:rsidP="006671B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PA" w:eastAsia="es-PA"/>
              </w:rPr>
            </w:pPr>
            <w:r w:rsidRPr="006671B8">
              <w:rPr>
                <w:rFonts w:ascii="Calibri" w:hAnsi="Calibri"/>
                <w:color w:val="000000"/>
                <w:sz w:val="22"/>
                <w:szCs w:val="22"/>
                <w:lang w:val="es-PA" w:eastAsia="es-PA"/>
              </w:rPr>
              <w:t>Compañía:</w:t>
            </w: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</w:tcPr>
          <w:p w:rsidR="009F2788" w:rsidRPr="006671B8" w:rsidRDefault="009F2788" w:rsidP="006671B8">
            <w:pP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</w:pPr>
            <w:r w:rsidRPr="006671B8">
              <w:rPr>
                <w:rFonts w:ascii="Lucida Sans Unicode" w:hAnsi="Lucida Sans Unicode" w:cs="Lucida Sans Unicode"/>
                <w:color w:val="000000"/>
                <w:sz w:val="20"/>
                <w:szCs w:val="20"/>
                <w:lang w:eastAsia="es-PA"/>
              </w:rPr>
              <w:t xml:space="preserve">Promotora Grupo Techo, </w:t>
            </w:r>
          </w:p>
        </w:tc>
      </w:tr>
      <w:tr w:rsidR="009F2788" w:rsidRPr="006671B8" w:rsidTr="00DA39D3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F2788" w:rsidRPr="006671B8" w:rsidRDefault="009F2788" w:rsidP="006671B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PA" w:eastAsia="es-PA"/>
              </w:rPr>
            </w:pPr>
            <w:r w:rsidRPr="006671B8">
              <w:rPr>
                <w:rFonts w:ascii="Calibri" w:hAnsi="Calibri"/>
                <w:color w:val="000000"/>
                <w:sz w:val="22"/>
                <w:szCs w:val="22"/>
                <w:lang w:val="es-PA" w:eastAsia="es-PA"/>
              </w:rPr>
              <w:t>Proyectos:</w:t>
            </w: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</w:tcPr>
          <w:p w:rsidR="009F2788" w:rsidRPr="006671B8" w:rsidRDefault="009F2788" w:rsidP="006671B8">
            <w:pP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</w:pPr>
            <w:r w:rsidRPr="006671B8">
              <w:rPr>
                <w:rFonts w:ascii="Lucida Sans Unicode" w:hAnsi="Lucida Sans Unicode" w:cs="Lucida Sans Unicode"/>
                <w:color w:val="000000"/>
                <w:sz w:val="20"/>
                <w:szCs w:val="20"/>
                <w:lang w:eastAsia="es-PA"/>
              </w:rPr>
              <w:t>Urbanización Villa Elena y Residencial La Isabella (Arraiján).</w:t>
            </w:r>
          </w:p>
        </w:tc>
      </w:tr>
      <w:tr w:rsidR="009F2788" w:rsidRPr="006671B8" w:rsidTr="00DA39D3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788" w:rsidRPr="006671B8" w:rsidRDefault="009F2788" w:rsidP="006671B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PA" w:eastAsia="es-PA"/>
              </w:rPr>
            </w:pPr>
            <w:r w:rsidRPr="006671B8">
              <w:rPr>
                <w:rFonts w:ascii="Calibri" w:hAnsi="Calibri"/>
                <w:color w:val="000000"/>
                <w:sz w:val="22"/>
                <w:szCs w:val="22"/>
                <w:lang w:val="es-PA" w:eastAsia="es-PA"/>
              </w:rPr>
              <w:t>Descripción del Puesto:</w:t>
            </w: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</w:tcPr>
          <w:p w:rsidR="009F2788" w:rsidRPr="006671B8" w:rsidRDefault="009F2788" w:rsidP="006671B8">
            <w:pP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</w:pPr>
            <w:r w:rsidRPr="006671B8">
              <w:rPr>
                <w:rFonts w:ascii="Lucida Sans Unicode" w:hAnsi="Lucida Sans Unicode" w:cs="Lucida Sans Unicode"/>
                <w:color w:val="000000"/>
                <w:sz w:val="20"/>
                <w:szCs w:val="20"/>
                <w:lang w:eastAsia="es-PA"/>
              </w:rPr>
              <w:t>Encargada del movimiento de tierra.</w:t>
            </w:r>
          </w:p>
        </w:tc>
      </w:tr>
      <w:tr w:rsidR="009F2788" w:rsidRPr="006671B8" w:rsidTr="00DA39D3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788" w:rsidRPr="006671B8" w:rsidRDefault="009F2788" w:rsidP="006671B8">
            <w:pPr>
              <w:rPr>
                <w:rFonts w:ascii="Calibri" w:hAnsi="Calibri"/>
                <w:color w:val="000000"/>
                <w:sz w:val="22"/>
                <w:szCs w:val="22"/>
                <w:lang w:val="es-PA" w:eastAsia="es-PA"/>
              </w:rPr>
            </w:pP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</w:tcPr>
          <w:p w:rsidR="009F2788" w:rsidRPr="006671B8" w:rsidRDefault="009F2788" w:rsidP="006671B8">
            <w:pP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</w:pPr>
            <w:r w:rsidRPr="006671B8">
              <w:rPr>
                <w:rFonts w:ascii="Lucida Sans Unicode" w:hAnsi="Lucida Sans Unicode" w:cs="Lucida Sans Unicode"/>
                <w:color w:val="000000"/>
                <w:sz w:val="20"/>
                <w:szCs w:val="20"/>
                <w:lang w:eastAsia="es-PA"/>
              </w:rPr>
              <w:t>Adecuación de terracerías. Construcción de infraestructura Control de calidad de acabados. Entrega de apartamentos a clientes.</w:t>
            </w:r>
          </w:p>
        </w:tc>
      </w:tr>
      <w:tr w:rsidR="009F2788" w:rsidRPr="006671B8" w:rsidTr="00DA39D3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788" w:rsidRPr="006671B8" w:rsidRDefault="009F2788" w:rsidP="006671B8">
            <w:pPr>
              <w:rPr>
                <w:rFonts w:ascii="Calibri" w:hAnsi="Calibri"/>
                <w:color w:val="000000"/>
                <w:sz w:val="22"/>
                <w:szCs w:val="22"/>
                <w:lang w:val="es-PA" w:eastAsia="es-PA"/>
              </w:rPr>
            </w:pP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</w:tcPr>
          <w:p w:rsidR="009F2788" w:rsidRPr="006671B8" w:rsidRDefault="009F2788" w:rsidP="006671B8">
            <w:pP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</w:pPr>
            <w:r w:rsidRPr="006671B8">
              <w:rPr>
                <w:rFonts w:ascii="Lucida Sans Unicode" w:hAnsi="Lucida Sans Unicode" w:cs="Lucida Sans Unicode"/>
                <w:color w:val="000000"/>
                <w:sz w:val="20"/>
                <w:szCs w:val="20"/>
                <w:lang w:eastAsia="es-PA"/>
              </w:rPr>
              <w:t>Dar seguimiento a excepciones de clientes.</w:t>
            </w:r>
          </w:p>
        </w:tc>
      </w:tr>
      <w:tr w:rsidR="009F2788" w:rsidRPr="006671B8" w:rsidTr="00DA39D3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2788" w:rsidRPr="006671B8" w:rsidRDefault="009F2788" w:rsidP="006671B8">
            <w:pPr>
              <w:rPr>
                <w:rFonts w:ascii="Calibri" w:hAnsi="Calibri"/>
                <w:color w:val="000000"/>
                <w:sz w:val="22"/>
                <w:szCs w:val="22"/>
                <w:lang w:val="es-PA" w:eastAsia="es-PA"/>
              </w:rPr>
            </w:pP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</w:tcPr>
          <w:p w:rsidR="009F2788" w:rsidRPr="006671B8" w:rsidRDefault="009F2788" w:rsidP="006671B8">
            <w:pPr>
              <w:rPr>
                <w:rFonts w:ascii="Lucida Sans Unicode" w:hAnsi="Lucida Sans Unicode" w:cs="Lucida Sans Unicode"/>
                <w:color w:val="000000"/>
                <w:sz w:val="20"/>
                <w:szCs w:val="20"/>
                <w:lang w:val="es-PA" w:eastAsia="es-PA"/>
              </w:rPr>
            </w:pPr>
          </w:p>
        </w:tc>
      </w:tr>
    </w:tbl>
    <w:p w:rsidR="009F2788" w:rsidRDefault="009F2788">
      <w:pPr>
        <w:pStyle w:val="PlainText"/>
        <w:rPr>
          <w:rFonts w:ascii="Lucida Sans Unicode" w:hAnsi="Lucida Sans Unicode" w:cs="Lucida Sans Unicode"/>
          <w:b/>
          <w:bCs/>
          <w:shadow/>
          <w:u w:val="single"/>
        </w:rPr>
      </w:pPr>
    </w:p>
    <w:p w:rsidR="009F2788" w:rsidRPr="00F06979" w:rsidRDefault="009F2788">
      <w:pPr>
        <w:pStyle w:val="PlainText"/>
        <w:rPr>
          <w:rFonts w:ascii="Lucida Sans Unicode" w:hAnsi="Lucida Sans Unicode" w:cs="Lucida Sans Unicode"/>
          <w:b/>
          <w:bCs/>
          <w:shadow/>
          <w:u w:val="single"/>
        </w:rPr>
      </w:pPr>
      <w:r w:rsidRPr="00F06979">
        <w:rPr>
          <w:rFonts w:ascii="Lucida Sans Unicode" w:hAnsi="Lucida Sans Unicode" w:cs="Lucida Sans Unicode"/>
          <w:b/>
          <w:bCs/>
          <w:shadow/>
          <w:u w:val="single"/>
        </w:rPr>
        <w:t>REFERENCIAS PERSONALES</w:t>
      </w:r>
    </w:p>
    <w:p w:rsidR="009F2788" w:rsidRPr="00F06979" w:rsidRDefault="009F2788">
      <w:pPr>
        <w:pStyle w:val="PlainText"/>
        <w:rPr>
          <w:rFonts w:ascii="Lucida Sans Unicode" w:hAnsi="Lucida Sans Unicode" w:cs="Lucida Sans Unicode"/>
        </w:rPr>
      </w:pPr>
    </w:p>
    <w:p w:rsidR="009F2788" w:rsidRPr="00F06979" w:rsidRDefault="009F2788">
      <w:pPr>
        <w:pStyle w:val="PlainText"/>
        <w:rPr>
          <w:rFonts w:ascii="Lucida Sans Unicode" w:hAnsi="Lucida Sans Unicode" w:cs="Lucida Sans Unicode"/>
        </w:rPr>
      </w:pPr>
      <w:r w:rsidRPr="00F06979">
        <w:rPr>
          <w:rFonts w:ascii="Lucida Sans Unicode" w:hAnsi="Lucida Sans Unicode" w:cs="Lucida Sans Unicode"/>
        </w:rPr>
        <w:t>Sr. Manuel Arias</w:t>
      </w:r>
      <w:r w:rsidRPr="00F06979"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 xml:space="preserve">      </w:t>
      </w:r>
      <w:r w:rsidRPr="00F06979">
        <w:rPr>
          <w:rFonts w:ascii="Lucida Sans Unicode" w:hAnsi="Lucida Sans Unicode" w:cs="Lucida Sans Unicode"/>
        </w:rPr>
        <w:t>Corporación Marbella, S.A.</w:t>
      </w:r>
      <w:r w:rsidRPr="00F06979">
        <w:rPr>
          <w:rFonts w:ascii="Lucida Sans Unicode" w:hAnsi="Lucida Sans Unicode" w:cs="Lucida Sans Unicode"/>
        </w:rPr>
        <w:tab/>
      </w:r>
      <w:r w:rsidRPr="00F06979">
        <w:rPr>
          <w:rFonts w:ascii="Lucida Sans Unicode" w:hAnsi="Lucida Sans Unicode" w:cs="Lucida Sans Unicode"/>
        </w:rPr>
        <w:tab/>
      </w:r>
      <w:r w:rsidRPr="00F06979">
        <w:rPr>
          <w:rFonts w:ascii="Lucida Sans Unicode" w:hAnsi="Lucida Sans Unicode" w:cs="Lucida Sans Unicode"/>
        </w:rPr>
        <w:tab/>
        <w:t>Teléfono: 6612-2144</w:t>
      </w:r>
    </w:p>
    <w:p w:rsidR="009F2788" w:rsidRPr="00F06979" w:rsidRDefault="009F2788">
      <w:pPr>
        <w:pStyle w:val="PlainText"/>
        <w:rPr>
          <w:rFonts w:ascii="Lucida Sans Unicode" w:hAnsi="Lucida Sans Unicode" w:cs="Lucida Sans Unicode"/>
        </w:rPr>
      </w:pPr>
      <w:r w:rsidRPr="00F06979">
        <w:rPr>
          <w:rFonts w:ascii="Lucida Sans Unicode" w:hAnsi="Lucida Sans Unicode" w:cs="Lucida Sans Unicode"/>
        </w:rPr>
        <w:t xml:space="preserve">Ing. Tomás Cedeño </w:t>
      </w:r>
      <w:r w:rsidRPr="00F06979"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 xml:space="preserve">      </w:t>
      </w:r>
      <w:r w:rsidRPr="00F06979">
        <w:rPr>
          <w:rFonts w:ascii="Lucida Sans Unicode" w:hAnsi="Lucida Sans Unicode" w:cs="Lucida Sans Unicode"/>
        </w:rPr>
        <w:t>Laboratorios Contecon Urban</w:t>
      </w:r>
      <w:r w:rsidRPr="00F06979">
        <w:rPr>
          <w:rFonts w:ascii="Lucida Sans Unicode" w:hAnsi="Lucida Sans Unicode" w:cs="Lucida Sans Unicode"/>
        </w:rPr>
        <w:tab/>
      </w:r>
      <w:r w:rsidRPr="00F06979">
        <w:rPr>
          <w:rFonts w:ascii="Lucida Sans Unicode" w:hAnsi="Lucida Sans Unicode" w:cs="Lucida Sans Unicode"/>
        </w:rPr>
        <w:tab/>
      </w:r>
      <w:r w:rsidRPr="00F06979">
        <w:rPr>
          <w:rFonts w:ascii="Lucida Sans Unicode" w:hAnsi="Lucida Sans Unicode" w:cs="Lucida Sans Unicode"/>
        </w:rPr>
        <w:tab/>
        <w:t>Teléfono: 6677-4343</w:t>
      </w:r>
    </w:p>
    <w:p w:rsidR="009F2788" w:rsidRPr="00F06979" w:rsidRDefault="009F2788">
      <w:pPr>
        <w:pStyle w:val="PlainText"/>
        <w:rPr>
          <w:rFonts w:ascii="Lucida Sans Unicode" w:hAnsi="Lucida Sans Unicode" w:cs="Lucida Sans Unicode"/>
        </w:rPr>
      </w:pPr>
      <w:r w:rsidRPr="00F06979">
        <w:rPr>
          <w:rFonts w:ascii="Lucida Sans Unicode" w:hAnsi="Lucida Sans Unicode" w:cs="Lucida Sans Unicode"/>
        </w:rPr>
        <w:tab/>
      </w:r>
      <w:r w:rsidRPr="00F06979">
        <w:rPr>
          <w:rFonts w:ascii="Lucida Sans Unicode" w:hAnsi="Lucida Sans Unicode" w:cs="Lucida Sans Unicode"/>
        </w:rPr>
        <w:tab/>
      </w:r>
    </w:p>
    <w:p w:rsidR="009F2788" w:rsidRPr="00F06979" w:rsidRDefault="009F2788">
      <w:pPr>
        <w:rPr>
          <w:rFonts w:ascii="Lucida Sans Unicode" w:hAnsi="Lucida Sans Unicode" w:cs="Lucida Sans Unicode"/>
          <w:sz w:val="20"/>
          <w:szCs w:val="20"/>
        </w:rPr>
      </w:pPr>
      <w:r w:rsidRPr="00F06979">
        <w:rPr>
          <w:sz w:val="20"/>
          <w:szCs w:val="20"/>
        </w:rPr>
        <w:tab/>
      </w:r>
      <w:r w:rsidRPr="00F06979">
        <w:rPr>
          <w:sz w:val="20"/>
          <w:szCs w:val="20"/>
        </w:rPr>
        <w:tab/>
      </w:r>
      <w:r w:rsidRPr="00F06979">
        <w:rPr>
          <w:sz w:val="20"/>
          <w:szCs w:val="20"/>
        </w:rPr>
        <w:tab/>
      </w:r>
    </w:p>
    <w:p w:rsidR="009F2788" w:rsidRPr="00F06979" w:rsidRDefault="009F2788">
      <w:pPr>
        <w:rPr>
          <w:sz w:val="20"/>
          <w:szCs w:val="20"/>
        </w:rPr>
      </w:pPr>
    </w:p>
    <w:sectPr w:rsidR="009F2788" w:rsidRPr="00F06979" w:rsidSect="00DA17B2">
      <w:pgSz w:w="12242" w:h="15842" w:code="1"/>
      <w:pgMar w:top="1267" w:right="1440" w:bottom="719" w:left="1008" w:header="0" w:footer="1152" w:gutter="562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6E68A9"/>
    <w:multiLevelType w:val="hybridMultilevel"/>
    <w:tmpl w:val="CB2E35DC"/>
    <w:lvl w:ilvl="0" w:tplc="1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E15E8"/>
    <w:rsid w:val="00045C7D"/>
    <w:rsid w:val="00081F37"/>
    <w:rsid w:val="00082027"/>
    <w:rsid w:val="000C41C4"/>
    <w:rsid w:val="00127B43"/>
    <w:rsid w:val="001A745B"/>
    <w:rsid w:val="002508A8"/>
    <w:rsid w:val="00271F94"/>
    <w:rsid w:val="003A25EC"/>
    <w:rsid w:val="003D26E0"/>
    <w:rsid w:val="004077BD"/>
    <w:rsid w:val="00423AE4"/>
    <w:rsid w:val="00425F08"/>
    <w:rsid w:val="004C1DC4"/>
    <w:rsid w:val="005000AF"/>
    <w:rsid w:val="00507117"/>
    <w:rsid w:val="00585624"/>
    <w:rsid w:val="005A02E1"/>
    <w:rsid w:val="00626FF6"/>
    <w:rsid w:val="006671B8"/>
    <w:rsid w:val="006C61CA"/>
    <w:rsid w:val="0073536E"/>
    <w:rsid w:val="00762790"/>
    <w:rsid w:val="008E15E8"/>
    <w:rsid w:val="00971B24"/>
    <w:rsid w:val="009F2788"/>
    <w:rsid w:val="00B575A8"/>
    <w:rsid w:val="00D962B7"/>
    <w:rsid w:val="00DA17B2"/>
    <w:rsid w:val="00DA39D3"/>
    <w:rsid w:val="00DA3E7F"/>
    <w:rsid w:val="00DC6F03"/>
    <w:rsid w:val="00EE3E70"/>
    <w:rsid w:val="00F06979"/>
    <w:rsid w:val="00FD7B2D"/>
    <w:rsid w:val="00FE2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7B2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DA17B2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958EC"/>
    <w:rPr>
      <w:rFonts w:ascii="Courier New" w:hAnsi="Courier New" w:cs="Courier New"/>
      <w:sz w:val="20"/>
      <w:szCs w:val="20"/>
      <w:lang w:val="es-ES" w:eastAsia="es-ES"/>
    </w:rPr>
  </w:style>
  <w:style w:type="character" w:styleId="Hyperlink">
    <w:name w:val="Hyperlink"/>
    <w:basedOn w:val="DefaultParagraphFont"/>
    <w:uiPriority w:val="99"/>
    <w:rsid w:val="00DA17B2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872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2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2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2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uiscarlossanjur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3</Pages>
  <Words>602</Words>
  <Characters>3432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LUIS  CARLOS  SANJUR  VASQUEZ</dc:title>
  <dc:subject/>
  <dc:creator>Silvia Sanjur</dc:creator>
  <cp:keywords/>
  <dc:description/>
  <cp:lastModifiedBy>Jenniffer</cp:lastModifiedBy>
  <cp:revision>2</cp:revision>
  <dcterms:created xsi:type="dcterms:W3CDTF">2012-03-09T14:00:00Z</dcterms:created>
  <dcterms:modified xsi:type="dcterms:W3CDTF">2012-03-09T14:00:00Z</dcterms:modified>
</cp:coreProperties>
</file>