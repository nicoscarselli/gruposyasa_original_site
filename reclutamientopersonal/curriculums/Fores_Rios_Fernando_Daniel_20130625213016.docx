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4DA7901C1833474D8CE662A375FC2F7B"/>
        </w:placeholder>
        <w:docPartList>
          <w:docPartGallery w:val="Quick Parts"/>
          <w:docPartCategory w:val=" Nombre del currículo"/>
        </w:docPartList>
      </w:sdtPr>
      <w:sdtEndPr/>
      <w:sdtContent>
        <w:p w:rsidR="00DB2989" w:rsidRPr="00E1588C" w:rsidRDefault="004F7E03" w:rsidP="007E11DD">
          <w:pPr>
            <w:pStyle w:val="Ttulo"/>
            <w:rPr>
              <w:rFonts w:ascii="Swis721 BlkCn BT" w:hAnsi="Swis721 BlkCn BT"/>
              <w:sz w:val="5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293523" wp14:editId="1FE859DB">
                <wp:simplePos x="0" y="0"/>
                <wp:positionH relativeFrom="column">
                  <wp:posOffset>5172075</wp:posOffset>
                </wp:positionH>
                <wp:positionV relativeFrom="paragraph">
                  <wp:posOffset>309245</wp:posOffset>
                </wp:positionV>
                <wp:extent cx="923925" cy="1247775"/>
                <wp:effectExtent l="0" t="0" r="9525" b="9525"/>
                <wp:wrapNone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fr.png"/>
                        <pic:cNvPicPr/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63" r="12026"/>
                        <a:stretch/>
                      </pic:blipFill>
                      <pic:spPr bwMode="auto">
                        <a:xfrm>
                          <a:off x="0" y="0"/>
                          <a:ext cx="923925" cy="1247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Swis721 BlkCn BT" w:hAnsi="Swis721 BlkCn BT"/>
                <w:sz w:val="52"/>
              </w:rPr>
              <w:alias w:val="Autor"/>
              <w:tag w:val=""/>
              <w:id w:val="1823003119"/>
              <w:placeholder>
                <w:docPart w:val="551228E5577B4F99B9E985E7703636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31A05" w:rsidRPr="00531A05">
                <w:rPr>
                  <w:rFonts w:ascii="Swis721 BlkCn BT" w:hAnsi="Swis721 BlkCn BT"/>
                  <w:sz w:val="52"/>
                </w:rPr>
                <w:t xml:space="preserve">arq. </w:t>
              </w:r>
              <w:r w:rsidR="007E11DD" w:rsidRPr="00531A05">
                <w:rPr>
                  <w:rFonts w:ascii="Swis721 BlkCn BT" w:hAnsi="Swis721 BlkCn BT"/>
                  <w:sz w:val="52"/>
                </w:rPr>
                <w:t>FERNANDO DANIEL FLORES RIOS</w:t>
              </w:r>
            </w:sdtContent>
          </w:sdt>
        </w:p>
        <w:sdt>
          <w:sdtPr>
            <w:alias w:val="Dirección de correo electrónico"/>
            <w:tag w:val=""/>
            <w:id w:val="527535243"/>
            <w:placeholder>
              <w:docPart w:val="44BEE381A0ED4D528D0C2EADEE65BF3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B2989" w:rsidRDefault="007E11DD">
              <w:pPr>
                <w:pStyle w:val="Sinespaciado"/>
              </w:pPr>
              <w:r>
                <w:t>Daniel.fr@live.com.mx</w:t>
              </w:r>
            </w:p>
          </w:sdtContent>
        </w:sdt>
        <w:p w:rsidR="00DB2989" w:rsidRDefault="00C004FA">
          <w:pPr>
            <w:pStyle w:val="Sinespaciado"/>
          </w:pPr>
          <w:sdt>
            <w:sdtPr>
              <w:alias w:val="Dirección"/>
              <w:tag w:val=""/>
              <w:id w:val="539556739"/>
              <w:placeholder>
                <w:docPart w:val="2B0E2686405F4FC3A64FD9AFC1A924B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51A81">
                <w:t>Calculistas  25</w:t>
              </w:r>
            </w:sdtContent>
          </w:sdt>
          <w:r w:rsidR="00C51A81">
            <w:t xml:space="preserve">  Col. El Triunfo, Iztapalapa</w:t>
          </w:r>
        </w:p>
        <w:sdt>
          <w:sdtPr>
            <w:rPr>
              <w:color w:val="000000"/>
            </w:rPr>
            <w:alias w:val="Teléfono"/>
            <w:tag w:val=""/>
            <w:id w:val="1357783703"/>
            <w:placeholder>
              <w:docPart w:val="902B1855D84946EBBB1730ED5341A44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4F7E03" w:rsidRDefault="004F7E03" w:rsidP="004F7E03">
              <w:pPr>
                <w:pStyle w:val="Sinespaciado"/>
              </w:pPr>
              <w:r>
                <w:rPr>
                  <w:color w:val="000000"/>
                </w:rPr>
                <w:t>Cel. 55 2112 5959, 5692 59</w:t>
              </w:r>
              <w:r w:rsidRPr="007E11DD">
                <w:rPr>
                  <w:color w:val="000000"/>
                </w:rPr>
                <w:t>34</w:t>
              </w:r>
            </w:p>
          </w:sdtContent>
        </w:sdt>
        <w:p w:rsidR="004F7E03" w:rsidRDefault="004F7E03">
          <w:pPr>
            <w:pStyle w:val="Sinespaciado"/>
          </w:pPr>
          <w:r>
            <w:t>Estado civil: Casado</w:t>
          </w:r>
        </w:p>
        <w:sdt>
          <w:sdtPr>
            <w:rPr>
              <w:rStyle w:val="Textodelmarcadordeposicin"/>
              <w:color w:val="000000"/>
            </w:rPr>
            <w:id w:val="1753779621"/>
            <w:placeholder>
              <w:docPart w:val="7E76422AC6C749D0A4E0C022829125A0"/>
            </w:placeholder>
            <w:text/>
          </w:sdtPr>
          <w:sdtEndPr>
            <w:rPr>
              <w:rStyle w:val="Textodelmarcadordeposicin"/>
            </w:rPr>
          </w:sdtEndPr>
          <w:sdtContent>
            <w:p w:rsidR="00DB2989" w:rsidRDefault="004F7E03">
              <w:r>
                <w:rPr>
                  <w:rStyle w:val="Textodelmarcadordeposicin"/>
                  <w:color w:val="000000"/>
                </w:rPr>
                <w:t xml:space="preserve">Edad: </w:t>
              </w:r>
              <w:r w:rsidR="00531A05">
                <w:rPr>
                  <w:rStyle w:val="Textodelmarcadordeposicin"/>
                  <w:color w:val="000000"/>
                </w:rPr>
                <w:t>27</w:t>
              </w:r>
              <w:r>
                <w:rPr>
                  <w:rStyle w:val="Textodelmarcadordeposicin"/>
                  <w:color w:val="000000"/>
                </w:rPr>
                <w:t xml:space="preserve"> años</w:t>
              </w:r>
            </w:p>
          </w:sdtContent>
        </w:sdt>
      </w:sdtContent>
    </w:sdt>
    <w:p w:rsidR="00DB2989" w:rsidRPr="00555BE9" w:rsidRDefault="000A7585">
      <w:pPr>
        <w:pStyle w:val="Encabezadodeseccin"/>
        <w:rPr>
          <w:color w:val="262626" w:themeColor="text1" w:themeTint="D9"/>
          <w:u w:val="single"/>
        </w:rPr>
      </w:pPr>
      <w:r w:rsidRPr="00555BE9">
        <w:rPr>
          <w:color w:val="262626" w:themeColor="text1" w:themeTint="D9"/>
          <w:u w:val="single"/>
          <w:lang w:val="es-ES"/>
        </w:rPr>
        <w:t>Objetivos</w:t>
      </w:r>
    </w:p>
    <w:p w:rsidR="00DB2989" w:rsidRPr="00555BE9" w:rsidRDefault="00ED1F69" w:rsidP="00ED1F69">
      <w:pPr>
        <w:jc w:val="both"/>
        <w:rPr>
          <w:color w:val="262626" w:themeColor="text1" w:themeTint="D9"/>
        </w:rPr>
      </w:pP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>DESARROLLAR Y APLICAR LOS CONOCIMIENTOS ADQUIRIDOS A TRAVEZ DEL ESTUDIO Y LA EXPERIENCIA, SIENDO CAPAZ DE REALIZARLAS EN LOS MOMENTOS Y TIEMPOS QUE SE REQUIERAN, APORTAR CON BASE EN MIS CONOCIMIENTOS CADA VEZ QUE SE REQUIERA.</w:t>
      </w:r>
    </w:p>
    <w:p w:rsidR="00DB2989" w:rsidRPr="00555BE9" w:rsidRDefault="000A7585">
      <w:pPr>
        <w:pStyle w:val="Encabezadodeseccin"/>
        <w:rPr>
          <w:color w:val="262626" w:themeColor="text1" w:themeTint="D9"/>
          <w:u w:val="single"/>
        </w:rPr>
      </w:pPr>
      <w:r w:rsidRPr="00555BE9">
        <w:rPr>
          <w:color w:val="262626" w:themeColor="text1" w:themeTint="D9"/>
          <w:u w:val="single"/>
          <w:lang w:val="es-ES"/>
        </w:rPr>
        <w:t>Educación</w:t>
      </w:r>
    </w:p>
    <w:p w:rsidR="00DB2989" w:rsidRPr="00555BE9" w:rsidRDefault="007E11DD">
      <w:pPr>
        <w:pStyle w:val="Subseccin"/>
        <w:rPr>
          <w:color w:val="283658" w:themeColor="accent3" w:themeShade="80"/>
        </w:rPr>
      </w:pPr>
      <w:r w:rsidRPr="00555BE9">
        <w:rPr>
          <w:color w:val="283658" w:themeColor="accent3" w:themeShade="80"/>
        </w:rPr>
        <w:t>UNIVERSIDAD TECNOLOGICA DE MEXICO “UNITEC” CAMPUS SUR</w:t>
      </w:r>
    </w:p>
    <w:p w:rsidR="00B33882" w:rsidRDefault="007E11DD" w:rsidP="00ED1F69">
      <w:pPr>
        <w:rPr>
          <w:lang w:val="es-ES"/>
        </w:rPr>
      </w:pPr>
      <w:r w:rsidRPr="00531A05">
        <w:rPr>
          <w:b/>
          <w:bCs/>
          <w:i/>
          <w:iCs/>
          <w:color w:val="283658" w:themeColor="accent3" w:themeShade="80"/>
        </w:rPr>
        <w:t xml:space="preserve">LICENCIATURA EN ARQUITECTURA. </w:t>
      </w:r>
      <w:r w:rsidR="00ED1F69" w:rsidRPr="00531A05">
        <w:rPr>
          <w:b/>
          <w:bCs/>
          <w:i/>
          <w:iCs/>
          <w:color w:val="283658" w:themeColor="accent3" w:themeShade="80"/>
        </w:rPr>
        <w:t xml:space="preserve"> </w:t>
      </w:r>
      <w:r w:rsidR="007F35CF" w:rsidRPr="00531A05">
        <w:rPr>
          <w:b/>
          <w:bCs/>
          <w:i/>
          <w:iCs/>
          <w:color w:val="283658" w:themeColor="accent3" w:themeShade="80"/>
        </w:rPr>
        <w:t xml:space="preserve">  </w:t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7F35CF" w:rsidRPr="00531A05">
        <w:rPr>
          <w:b/>
          <w:bCs/>
          <w:i/>
          <w:iCs/>
          <w:color w:val="283658" w:themeColor="accent3" w:themeShade="80"/>
        </w:rPr>
        <w:tab/>
      </w:r>
      <w:r w:rsidR="00531A05" w:rsidRPr="00531A05">
        <w:rPr>
          <w:b/>
          <w:bCs/>
          <w:i/>
          <w:iCs/>
          <w:color w:val="283658" w:themeColor="accent3" w:themeShade="80"/>
        </w:rPr>
        <w:t xml:space="preserve">        </w:t>
      </w:r>
      <w:r w:rsidR="007F35CF" w:rsidRPr="00531A05">
        <w:rPr>
          <w:b/>
          <w:bCs/>
          <w:i/>
          <w:iCs/>
          <w:color w:val="283658" w:themeColor="accent3" w:themeShade="80"/>
        </w:rPr>
        <w:t xml:space="preserve"> </w:t>
      </w:r>
      <w:r w:rsidR="00531A05" w:rsidRPr="00531A05">
        <w:rPr>
          <w:b/>
          <w:bCs/>
          <w:i/>
          <w:iCs/>
          <w:color w:val="283658" w:themeColor="accent3" w:themeShade="80"/>
        </w:rPr>
        <w:t>Recién egresado de la Lic</w:t>
      </w:r>
      <w:r w:rsidR="00B15472" w:rsidRPr="00531A05">
        <w:rPr>
          <w:b/>
          <w:bCs/>
          <w:i/>
          <w:iCs/>
          <w:color w:val="283658" w:themeColor="accent3" w:themeShade="80"/>
        </w:rPr>
        <w:t>.</w:t>
      </w:r>
      <w:r w:rsidR="00531A05" w:rsidRPr="00531A05">
        <w:rPr>
          <w:b/>
          <w:bCs/>
          <w:i/>
          <w:iCs/>
          <w:color w:val="283658" w:themeColor="accent3" w:themeShade="80"/>
        </w:rPr>
        <w:t xml:space="preserve"> </w:t>
      </w:r>
      <w:proofErr w:type="gramStart"/>
      <w:r w:rsidR="00531A05" w:rsidRPr="00531A05">
        <w:rPr>
          <w:b/>
          <w:bCs/>
          <w:i/>
          <w:iCs/>
          <w:color w:val="283658" w:themeColor="accent3" w:themeShade="80"/>
        </w:rPr>
        <w:t>en</w:t>
      </w:r>
      <w:proofErr w:type="gramEnd"/>
      <w:r w:rsidR="00531A05" w:rsidRPr="00531A05">
        <w:rPr>
          <w:b/>
          <w:bCs/>
          <w:i/>
          <w:iCs/>
          <w:color w:val="283658" w:themeColor="accent3" w:themeShade="80"/>
        </w:rPr>
        <w:t xml:space="preserve"> Arquitectura</w:t>
      </w:r>
      <w:r w:rsidR="00531A05" w:rsidRPr="00531A05">
        <w:rPr>
          <w:color w:val="283658" w:themeColor="accent3" w:themeShade="80"/>
          <w:lang w:val="es-ES"/>
        </w:rPr>
        <w:t xml:space="preserve">.  </w:t>
      </w:r>
      <w:r w:rsidR="00F657BF">
        <w:rPr>
          <w:lang w:val="es-ES"/>
        </w:rPr>
        <w:t>Septiembre 2008 - M</w:t>
      </w:r>
      <w:r w:rsidR="00531A05">
        <w:rPr>
          <w:lang w:val="es-ES"/>
        </w:rPr>
        <w:t>ayo 2013</w:t>
      </w:r>
    </w:p>
    <w:p w:rsidR="00EF40F2" w:rsidRPr="00ED1F69" w:rsidRDefault="00EF40F2" w:rsidP="00ED1F69">
      <w:pPr>
        <w:rPr>
          <w:b/>
          <w:bCs/>
          <w:i/>
          <w:iCs/>
          <w:color w:val="D1282E" w:themeColor="text2"/>
        </w:rPr>
      </w:pPr>
    </w:p>
    <w:p w:rsidR="00DB2989" w:rsidRPr="00555BE9" w:rsidRDefault="000A7585">
      <w:pPr>
        <w:pStyle w:val="Encabezadodeseccin"/>
        <w:rPr>
          <w:color w:val="262626" w:themeColor="text1" w:themeTint="D9"/>
          <w:u w:val="single"/>
        </w:rPr>
      </w:pPr>
      <w:r w:rsidRPr="00555BE9">
        <w:rPr>
          <w:color w:val="262626" w:themeColor="text1" w:themeTint="D9"/>
          <w:u w:val="single"/>
          <w:lang w:val="es-ES"/>
        </w:rPr>
        <w:t>Experiencia</w:t>
      </w:r>
    </w:p>
    <w:p w:rsidR="00DB2989" w:rsidRPr="00555BE9" w:rsidRDefault="00B15472">
      <w:pPr>
        <w:pStyle w:val="Subseccin"/>
        <w:rPr>
          <w:vanish/>
          <w:color w:val="283658" w:themeColor="accent3" w:themeShade="80"/>
          <w:specVanish/>
        </w:rPr>
      </w:pPr>
      <w:r w:rsidRPr="00555BE9">
        <w:rPr>
          <w:color w:val="283658" w:themeColor="accent3" w:themeShade="80"/>
        </w:rPr>
        <w:t xml:space="preserve">Materiales y Decoraciones </w:t>
      </w:r>
      <w:proofErr w:type="spellStart"/>
      <w:r w:rsidRPr="00555BE9">
        <w:rPr>
          <w:color w:val="283658" w:themeColor="accent3" w:themeShade="80"/>
        </w:rPr>
        <w:t>sa</w:t>
      </w:r>
      <w:proofErr w:type="spellEnd"/>
      <w:r w:rsidRPr="00555BE9">
        <w:rPr>
          <w:color w:val="283658" w:themeColor="accent3" w:themeShade="80"/>
        </w:rPr>
        <w:t xml:space="preserve"> de cv</w:t>
      </w:r>
    </w:p>
    <w:p w:rsidR="00DB2989" w:rsidRPr="00555BE9" w:rsidRDefault="00B15472">
      <w:pPr>
        <w:pStyle w:val="Sinespaciado"/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</w:rPr>
      </w:pPr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 xml:space="preserve"> |Chimalhuacán Edo. </w:t>
      </w:r>
      <w:proofErr w:type="spellStart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>Mex</w:t>
      </w:r>
      <w:proofErr w:type="spellEnd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>.</w:t>
      </w:r>
    </w:p>
    <w:p w:rsidR="00D95AA0" w:rsidRPr="00555BE9" w:rsidRDefault="00B15472">
      <w:pPr>
        <w:rPr>
          <w:rStyle w:val="nfasis"/>
          <w:color w:val="262626" w:themeColor="text1" w:themeTint="D9"/>
        </w:rPr>
      </w:pPr>
      <w:r w:rsidRPr="00555BE9">
        <w:rPr>
          <w:rStyle w:val="nfasisintenso"/>
          <w:color w:val="283658" w:themeColor="accent3" w:themeShade="80"/>
        </w:rPr>
        <w:t xml:space="preserve">RESIDENTE DE OBRA </w:t>
      </w:r>
      <w:r w:rsidR="000A7585" w:rsidRPr="00555BE9">
        <w:rPr>
          <w:rStyle w:val="nfasisintenso"/>
          <w:color w:val="283658" w:themeColor="accent3" w:themeShade="80"/>
          <w:lang w:val="es-ES"/>
        </w:rPr>
        <w:t xml:space="preserve"> </w:t>
      </w:r>
      <w:r w:rsidR="00D95AA0" w:rsidRPr="00555BE9">
        <w:rPr>
          <w:rStyle w:val="nfasis"/>
          <w:color w:val="262626" w:themeColor="text1" w:themeTint="D9"/>
        </w:rPr>
        <w:t>Junio 2009</w:t>
      </w:r>
      <w:r w:rsidR="000A7585" w:rsidRPr="00555BE9">
        <w:rPr>
          <w:rStyle w:val="nfasis"/>
          <w:color w:val="262626" w:themeColor="text1" w:themeTint="D9"/>
          <w:lang w:val="es-ES"/>
        </w:rPr>
        <w:t xml:space="preserve"> – </w:t>
      </w:r>
      <w:r w:rsidR="00D95AA0" w:rsidRPr="00555BE9">
        <w:rPr>
          <w:rStyle w:val="nfasis"/>
          <w:color w:val="262626" w:themeColor="text1" w:themeTint="D9"/>
        </w:rPr>
        <w:t>Actual</w:t>
      </w:r>
      <w:r w:rsidR="003D61E0">
        <w:rPr>
          <w:rStyle w:val="nfasis"/>
          <w:color w:val="262626" w:themeColor="text1" w:themeTint="D9"/>
        </w:rPr>
        <w:t xml:space="preserve">    (4 años</w:t>
      </w:r>
    </w:p>
    <w:p w:rsidR="00EF40F2" w:rsidRPr="00555BE9" w:rsidRDefault="00531A05" w:rsidP="00531A05">
      <w:pPr>
        <w:jc w:val="both"/>
        <w:rPr>
          <w:rFonts w:ascii="Arial" w:hAnsi="Arial" w:cs="Arial"/>
          <w:color w:val="262626" w:themeColor="text1" w:themeTint="D9"/>
          <w:sz w:val="19"/>
          <w:szCs w:val="19"/>
        </w:rPr>
      </w:pP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>SUPERVI</w:t>
      </w:r>
      <w:r w:rsidR="00DE279F">
        <w:rPr>
          <w:rFonts w:ascii="Arial" w:hAnsi="Arial" w:cs="Arial"/>
          <w:color w:val="262626" w:themeColor="text1" w:themeTint="D9"/>
          <w:sz w:val="19"/>
          <w:szCs w:val="19"/>
        </w:rPr>
        <w:t>S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ION Y </w:t>
      </w:r>
      <w:r w:rsidR="0067283C" w:rsidRPr="00555BE9">
        <w:rPr>
          <w:rFonts w:ascii="Arial" w:hAnsi="Arial" w:cs="Arial"/>
          <w:color w:val="262626" w:themeColor="text1" w:themeTint="D9"/>
          <w:sz w:val="19"/>
          <w:szCs w:val="19"/>
        </w:rPr>
        <w:t>ADMINISTRACION DE</w:t>
      </w:r>
      <w:r w:rsidR="00D95AA0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 OBRA</w:t>
      </w:r>
      <w:r w:rsidR="0067283C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: </w:t>
      </w:r>
      <w:bookmarkStart w:id="0" w:name="_GoBack"/>
      <w:bookmarkEnd w:id="0"/>
      <w:r w:rsidR="00D95AA0" w:rsidRPr="00555BE9">
        <w:rPr>
          <w:rFonts w:ascii="Arial" w:hAnsi="Arial" w:cs="Arial"/>
          <w:color w:val="262626" w:themeColor="text1" w:themeTint="D9"/>
          <w:sz w:val="19"/>
          <w:szCs w:val="19"/>
        </w:rPr>
        <w:t>CUANTIFICACION DE MATERIALES,</w:t>
      </w:r>
      <w:r w:rsidR="003D61E0">
        <w:rPr>
          <w:rFonts w:ascii="Arial" w:hAnsi="Arial" w:cs="Arial"/>
          <w:color w:val="262626" w:themeColor="text1" w:themeTint="D9"/>
          <w:sz w:val="19"/>
          <w:szCs w:val="19"/>
        </w:rPr>
        <w:t xml:space="preserve"> 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ESTIMACIONES, </w:t>
      </w:r>
      <w:r w:rsidR="00D95AA0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 GENERADORES, </w:t>
      </w:r>
      <w:r w:rsidR="003D61E0">
        <w:rPr>
          <w:rFonts w:ascii="Arial" w:hAnsi="Arial" w:cs="Arial"/>
          <w:color w:val="262626" w:themeColor="text1" w:themeTint="D9"/>
          <w:sz w:val="19"/>
          <w:szCs w:val="19"/>
        </w:rPr>
        <w:t xml:space="preserve">ACABADOS, </w:t>
      </w:r>
      <w:r w:rsidR="00D95AA0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SUPERVISION A PERSONAL DE OBRA, </w:t>
      </w:r>
      <w:r w:rsidR="00EF40F2" w:rsidRPr="00555BE9">
        <w:rPr>
          <w:rFonts w:ascii="Arial" w:hAnsi="Arial" w:cs="Arial"/>
          <w:color w:val="262626" w:themeColor="text1" w:themeTint="D9"/>
          <w:sz w:val="19"/>
          <w:szCs w:val="19"/>
        </w:rPr>
        <w:t>EN DIFERENTES PROYECTOS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 COMO:</w:t>
      </w:r>
      <w:r w:rsidR="00EF40F2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 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HOLIDAY INN REVOLUCION, </w:t>
      </w:r>
      <w:r w:rsidR="00EF40F2" w:rsidRPr="00555BE9">
        <w:rPr>
          <w:rFonts w:ascii="Arial" w:hAnsi="Arial" w:cs="Arial"/>
          <w:color w:val="262626" w:themeColor="text1" w:themeTint="D9"/>
          <w:sz w:val="19"/>
          <w:szCs w:val="19"/>
        </w:rPr>
        <w:t>HOLIDAY INN METEPEC, CENTROS DE ATENCION CFE, UAEM XOCHIACA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>, UAEM HUEHUETOCA</w:t>
      </w:r>
      <w:r w:rsidR="00EF40F2" w:rsidRPr="00555BE9">
        <w:rPr>
          <w:rFonts w:ascii="Arial" w:hAnsi="Arial" w:cs="Arial"/>
          <w:color w:val="262626" w:themeColor="text1" w:themeTint="D9"/>
          <w:sz w:val="19"/>
          <w:szCs w:val="19"/>
        </w:rPr>
        <w:t>).</w:t>
      </w:r>
    </w:p>
    <w:p w:rsidR="00531A05" w:rsidRPr="00555BE9" w:rsidRDefault="00531A05" w:rsidP="00531A05">
      <w:pPr>
        <w:jc w:val="both"/>
        <w:rPr>
          <w:rFonts w:ascii="Arial" w:hAnsi="Arial" w:cs="Arial"/>
          <w:color w:val="283658" w:themeColor="accent3" w:themeShade="80"/>
          <w:sz w:val="19"/>
          <w:szCs w:val="19"/>
        </w:rPr>
      </w:pPr>
    </w:p>
    <w:p w:rsidR="00ED1F69" w:rsidRPr="00555BE9" w:rsidRDefault="00ED1F69" w:rsidP="00ED1F69">
      <w:pPr>
        <w:pStyle w:val="Subseccin"/>
        <w:rPr>
          <w:vanish/>
          <w:color w:val="283658" w:themeColor="accent3" w:themeShade="80"/>
          <w:specVanish/>
        </w:rPr>
      </w:pPr>
      <w:r w:rsidRPr="00555BE9">
        <w:rPr>
          <w:color w:val="283658" w:themeColor="accent3" w:themeShade="80"/>
        </w:rPr>
        <w:t>JC Construcciones</w:t>
      </w:r>
    </w:p>
    <w:p w:rsidR="00ED1F69" w:rsidRPr="00555BE9" w:rsidRDefault="00ED1F69" w:rsidP="00ED1F69">
      <w:pPr>
        <w:pStyle w:val="Sinespaciado"/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</w:rPr>
      </w:pPr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 xml:space="preserve"> |</w:t>
      </w:r>
      <w:proofErr w:type="spellStart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>Atizapan</w:t>
      </w:r>
      <w:proofErr w:type="spellEnd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 xml:space="preserve"> Edo. </w:t>
      </w:r>
      <w:proofErr w:type="spellStart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>Mex</w:t>
      </w:r>
      <w:proofErr w:type="spellEnd"/>
      <w:r w:rsidRPr="00555BE9">
        <w:rPr>
          <w:rFonts w:asciiTheme="majorHAnsi" w:eastAsiaTheme="majorEastAsia" w:hAnsiTheme="majorHAnsi" w:cstheme="majorBidi"/>
          <w:color w:val="283658" w:themeColor="accent3" w:themeShade="80"/>
          <w:sz w:val="26"/>
          <w:szCs w:val="26"/>
          <w:lang w:val="es-ES"/>
        </w:rPr>
        <w:t>.</w:t>
      </w:r>
    </w:p>
    <w:p w:rsidR="00ED1F69" w:rsidRPr="00555BE9" w:rsidRDefault="00ED1F69" w:rsidP="00ED1F69">
      <w:pPr>
        <w:rPr>
          <w:rStyle w:val="nfasis"/>
          <w:color w:val="262626" w:themeColor="text1" w:themeTint="D9"/>
        </w:rPr>
      </w:pPr>
      <w:r w:rsidRPr="00555BE9">
        <w:rPr>
          <w:rStyle w:val="nfasisintenso"/>
          <w:color w:val="283658" w:themeColor="accent3" w:themeShade="80"/>
        </w:rPr>
        <w:t xml:space="preserve">CABO DE MANTENIMIENTO </w:t>
      </w:r>
      <w:r w:rsidRPr="00555BE9">
        <w:rPr>
          <w:rStyle w:val="nfasisintenso"/>
          <w:color w:val="283658" w:themeColor="accent3" w:themeShade="80"/>
          <w:lang w:val="es-ES"/>
        </w:rPr>
        <w:t xml:space="preserve"> </w:t>
      </w:r>
      <w:r w:rsidRPr="00555BE9">
        <w:rPr>
          <w:rStyle w:val="nfasis"/>
          <w:color w:val="262626" w:themeColor="text1" w:themeTint="D9"/>
        </w:rPr>
        <w:t>Marzo</w:t>
      </w:r>
      <w:r w:rsidR="00F657BF" w:rsidRPr="00555BE9">
        <w:rPr>
          <w:rStyle w:val="nfasis"/>
          <w:color w:val="262626" w:themeColor="text1" w:themeTint="D9"/>
        </w:rPr>
        <w:t xml:space="preserve"> </w:t>
      </w:r>
      <w:r w:rsidRPr="00555BE9">
        <w:rPr>
          <w:rStyle w:val="nfasis"/>
          <w:color w:val="262626" w:themeColor="text1" w:themeTint="D9"/>
        </w:rPr>
        <w:t>-</w:t>
      </w:r>
      <w:r w:rsidR="00F657BF" w:rsidRPr="00555BE9">
        <w:rPr>
          <w:rStyle w:val="nfasis"/>
          <w:color w:val="262626" w:themeColor="text1" w:themeTint="D9"/>
        </w:rPr>
        <w:t xml:space="preserve"> </w:t>
      </w:r>
      <w:r w:rsidRPr="00555BE9">
        <w:rPr>
          <w:rStyle w:val="nfasis"/>
          <w:color w:val="262626" w:themeColor="text1" w:themeTint="D9"/>
        </w:rPr>
        <w:t>Octubre 2008</w:t>
      </w:r>
      <w:r w:rsidR="00C51A81">
        <w:rPr>
          <w:rStyle w:val="nfasis"/>
          <w:color w:val="262626" w:themeColor="text1" w:themeTint="D9"/>
        </w:rPr>
        <w:t xml:space="preserve"> ( </w:t>
      </w:r>
    </w:p>
    <w:p w:rsidR="00ED1F69" w:rsidRPr="00555BE9" w:rsidRDefault="00ED1F69">
      <w:pPr>
        <w:pStyle w:val="Encabezadodeseccin"/>
        <w:rPr>
          <w:rFonts w:ascii="Arial" w:hAnsi="Arial" w:cs="Arial"/>
          <w:color w:val="262626" w:themeColor="text1" w:themeTint="D9"/>
          <w:sz w:val="19"/>
          <w:szCs w:val="19"/>
        </w:rPr>
      </w:pP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>COORDINAR Y SUPERVISAR EL PERSONAL DE MANTENIMIENTO DENTRO DE LA REMODELACION</w:t>
      </w:r>
      <w:r w:rsidR="00EF40F2" w:rsidRPr="00555BE9">
        <w:rPr>
          <w:rFonts w:ascii="Arial" w:hAnsi="Arial" w:cs="Arial"/>
          <w:color w:val="262626" w:themeColor="text1" w:themeTint="D9"/>
          <w:sz w:val="19"/>
          <w:szCs w:val="19"/>
        </w:rPr>
        <w:t xml:space="preserve"> DE LA TIENDA LIVERPOOL COAPA</w:t>
      </w:r>
      <w:r w:rsidRPr="00555BE9">
        <w:rPr>
          <w:rFonts w:ascii="Arial" w:hAnsi="Arial" w:cs="Arial"/>
          <w:color w:val="262626" w:themeColor="text1" w:themeTint="D9"/>
          <w:sz w:val="19"/>
          <w:szCs w:val="19"/>
        </w:rPr>
        <w:t>, ASI COMO AUXILIAR AL RESIDENTE ENCARGADO DE LA MISMA.</w:t>
      </w:r>
    </w:p>
    <w:p w:rsidR="005C5448" w:rsidRPr="00555BE9" w:rsidRDefault="005C5448" w:rsidP="005C5448">
      <w:pPr>
        <w:rPr>
          <w:color w:val="262626" w:themeColor="text1" w:themeTint="D9"/>
        </w:rPr>
      </w:pPr>
    </w:p>
    <w:p w:rsidR="005C5448" w:rsidRPr="00555BE9" w:rsidRDefault="000A7585" w:rsidP="005C5448">
      <w:pPr>
        <w:pStyle w:val="Encabezadodeseccin"/>
        <w:rPr>
          <w:color w:val="262626" w:themeColor="text1" w:themeTint="D9"/>
          <w:u w:val="single"/>
          <w:lang w:val="es-ES"/>
        </w:rPr>
      </w:pPr>
      <w:r w:rsidRPr="00555BE9">
        <w:rPr>
          <w:color w:val="262626" w:themeColor="text1" w:themeTint="D9"/>
          <w:u w:val="single"/>
          <w:lang w:val="es-ES"/>
        </w:rPr>
        <w:t>Aptitudes</w:t>
      </w:r>
    </w:p>
    <w:p w:rsidR="00ED1F69" w:rsidRDefault="00531A05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 xml:space="preserve">AUTOCAD </w:t>
      </w:r>
      <w:r w:rsidR="00ED1F69">
        <w:t xml:space="preserve">     </w:t>
      </w:r>
      <w:r w:rsidR="00ED1F69">
        <w:tab/>
        <w:t>nivel avanzado</w:t>
      </w:r>
    </w:p>
    <w:p w:rsidR="00C51A81" w:rsidRDefault="00531A05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 xml:space="preserve">NEODATA  </w:t>
      </w:r>
      <w:r w:rsidR="00E1588C">
        <w:t xml:space="preserve">   </w:t>
      </w:r>
      <w:r w:rsidR="00E1588C">
        <w:tab/>
        <w:t xml:space="preserve">nivel </w:t>
      </w:r>
      <w:r w:rsidR="00C51A81">
        <w:t>avanzado</w:t>
      </w:r>
    </w:p>
    <w:p w:rsidR="00C51A81" w:rsidRDefault="00531A05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>PROJECT</w:t>
      </w:r>
      <w:r>
        <w:tab/>
      </w:r>
      <w:r w:rsidR="00E1588C">
        <w:tab/>
        <w:t>nivel intermedio</w:t>
      </w:r>
    </w:p>
    <w:p w:rsidR="00E1588C" w:rsidRDefault="00C51A81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 xml:space="preserve">INGLES </w:t>
      </w:r>
      <w:r>
        <w:tab/>
      </w:r>
      <w:r>
        <w:tab/>
        <w:t>nivel intermedio</w:t>
      </w:r>
    </w:p>
    <w:p w:rsidR="00C51A81" w:rsidRDefault="00C51A81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>SKETCHUP</w:t>
      </w:r>
      <w:r>
        <w:tab/>
      </w:r>
      <w:r>
        <w:tab/>
        <w:t>nivel avanzado</w:t>
      </w:r>
    </w:p>
    <w:p w:rsidR="00C51A81" w:rsidRDefault="00C51A81" w:rsidP="00C51A81">
      <w:pPr>
        <w:pStyle w:val="Prrafodelista"/>
        <w:numPr>
          <w:ilvl w:val="0"/>
          <w:numId w:val="4"/>
        </w:numPr>
        <w:tabs>
          <w:tab w:val="left" w:pos="1701"/>
        </w:tabs>
        <w:ind w:hanging="288"/>
      </w:pPr>
      <w:r>
        <w:t>OFFICE</w:t>
      </w:r>
      <w:r>
        <w:tab/>
      </w:r>
      <w:r>
        <w:tab/>
        <w:t>nivel avanzado</w:t>
      </w:r>
    </w:p>
    <w:sectPr w:rsidR="00C51A81">
      <w:footerReference w:type="default" r:id="rId13"/>
      <w:headerReference w:type="first" r:id="rId14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4FA" w:rsidRDefault="00C004FA">
      <w:pPr>
        <w:spacing w:after="0" w:line="240" w:lineRule="auto"/>
      </w:pPr>
      <w:r>
        <w:separator/>
      </w:r>
    </w:p>
  </w:endnote>
  <w:endnote w:type="continuationSeparator" w:id="0">
    <w:p w:rsidR="00C004FA" w:rsidRDefault="00C0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Cn BT">
    <w:altName w:val="Franklin Gothic Demi Cond"/>
    <w:panose1 w:val="020B080603050204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89" w:rsidRDefault="000A758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44906D" wp14:editId="656589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357EC09" wp14:editId="5F06B92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FA33F6" wp14:editId="5CA8249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DB2989" w:rsidRDefault="000A75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903528" wp14:editId="6C540EE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B2989" w:rsidRDefault="000A7585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DB2989" w:rsidRDefault="000A7585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4FA" w:rsidRDefault="00C004FA">
      <w:pPr>
        <w:spacing w:after="0" w:line="240" w:lineRule="auto"/>
      </w:pPr>
      <w:r>
        <w:separator/>
      </w:r>
    </w:p>
  </w:footnote>
  <w:footnote w:type="continuationSeparator" w:id="0">
    <w:p w:rsidR="00C004FA" w:rsidRDefault="00C00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89" w:rsidRDefault="000A758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FCBB549" wp14:editId="74F6B2E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73AD5E3" wp14:editId="672C2A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4608939" wp14:editId="267D05B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DB2989" w:rsidRDefault="00DB29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DD"/>
    <w:rsid w:val="000227C8"/>
    <w:rsid w:val="000A7585"/>
    <w:rsid w:val="0031007F"/>
    <w:rsid w:val="003D61E0"/>
    <w:rsid w:val="004F7E03"/>
    <w:rsid w:val="00531A05"/>
    <w:rsid w:val="00555BE9"/>
    <w:rsid w:val="005C5448"/>
    <w:rsid w:val="0067283C"/>
    <w:rsid w:val="007E11DD"/>
    <w:rsid w:val="007F35CF"/>
    <w:rsid w:val="008075CB"/>
    <w:rsid w:val="009460AF"/>
    <w:rsid w:val="00967968"/>
    <w:rsid w:val="00B15472"/>
    <w:rsid w:val="00B33882"/>
    <w:rsid w:val="00BB1318"/>
    <w:rsid w:val="00BE1402"/>
    <w:rsid w:val="00C004FA"/>
    <w:rsid w:val="00C51A81"/>
    <w:rsid w:val="00D95AA0"/>
    <w:rsid w:val="00DB2989"/>
    <w:rsid w:val="00DE279F"/>
    <w:rsid w:val="00E1588C"/>
    <w:rsid w:val="00E5007A"/>
    <w:rsid w:val="00E84A1C"/>
    <w:rsid w:val="00ED1F69"/>
    <w:rsid w:val="00ED742C"/>
    <w:rsid w:val="00EF40F2"/>
    <w:rsid w:val="00F476C5"/>
    <w:rsid w:val="00F657BF"/>
    <w:rsid w:val="00F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D"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D"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A7901C1833474D8CE662A375FC2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1DE7E-3330-4C9B-A822-ECA13E845802}"/>
      </w:docPartPr>
      <w:docPartBody>
        <w:p w:rsidR="000F0308" w:rsidRDefault="00326195">
          <w:pPr>
            <w:pStyle w:val="4DA7901C1833474D8CE662A375FC2F7B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551228E5577B4F99B9E985E77036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A7711-9A98-46AC-979F-9F157B268A69}"/>
      </w:docPartPr>
      <w:docPartBody>
        <w:p w:rsidR="000F0308" w:rsidRDefault="00326195">
          <w:pPr>
            <w:pStyle w:val="551228E5577B4F99B9E985E770363643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44BEE381A0ED4D528D0C2EADEE65B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B01AB-3C03-451F-8553-FE64FCB77E2E}"/>
      </w:docPartPr>
      <w:docPartBody>
        <w:p w:rsidR="000F0308" w:rsidRDefault="00326195">
          <w:pPr>
            <w:pStyle w:val="44BEE381A0ED4D528D0C2EADEE65BF39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2B0E2686405F4FC3A64FD9AFC1A92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95375-2609-493B-8752-5E3D3D550984}"/>
      </w:docPartPr>
      <w:docPartBody>
        <w:p w:rsidR="000F0308" w:rsidRDefault="00326195">
          <w:pPr>
            <w:pStyle w:val="2B0E2686405F4FC3A64FD9AFC1A924B6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7E76422AC6C749D0A4E0C0228291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CCEA9-9D40-4A81-B87E-204B88B38C87}"/>
      </w:docPartPr>
      <w:docPartBody>
        <w:p w:rsidR="000F0308" w:rsidRDefault="00326195">
          <w:pPr>
            <w:pStyle w:val="7E76422AC6C749D0A4E0C022829125A0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  <w:docPart>
      <w:docPartPr>
        <w:name w:val="902B1855D84946EBBB1730ED5341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13FE-731A-4406-ACB9-2728A40CBA2D}"/>
      </w:docPartPr>
      <w:docPartBody>
        <w:p w:rsidR="00C80920" w:rsidRDefault="0009572A" w:rsidP="0009572A">
          <w:pPr>
            <w:pStyle w:val="902B1855D84946EBBB1730ED5341A443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Cn BT">
    <w:altName w:val="Franklin Gothic Demi Cond"/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95"/>
    <w:rsid w:val="000207BA"/>
    <w:rsid w:val="0009572A"/>
    <w:rsid w:val="000A53CC"/>
    <w:rsid w:val="000C21DF"/>
    <w:rsid w:val="000F0308"/>
    <w:rsid w:val="0011558A"/>
    <w:rsid w:val="001959EA"/>
    <w:rsid w:val="00326195"/>
    <w:rsid w:val="006658C6"/>
    <w:rsid w:val="006803F5"/>
    <w:rsid w:val="007765A4"/>
    <w:rsid w:val="009807C8"/>
    <w:rsid w:val="009A215E"/>
    <w:rsid w:val="00BA60D8"/>
    <w:rsid w:val="00C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09572A"/>
    <w:rPr>
      <w:color w:val="808080"/>
    </w:rPr>
  </w:style>
  <w:style w:type="paragraph" w:customStyle="1" w:styleId="4DA7901C1833474D8CE662A375FC2F7B">
    <w:name w:val="4DA7901C1833474D8CE662A375FC2F7B"/>
  </w:style>
  <w:style w:type="paragraph" w:customStyle="1" w:styleId="551228E5577B4F99B9E985E770363643">
    <w:name w:val="551228E5577B4F99B9E985E770363643"/>
  </w:style>
  <w:style w:type="paragraph" w:customStyle="1" w:styleId="44BEE381A0ED4D528D0C2EADEE65BF39">
    <w:name w:val="44BEE381A0ED4D528D0C2EADEE65BF39"/>
  </w:style>
  <w:style w:type="paragraph" w:customStyle="1" w:styleId="2B0E2686405F4FC3A64FD9AFC1A924B6">
    <w:name w:val="2B0E2686405F4FC3A64FD9AFC1A924B6"/>
  </w:style>
  <w:style w:type="paragraph" w:customStyle="1" w:styleId="74737C2CE0EF482DB55E9D7D816DD093">
    <w:name w:val="74737C2CE0EF482DB55E9D7D816DD093"/>
  </w:style>
  <w:style w:type="paragraph" w:customStyle="1" w:styleId="7E76422AC6C749D0A4E0C022829125A0">
    <w:name w:val="7E76422AC6C749D0A4E0C022829125A0"/>
  </w:style>
  <w:style w:type="paragraph" w:customStyle="1" w:styleId="CD7F33AA3C8241218079C16698F54E2E">
    <w:name w:val="CD7F33AA3C8241218079C16698F54E2E"/>
  </w:style>
  <w:style w:type="paragraph" w:customStyle="1" w:styleId="C079E9E95DC547E5A4065CB199181497">
    <w:name w:val="C079E9E95DC547E5A4065CB199181497"/>
  </w:style>
  <w:style w:type="paragraph" w:customStyle="1" w:styleId="FED2CD75813141B5BBEE21A594DEBADB">
    <w:name w:val="FED2CD75813141B5BBEE21A594DEBADB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C5E4E71384934C7DA85BEB11C630E692">
    <w:name w:val="C5E4E71384934C7DA85BEB11C630E692"/>
  </w:style>
  <w:style w:type="paragraph" w:customStyle="1" w:styleId="A1A4AD24704441889BC77F7F19BF491B">
    <w:name w:val="A1A4AD24704441889BC77F7F19BF491B"/>
  </w:style>
  <w:style w:type="paragraph" w:customStyle="1" w:styleId="FA88669D68484CED9F9A9BEC7D6303D4">
    <w:name w:val="FA88669D68484CED9F9A9BEC7D6303D4"/>
  </w:style>
  <w:style w:type="paragraph" w:customStyle="1" w:styleId="27C4EE33A1AD4F01A0A6080758A8C959">
    <w:name w:val="27C4EE33A1AD4F01A0A6080758A8C959"/>
  </w:style>
  <w:style w:type="paragraph" w:customStyle="1" w:styleId="AAA2369C0CF842EABBF90F1F9B11C9A8">
    <w:name w:val="AAA2369C0CF842EABBF90F1F9B11C9A8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1310C5785014BBB8D1BA42FE6DB7A04">
    <w:name w:val="91310C5785014BBB8D1BA42FE6DB7A04"/>
  </w:style>
  <w:style w:type="paragraph" w:customStyle="1" w:styleId="2E8E7657874B48B183735276FEC5AA03">
    <w:name w:val="2E8E7657874B48B183735276FEC5AA03"/>
  </w:style>
  <w:style w:type="paragraph" w:customStyle="1" w:styleId="7120156FCCA0429980B3A413881BEDA0">
    <w:name w:val="7120156FCCA0429980B3A413881BEDA0"/>
  </w:style>
  <w:style w:type="paragraph" w:customStyle="1" w:styleId="BD4CCA778C3745C98B62C6AE0A98081F">
    <w:name w:val="BD4CCA778C3745C98B62C6AE0A98081F"/>
  </w:style>
  <w:style w:type="paragraph" w:customStyle="1" w:styleId="902B1855D84946EBBB1730ED5341A443">
    <w:name w:val="902B1855D84946EBBB1730ED5341A443"/>
    <w:rsid w:val="00095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09572A"/>
    <w:rPr>
      <w:color w:val="808080"/>
    </w:rPr>
  </w:style>
  <w:style w:type="paragraph" w:customStyle="1" w:styleId="4DA7901C1833474D8CE662A375FC2F7B">
    <w:name w:val="4DA7901C1833474D8CE662A375FC2F7B"/>
  </w:style>
  <w:style w:type="paragraph" w:customStyle="1" w:styleId="551228E5577B4F99B9E985E770363643">
    <w:name w:val="551228E5577B4F99B9E985E770363643"/>
  </w:style>
  <w:style w:type="paragraph" w:customStyle="1" w:styleId="44BEE381A0ED4D528D0C2EADEE65BF39">
    <w:name w:val="44BEE381A0ED4D528D0C2EADEE65BF39"/>
  </w:style>
  <w:style w:type="paragraph" w:customStyle="1" w:styleId="2B0E2686405F4FC3A64FD9AFC1A924B6">
    <w:name w:val="2B0E2686405F4FC3A64FD9AFC1A924B6"/>
  </w:style>
  <w:style w:type="paragraph" w:customStyle="1" w:styleId="74737C2CE0EF482DB55E9D7D816DD093">
    <w:name w:val="74737C2CE0EF482DB55E9D7D816DD093"/>
  </w:style>
  <w:style w:type="paragraph" w:customStyle="1" w:styleId="7E76422AC6C749D0A4E0C022829125A0">
    <w:name w:val="7E76422AC6C749D0A4E0C022829125A0"/>
  </w:style>
  <w:style w:type="paragraph" w:customStyle="1" w:styleId="CD7F33AA3C8241218079C16698F54E2E">
    <w:name w:val="CD7F33AA3C8241218079C16698F54E2E"/>
  </w:style>
  <w:style w:type="paragraph" w:customStyle="1" w:styleId="C079E9E95DC547E5A4065CB199181497">
    <w:name w:val="C079E9E95DC547E5A4065CB199181497"/>
  </w:style>
  <w:style w:type="paragraph" w:customStyle="1" w:styleId="FED2CD75813141B5BBEE21A594DEBADB">
    <w:name w:val="FED2CD75813141B5BBEE21A594DEBADB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1F497D" w:themeColor="text2"/>
    </w:rPr>
  </w:style>
  <w:style w:type="paragraph" w:customStyle="1" w:styleId="C5E4E71384934C7DA85BEB11C630E692">
    <w:name w:val="C5E4E71384934C7DA85BEB11C630E692"/>
  </w:style>
  <w:style w:type="paragraph" w:customStyle="1" w:styleId="A1A4AD24704441889BC77F7F19BF491B">
    <w:name w:val="A1A4AD24704441889BC77F7F19BF491B"/>
  </w:style>
  <w:style w:type="paragraph" w:customStyle="1" w:styleId="FA88669D68484CED9F9A9BEC7D6303D4">
    <w:name w:val="FA88669D68484CED9F9A9BEC7D6303D4"/>
  </w:style>
  <w:style w:type="paragraph" w:customStyle="1" w:styleId="27C4EE33A1AD4F01A0A6080758A8C959">
    <w:name w:val="27C4EE33A1AD4F01A0A6080758A8C959"/>
  </w:style>
  <w:style w:type="paragraph" w:customStyle="1" w:styleId="AAA2369C0CF842EABBF90F1F9B11C9A8">
    <w:name w:val="AAA2369C0CF842EABBF90F1F9B11C9A8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91310C5785014BBB8D1BA42FE6DB7A04">
    <w:name w:val="91310C5785014BBB8D1BA42FE6DB7A04"/>
  </w:style>
  <w:style w:type="paragraph" w:customStyle="1" w:styleId="2E8E7657874B48B183735276FEC5AA03">
    <w:name w:val="2E8E7657874B48B183735276FEC5AA03"/>
  </w:style>
  <w:style w:type="paragraph" w:customStyle="1" w:styleId="7120156FCCA0429980B3A413881BEDA0">
    <w:name w:val="7120156FCCA0429980B3A413881BEDA0"/>
  </w:style>
  <w:style w:type="paragraph" w:customStyle="1" w:styleId="BD4CCA778C3745C98B62C6AE0A98081F">
    <w:name w:val="BD4CCA778C3745C98B62C6AE0A98081F"/>
  </w:style>
  <w:style w:type="paragraph" w:customStyle="1" w:styleId="902B1855D84946EBBB1730ED5341A443">
    <w:name w:val="902B1855D84946EBBB1730ED5341A443"/>
    <w:rsid w:val="00095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Calculistas  25</CompanyAddress>
  <CompanyPhone>Cel. 55 2112 5959, 5692 5934</CompanyPhone>
  <CompanyFax/>
  <CompanyEmail>Daniel.fr@live.com.mx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21A1F-1F57-4B77-BF5B-FD682B99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B6BD207-86A2-4F7A-B6F8-15C80D06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arq. FERNANDO DANIEL FLORES RIOS</dc:creator>
  <cp:lastModifiedBy>Daniel</cp:lastModifiedBy>
  <cp:revision>16</cp:revision>
  <cp:lastPrinted>2012-07-10T19:30:00Z</cp:lastPrinted>
  <dcterms:created xsi:type="dcterms:W3CDTF">2013-05-13T14:28:00Z</dcterms:created>
  <dcterms:modified xsi:type="dcterms:W3CDTF">2013-06-26T02:51:00Z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