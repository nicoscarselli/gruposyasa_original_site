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3" w:type="pct"/>
        <w:tblInd w:w="-567" w:type="dxa"/>
        <w:tblLayout w:type="fixed"/>
        <w:tblCellMar>
          <w:left w:w="0" w:type="dxa"/>
          <w:right w:w="0" w:type="dxa"/>
        </w:tblCellMar>
        <w:tblLook w:val="04A0" w:firstRow="1" w:lastRow="0" w:firstColumn="1" w:lastColumn="0" w:noHBand="0" w:noVBand="1"/>
        <w:tblDescription w:val="Diseño de tabla para todo el contenido"/>
      </w:tblPr>
      <w:tblGrid>
        <w:gridCol w:w="3716"/>
        <w:gridCol w:w="7175"/>
      </w:tblGrid>
      <w:tr w:rsidR="00C420C8" w:rsidRPr="005152F2" w14:paraId="59CA6DD4" w14:textId="77777777" w:rsidTr="00B67955">
        <w:tc>
          <w:tcPr>
            <w:tcW w:w="3716" w:type="dxa"/>
          </w:tcPr>
          <w:p w14:paraId="722A89A7" w14:textId="66308126" w:rsidR="00327977" w:rsidRDefault="00DD3634" w:rsidP="003856C9">
            <w:pPr>
              <w:pStyle w:val="Ttulo1"/>
            </w:pPr>
            <w:r>
              <w:t>jose alberto salas arteaga</w:t>
            </w:r>
          </w:p>
          <w:p w14:paraId="6DD77C92" w14:textId="68856167" w:rsidR="00D820B7" w:rsidRDefault="004A1770" w:rsidP="003856C9">
            <w:pPr>
              <w:pStyle w:val="Ttulo1"/>
              <w:rPr>
                <w:sz w:val="24"/>
              </w:rPr>
            </w:pPr>
            <w:r w:rsidRPr="00AD3D5D">
              <w:rPr>
                <w:sz w:val="24"/>
              </w:rPr>
              <w:t>arquitecto constructor</w:t>
            </w:r>
          </w:p>
          <w:p w14:paraId="5FF68B93" w14:textId="6A63945F" w:rsidR="002378FF" w:rsidRPr="00AD3D5D" w:rsidRDefault="002378FF" w:rsidP="003856C9">
            <w:pPr>
              <w:pStyle w:val="Ttulo1"/>
              <w:rPr>
                <w:sz w:val="24"/>
              </w:rPr>
            </w:pPr>
            <w:r>
              <w:rPr>
                <w:sz w:val="24"/>
              </w:rPr>
              <w:t>eDAD: 27 AÑOS.</w:t>
            </w:r>
          </w:p>
          <w:p w14:paraId="7D7C8E56" w14:textId="2E6D84D6" w:rsidR="00D820B7" w:rsidRDefault="00D820B7" w:rsidP="003856C9">
            <w:pPr>
              <w:pStyle w:val="Ttulo1"/>
            </w:pPr>
          </w:p>
          <w:p w14:paraId="3A8DC881" w14:textId="37A8D15D" w:rsidR="00D820B7" w:rsidRDefault="00D820B7" w:rsidP="00CC2FE9">
            <w:pPr>
              <w:pStyle w:val="Ttulo1"/>
              <w:jc w:val="both"/>
            </w:pPr>
          </w:p>
          <w:p w14:paraId="6274C10A" w14:textId="77777777" w:rsidR="00E90042" w:rsidRDefault="00E90042" w:rsidP="003856C9">
            <w:pPr>
              <w:pStyle w:val="Ttulo1"/>
            </w:pPr>
          </w:p>
          <w:p w14:paraId="528EB89C" w14:textId="2EA496F3" w:rsidR="00C420C8" w:rsidRPr="00C420C8" w:rsidRDefault="00C420C8" w:rsidP="00F57844">
            <w:pPr>
              <w:pStyle w:val="Grfico"/>
            </w:pPr>
            <w:r w:rsidRPr="00C420C8">
              <w:rPr>
                <w:noProof/>
                <w:lang w:eastAsia="es-ES"/>
              </w:rPr>
              <mc:AlternateContent>
                <mc:Choice Requires="wpg">
                  <w:drawing>
                    <wp:inline distT="0" distB="0" distL="0" distR="0" wp14:anchorId="5ECF8346" wp14:editId="59EBF516">
                      <wp:extent cx="329184" cy="329184"/>
                      <wp:effectExtent l="0" t="0" r="13970" b="13970"/>
                      <wp:docPr id="49" name="Grupo 43" title="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b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b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B5EE39" id="Grupo 43" o:spid="_x0000_s1026" alt="Título: 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3bTE/TsUAABbcgAADgAAAAAAAAAAAAAAAAAuAgAAZHJz&#10;L2Uyb0RvYy54bWxQSwECLQAUAAYACAAAACEAaEcb0NgAAAADAQAADwAAAAAAAAAAAAAAAACVFgAA&#10;ZHJzL2Rvd25yZXYueG1sUEsFBgAAAAAEAAQA8wAAAJoXAAAAAA==&#10;">
                      <v:shape id="Forma libre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484D0FE3" w14:textId="06D6A97E" w:rsidR="00C420C8" w:rsidRDefault="007B36AF" w:rsidP="00F57844">
            <w:pPr>
              <w:pStyle w:val="Ttulo3"/>
              <w:rPr>
                <w:caps w:val="0"/>
              </w:rPr>
            </w:pPr>
            <w:hyperlink r:id="rId7" w:history="1">
              <w:r w:rsidR="00D820B7" w:rsidRPr="007C028A">
                <w:rPr>
                  <w:rStyle w:val="Hipervnculo"/>
                  <w:caps w:val="0"/>
                </w:rPr>
                <w:t>albertosalas14@hotmail.com</w:t>
              </w:r>
            </w:hyperlink>
          </w:p>
          <w:p w14:paraId="2A20D44B" w14:textId="237B9348" w:rsidR="00D820B7" w:rsidRDefault="00D820B7" w:rsidP="00F57844">
            <w:pPr>
              <w:pStyle w:val="Ttulo3"/>
            </w:pPr>
          </w:p>
          <w:p w14:paraId="56CDE4EE" w14:textId="33D46C02" w:rsidR="002378FF" w:rsidRDefault="002378FF" w:rsidP="00F57844">
            <w:pPr>
              <w:pStyle w:val="Ttulo3"/>
            </w:pPr>
          </w:p>
          <w:p w14:paraId="774051A1" w14:textId="406E74D8" w:rsidR="002378FF" w:rsidRDefault="002378FF" w:rsidP="00F57844">
            <w:pPr>
              <w:pStyle w:val="Ttulo3"/>
            </w:pPr>
          </w:p>
          <w:p w14:paraId="67EA02CB" w14:textId="177A105F" w:rsidR="00D820B7" w:rsidRDefault="00D820B7" w:rsidP="00F57844">
            <w:pPr>
              <w:pStyle w:val="Ttulo3"/>
            </w:pPr>
          </w:p>
          <w:p w14:paraId="4F6761CA" w14:textId="77777777" w:rsidR="00C420C8" w:rsidRPr="00C420C8" w:rsidRDefault="00C420C8" w:rsidP="00F57844">
            <w:pPr>
              <w:pStyle w:val="Grfico"/>
            </w:pPr>
            <w:r w:rsidRPr="00C420C8">
              <w:rPr>
                <w:noProof/>
                <w:lang w:eastAsia="es-ES"/>
              </w:rPr>
              <mc:AlternateContent>
                <mc:Choice Requires="wpg">
                  <w:drawing>
                    <wp:inline distT="0" distB="0" distL="0" distR="0" wp14:anchorId="4C2632F8" wp14:editId="707E3619">
                      <wp:extent cx="329184" cy="329184"/>
                      <wp:effectExtent l="0" t="0" r="13970" b="13970"/>
                      <wp:docPr id="80" name="Grupo 37" title="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b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5C0C92" id="Grupo 37" o:spid="_x0000_s1026" alt="Título: 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p8yi5UCUAAN3eAAAOAAAAAAAAAAAAAAAAAC4CAABkcnMvZTJvRG9jLnhtbFBLAQIt&#10;ABQABgAIAAAAIQBoRxvQ2AAAAAMBAAAPAAAAAAAAAAAAAAAAAKonAABkcnMvZG93bnJldi54bWxQ&#10;SwUGAAAAAAQABADzAAAArygAAAAA&#10;">
                      <v:shape id="Forma libre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68ADD2C8" w14:textId="224D4D0E" w:rsidR="00D820B7" w:rsidRDefault="00DD3634" w:rsidP="00F57844">
            <w:pPr>
              <w:pStyle w:val="Ttulo3"/>
            </w:pPr>
            <w:r>
              <w:t>movil:55-68-01-79-67</w:t>
            </w:r>
          </w:p>
          <w:p w14:paraId="0CD02717" w14:textId="2C2F5513" w:rsidR="00D820B7" w:rsidRDefault="00D820B7" w:rsidP="00D820B7">
            <w:pPr>
              <w:pStyle w:val="Ttulo3"/>
              <w:jc w:val="both"/>
            </w:pPr>
          </w:p>
          <w:p w14:paraId="2EDF73E6" w14:textId="4D6E08A9" w:rsidR="002D222C" w:rsidRDefault="002D222C" w:rsidP="00D820B7">
            <w:pPr>
              <w:pStyle w:val="Ttulo3"/>
              <w:jc w:val="both"/>
            </w:pPr>
          </w:p>
          <w:p w14:paraId="3BF5D43B" w14:textId="77777777" w:rsidR="002D222C" w:rsidRDefault="002D222C" w:rsidP="00D820B7">
            <w:pPr>
              <w:pStyle w:val="Ttulo3"/>
              <w:jc w:val="both"/>
            </w:pPr>
          </w:p>
          <w:tbl>
            <w:tblPr>
              <w:tblW w:w="5844" w:type="dxa"/>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l lado izquierdo"/>
            </w:tblPr>
            <w:tblGrid>
              <w:gridCol w:w="3686"/>
              <w:gridCol w:w="2158"/>
            </w:tblGrid>
            <w:tr w:rsidR="00D7779D" w:rsidRPr="005152F2" w14:paraId="089D01A3" w14:textId="77777777" w:rsidTr="00B67955">
              <w:trPr>
                <w:trHeight w:val="259"/>
              </w:trPr>
              <w:tc>
                <w:tcPr>
                  <w:tcW w:w="3686" w:type="dxa"/>
                </w:tcPr>
                <w:p w14:paraId="11094857" w14:textId="7B8A184F" w:rsidR="00D7779D" w:rsidRDefault="00D7779D" w:rsidP="00D820B7">
                  <w:pPr>
                    <w:pStyle w:val="Ttulo3"/>
                    <w:jc w:val="both"/>
                  </w:pPr>
                  <w:r>
                    <w:t>direccion.</w:t>
                  </w:r>
                </w:p>
                <w:p w14:paraId="2C28DC2B" w14:textId="1F0EF3EF" w:rsidR="00D7779D" w:rsidRDefault="00D7779D" w:rsidP="00D820B7">
                  <w:pPr>
                    <w:pStyle w:val="Lneadegrfico"/>
                    <w:jc w:val="both"/>
                  </w:pPr>
                  <w:r>
                    <w:rPr>
                      <w:lang w:eastAsia="es-ES"/>
                    </w:rPr>
                    <mc:AlternateContent>
                      <mc:Choice Requires="wps">
                        <w:drawing>
                          <wp:inline distT="0" distB="0" distL="0" distR="0" wp14:anchorId="6849F98F" wp14:editId="78F7D0A4">
                            <wp:extent cx="221615" cy="0"/>
                            <wp:effectExtent l="0" t="0" r="26035" b="19050"/>
                            <wp:docPr id="1" name="Conector recto 1"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0DBD93" id="Conector recto 1"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" strokecolor="#37b6ae [3204]" strokeweight="1pt">
                            <v:stroke joinstyle="miter"/>
                            <w10:anchorlock/>
                          </v:line>
                        </w:pict>
                      </mc:Fallback>
                    </mc:AlternateContent>
                  </w:r>
                </w:p>
                <w:p w14:paraId="1BB0E514" w14:textId="77777777" w:rsidR="00D820B7" w:rsidRPr="00D820B7" w:rsidRDefault="00D820B7" w:rsidP="00D820B7"/>
                <w:p w14:paraId="4400B260" w14:textId="10626FD5" w:rsidR="00D7779D" w:rsidRDefault="00327977" w:rsidP="00D820B7">
                  <w:pPr>
                    <w:jc w:val="both"/>
                  </w:pPr>
                  <w:r>
                    <w:t>C</w:t>
                  </w:r>
                  <w:r w:rsidR="00D7779D" w:rsidRPr="00D7779D">
                    <w:t xml:space="preserve">omercio # 14 bis </w:t>
                  </w:r>
                  <w:r>
                    <w:t>S</w:t>
                  </w:r>
                  <w:r w:rsidR="00D7779D" w:rsidRPr="00D7779D">
                    <w:t xml:space="preserve">anta </w:t>
                  </w:r>
                  <w:r>
                    <w:t>C</w:t>
                  </w:r>
                  <w:r w:rsidR="00D7779D" w:rsidRPr="00D7779D">
                    <w:t xml:space="preserve">ruz </w:t>
                  </w:r>
                  <w:r w:rsidR="00D7779D">
                    <w:t>X</w:t>
                  </w:r>
                  <w:r w:rsidR="00D7779D" w:rsidRPr="00D7779D">
                    <w:t>ochitepec</w:t>
                  </w:r>
                  <w:r>
                    <w:t>,</w:t>
                  </w:r>
                  <w:r w:rsidR="00D7779D" w:rsidRPr="00D7779D">
                    <w:t xml:space="preserve"> </w:t>
                  </w:r>
                  <w:r>
                    <w:t>D</w:t>
                  </w:r>
                  <w:r w:rsidR="00D7779D" w:rsidRPr="00D7779D">
                    <w:t xml:space="preserve">elegación </w:t>
                  </w:r>
                  <w:r w:rsidR="00D7779D">
                    <w:t>X</w:t>
                  </w:r>
                  <w:r w:rsidR="00D7779D" w:rsidRPr="00D7779D">
                    <w:t>ochimilco</w:t>
                  </w:r>
                  <w:r w:rsidR="00D7779D">
                    <w:t xml:space="preserve"> </w:t>
                  </w:r>
                </w:p>
                <w:p w14:paraId="2B68F9CC" w14:textId="77777777" w:rsidR="00B67955" w:rsidRDefault="00B67955" w:rsidP="00D820B7">
                  <w:pPr>
                    <w:jc w:val="both"/>
                  </w:pPr>
                </w:p>
                <w:p w14:paraId="0816365F" w14:textId="68B64227" w:rsidR="00D7779D" w:rsidRDefault="007B36AF" w:rsidP="00D820B7">
                  <w:pPr>
                    <w:pStyle w:val="Ttulo3"/>
                    <w:jc w:val="both"/>
                  </w:pPr>
                  <w:sdt>
                    <w:sdtPr>
                      <w:alias w:val="Objetivo:"/>
                      <w:tag w:val="Objetivo:"/>
                      <w:id w:val="1853836671"/>
                      <w:placeholder>
                        <w:docPart w:val="AFBFD4E1E18B4E4DAB29F6E7ECEAC2A0"/>
                      </w:placeholder>
                      <w:temporary/>
                      <w:showingPlcHdr/>
                      <w15:appearance w15:val="hidden"/>
                    </w:sdtPr>
                    <w:sdtEndPr/>
                    <w:sdtContent>
                      <w:r w:rsidR="00D7779D">
                        <w:rPr>
                          <w:lang w:bidi="es-ES"/>
                        </w:rPr>
                        <w:t>Objetivo</w:t>
                      </w:r>
                    </w:sdtContent>
                  </w:sdt>
                </w:p>
                <w:p w14:paraId="57309900" w14:textId="57145B15" w:rsidR="00D7779D" w:rsidRDefault="00D7779D" w:rsidP="00D820B7">
                  <w:pPr>
                    <w:pStyle w:val="Lneadegrfico"/>
                    <w:jc w:val="both"/>
                  </w:pPr>
                  <w:r>
                    <w:rPr>
                      <w:lang w:eastAsia="es-ES"/>
                    </w:rPr>
                    <mc:AlternateContent>
                      <mc:Choice Requires="wps">
                        <w:drawing>
                          <wp:inline distT="0" distB="0" distL="0" distR="0" wp14:anchorId="56F99F72" wp14:editId="4166B759">
                            <wp:extent cx="221615" cy="0"/>
                            <wp:effectExtent l="0" t="0" r="26035" b="19050"/>
                            <wp:docPr id="5" name="Conector recto 5"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2A7FE8" id="Conector recto 5"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" strokecolor="#37b6ae [3204]" strokeweight="1pt">
                            <v:stroke joinstyle="miter"/>
                            <w10:anchorlock/>
                          </v:line>
                        </w:pict>
                      </mc:Fallback>
                    </mc:AlternateContent>
                  </w:r>
                </w:p>
                <w:p w14:paraId="4855F93C" w14:textId="77777777" w:rsidR="00B67955" w:rsidRDefault="00B67955" w:rsidP="00D820B7">
                  <w:pPr>
                    <w:jc w:val="both"/>
                  </w:pPr>
                </w:p>
                <w:p w14:paraId="0AEF3919" w14:textId="7543E285" w:rsidR="00D7779D" w:rsidRDefault="00D7779D" w:rsidP="00D820B7">
                  <w:pPr>
                    <w:jc w:val="both"/>
                  </w:pPr>
                  <w:r>
                    <w:t>D</w:t>
                  </w:r>
                  <w:r w:rsidRPr="002D2E0E">
                    <w:t>esemp</w:t>
                  </w:r>
                  <w:r>
                    <w:t xml:space="preserve">eñar mis estudios como persona </w:t>
                  </w:r>
                  <w:proofErr w:type="gramStart"/>
                  <w:r>
                    <w:t xml:space="preserve">profesional  </w:t>
                  </w:r>
                  <w:r w:rsidR="002D222C">
                    <w:t>en</w:t>
                  </w:r>
                  <w:proofErr w:type="gramEnd"/>
                  <w:r w:rsidR="002D222C">
                    <w:t xml:space="preserve"> </w:t>
                  </w:r>
                  <w:r>
                    <w:t xml:space="preserve">  Arquitecto Constructor  y T</w:t>
                  </w:r>
                  <w:r w:rsidRPr="002D2E0E">
                    <w:t>écnic</w:t>
                  </w:r>
                  <w:r w:rsidR="002D222C">
                    <w:t>o</w:t>
                  </w:r>
                  <w:r w:rsidRPr="002D2E0E">
                    <w:t xml:space="preserve"> </w:t>
                  </w:r>
                  <w:r>
                    <w:t>en Construcción.</w:t>
                  </w:r>
                </w:p>
                <w:p w14:paraId="5E1141C0" w14:textId="44D892A5" w:rsidR="00D820B7" w:rsidRDefault="00D820B7" w:rsidP="00D820B7">
                  <w:pPr>
                    <w:jc w:val="both"/>
                  </w:pPr>
                </w:p>
                <w:p w14:paraId="437E9AC9" w14:textId="0900FB28" w:rsidR="00AD4043" w:rsidRDefault="00AD4043" w:rsidP="00D820B7">
                  <w:pPr>
                    <w:jc w:val="both"/>
                  </w:pPr>
                </w:p>
                <w:p w14:paraId="05AFE5BB" w14:textId="77777777" w:rsidR="00F57844" w:rsidRDefault="00F57844" w:rsidP="00D820B7">
                  <w:pPr>
                    <w:jc w:val="both"/>
                  </w:pPr>
                </w:p>
                <w:p w14:paraId="33F28B48" w14:textId="4D3261BE" w:rsidR="00AD4043" w:rsidRDefault="00AD4043" w:rsidP="00D820B7">
                  <w:pPr>
                    <w:jc w:val="both"/>
                  </w:pPr>
                </w:p>
                <w:p w14:paraId="20DC8E4B" w14:textId="77777777" w:rsidR="00CC2FE9" w:rsidRDefault="00CC2FE9" w:rsidP="00D820B7">
                  <w:pPr>
                    <w:jc w:val="both"/>
                  </w:pPr>
                </w:p>
                <w:p w14:paraId="39CCEC7A" w14:textId="77777777" w:rsidR="00B67955" w:rsidRDefault="00B67955" w:rsidP="00D820B7">
                  <w:pPr>
                    <w:jc w:val="both"/>
                  </w:pPr>
                </w:p>
                <w:p w14:paraId="50BF4503" w14:textId="4D2ACC5C" w:rsidR="00D7779D" w:rsidRDefault="007B36AF" w:rsidP="00D820B7">
                  <w:pPr>
                    <w:pStyle w:val="Ttulo3"/>
                    <w:jc w:val="both"/>
                  </w:pPr>
                  <w:sdt>
                    <w:sdtPr>
                      <w:alias w:val="Aptitudes:"/>
                      <w:tag w:val="Aptitudes:"/>
                      <w:id w:val="-2098403255"/>
                      <w:placeholder>
                        <w:docPart w:val="B7690AFAB98142DBB43F8BD2266647B5"/>
                      </w:placeholder>
                      <w:temporary/>
                      <w:showingPlcHdr/>
                      <w15:appearance w15:val="hidden"/>
                    </w:sdtPr>
                    <w:sdtEndPr/>
                    <w:sdtContent>
                      <w:r w:rsidR="00D7779D">
                        <w:rPr>
                          <w:lang w:bidi="es-ES"/>
                        </w:rPr>
                        <w:t>Aptitudes</w:t>
                      </w:r>
                    </w:sdtContent>
                  </w:sdt>
                </w:p>
                <w:p w14:paraId="54C76486" w14:textId="77777777" w:rsidR="00D7779D" w:rsidRPr="005A7E57" w:rsidRDefault="00D7779D" w:rsidP="00D820B7">
                  <w:pPr>
                    <w:pStyle w:val="Lneadegrfico"/>
                    <w:jc w:val="both"/>
                  </w:pPr>
                  <w:r>
                    <w:rPr>
                      <w:lang w:eastAsia="es-ES"/>
                    </w:rPr>
                    <mc:AlternateContent>
                      <mc:Choice Requires="wps">
                        <w:drawing>
                          <wp:inline distT="0" distB="0" distL="0" distR="0" wp14:anchorId="397C691F" wp14:editId="74D99317">
                            <wp:extent cx="221615" cy="0"/>
                            <wp:effectExtent l="0" t="0" r="26035" b="19050"/>
                            <wp:docPr id="4" name="Conector recto 4"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CA291D" id="Conector recto 4"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" strokecolor="#37b6ae [3204]" strokeweight="1pt">
                            <v:stroke joinstyle="miter"/>
                            <w10:anchorlock/>
                          </v:line>
                        </w:pict>
                      </mc:Fallback>
                    </mc:AlternateContent>
                  </w:r>
                </w:p>
                <w:p w14:paraId="6869E8BA" w14:textId="09B66B19" w:rsidR="002D222C" w:rsidRDefault="00D7779D" w:rsidP="00D820B7">
                  <w:pPr>
                    <w:jc w:val="both"/>
                  </w:pPr>
                  <w:r>
                    <w:t xml:space="preserve">Programación de obras, Estimaciones, Precios Unitarios, </w:t>
                  </w:r>
                  <w:r w:rsidR="00AD4043">
                    <w:t>I</w:t>
                  </w:r>
                  <w:r>
                    <w:t xml:space="preserve">nvestigación e </w:t>
                  </w:r>
                  <w:r w:rsidR="00AD4043">
                    <w:t>I</w:t>
                  </w:r>
                  <w:r>
                    <w:t xml:space="preserve">nnovación para nuevos procesos </w:t>
                  </w:r>
                  <w:proofErr w:type="gramStart"/>
                  <w:r>
                    <w:t>Constructivos,  excelente</w:t>
                  </w:r>
                  <w:proofErr w:type="gramEnd"/>
                  <w:r>
                    <w:t xml:space="preserve"> relación con cliente supervisión para la ejecución de los proyectos . Control de Proveedores, </w:t>
                  </w:r>
                </w:p>
                <w:p w14:paraId="4CC65186" w14:textId="480CF340" w:rsidR="002D222C" w:rsidRDefault="002D222C" w:rsidP="00D820B7">
                  <w:pPr>
                    <w:jc w:val="both"/>
                  </w:pPr>
                </w:p>
                <w:p w14:paraId="33DCC08F" w14:textId="36D3ED6A" w:rsidR="00F57844" w:rsidRDefault="00F57844" w:rsidP="00D820B7">
                  <w:pPr>
                    <w:jc w:val="both"/>
                  </w:pPr>
                </w:p>
                <w:p w14:paraId="7B47CF93" w14:textId="0CF332F7" w:rsidR="00F57844" w:rsidRDefault="00F57844" w:rsidP="00D820B7">
                  <w:pPr>
                    <w:jc w:val="both"/>
                  </w:pPr>
                </w:p>
                <w:p w14:paraId="68F6EB3F" w14:textId="77777777" w:rsidR="00F57844" w:rsidRDefault="00F57844" w:rsidP="00D820B7">
                  <w:pPr>
                    <w:jc w:val="both"/>
                  </w:pPr>
                </w:p>
                <w:p w14:paraId="5C531F75" w14:textId="58955BBB" w:rsidR="002D222C" w:rsidRDefault="002D222C" w:rsidP="002D222C">
                  <w:pPr>
                    <w:pStyle w:val="Ttulo3"/>
                    <w:jc w:val="both"/>
                  </w:pPr>
                  <w:r>
                    <w:t>software</w:t>
                  </w:r>
                </w:p>
                <w:p w14:paraId="7BEAA929" w14:textId="77777777" w:rsidR="002D222C" w:rsidRPr="005A7E57" w:rsidRDefault="002D222C" w:rsidP="002D222C">
                  <w:pPr>
                    <w:pStyle w:val="Lneadegrfico"/>
                    <w:jc w:val="both"/>
                  </w:pPr>
                  <w:r>
                    <w:rPr>
                      <w:lang w:eastAsia="es-ES"/>
                    </w:rPr>
                    <mc:AlternateContent>
                      <mc:Choice Requires="wps">
                        <w:drawing>
                          <wp:inline distT="0" distB="0" distL="0" distR="0" wp14:anchorId="74688C0B" wp14:editId="69D16F77">
                            <wp:extent cx="221615" cy="0"/>
                            <wp:effectExtent l="0" t="0" r="26035" b="19050"/>
                            <wp:docPr id="9" name="Conector recto 9"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55DD2D" id="Conector recto 9"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" strokecolor="#37b6ae [3204]" strokeweight="1pt">
                            <v:stroke joinstyle="miter"/>
                            <w10:anchorlock/>
                          </v:line>
                        </w:pict>
                      </mc:Fallback>
                    </mc:AlternateContent>
                  </w:r>
                </w:p>
                <w:p w14:paraId="7E2064D3" w14:textId="42937C74" w:rsidR="002D222C" w:rsidRDefault="00D7779D" w:rsidP="00D820B7">
                  <w:pPr>
                    <w:jc w:val="both"/>
                  </w:pPr>
                  <w:r>
                    <w:t xml:space="preserve"> </w:t>
                  </w:r>
                </w:p>
                <w:p w14:paraId="4F6F82C4" w14:textId="77777777" w:rsidR="002D222C" w:rsidRDefault="00D7779D" w:rsidP="00D820B7">
                  <w:pPr>
                    <w:jc w:val="both"/>
                  </w:pPr>
                  <w:r>
                    <w:t>AutoCAD</w:t>
                  </w:r>
                  <w:r w:rsidR="00D820B7">
                    <w:t>.</w:t>
                  </w:r>
                  <w:r>
                    <w:t xml:space="preserve"> </w:t>
                  </w:r>
                </w:p>
                <w:p w14:paraId="6C6B09CA" w14:textId="77777777" w:rsidR="002D222C" w:rsidRDefault="00D7779D" w:rsidP="00D820B7">
                  <w:pPr>
                    <w:jc w:val="both"/>
                  </w:pPr>
                  <w:proofErr w:type="gramStart"/>
                  <w:r>
                    <w:t>Neo-data</w:t>
                  </w:r>
                  <w:proofErr w:type="gramEnd"/>
                  <w:r>
                    <w:t xml:space="preserve">, </w:t>
                  </w:r>
                </w:p>
                <w:p w14:paraId="3E562174" w14:textId="77777777" w:rsidR="002D222C" w:rsidRDefault="00D7779D" w:rsidP="00D820B7">
                  <w:pPr>
                    <w:jc w:val="both"/>
                  </w:pPr>
                  <w:r>
                    <w:t xml:space="preserve">Opus, </w:t>
                  </w:r>
                </w:p>
                <w:p w14:paraId="17407A21" w14:textId="77777777" w:rsidR="002D222C" w:rsidRDefault="00D7779D" w:rsidP="00D820B7">
                  <w:pPr>
                    <w:jc w:val="both"/>
                  </w:pPr>
                  <w:r>
                    <w:t xml:space="preserve">Revit, </w:t>
                  </w:r>
                </w:p>
                <w:p w14:paraId="70AEC24A" w14:textId="4360ACB3" w:rsidR="002D222C" w:rsidRDefault="00D7779D" w:rsidP="00D820B7">
                  <w:pPr>
                    <w:jc w:val="both"/>
                  </w:pPr>
                  <w:r>
                    <w:t>Word</w:t>
                  </w:r>
                  <w:r w:rsidR="002D222C">
                    <w:t>.</w:t>
                  </w:r>
                </w:p>
                <w:p w14:paraId="3EB41877" w14:textId="76617A0D" w:rsidR="002D222C" w:rsidRDefault="00D7779D" w:rsidP="00D820B7">
                  <w:pPr>
                    <w:jc w:val="both"/>
                  </w:pPr>
                  <w:r>
                    <w:t>Excel</w:t>
                  </w:r>
                  <w:r w:rsidR="002D222C">
                    <w:t>.</w:t>
                  </w:r>
                  <w:r>
                    <w:t xml:space="preserve"> </w:t>
                  </w:r>
                </w:p>
                <w:p w14:paraId="08826E5C" w14:textId="77777777" w:rsidR="00D7779D" w:rsidRDefault="00D7779D" w:rsidP="00D820B7">
                  <w:pPr>
                    <w:jc w:val="both"/>
                  </w:pPr>
                  <w:r>
                    <w:t xml:space="preserve">Power </w:t>
                  </w:r>
                  <w:r w:rsidR="00257E33">
                    <w:t>P</w:t>
                  </w:r>
                  <w:r>
                    <w:t>oint</w:t>
                  </w:r>
                  <w:r w:rsidR="002D222C">
                    <w:t>.</w:t>
                  </w:r>
                </w:p>
                <w:p w14:paraId="0ED06A6F" w14:textId="1D8F3BEE" w:rsidR="002D222C" w:rsidRDefault="002D222C" w:rsidP="002D222C">
                  <w:pPr>
                    <w:jc w:val="both"/>
                  </w:pPr>
                  <w:r>
                    <w:t xml:space="preserve">Project, </w:t>
                  </w:r>
                </w:p>
                <w:p w14:paraId="1AFACBE4" w14:textId="50E848F5" w:rsidR="002D222C" w:rsidRDefault="002D222C" w:rsidP="002D222C">
                  <w:pPr>
                    <w:jc w:val="both"/>
                  </w:pPr>
                  <w:r>
                    <w:t>Enkontrol</w:t>
                  </w:r>
                  <w:r w:rsidR="00B67955">
                    <w:t>,</w:t>
                  </w:r>
                  <w:r>
                    <w:t xml:space="preserve"> </w:t>
                  </w:r>
                  <w:proofErr w:type="gramStart"/>
                  <w:r>
                    <w:t>( Requisi</w:t>
                  </w:r>
                  <w:r w:rsidR="00B67955">
                    <w:t>ci</w:t>
                  </w:r>
                  <w:r>
                    <w:t>ones</w:t>
                  </w:r>
                  <w:proofErr w:type="gramEnd"/>
                  <w:r>
                    <w:t xml:space="preserve"> y estimaciones a Contratistas</w:t>
                  </w:r>
                  <w:r w:rsidR="00CC2FE9">
                    <w:t xml:space="preserve"> y Proveedores) </w:t>
                  </w:r>
                </w:p>
                <w:p w14:paraId="07F939A7" w14:textId="0A195299" w:rsidR="002D222C" w:rsidRDefault="002D222C" w:rsidP="00D820B7">
                  <w:pPr>
                    <w:jc w:val="both"/>
                  </w:pPr>
                </w:p>
              </w:tc>
              <w:tc>
                <w:tcPr>
                  <w:tcW w:w="2158" w:type="dxa"/>
                  <w:tcMar>
                    <w:top w:w="288" w:type="dxa"/>
                    <w:bottom w:w="288" w:type="dxa"/>
                  </w:tcMar>
                </w:tcPr>
                <w:p w14:paraId="68AEF90F" w14:textId="1616E91A" w:rsidR="00D7779D" w:rsidRDefault="007B36AF" w:rsidP="00D7779D">
                  <w:pPr>
                    <w:pStyle w:val="Ttulo3"/>
                  </w:pPr>
                  <w:sdt>
                    <w:sdtPr>
                      <w:alias w:val="Objetivo:"/>
                      <w:tag w:val="Objetivo:"/>
                      <w:id w:val="319159961"/>
                      <w:placeholder>
                        <w:docPart w:val="13D566A6F67243398C0A0B0ECC9693B1"/>
                      </w:placeholder>
                      <w:temporary/>
                      <w:showingPlcHdr/>
                      <w15:appearance w15:val="hidden"/>
                    </w:sdtPr>
                    <w:sdtEndPr/>
                    <w:sdtContent>
                      <w:r w:rsidR="00D7779D">
                        <w:rPr>
                          <w:lang w:bidi="es-ES"/>
                        </w:rPr>
                        <w:t>Objetivo</w:t>
                      </w:r>
                    </w:sdtContent>
                  </w:sdt>
                </w:p>
                <w:p w14:paraId="1B95AEBC" w14:textId="33083A4C" w:rsidR="00D7779D" w:rsidRDefault="00D7779D" w:rsidP="00D7779D">
                  <w:pPr>
                    <w:pStyle w:val="Lneadegrfico"/>
                  </w:pPr>
                </w:p>
                <w:p w14:paraId="320BD547" w14:textId="77777777" w:rsidR="00D7779D" w:rsidRDefault="00D7779D" w:rsidP="00D7779D"/>
                <w:p w14:paraId="6084CD02" w14:textId="77777777" w:rsidR="00D7779D" w:rsidRDefault="00D7779D" w:rsidP="00D7779D"/>
                <w:p w14:paraId="29480E0E" w14:textId="77777777" w:rsidR="00D7779D" w:rsidRDefault="00D7779D" w:rsidP="00D7779D"/>
                <w:p w14:paraId="34F4C376" w14:textId="77777777" w:rsidR="00D7779D" w:rsidRDefault="00D7779D" w:rsidP="00D7779D"/>
                <w:p w14:paraId="40EFC74F" w14:textId="77777777" w:rsidR="00D7779D" w:rsidRDefault="00D7779D" w:rsidP="00D7779D"/>
                <w:p w14:paraId="1684C489" w14:textId="77777777" w:rsidR="00D7779D" w:rsidRDefault="00D7779D" w:rsidP="00D7779D"/>
                <w:p w14:paraId="5410533B" w14:textId="77777777" w:rsidR="00D7779D" w:rsidRDefault="00D7779D" w:rsidP="00D7779D"/>
                <w:p w14:paraId="25A7437B" w14:textId="77777777" w:rsidR="00D7779D" w:rsidRDefault="00D7779D" w:rsidP="00D7779D"/>
                <w:p w14:paraId="23DBEAA6" w14:textId="77777777" w:rsidR="00D7779D" w:rsidRDefault="00D7779D" w:rsidP="00D7779D"/>
                <w:p w14:paraId="256BE731" w14:textId="77777777" w:rsidR="00D7779D" w:rsidRDefault="00D7779D" w:rsidP="00D7779D"/>
                <w:p w14:paraId="526F6EFE" w14:textId="77777777" w:rsidR="00D7779D" w:rsidRDefault="00D7779D" w:rsidP="00D7779D"/>
                <w:p w14:paraId="1EFEDC2B" w14:textId="77777777" w:rsidR="00D7779D" w:rsidRDefault="00D7779D" w:rsidP="00D7779D"/>
                <w:p w14:paraId="6F53CC59" w14:textId="77777777" w:rsidR="00D7779D" w:rsidRDefault="00D7779D" w:rsidP="00D7779D"/>
                <w:p w14:paraId="5698C69E" w14:textId="77777777" w:rsidR="00D7779D" w:rsidRDefault="00D7779D" w:rsidP="00D7779D"/>
                <w:p w14:paraId="69D6452B" w14:textId="77777777" w:rsidR="00D7779D" w:rsidRDefault="00D7779D" w:rsidP="00D7779D"/>
                <w:p w14:paraId="17AE7BA8" w14:textId="77777777" w:rsidR="00D7779D" w:rsidRDefault="00D7779D" w:rsidP="00D7779D"/>
                <w:p w14:paraId="585D268E" w14:textId="5C2878C8" w:rsidR="00D7779D" w:rsidRDefault="00D7779D" w:rsidP="00D7779D"/>
              </w:tc>
            </w:tr>
            <w:tr w:rsidR="00D7779D" w:rsidRPr="005152F2" w14:paraId="73951059" w14:textId="77777777" w:rsidTr="00B67955">
              <w:tc>
                <w:tcPr>
                  <w:tcW w:w="3686" w:type="dxa"/>
                </w:tcPr>
                <w:p w14:paraId="0D4EBBE5" w14:textId="1283CB44" w:rsidR="00D820B7" w:rsidRDefault="00237947" w:rsidP="00D6435D">
                  <w:pPr>
                    <w:pStyle w:val="Ttulo3"/>
                    <w:jc w:val="both"/>
                    <w:rPr>
                      <w:lang w:bidi="es-ES"/>
                    </w:rPr>
                  </w:pPr>
                  <w:r>
                    <w:rPr>
                      <w:lang w:bidi="es-ES"/>
                    </w:rPr>
                    <w:lastRenderedPageBreak/>
                    <w:t xml:space="preserve">Referencias </w:t>
                  </w:r>
                </w:p>
                <w:p w14:paraId="616D1E81" w14:textId="0FA9E6E1" w:rsidR="00D6435D" w:rsidRDefault="00D6435D" w:rsidP="00D6435D">
                  <w:pPr>
                    <w:pStyle w:val="Ttulo3"/>
                    <w:jc w:val="both"/>
                    <w:rPr>
                      <w:lang w:bidi="es-ES"/>
                    </w:rPr>
                  </w:pPr>
                  <w:r>
                    <w:rPr>
                      <w:noProof/>
                      <w:lang w:eastAsia="es-ES"/>
                    </w:rPr>
                    <mc:AlternateContent>
                      <mc:Choice Requires="wps">
                        <w:drawing>
                          <wp:inline distT="0" distB="0" distL="0" distR="0" wp14:anchorId="6CEB95E3" wp14:editId="24E210C4">
                            <wp:extent cx="221615" cy="0"/>
                            <wp:effectExtent l="0" t="0" r="26035" b="19050"/>
                            <wp:docPr id="8" name="Conector recto 8" title="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8223509" id="Conector recto 8" o:spid="_x0000_s1026" alt="Título: 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" strokecolor="#37b6ae [3204]" strokeweight="1pt">
                            <v:stroke joinstyle="miter"/>
                            <w10:anchorlock/>
                          </v:line>
                        </w:pict>
                      </mc:Fallback>
                    </mc:AlternateContent>
                  </w:r>
                </w:p>
                <w:p w14:paraId="04383AD8" w14:textId="07D1FC9A" w:rsidR="00AD4043" w:rsidRDefault="00F57844" w:rsidP="00AD4043">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Ing.-</w:t>
                  </w:r>
                  <w:r w:rsidR="00AD4043">
                    <w:rPr>
                      <w:rFonts w:asciiTheme="minorHAnsi" w:eastAsiaTheme="minorHAnsi" w:hAnsiTheme="minorHAnsi" w:cstheme="minorBidi"/>
                      <w:caps w:val="0"/>
                      <w:szCs w:val="22"/>
                    </w:rPr>
                    <w:t xml:space="preserve">Arq. Ulises Ruiz. </w:t>
                  </w:r>
                </w:p>
                <w:p w14:paraId="7C3622BE" w14:textId="29599C65" w:rsidR="00AD4043" w:rsidRDefault="00AD4043" w:rsidP="00AD4043">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Gerente de Construcción C5i Pachuca (Seguritech)</w:t>
                  </w:r>
                </w:p>
                <w:p w14:paraId="43DFCEA8" w14:textId="599C66D7" w:rsidR="00AD4043" w:rsidRDefault="00AD4043" w:rsidP="00AD4043">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 xml:space="preserve">Móvil: </w:t>
                  </w:r>
                  <w:r w:rsidR="00F57844">
                    <w:rPr>
                      <w:rFonts w:asciiTheme="minorHAnsi" w:eastAsiaTheme="minorHAnsi" w:hAnsiTheme="minorHAnsi" w:cstheme="minorBidi"/>
                      <w:caps w:val="0"/>
                      <w:szCs w:val="22"/>
                    </w:rPr>
                    <w:t>771-349-39-86</w:t>
                  </w:r>
                  <w:r>
                    <w:rPr>
                      <w:rFonts w:asciiTheme="minorHAnsi" w:eastAsiaTheme="minorHAnsi" w:hAnsiTheme="minorHAnsi" w:cstheme="minorBidi"/>
                      <w:caps w:val="0"/>
                      <w:szCs w:val="22"/>
                    </w:rPr>
                    <w:t>.</w:t>
                  </w:r>
                </w:p>
                <w:p w14:paraId="60222AA8" w14:textId="77777777" w:rsidR="00F57844" w:rsidRDefault="00F57844" w:rsidP="00AD4043">
                  <w:pPr>
                    <w:pStyle w:val="Ttulo3"/>
                    <w:ind w:left="720"/>
                    <w:jc w:val="left"/>
                    <w:rPr>
                      <w:rFonts w:asciiTheme="minorHAnsi" w:eastAsiaTheme="minorHAnsi" w:hAnsiTheme="minorHAnsi" w:cstheme="minorBidi"/>
                      <w:caps w:val="0"/>
                      <w:szCs w:val="22"/>
                    </w:rPr>
                  </w:pPr>
                </w:p>
                <w:p w14:paraId="5307BBD3" w14:textId="77777777" w:rsidR="00AD4043" w:rsidRDefault="00AD4043" w:rsidP="00AD4043">
                  <w:pPr>
                    <w:pStyle w:val="Ttulo3"/>
                    <w:ind w:left="720"/>
                    <w:jc w:val="left"/>
                  </w:pPr>
                </w:p>
                <w:p w14:paraId="7E67D7F3" w14:textId="3BA0BCF2" w:rsidR="00AD4043" w:rsidRDefault="00AD4043" w:rsidP="00AD4043">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 xml:space="preserve">Arq. David  </w:t>
                  </w:r>
                </w:p>
                <w:p w14:paraId="70D485A0" w14:textId="092B840F" w:rsidR="00AD4043" w:rsidRDefault="00AD4043" w:rsidP="00AD4043">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Gerente de Proyecto</w:t>
                  </w:r>
                  <w:r w:rsidR="00F57844">
                    <w:rPr>
                      <w:rFonts w:asciiTheme="minorHAnsi" w:eastAsiaTheme="minorHAnsi" w:hAnsiTheme="minorHAnsi" w:cstheme="minorBidi"/>
                      <w:caps w:val="0"/>
                      <w:szCs w:val="22"/>
                    </w:rPr>
                    <w:t xml:space="preserve"> C5i Pachuca Hidalgo</w:t>
                  </w:r>
                  <w:r>
                    <w:rPr>
                      <w:rFonts w:asciiTheme="minorHAnsi" w:eastAsiaTheme="minorHAnsi" w:hAnsiTheme="minorHAnsi" w:cstheme="minorBidi"/>
                      <w:caps w:val="0"/>
                      <w:szCs w:val="22"/>
                    </w:rPr>
                    <w:t xml:space="preserve"> (Seguritech)</w:t>
                  </w:r>
                </w:p>
                <w:p w14:paraId="2417512C" w14:textId="6F0C22FA" w:rsidR="00AD4043" w:rsidRDefault="00AD4043" w:rsidP="00AD4043">
                  <w:pPr>
                    <w:pStyle w:val="Ttulo3"/>
                    <w:ind w:left="720"/>
                    <w:jc w:val="left"/>
                  </w:pPr>
                  <w:r>
                    <w:rPr>
                      <w:rFonts w:asciiTheme="minorHAnsi" w:eastAsiaTheme="minorHAnsi" w:hAnsiTheme="minorHAnsi" w:cstheme="minorBidi"/>
                      <w:caps w:val="0"/>
                      <w:szCs w:val="22"/>
                    </w:rPr>
                    <w:t>Móvil: 55-45-73-83-81.</w:t>
                  </w:r>
                </w:p>
                <w:p w14:paraId="1E1D528C" w14:textId="65F48166" w:rsidR="00AD4043" w:rsidRDefault="00AD4043" w:rsidP="00D6435D">
                  <w:pPr>
                    <w:pStyle w:val="Ttulo3"/>
                    <w:jc w:val="both"/>
                    <w:rPr>
                      <w:lang w:bidi="es-ES"/>
                    </w:rPr>
                  </w:pPr>
                </w:p>
                <w:p w14:paraId="70151D43" w14:textId="77777777" w:rsidR="00AD4043" w:rsidRDefault="00AD4043" w:rsidP="00D6435D">
                  <w:pPr>
                    <w:pStyle w:val="Ttulo3"/>
                    <w:jc w:val="both"/>
                    <w:rPr>
                      <w:lang w:bidi="es-ES"/>
                    </w:rPr>
                  </w:pPr>
                </w:p>
                <w:p w14:paraId="33701DC0" w14:textId="77777777" w:rsidR="00AD4043" w:rsidRDefault="00AD4043" w:rsidP="00AD4043">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Ing</w:t>
                  </w:r>
                  <w:r w:rsidRPr="00B96120">
                    <w:rPr>
                      <w:rFonts w:asciiTheme="minorHAnsi" w:eastAsiaTheme="minorHAnsi" w:hAnsiTheme="minorHAnsi" w:cstheme="minorBidi"/>
                      <w:caps w:val="0"/>
                      <w:szCs w:val="22"/>
                    </w:rPr>
                    <w:t xml:space="preserve">. </w:t>
                  </w:r>
                  <w:r>
                    <w:rPr>
                      <w:rFonts w:asciiTheme="minorHAnsi" w:eastAsiaTheme="minorHAnsi" w:hAnsiTheme="minorHAnsi" w:cstheme="minorBidi"/>
                      <w:caps w:val="0"/>
                      <w:szCs w:val="22"/>
                    </w:rPr>
                    <w:t xml:space="preserve">Oscar Lira </w:t>
                  </w:r>
                </w:p>
                <w:p w14:paraId="1991085B" w14:textId="7009B0A0" w:rsidR="00AD4043" w:rsidRDefault="00AD4043" w:rsidP="00AD4043">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Residente de obra (Edcon)</w:t>
                  </w:r>
                </w:p>
                <w:p w14:paraId="6BFA43DA" w14:textId="78D339CB" w:rsidR="00AD4043" w:rsidRDefault="00AD4043" w:rsidP="00AD4043">
                  <w:pPr>
                    <w:pStyle w:val="Ttulo3"/>
                    <w:ind w:left="720"/>
                    <w:jc w:val="left"/>
                  </w:pPr>
                  <w:r>
                    <w:rPr>
                      <w:rFonts w:asciiTheme="minorHAnsi" w:eastAsiaTheme="minorHAnsi" w:hAnsiTheme="minorHAnsi" w:cstheme="minorBidi"/>
                      <w:caps w:val="0"/>
                      <w:szCs w:val="22"/>
                    </w:rPr>
                    <w:t>Móvil: 984-175-32-78.</w:t>
                  </w:r>
                </w:p>
                <w:p w14:paraId="148793E4" w14:textId="6575D8D6" w:rsidR="00D6435D" w:rsidRDefault="00D6435D" w:rsidP="00D6435D">
                  <w:pPr>
                    <w:pStyle w:val="Ttulo3"/>
                    <w:jc w:val="both"/>
                    <w:rPr>
                      <w:lang w:bidi="es-ES"/>
                    </w:rPr>
                  </w:pPr>
                </w:p>
                <w:p w14:paraId="750C7C14" w14:textId="7B011282" w:rsidR="00F57844" w:rsidRDefault="00F57844" w:rsidP="00D6435D">
                  <w:pPr>
                    <w:pStyle w:val="Ttulo3"/>
                    <w:jc w:val="both"/>
                    <w:rPr>
                      <w:lang w:bidi="es-ES"/>
                    </w:rPr>
                  </w:pPr>
                </w:p>
                <w:p w14:paraId="6B7274A2" w14:textId="31D2A7DE" w:rsidR="00F57844" w:rsidRDefault="00F57844" w:rsidP="00F57844">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 xml:space="preserve">Sandra Rodríguez </w:t>
                  </w:r>
                </w:p>
                <w:p w14:paraId="30BF4BE0" w14:textId="229E41AC" w:rsidR="00F57844" w:rsidRDefault="00F57844" w:rsidP="00F57844">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Ejecutivo de Ventas (Cavid)</w:t>
                  </w:r>
                </w:p>
                <w:p w14:paraId="35CE95D6" w14:textId="52E3D220" w:rsidR="00F57844" w:rsidRDefault="00F57844" w:rsidP="00F57844">
                  <w:pPr>
                    <w:pStyle w:val="Ttulo3"/>
                    <w:ind w:left="720"/>
                    <w:jc w:val="left"/>
                  </w:pPr>
                  <w:r>
                    <w:rPr>
                      <w:rFonts w:asciiTheme="minorHAnsi" w:eastAsiaTheme="minorHAnsi" w:hAnsiTheme="minorHAnsi" w:cstheme="minorBidi"/>
                      <w:caps w:val="0"/>
                      <w:szCs w:val="22"/>
                    </w:rPr>
                    <w:t>Móvil: 55-43-29-56-34.</w:t>
                  </w:r>
                </w:p>
                <w:p w14:paraId="530FD5C4" w14:textId="77777777" w:rsidR="00F57844" w:rsidRDefault="00F57844" w:rsidP="00D6435D">
                  <w:pPr>
                    <w:pStyle w:val="Ttulo3"/>
                    <w:jc w:val="both"/>
                    <w:rPr>
                      <w:lang w:bidi="es-ES"/>
                    </w:rPr>
                  </w:pPr>
                </w:p>
                <w:p w14:paraId="06595570" w14:textId="77777777" w:rsidR="002D222C" w:rsidRPr="00D6435D" w:rsidRDefault="002D222C" w:rsidP="00D6435D">
                  <w:pPr>
                    <w:pStyle w:val="Ttulo3"/>
                    <w:jc w:val="both"/>
                    <w:rPr>
                      <w:lang w:bidi="es-ES"/>
                    </w:rPr>
                  </w:pPr>
                </w:p>
                <w:p w14:paraId="52D8135E" w14:textId="37F8C9DD" w:rsidR="00307CC5" w:rsidRDefault="00307CC5"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Ing</w:t>
                  </w:r>
                  <w:r w:rsidRPr="00B96120">
                    <w:rPr>
                      <w:rFonts w:asciiTheme="minorHAnsi" w:eastAsiaTheme="minorHAnsi" w:hAnsiTheme="minorHAnsi" w:cstheme="minorBidi"/>
                      <w:caps w:val="0"/>
                      <w:szCs w:val="22"/>
                    </w:rPr>
                    <w:t xml:space="preserve">. </w:t>
                  </w:r>
                  <w:r>
                    <w:rPr>
                      <w:rFonts w:asciiTheme="minorHAnsi" w:eastAsiaTheme="minorHAnsi" w:hAnsiTheme="minorHAnsi" w:cstheme="minorBidi"/>
                      <w:caps w:val="0"/>
                      <w:szCs w:val="22"/>
                    </w:rPr>
                    <w:t>Demetrio Petrearce Carrasco Residente de obra (Cavid)</w:t>
                  </w:r>
                </w:p>
                <w:p w14:paraId="466BDC4F" w14:textId="14B56CC6" w:rsidR="00307CC5" w:rsidRDefault="00307CC5" w:rsidP="002D222C">
                  <w:pPr>
                    <w:pStyle w:val="Ttulo3"/>
                    <w:ind w:left="720"/>
                    <w:jc w:val="left"/>
                  </w:pPr>
                  <w:r>
                    <w:rPr>
                      <w:rFonts w:asciiTheme="minorHAnsi" w:eastAsiaTheme="minorHAnsi" w:hAnsiTheme="minorHAnsi" w:cstheme="minorBidi"/>
                      <w:caps w:val="0"/>
                      <w:szCs w:val="22"/>
                    </w:rPr>
                    <w:t xml:space="preserve">Móvil: </w:t>
                  </w:r>
                  <w:r w:rsidR="00ED030B">
                    <w:rPr>
                      <w:rFonts w:asciiTheme="minorHAnsi" w:eastAsiaTheme="minorHAnsi" w:hAnsiTheme="minorHAnsi" w:cstheme="minorBidi"/>
                      <w:caps w:val="0"/>
                      <w:szCs w:val="22"/>
                    </w:rPr>
                    <w:t>55-59-61-84-68</w:t>
                  </w:r>
                  <w:r>
                    <w:rPr>
                      <w:rFonts w:asciiTheme="minorHAnsi" w:eastAsiaTheme="minorHAnsi" w:hAnsiTheme="minorHAnsi" w:cstheme="minorBidi"/>
                      <w:caps w:val="0"/>
                      <w:szCs w:val="22"/>
                    </w:rPr>
                    <w:t>.</w:t>
                  </w:r>
                </w:p>
                <w:p w14:paraId="5A34E206" w14:textId="77777777" w:rsidR="003D502A" w:rsidRDefault="003D502A" w:rsidP="002D222C">
                  <w:pPr>
                    <w:pStyle w:val="Ttulo3"/>
                    <w:jc w:val="left"/>
                  </w:pPr>
                </w:p>
                <w:p w14:paraId="1B40A1BD" w14:textId="77777777" w:rsidR="00307CC5" w:rsidRDefault="00307CC5" w:rsidP="002D222C">
                  <w:pPr>
                    <w:pStyle w:val="Ttulo3"/>
                    <w:jc w:val="left"/>
                  </w:pPr>
                </w:p>
                <w:p w14:paraId="592BD7B1" w14:textId="34D55539" w:rsidR="00307CC5" w:rsidRDefault="00307CC5"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Ing</w:t>
                  </w:r>
                  <w:r w:rsidRPr="00B96120">
                    <w:rPr>
                      <w:rFonts w:asciiTheme="minorHAnsi" w:eastAsiaTheme="minorHAnsi" w:hAnsiTheme="minorHAnsi" w:cstheme="minorBidi"/>
                      <w:caps w:val="0"/>
                      <w:szCs w:val="22"/>
                    </w:rPr>
                    <w:t xml:space="preserve">. </w:t>
                  </w:r>
                  <w:r>
                    <w:rPr>
                      <w:rFonts w:asciiTheme="minorHAnsi" w:eastAsiaTheme="minorHAnsi" w:hAnsiTheme="minorHAnsi" w:cstheme="minorBidi"/>
                      <w:caps w:val="0"/>
                      <w:szCs w:val="22"/>
                    </w:rPr>
                    <w:t>Marcos Noe Escalante Residente de obra (Contratista)</w:t>
                  </w:r>
                </w:p>
                <w:p w14:paraId="01FE7B12" w14:textId="2E362EA7" w:rsidR="00307CC5" w:rsidRDefault="00307CC5" w:rsidP="002D222C">
                  <w:pPr>
                    <w:pStyle w:val="Ttulo3"/>
                    <w:ind w:left="720"/>
                    <w:jc w:val="left"/>
                  </w:pPr>
                  <w:r>
                    <w:rPr>
                      <w:rFonts w:asciiTheme="minorHAnsi" w:eastAsiaTheme="minorHAnsi" w:hAnsiTheme="minorHAnsi" w:cstheme="minorBidi"/>
                      <w:caps w:val="0"/>
                      <w:szCs w:val="22"/>
                    </w:rPr>
                    <w:t>Móvil: 668-143-22-85.</w:t>
                  </w:r>
                </w:p>
                <w:p w14:paraId="5519C873" w14:textId="70F0A53C" w:rsidR="00307CC5" w:rsidRDefault="00307CC5" w:rsidP="002D222C">
                  <w:pPr>
                    <w:pStyle w:val="Ttulo3"/>
                    <w:jc w:val="left"/>
                  </w:pPr>
                </w:p>
                <w:p w14:paraId="0DF7C264" w14:textId="77777777" w:rsidR="00307CC5" w:rsidRDefault="00307CC5" w:rsidP="002D222C">
                  <w:pPr>
                    <w:pStyle w:val="Ttulo3"/>
                    <w:jc w:val="left"/>
                  </w:pPr>
                </w:p>
                <w:p w14:paraId="780F6657" w14:textId="60C5E3C3" w:rsidR="00B96120" w:rsidRDefault="00B96120"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Ing</w:t>
                  </w:r>
                  <w:r w:rsidRPr="00B96120">
                    <w:rPr>
                      <w:rFonts w:asciiTheme="minorHAnsi" w:eastAsiaTheme="minorHAnsi" w:hAnsiTheme="minorHAnsi" w:cstheme="minorBidi"/>
                      <w:caps w:val="0"/>
                      <w:szCs w:val="22"/>
                    </w:rPr>
                    <w:t xml:space="preserve">. </w:t>
                  </w:r>
                  <w:r>
                    <w:rPr>
                      <w:rFonts w:asciiTheme="minorHAnsi" w:eastAsiaTheme="minorHAnsi" w:hAnsiTheme="minorHAnsi" w:cstheme="minorBidi"/>
                      <w:caps w:val="0"/>
                      <w:szCs w:val="22"/>
                    </w:rPr>
                    <w:t xml:space="preserve">Elizabeth </w:t>
                  </w:r>
                  <w:proofErr w:type="gramStart"/>
                  <w:r>
                    <w:rPr>
                      <w:rFonts w:asciiTheme="minorHAnsi" w:eastAsiaTheme="minorHAnsi" w:hAnsiTheme="minorHAnsi" w:cstheme="minorBidi"/>
                      <w:caps w:val="0"/>
                      <w:szCs w:val="22"/>
                    </w:rPr>
                    <w:t>Torres  Residente</w:t>
                  </w:r>
                  <w:proofErr w:type="gramEnd"/>
                  <w:r>
                    <w:rPr>
                      <w:rFonts w:asciiTheme="minorHAnsi" w:eastAsiaTheme="minorHAnsi" w:hAnsiTheme="minorHAnsi" w:cstheme="minorBidi"/>
                      <w:caps w:val="0"/>
                      <w:szCs w:val="22"/>
                    </w:rPr>
                    <w:t xml:space="preserve"> de obra (Carvid)</w:t>
                  </w:r>
                </w:p>
                <w:p w14:paraId="7EAF54BB" w14:textId="15F7DC2A" w:rsidR="00B96120" w:rsidRDefault="00307CC5" w:rsidP="002D222C">
                  <w:pPr>
                    <w:pStyle w:val="Ttulo3"/>
                    <w:ind w:left="720"/>
                    <w:jc w:val="left"/>
                  </w:pPr>
                  <w:r>
                    <w:rPr>
                      <w:rFonts w:asciiTheme="minorHAnsi" w:eastAsiaTheme="minorHAnsi" w:hAnsiTheme="minorHAnsi" w:cstheme="minorBidi"/>
                      <w:caps w:val="0"/>
                      <w:szCs w:val="22"/>
                    </w:rPr>
                    <w:t>Móvil</w:t>
                  </w:r>
                  <w:r w:rsidR="00B96120">
                    <w:rPr>
                      <w:rFonts w:asciiTheme="minorHAnsi" w:eastAsiaTheme="minorHAnsi" w:hAnsiTheme="minorHAnsi" w:cstheme="minorBidi"/>
                      <w:caps w:val="0"/>
                      <w:szCs w:val="22"/>
                    </w:rPr>
                    <w:t xml:space="preserve">: </w:t>
                  </w:r>
                  <w:r>
                    <w:rPr>
                      <w:rFonts w:asciiTheme="minorHAnsi" w:eastAsiaTheme="minorHAnsi" w:hAnsiTheme="minorHAnsi" w:cstheme="minorBidi"/>
                      <w:caps w:val="0"/>
                      <w:szCs w:val="22"/>
                    </w:rPr>
                    <w:t>668-189-40-90.</w:t>
                  </w:r>
                </w:p>
                <w:p w14:paraId="22C9C6A3" w14:textId="31D63248" w:rsidR="00B96120" w:rsidRDefault="00B96120" w:rsidP="002D222C">
                  <w:pPr>
                    <w:pStyle w:val="Ttulo3"/>
                    <w:jc w:val="left"/>
                  </w:pPr>
                </w:p>
                <w:p w14:paraId="0153D08C" w14:textId="07743CEA" w:rsidR="00B96120" w:rsidRDefault="00B96120" w:rsidP="002D222C">
                  <w:pPr>
                    <w:pStyle w:val="Ttulo3"/>
                    <w:jc w:val="left"/>
                  </w:pPr>
                </w:p>
                <w:p w14:paraId="578B7808" w14:textId="0379B512" w:rsidR="00B96120" w:rsidRDefault="00B96120"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A</w:t>
                  </w:r>
                  <w:r w:rsidRPr="00B96120">
                    <w:rPr>
                      <w:rFonts w:asciiTheme="minorHAnsi" w:eastAsiaTheme="minorHAnsi" w:hAnsiTheme="minorHAnsi" w:cstheme="minorBidi"/>
                      <w:caps w:val="0"/>
                      <w:szCs w:val="22"/>
                    </w:rPr>
                    <w:t xml:space="preserve">rq. </w:t>
                  </w:r>
                  <w:r>
                    <w:rPr>
                      <w:rFonts w:asciiTheme="minorHAnsi" w:eastAsiaTheme="minorHAnsi" w:hAnsiTheme="minorHAnsi" w:cstheme="minorBidi"/>
                      <w:caps w:val="0"/>
                      <w:szCs w:val="22"/>
                    </w:rPr>
                    <w:t>Marco Delgadillo Zamudio Superintendente de obra (Carvid)</w:t>
                  </w:r>
                </w:p>
                <w:p w14:paraId="1C88B562" w14:textId="569B1169" w:rsidR="00B96120" w:rsidRDefault="00B96120" w:rsidP="002D222C">
                  <w:pPr>
                    <w:pStyle w:val="Ttulo3"/>
                    <w:ind w:left="720"/>
                    <w:jc w:val="left"/>
                  </w:pPr>
                  <w:r>
                    <w:rPr>
                      <w:rFonts w:asciiTheme="minorHAnsi" w:eastAsiaTheme="minorHAnsi" w:hAnsiTheme="minorHAnsi" w:cstheme="minorBidi"/>
                      <w:caps w:val="0"/>
                      <w:szCs w:val="22"/>
                    </w:rPr>
                    <w:t>Movil:55-28-83-14-98.</w:t>
                  </w:r>
                </w:p>
                <w:p w14:paraId="11519D60" w14:textId="030F2BFB" w:rsidR="00B96120" w:rsidRDefault="00B96120" w:rsidP="002D222C">
                  <w:pPr>
                    <w:pStyle w:val="Ttulo3"/>
                    <w:jc w:val="left"/>
                  </w:pPr>
                </w:p>
                <w:p w14:paraId="7816EB93" w14:textId="63ABAE98" w:rsidR="00B96120" w:rsidRDefault="00B96120" w:rsidP="002D222C">
                  <w:pPr>
                    <w:pStyle w:val="Ttulo3"/>
                    <w:jc w:val="left"/>
                  </w:pPr>
                </w:p>
                <w:p w14:paraId="4C55EDD6" w14:textId="77777777" w:rsidR="00F57844" w:rsidRDefault="00F57844" w:rsidP="002D222C">
                  <w:pPr>
                    <w:pStyle w:val="Ttulo3"/>
                    <w:jc w:val="left"/>
                  </w:pPr>
                </w:p>
                <w:p w14:paraId="4F03BAEB" w14:textId="69147706" w:rsidR="00B96120" w:rsidRDefault="00B96120"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lastRenderedPageBreak/>
                    <w:t>A</w:t>
                  </w:r>
                  <w:r w:rsidRPr="00B96120">
                    <w:rPr>
                      <w:rFonts w:asciiTheme="minorHAnsi" w:eastAsiaTheme="minorHAnsi" w:hAnsiTheme="minorHAnsi" w:cstheme="minorBidi"/>
                      <w:caps w:val="0"/>
                      <w:szCs w:val="22"/>
                    </w:rPr>
                    <w:t xml:space="preserve">rq. Valentin Contreras </w:t>
                  </w:r>
                  <w:r>
                    <w:rPr>
                      <w:rFonts w:asciiTheme="minorHAnsi" w:eastAsiaTheme="minorHAnsi" w:hAnsiTheme="minorHAnsi" w:cstheme="minorBidi"/>
                      <w:caps w:val="0"/>
                      <w:szCs w:val="22"/>
                    </w:rPr>
                    <w:t>Camarena. Superintendente de obra (Carvid)</w:t>
                  </w:r>
                </w:p>
                <w:p w14:paraId="7C755501" w14:textId="2303EFD5" w:rsidR="00B96120" w:rsidRDefault="00B96120" w:rsidP="002D222C">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Movil:55-22-03-92-58.</w:t>
                  </w:r>
                </w:p>
                <w:p w14:paraId="654DBE18" w14:textId="72828E49" w:rsidR="00B96120" w:rsidRDefault="00B96120" w:rsidP="002D222C">
                  <w:pPr>
                    <w:pStyle w:val="Ttulo3"/>
                    <w:jc w:val="left"/>
                    <w:rPr>
                      <w:rFonts w:asciiTheme="minorHAnsi" w:eastAsiaTheme="minorHAnsi" w:hAnsiTheme="minorHAnsi" w:cstheme="minorBidi"/>
                      <w:caps w:val="0"/>
                      <w:szCs w:val="22"/>
                    </w:rPr>
                  </w:pPr>
                </w:p>
                <w:p w14:paraId="72D0A5A7" w14:textId="77777777" w:rsidR="00307CC5" w:rsidRPr="00B96120" w:rsidRDefault="00307CC5" w:rsidP="002D222C">
                  <w:pPr>
                    <w:pStyle w:val="Ttulo3"/>
                    <w:jc w:val="left"/>
                    <w:rPr>
                      <w:rFonts w:asciiTheme="minorHAnsi" w:eastAsiaTheme="minorHAnsi" w:hAnsiTheme="minorHAnsi" w:cstheme="minorBidi"/>
                      <w:caps w:val="0"/>
                      <w:szCs w:val="22"/>
                    </w:rPr>
                  </w:pPr>
                </w:p>
                <w:p w14:paraId="3443A8CE" w14:textId="1294535F" w:rsidR="00B96120" w:rsidRDefault="00B23F7E" w:rsidP="002D222C">
                  <w:pPr>
                    <w:pStyle w:val="Ttulo3"/>
                    <w:numPr>
                      <w:ilvl w:val="0"/>
                      <w:numId w:val="13"/>
                    </w:numPr>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 xml:space="preserve">Ing. Martin Mendoza Ríos. </w:t>
                  </w:r>
                  <w:r w:rsidR="00D6435D">
                    <w:rPr>
                      <w:rFonts w:asciiTheme="minorHAnsi" w:eastAsiaTheme="minorHAnsi" w:hAnsiTheme="minorHAnsi" w:cstheme="minorBidi"/>
                      <w:caps w:val="0"/>
                      <w:szCs w:val="22"/>
                    </w:rPr>
                    <w:t xml:space="preserve">Supervisión de obra (SGS Ceniaq)- Residente de Obra </w:t>
                  </w:r>
                  <w:r w:rsidR="00B96120">
                    <w:rPr>
                      <w:rFonts w:asciiTheme="minorHAnsi" w:eastAsiaTheme="minorHAnsi" w:hAnsiTheme="minorHAnsi" w:cstheme="minorBidi"/>
                      <w:caps w:val="0"/>
                      <w:szCs w:val="22"/>
                    </w:rPr>
                    <w:t>(Imss Tecámac</w:t>
                  </w:r>
                  <w:r w:rsidR="00D6435D">
                    <w:rPr>
                      <w:rFonts w:asciiTheme="minorHAnsi" w:eastAsiaTheme="minorHAnsi" w:hAnsiTheme="minorHAnsi" w:cstheme="minorBidi"/>
                      <w:caps w:val="0"/>
                      <w:szCs w:val="22"/>
                    </w:rPr>
                    <w:t>)</w:t>
                  </w:r>
                </w:p>
                <w:p w14:paraId="2CB03989" w14:textId="655A39F2" w:rsidR="00B23F7E" w:rsidRPr="00B23F7E" w:rsidRDefault="00B96120" w:rsidP="002D222C">
                  <w:pPr>
                    <w:pStyle w:val="Ttulo3"/>
                    <w:ind w:left="720"/>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Móvil: 55-11-40-34-13.</w:t>
                  </w:r>
                </w:p>
                <w:p w14:paraId="34CFC671" w14:textId="39CFDE97" w:rsidR="00B23F7E" w:rsidRDefault="00B23F7E" w:rsidP="002D222C">
                  <w:pPr>
                    <w:pStyle w:val="Ttulo3"/>
                    <w:jc w:val="left"/>
                    <w:rPr>
                      <w:rFonts w:asciiTheme="minorHAnsi" w:eastAsiaTheme="minorHAnsi" w:hAnsiTheme="minorHAnsi" w:cstheme="minorBidi"/>
                      <w:caps w:val="0"/>
                      <w:szCs w:val="22"/>
                    </w:rPr>
                  </w:pPr>
                </w:p>
                <w:p w14:paraId="18353CB6" w14:textId="77777777" w:rsidR="003D502A" w:rsidRDefault="003D502A" w:rsidP="002D222C">
                  <w:pPr>
                    <w:pStyle w:val="Ttulo3"/>
                    <w:jc w:val="left"/>
                    <w:rPr>
                      <w:rFonts w:asciiTheme="minorHAnsi" w:eastAsiaTheme="minorHAnsi" w:hAnsiTheme="minorHAnsi" w:cstheme="minorBidi"/>
                      <w:caps w:val="0"/>
                      <w:szCs w:val="22"/>
                    </w:rPr>
                  </w:pPr>
                </w:p>
                <w:p w14:paraId="48C4DCC8" w14:textId="564CD016" w:rsidR="003D502A" w:rsidRDefault="003D502A" w:rsidP="002D222C">
                  <w:pPr>
                    <w:pStyle w:val="Textoindependiente"/>
                    <w:numPr>
                      <w:ilvl w:val="0"/>
                      <w:numId w:val="13"/>
                    </w:numPr>
                    <w:spacing w:after="220" w:line="220" w:lineRule="atLeast"/>
                    <w:ind w:right="-360"/>
                    <w:jc w:val="left"/>
                  </w:pPr>
                  <w:r>
                    <w:t xml:space="preserve">Ing. Juan Francisco </w:t>
                  </w:r>
                  <w:proofErr w:type="gramStart"/>
                  <w:r>
                    <w:t>Gonzales  residente</w:t>
                  </w:r>
                  <w:proofErr w:type="gramEnd"/>
                  <w:r>
                    <w:t xml:space="preserve"> de obra.</w:t>
                  </w:r>
                </w:p>
                <w:p w14:paraId="5DBA6F3D" w14:textId="42B8A6C9" w:rsidR="003D502A" w:rsidRDefault="003D502A" w:rsidP="002D222C">
                  <w:pPr>
                    <w:pStyle w:val="Textoindependiente"/>
                    <w:spacing w:after="220" w:line="220" w:lineRule="atLeast"/>
                    <w:ind w:left="360" w:right="-360"/>
                    <w:jc w:val="left"/>
                  </w:pPr>
                  <w:r>
                    <w:t>(Plibrisa Construcciones)</w:t>
                  </w:r>
                </w:p>
                <w:p w14:paraId="65CA4BAC" w14:textId="66D7D3D0" w:rsidR="00307CC5" w:rsidRPr="002D222C" w:rsidRDefault="003D502A" w:rsidP="002D222C">
                  <w:pPr>
                    <w:pStyle w:val="Textoindependiente"/>
                    <w:spacing w:after="220" w:line="220" w:lineRule="atLeast"/>
                    <w:ind w:left="720" w:right="-360"/>
                    <w:jc w:val="left"/>
                  </w:pPr>
                  <w:r>
                    <w:t>Movil.55-45-45-00-35</w:t>
                  </w:r>
                </w:p>
                <w:p w14:paraId="722E759E" w14:textId="77777777" w:rsidR="00307CC5" w:rsidRPr="00B23F7E" w:rsidRDefault="00307CC5" w:rsidP="002D222C">
                  <w:pPr>
                    <w:pStyle w:val="Ttulo3"/>
                    <w:jc w:val="left"/>
                    <w:rPr>
                      <w:rFonts w:asciiTheme="minorHAnsi" w:eastAsiaTheme="minorHAnsi" w:hAnsiTheme="minorHAnsi" w:cstheme="minorBidi"/>
                      <w:caps w:val="0"/>
                      <w:szCs w:val="22"/>
                    </w:rPr>
                  </w:pPr>
                </w:p>
                <w:p w14:paraId="58AA318F" w14:textId="77777777" w:rsidR="00B96120" w:rsidRDefault="00B23F7E" w:rsidP="002D222C">
                  <w:pPr>
                    <w:pStyle w:val="Textoindependiente"/>
                    <w:numPr>
                      <w:ilvl w:val="0"/>
                      <w:numId w:val="13"/>
                    </w:numPr>
                    <w:spacing w:after="220" w:line="220" w:lineRule="atLeast"/>
                    <w:ind w:right="-360"/>
                    <w:jc w:val="left"/>
                  </w:pPr>
                  <w:r>
                    <w:t xml:space="preserve">Ing. Guillermo Molina </w:t>
                  </w:r>
                  <w:r w:rsidR="00B96120">
                    <w:t>Super</w:t>
                  </w:r>
                  <w:r>
                    <w:t xml:space="preserve">intendente de </w:t>
                  </w:r>
                  <w:r w:rsidR="00B96120">
                    <w:t>Subcontratos</w:t>
                  </w:r>
                  <w:r>
                    <w:t xml:space="preserve"> (Ica)</w:t>
                  </w:r>
                </w:p>
                <w:p w14:paraId="730F0DE5" w14:textId="5ECF799F" w:rsidR="003D502A" w:rsidRDefault="00B96120" w:rsidP="002D222C">
                  <w:pPr>
                    <w:pStyle w:val="Textoindependiente"/>
                    <w:spacing w:after="220" w:line="220" w:lineRule="atLeast"/>
                    <w:ind w:left="720" w:right="-360"/>
                    <w:jc w:val="left"/>
                  </w:pPr>
                  <w:r>
                    <w:t>Móvil.</w:t>
                  </w:r>
                  <w:r w:rsidR="00B23F7E">
                    <w:t>55</w:t>
                  </w:r>
                  <w:r w:rsidR="004A1770">
                    <w:t>-</w:t>
                  </w:r>
                  <w:r w:rsidR="00B23F7E">
                    <w:t>39</w:t>
                  </w:r>
                  <w:r w:rsidR="004A1770">
                    <w:t>-</w:t>
                  </w:r>
                  <w:r w:rsidR="00B23F7E">
                    <w:t>96</w:t>
                  </w:r>
                  <w:r w:rsidR="004A1770">
                    <w:t>-</w:t>
                  </w:r>
                  <w:r w:rsidR="00B23F7E">
                    <w:t>03</w:t>
                  </w:r>
                  <w:r w:rsidR="004A1770">
                    <w:t>-</w:t>
                  </w:r>
                  <w:r w:rsidR="00B23F7E">
                    <w:t>79</w:t>
                  </w:r>
                  <w:r w:rsidR="004A1770">
                    <w:t>.</w:t>
                  </w:r>
                </w:p>
                <w:p w14:paraId="20DE5AC2" w14:textId="77777777" w:rsidR="002D222C" w:rsidRDefault="002D222C" w:rsidP="00E90042">
                  <w:pPr>
                    <w:pStyle w:val="Textoindependiente"/>
                    <w:spacing w:after="220" w:line="220" w:lineRule="atLeast"/>
                    <w:ind w:right="-360"/>
                    <w:jc w:val="left"/>
                  </w:pPr>
                </w:p>
                <w:p w14:paraId="08FEB030" w14:textId="77777777" w:rsidR="004A1770" w:rsidRDefault="004A1770" w:rsidP="002D222C">
                  <w:pPr>
                    <w:pStyle w:val="Textoindependiente"/>
                    <w:numPr>
                      <w:ilvl w:val="0"/>
                      <w:numId w:val="13"/>
                    </w:numPr>
                    <w:spacing w:after="220" w:line="220" w:lineRule="atLeast"/>
                    <w:ind w:right="-360"/>
                    <w:jc w:val="left"/>
                  </w:pPr>
                  <w:r>
                    <w:t xml:space="preserve">Ing. Eduardo González Flores Gerente de Instalaciones </w:t>
                  </w:r>
                </w:p>
                <w:p w14:paraId="692EF8C8" w14:textId="2EB5A16D" w:rsidR="004A1770" w:rsidRDefault="004A1770" w:rsidP="002D222C">
                  <w:pPr>
                    <w:pStyle w:val="Textoindependiente"/>
                    <w:spacing w:after="220" w:line="220" w:lineRule="atLeast"/>
                    <w:ind w:left="720" w:right="-360"/>
                    <w:jc w:val="left"/>
                  </w:pPr>
                  <w:r>
                    <w:t>(</w:t>
                  </w:r>
                  <w:r w:rsidRPr="004A1770">
                    <w:t>P</w:t>
                  </w:r>
                  <w:r>
                    <w:t xml:space="preserve">raxair)  </w:t>
                  </w:r>
                </w:p>
                <w:p w14:paraId="169D75FB" w14:textId="341E77D2" w:rsidR="002D222C" w:rsidRDefault="004A1770" w:rsidP="002D222C">
                  <w:pPr>
                    <w:pStyle w:val="Textoindependiente"/>
                    <w:spacing w:after="220" w:line="220" w:lineRule="atLeast"/>
                    <w:ind w:left="720" w:right="-360"/>
                    <w:jc w:val="left"/>
                  </w:pPr>
                  <w:r>
                    <w:t>Oficinas. 36</w:t>
                  </w:r>
                  <w:r w:rsidR="002D222C">
                    <w:t>-</w:t>
                  </w:r>
                  <w:r>
                    <w:t>15</w:t>
                  </w:r>
                  <w:r w:rsidR="002D222C">
                    <w:t>-</w:t>
                  </w:r>
                  <w:r>
                    <w:t>01</w:t>
                  </w:r>
                  <w:r w:rsidR="002D222C">
                    <w:t>-</w:t>
                  </w:r>
                  <w:r>
                    <w:t>17</w:t>
                  </w:r>
                </w:p>
                <w:p w14:paraId="0FE78F4E" w14:textId="77777777" w:rsidR="00E90042" w:rsidRDefault="00E90042" w:rsidP="002D222C">
                  <w:pPr>
                    <w:pStyle w:val="Textoindependiente"/>
                    <w:spacing w:after="220" w:line="220" w:lineRule="atLeast"/>
                    <w:ind w:left="720" w:right="-360"/>
                    <w:jc w:val="left"/>
                  </w:pPr>
                </w:p>
                <w:p w14:paraId="59CF1640" w14:textId="77777777" w:rsidR="008D0EBF" w:rsidRDefault="002D222C" w:rsidP="002D222C">
                  <w:pPr>
                    <w:pStyle w:val="Textoindependiente"/>
                    <w:numPr>
                      <w:ilvl w:val="0"/>
                      <w:numId w:val="13"/>
                    </w:numPr>
                    <w:spacing w:after="220" w:line="220" w:lineRule="atLeast"/>
                    <w:ind w:right="-360"/>
                    <w:jc w:val="left"/>
                  </w:pPr>
                  <w:r>
                    <w:t xml:space="preserve">Ing. Luis Morales  </w:t>
                  </w:r>
                </w:p>
                <w:p w14:paraId="64243B87" w14:textId="6507081C" w:rsidR="002D222C" w:rsidRDefault="002D222C" w:rsidP="008D0EBF">
                  <w:pPr>
                    <w:pStyle w:val="Textoindependiente"/>
                    <w:spacing w:after="220" w:line="220" w:lineRule="atLeast"/>
                    <w:ind w:left="360" w:right="-360"/>
                    <w:jc w:val="left"/>
                  </w:pPr>
                  <w:r>
                    <w:t xml:space="preserve">Residente de Obra (Ica) </w:t>
                  </w:r>
                </w:p>
                <w:p w14:paraId="5D0C9929" w14:textId="45B64F2E" w:rsidR="002D222C" w:rsidRDefault="002D222C" w:rsidP="002D222C">
                  <w:pPr>
                    <w:pStyle w:val="Textoindependiente"/>
                    <w:spacing w:after="220" w:line="220" w:lineRule="atLeast"/>
                    <w:ind w:left="720" w:right="-360"/>
                    <w:jc w:val="left"/>
                  </w:pPr>
                  <w:r>
                    <w:t>Móvil. 612-137-49-00.</w:t>
                  </w:r>
                </w:p>
                <w:p w14:paraId="4DC90437" w14:textId="7E0877C4" w:rsidR="00D820B7" w:rsidRDefault="00D820B7" w:rsidP="002D222C">
                  <w:pPr>
                    <w:pStyle w:val="Ttulo3"/>
                    <w:jc w:val="left"/>
                    <w:rPr>
                      <w:lang w:bidi="es-ES"/>
                    </w:rPr>
                  </w:pPr>
                </w:p>
                <w:p w14:paraId="5CA3D367" w14:textId="66CE08A8" w:rsidR="00D7779D" w:rsidRDefault="00237947" w:rsidP="00237947">
                  <w:pPr>
                    <w:pStyle w:val="Ttulo3"/>
                    <w:jc w:val="both"/>
                    <w:rPr>
                      <w:lang w:bidi="es-ES"/>
                    </w:rPr>
                  </w:pPr>
                  <w:r>
                    <w:rPr>
                      <w:caps w:val="0"/>
                      <w:lang w:bidi="es-ES"/>
                    </w:rPr>
                    <w:t xml:space="preserve"> </w:t>
                  </w:r>
                </w:p>
              </w:tc>
              <w:tc>
                <w:tcPr>
                  <w:tcW w:w="2158" w:type="dxa"/>
                  <w:tcMar>
                    <w:top w:w="288" w:type="dxa"/>
                    <w:bottom w:w="288" w:type="dxa"/>
                  </w:tcMar>
                </w:tcPr>
                <w:p w14:paraId="0A547AD9" w14:textId="7F257FC6" w:rsidR="00D7779D" w:rsidRDefault="007B36AF" w:rsidP="00D7779D">
                  <w:pPr>
                    <w:pStyle w:val="Ttulo3"/>
                  </w:pPr>
                  <w:sdt>
                    <w:sdtPr>
                      <w:alias w:val="Aptitudes:"/>
                      <w:tag w:val="Aptitudes:"/>
                      <w:id w:val="1490835561"/>
                      <w:placeholder>
                        <w:docPart w:val="94E98A09E6B840B69DA6474215D9E626"/>
                      </w:placeholder>
                      <w:temporary/>
                      <w:showingPlcHdr/>
                      <w15:appearance w15:val="hidden"/>
                    </w:sdtPr>
                    <w:sdtEndPr/>
                    <w:sdtContent>
                      <w:r w:rsidR="00D7779D">
                        <w:rPr>
                          <w:lang w:bidi="es-ES"/>
                        </w:rPr>
                        <w:t>Aptitudes</w:t>
                      </w:r>
                    </w:sdtContent>
                  </w:sdt>
                </w:p>
                <w:p w14:paraId="65F985E3" w14:textId="24F7073F" w:rsidR="00D7779D" w:rsidRPr="005A7E57" w:rsidRDefault="00D7779D" w:rsidP="00D7779D">
                  <w:pPr>
                    <w:pStyle w:val="Lneadegrfico"/>
                  </w:pPr>
                </w:p>
                <w:p w14:paraId="30923201" w14:textId="1CACBD0E" w:rsidR="00D7779D" w:rsidRPr="005152F2" w:rsidRDefault="00D7779D" w:rsidP="00D7779D">
                  <w:proofErr w:type="spellStart"/>
                  <w:r>
                    <w:t>PExcel</w:t>
                  </w:r>
                  <w:proofErr w:type="spellEnd"/>
                  <w:r>
                    <w:t xml:space="preserve">, Power point </w:t>
                  </w:r>
                </w:p>
              </w:tc>
            </w:tr>
          </w:tbl>
          <w:p w14:paraId="38A12B2E" w14:textId="77777777" w:rsidR="00C420C8" w:rsidRPr="005152F2" w:rsidRDefault="00C420C8" w:rsidP="003856C9"/>
        </w:tc>
        <w:tc>
          <w:tcPr>
            <w:tcW w:w="7175" w:type="dxa"/>
          </w:tcPr>
          <w:tbl>
            <w:tblPr>
              <w:tblStyle w:val="Tablanormal5"/>
              <w:tblpPr w:leftFromText="141" w:rightFromText="141" w:vertAnchor="page" w:horzAnchor="margin" w:tblpY="132"/>
              <w:tblOverlap w:val="never"/>
              <w:tblW w:w="5000" w:type="pct"/>
              <w:tblLayout w:type="fixed"/>
              <w:tblLook w:val="04A0" w:firstRow="1" w:lastRow="0" w:firstColumn="1" w:lastColumn="0" w:noHBand="0" w:noVBand="1"/>
              <w:tblDescription w:val="Tabla de diseño de lado derecho"/>
            </w:tblPr>
            <w:tblGrid>
              <w:gridCol w:w="7175"/>
            </w:tblGrid>
            <w:tr w:rsidR="00B67955" w:rsidRPr="00B67955" w14:paraId="14753F12" w14:textId="77777777" w:rsidTr="00B67955">
              <w:trPr>
                <w:cnfStyle w:val="100000000000" w:firstRow="1" w:lastRow="0" w:firstColumn="0" w:lastColumn="0" w:oddVBand="0" w:evenVBand="0" w:oddHBand="0" w:evenHBand="0" w:firstRowFirstColumn="0" w:firstRowLastColumn="0" w:lastRowFirstColumn="0" w:lastRowLastColumn="0"/>
                <w:trHeight w:val="4104"/>
              </w:trPr>
              <w:tc>
                <w:tcPr>
                  <w:cnfStyle w:val="001000000100" w:firstRow="0" w:lastRow="0" w:firstColumn="1" w:lastColumn="0" w:oddVBand="0" w:evenVBand="0" w:oddHBand="0" w:evenHBand="0" w:firstRowFirstColumn="1" w:firstRowLastColumn="0" w:lastRowFirstColumn="0" w:lastRowLastColumn="0"/>
                  <w:tcW w:w="7175" w:type="dxa"/>
                </w:tcPr>
                <w:p w14:paraId="7A18A3E2" w14:textId="250449DC" w:rsidR="00B67955" w:rsidRPr="00E27B94" w:rsidRDefault="00E27B94" w:rsidP="00E27B94">
                  <w:pPr>
                    <w:pStyle w:val="Ttulo2"/>
                    <w:jc w:val="left"/>
                    <w:outlineLvl w:val="1"/>
                    <w:rPr>
                      <w:b/>
                      <w:sz w:val="22"/>
                    </w:rPr>
                  </w:pPr>
                  <w:r w:rsidRPr="00E27B94">
                    <w:rPr>
                      <w:b/>
                      <w:sz w:val="22"/>
                    </w:rPr>
                    <w:lastRenderedPageBreak/>
                    <w:t>experiencia labora</w:t>
                  </w:r>
                  <w:r>
                    <w:rPr>
                      <w:b/>
                      <w:sz w:val="22"/>
                    </w:rPr>
                    <w:t>L</w:t>
                  </w:r>
                </w:p>
                <w:p w14:paraId="467294EB" w14:textId="5DA18EB8" w:rsidR="00862712" w:rsidRPr="00B67955" w:rsidRDefault="00862712" w:rsidP="00862712">
                  <w:pPr>
                    <w:pStyle w:val="Ttulo4"/>
                    <w:jc w:val="both"/>
                    <w:outlineLvl w:val="3"/>
                    <w:rPr>
                      <w:sz w:val="18"/>
                    </w:rPr>
                  </w:pPr>
                  <w:r>
                    <w:rPr>
                      <w:sz w:val="18"/>
                    </w:rPr>
                    <w:t xml:space="preserve">marmi st </w:t>
                  </w:r>
                  <w:proofErr w:type="gramStart"/>
                  <w:r>
                    <w:rPr>
                      <w:sz w:val="18"/>
                    </w:rPr>
                    <w:t xml:space="preserve">angelo </w:t>
                  </w:r>
                  <w:r w:rsidRPr="00B67955">
                    <w:rPr>
                      <w:sz w:val="18"/>
                    </w:rPr>
                    <w:t xml:space="preserve"> s.a</w:t>
                  </w:r>
                  <w:proofErr w:type="gramEnd"/>
                  <w:r w:rsidRPr="00B67955">
                    <w:rPr>
                      <w:sz w:val="18"/>
                    </w:rPr>
                    <w:t xml:space="preserve"> de c.v </w:t>
                  </w:r>
                </w:p>
                <w:p w14:paraId="432AFE21" w14:textId="5493A3B1" w:rsidR="00862712" w:rsidRDefault="00862712" w:rsidP="00862712">
                  <w:pPr>
                    <w:pStyle w:val="Ttulo4"/>
                    <w:jc w:val="both"/>
                    <w:outlineLvl w:val="3"/>
                    <w:rPr>
                      <w:i w:val="0"/>
                      <w:iCs/>
                      <w:sz w:val="18"/>
                    </w:rPr>
                  </w:pPr>
                  <w:r w:rsidRPr="00B67955">
                    <w:rPr>
                      <w:sz w:val="18"/>
                    </w:rPr>
                    <w:t xml:space="preserve">del </w:t>
                  </w:r>
                  <w:r>
                    <w:rPr>
                      <w:sz w:val="18"/>
                    </w:rPr>
                    <w:t>28</w:t>
                  </w:r>
                  <w:r w:rsidRPr="00B67955">
                    <w:rPr>
                      <w:sz w:val="18"/>
                    </w:rPr>
                    <w:t xml:space="preserve"> de julio del 201</w:t>
                  </w:r>
                  <w:r>
                    <w:rPr>
                      <w:sz w:val="18"/>
                    </w:rPr>
                    <w:t>8</w:t>
                  </w:r>
                  <w:r w:rsidRPr="00B67955">
                    <w:rPr>
                      <w:sz w:val="18"/>
                    </w:rPr>
                    <w:t xml:space="preserve"> a</w:t>
                  </w:r>
                  <w:r>
                    <w:rPr>
                      <w:sz w:val="18"/>
                    </w:rPr>
                    <w:t xml:space="preserve"> la fecha </w:t>
                  </w:r>
                </w:p>
                <w:p w14:paraId="12DE6EBD" w14:textId="77777777" w:rsidR="00862712" w:rsidRDefault="00862712" w:rsidP="00B67955">
                  <w:pPr>
                    <w:pStyle w:val="Ttulo4"/>
                    <w:jc w:val="both"/>
                    <w:outlineLvl w:val="3"/>
                    <w:rPr>
                      <w:i w:val="0"/>
                      <w:iCs/>
                      <w:sz w:val="18"/>
                    </w:rPr>
                  </w:pPr>
                </w:p>
                <w:p w14:paraId="4BA46744" w14:textId="21166768" w:rsidR="00862712" w:rsidRPr="00B67955" w:rsidRDefault="00862712" w:rsidP="00862712">
                  <w:pPr>
                    <w:pStyle w:val="Ttulo4"/>
                    <w:numPr>
                      <w:ilvl w:val="0"/>
                      <w:numId w:val="13"/>
                    </w:numPr>
                    <w:jc w:val="left"/>
                    <w:outlineLvl w:val="3"/>
                    <w:rPr>
                      <w:sz w:val="18"/>
                    </w:rPr>
                  </w:pPr>
                  <w:r>
                    <w:rPr>
                      <w:sz w:val="18"/>
                    </w:rPr>
                    <w:t>coordinador de proyectos</w:t>
                  </w:r>
                  <w:r w:rsidRPr="00B67955">
                    <w:rPr>
                      <w:sz w:val="18"/>
                    </w:rPr>
                    <w:t>.</w:t>
                  </w:r>
                </w:p>
                <w:p w14:paraId="7D1A6641" w14:textId="24BEFC27" w:rsidR="00862712" w:rsidRPr="00B67955" w:rsidRDefault="00862712" w:rsidP="00862712">
                  <w:pPr>
                    <w:pStyle w:val="Ttulo5"/>
                    <w:ind w:left="360"/>
                    <w:jc w:val="left"/>
                    <w:outlineLvl w:val="4"/>
                    <w:rPr>
                      <w:sz w:val="18"/>
                    </w:rPr>
                  </w:pPr>
                  <w:r w:rsidRPr="00B67955">
                    <w:rPr>
                      <w:sz w:val="18"/>
                    </w:rPr>
                    <w:t xml:space="preserve">      </w:t>
                  </w:r>
                </w:p>
                <w:p w14:paraId="45D1294B" w14:textId="76B30687" w:rsidR="00862712" w:rsidRDefault="00862712" w:rsidP="00862712">
                  <w:pPr>
                    <w:pStyle w:val="Prrafodelista"/>
                    <w:jc w:val="left"/>
                    <w:rPr>
                      <w:i w:val="0"/>
                      <w:iCs w:val="0"/>
                      <w:sz w:val="18"/>
                    </w:rPr>
                  </w:pPr>
                  <w:r w:rsidRPr="00B67955">
                    <w:rPr>
                      <w:sz w:val="18"/>
                    </w:rPr>
                    <w:t>Control, Planeación, programación, especificaciones, control de costos, selección de personal, requisiciones de materiales, control de calidad, control general que guarda la obra, cuantificación. análisis de precios</w:t>
                  </w:r>
                  <w:r>
                    <w:rPr>
                      <w:sz w:val="18"/>
                    </w:rPr>
                    <w:t>, reportes fotográficos, reportes financieros, conciliación, trato con el cliente y supervisión, control de proveedores y contratistas</w:t>
                  </w:r>
                  <w:r>
                    <w:rPr>
                      <w:sz w:val="18"/>
                    </w:rPr>
                    <w:t xml:space="preserve">, de los trabajos de acabados en mármoles importados, mármoles naciones, granitos, canteras, porcelanatos, pisos de ingeniería, maderas sustentables (deck de bambú), maderas finas, autonivelantes paras pisos, en distintos proyectos de la CDMX y Estado de México </w:t>
                  </w:r>
                </w:p>
                <w:p w14:paraId="63678B42" w14:textId="16563BEB" w:rsidR="00862712" w:rsidRDefault="00862712" w:rsidP="00862712">
                  <w:pPr>
                    <w:pStyle w:val="Prrafodelista"/>
                    <w:jc w:val="left"/>
                    <w:rPr>
                      <w:sz w:val="18"/>
                    </w:rPr>
                  </w:pPr>
                </w:p>
                <w:p w14:paraId="05457127" w14:textId="3B5CFD08" w:rsidR="00862712" w:rsidRPr="00862712" w:rsidRDefault="00862712" w:rsidP="00862712">
                  <w:pPr>
                    <w:pStyle w:val="Prrafodelista"/>
                    <w:numPr>
                      <w:ilvl w:val="1"/>
                      <w:numId w:val="13"/>
                    </w:numPr>
                    <w:jc w:val="left"/>
                    <w:rPr>
                      <w:i w:val="0"/>
                      <w:iCs w:val="0"/>
                      <w:sz w:val="18"/>
                    </w:rPr>
                  </w:pPr>
                  <w:r>
                    <w:rPr>
                      <w:i w:val="0"/>
                      <w:iCs w:val="0"/>
                      <w:sz w:val="18"/>
                    </w:rPr>
                    <w:t xml:space="preserve">Blas Pascal 222 Torre de 36 Departamentos </w:t>
                  </w:r>
                  <w:r w:rsidR="001376FD">
                    <w:rPr>
                      <w:i w:val="0"/>
                      <w:iCs w:val="0"/>
                      <w:sz w:val="18"/>
                    </w:rPr>
                    <w:t>(Primera</w:t>
                  </w:r>
                  <w:r>
                    <w:rPr>
                      <w:i w:val="0"/>
                      <w:iCs w:val="0"/>
                      <w:sz w:val="18"/>
                    </w:rPr>
                    <w:t xml:space="preserve"> Sección de Polanco </w:t>
                  </w:r>
                  <w:r w:rsidR="001376FD">
                    <w:rPr>
                      <w:i w:val="0"/>
                      <w:iCs w:val="0"/>
                      <w:sz w:val="18"/>
                    </w:rPr>
                    <w:t xml:space="preserve">calle Blas Pascal </w:t>
                  </w:r>
                  <w:r>
                    <w:rPr>
                      <w:i w:val="0"/>
                      <w:iCs w:val="0"/>
                      <w:sz w:val="18"/>
                    </w:rPr>
                    <w:t xml:space="preserve">222 Miguel Hidalgo </w:t>
                  </w:r>
                  <w:proofErr w:type="gramStart"/>
                  <w:r w:rsidR="001376FD">
                    <w:rPr>
                      <w:i w:val="0"/>
                      <w:iCs w:val="0"/>
                      <w:sz w:val="18"/>
                    </w:rPr>
                    <w:t>CDMX)</w:t>
                  </w:r>
                  <w:r w:rsidRPr="00862712">
                    <w:rPr>
                      <w:sz w:val="18"/>
                    </w:rPr>
                    <w:t xml:space="preserve">   </w:t>
                  </w:r>
                  <w:proofErr w:type="gramEnd"/>
                  <w:r w:rsidRPr="00862712">
                    <w:rPr>
                      <w:sz w:val="18"/>
                    </w:rPr>
                    <w:t xml:space="preserve"> ( Piso de ingeniera y autonivelante</w:t>
                  </w:r>
                  <w:r>
                    <w:rPr>
                      <w:sz w:val="18"/>
                    </w:rPr>
                    <w:t>, lambrin de madera finas</w:t>
                  </w:r>
                  <w:r w:rsidRPr="00862712">
                    <w:rPr>
                      <w:sz w:val="18"/>
                    </w:rPr>
                    <w:t>)</w:t>
                  </w:r>
                  <w:r>
                    <w:rPr>
                      <w:sz w:val="18"/>
                    </w:rPr>
                    <w:t xml:space="preserve"> </w:t>
                  </w:r>
                  <w:r w:rsidR="001376FD">
                    <w:rPr>
                      <w:sz w:val="18"/>
                    </w:rPr>
                    <w:t>3650</w:t>
                  </w:r>
                  <w:r>
                    <w:rPr>
                      <w:sz w:val="18"/>
                    </w:rPr>
                    <w:t xml:space="preserve"> m2 </w:t>
                  </w:r>
                  <w:r w:rsidR="001376FD">
                    <w:rPr>
                      <w:sz w:val="18"/>
                    </w:rPr>
                    <w:t xml:space="preserve"> </w:t>
                  </w:r>
                  <w:r w:rsidR="001376FD" w:rsidRPr="001376FD">
                    <w:rPr>
                      <w:b/>
                      <w:sz w:val="18"/>
                    </w:rPr>
                    <w:t>EN PROCESO</w:t>
                  </w:r>
                  <w:r w:rsidR="001376FD">
                    <w:rPr>
                      <w:sz w:val="18"/>
                    </w:rPr>
                    <w:t xml:space="preserve"> </w:t>
                  </w:r>
                </w:p>
                <w:p w14:paraId="777B9477" w14:textId="08BB0A60" w:rsidR="00862712" w:rsidRPr="00862712" w:rsidRDefault="00862712" w:rsidP="00862712">
                  <w:pPr>
                    <w:pStyle w:val="Prrafodelista"/>
                    <w:numPr>
                      <w:ilvl w:val="1"/>
                      <w:numId w:val="13"/>
                    </w:numPr>
                    <w:jc w:val="left"/>
                    <w:rPr>
                      <w:i w:val="0"/>
                      <w:iCs w:val="0"/>
                      <w:sz w:val="18"/>
                    </w:rPr>
                  </w:pPr>
                  <w:r>
                    <w:rPr>
                      <w:i w:val="0"/>
                      <w:iCs w:val="0"/>
                      <w:sz w:val="18"/>
                    </w:rPr>
                    <w:t xml:space="preserve">San Jerónimo Torre de </w:t>
                  </w:r>
                  <w:r w:rsidR="001376FD">
                    <w:rPr>
                      <w:i w:val="0"/>
                      <w:iCs w:val="0"/>
                      <w:sz w:val="18"/>
                    </w:rPr>
                    <w:t>16</w:t>
                  </w:r>
                  <w:r>
                    <w:rPr>
                      <w:i w:val="0"/>
                      <w:iCs w:val="0"/>
                      <w:sz w:val="18"/>
                    </w:rPr>
                    <w:t xml:space="preserve"> Departamentos </w:t>
                  </w:r>
                  <w:r w:rsidR="001376FD">
                    <w:rPr>
                      <w:i w:val="0"/>
                      <w:iCs w:val="0"/>
                      <w:sz w:val="18"/>
                    </w:rPr>
                    <w:t>(Av.</w:t>
                  </w:r>
                  <w:r>
                    <w:rPr>
                      <w:i w:val="0"/>
                      <w:iCs w:val="0"/>
                      <w:sz w:val="18"/>
                    </w:rPr>
                    <w:t xml:space="preserve"> San Jerónimo 152, Loreto y campamento CDMX) (</w:t>
                  </w:r>
                  <w:r w:rsidR="001376FD">
                    <w:rPr>
                      <w:iCs w:val="0"/>
                      <w:sz w:val="18"/>
                    </w:rPr>
                    <w:t>Mármol</w:t>
                  </w:r>
                  <w:r>
                    <w:rPr>
                      <w:iCs w:val="0"/>
                      <w:sz w:val="18"/>
                    </w:rPr>
                    <w:t xml:space="preserve"> Nacional suministro y colocación de </w:t>
                  </w:r>
                  <w:proofErr w:type="gramStart"/>
                  <w:r w:rsidR="001376FD">
                    <w:rPr>
                      <w:iCs w:val="0"/>
                      <w:sz w:val="18"/>
                    </w:rPr>
                    <w:t>Piso)</w:t>
                  </w:r>
                  <w:r>
                    <w:rPr>
                      <w:iCs w:val="0"/>
                      <w:sz w:val="18"/>
                    </w:rPr>
                    <w:t xml:space="preserve"> </w:t>
                  </w:r>
                  <w:r w:rsidR="001376FD">
                    <w:rPr>
                      <w:iCs w:val="0"/>
                      <w:sz w:val="18"/>
                    </w:rPr>
                    <w:t xml:space="preserve"> 1700</w:t>
                  </w:r>
                  <w:proofErr w:type="gramEnd"/>
                  <w:r w:rsidR="001376FD">
                    <w:rPr>
                      <w:iCs w:val="0"/>
                      <w:sz w:val="18"/>
                    </w:rPr>
                    <w:t xml:space="preserve"> m2 </w:t>
                  </w:r>
                  <w:r w:rsidR="001376FD" w:rsidRPr="001376FD">
                    <w:rPr>
                      <w:b/>
                      <w:sz w:val="18"/>
                    </w:rPr>
                    <w:t>EN PROCESO</w:t>
                  </w:r>
                </w:p>
                <w:p w14:paraId="5FAEAC14" w14:textId="3F9937DD" w:rsidR="00862712" w:rsidRPr="001376FD" w:rsidRDefault="00862712" w:rsidP="001376FD">
                  <w:pPr>
                    <w:pStyle w:val="Prrafodelista"/>
                    <w:numPr>
                      <w:ilvl w:val="1"/>
                      <w:numId w:val="13"/>
                    </w:numPr>
                    <w:jc w:val="left"/>
                    <w:rPr>
                      <w:i w:val="0"/>
                      <w:iCs w:val="0"/>
                      <w:sz w:val="18"/>
                    </w:rPr>
                  </w:pPr>
                  <w:r>
                    <w:rPr>
                      <w:i w:val="0"/>
                      <w:iCs w:val="0"/>
                      <w:sz w:val="18"/>
                    </w:rPr>
                    <w:t xml:space="preserve">Goldsmith 222 Terrazas de Departamentos </w:t>
                  </w:r>
                  <w:r w:rsidR="001376FD">
                    <w:rPr>
                      <w:i w:val="0"/>
                      <w:iCs w:val="0"/>
                      <w:sz w:val="18"/>
                    </w:rPr>
                    <w:t>y Roof Garden (</w:t>
                  </w:r>
                  <w:r w:rsidR="001376FD" w:rsidRPr="001376FD">
                    <w:rPr>
                      <w:iCs w:val="0"/>
                      <w:sz w:val="18"/>
                    </w:rPr>
                    <w:t>Goldsmith 222</w:t>
                  </w:r>
                  <w:r w:rsidR="001376FD">
                    <w:rPr>
                      <w:i w:val="0"/>
                      <w:iCs w:val="0"/>
                      <w:sz w:val="18"/>
                    </w:rPr>
                    <w:t xml:space="preserve"> Primera Sección de Polanco Miguel Hidalgo  </w:t>
                  </w:r>
                  <w:r w:rsidR="001376FD" w:rsidRPr="001376FD">
                    <w:rPr>
                      <w:i w:val="0"/>
                      <w:iCs w:val="0"/>
                      <w:sz w:val="18"/>
                    </w:rPr>
                    <w:t xml:space="preserve"> </w:t>
                  </w:r>
                  <w:r w:rsidR="001376FD">
                    <w:rPr>
                      <w:i w:val="0"/>
                      <w:iCs w:val="0"/>
                      <w:sz w:val="18"/>
                    </w:rPr>
                    <w:t xml:space="preserve">600m2 </w:t>
                  </w:r>
                  <w:r w:rsidR="001376FD" w:rsidRPr="001376FD">
                    <w:rPr>
                      <w:b/>
                      <w:sz w:val="18"/>
                    </w:rPr>
                    <w:t>EN PROCESO</w:t>
                  </w:r>
                  <w:bookmarkStart w:id="0" w:name="_GoBack"/>
                  <w:bookmarkEnd w:id="0"/>
                </w:p>
                <w:p w14:paraId="1E53FF5A" w14:textId="0351441D" w:rsidR="00B67955" w:rsidRPr="00B67955" w:rsidRDefault="00B67955" w:rsidP="00B67955">
                  <w:pPr>
                    <w:pStyle w:val="Ttulo4"/>
                    <w:jc w:val="both"/>
                    <w:outlineLvl w:val="3"/>
                    <w:rPr>
                      <w:sz w:val="18"/>
                    </w:rPr>
                  </w:pPr>
                  <w:r w:rsidRPr="00B67955">
                    <w:rPr>
                      <w:sz w:val="18"/>
                    </w:rPr>
                    <w:t xml:space="preserve">negociacion industrial carvid s.a de c.v </w:t>
                  </w:r>
                </w:p>
                <w:p w14:paraId="1777E90E" w14:textId="77777777" w:rsidR="00B67955" w:rsidRPr="00B67955" w:rsidRDefault="00B67955" w:rsidP="00B67955">
                  <w:pPr>
                    <w:pStyle w:val="Ttulo4"/>
                    <w:jc w:val="both"/>
                    <w:outlineLvl w:val="3"/>
                    <w:rPr>
                      <w:sz w:val="18"/>
                    </w:rPr>
                  </w:pPr>
                  <w:r w:rsidRPr="00B67955">
                    <w:rPr>
                      <w:sz w:val="18"/>
                    </w:rPr>
                    <w:t xml:space="preserve">del 2 de julio del 2012 al 21 de mayo del 2018. </w:t>
                  </w:r>
                </w:p>
                <w:p w14:paraId="6E346AE4" w14:textId="77777777" w:rsidR="00B67955" w:rsidRPr="00B67955" w:rsidRDefault="00B67955" w:rsidP="00B67955">
                  <w:pPr>
                    <w:pStyle w:val="Ttulo4"/>
                    <w:outlineLvl w:val="3"/>
                    <w:rPr>
                      <w:sz w:val="18"/>
                    </w:rPr>
                  </w:pPr>
                </w:p>
                <w:p w14:paraId="6BF59E7E" w14:textId="77777777" w:rsidR="00B67955" w:rsidRPr="00B67955" w:rsidRDefault="00B67955" w:rsidP="00B67955">
                  <w:pPr>
                    <w:pStyle w:val="Ttulo4"/>
                    <w:numPr>
                      <w:ilvl w:val="0"/>
                      <w:numId w:val="11"/>
                    </w:numPr>
                    <w:jc w:val="left"/>
                    <w:outlineLvl w:val="3"/>
                    <w:rPr>
                      <w:sz w:val="18"/>
                    </w:rPr>
                  </w:pPr>
                  <w:r w:rsidRPr="00B67955">
                    <w:rPr>
                      <w:sz w:val="18"/>
                    </w:rPr>
                    <w:t>superintendente de obra- C5i Pachuca Hidalgo.</w:t>
                  </w:r>
                </w:p>
                <w:p w14:paraId="48CE36BE" w14:textId="7EF9BCC1" w:rsidR="00B67955" w:rsidRPr="00B67955" w:rsidRDefault="00B67955" w:rsidP="00B67955">
                  <w:pPr>
                    <w:pStyle w:val="Ttulo4"/>
                    <w:ind w:left="720"/>
                    <w:jc w:val="left"/>
                    <w:outlineLvl w:val="3"/>
                    <w:rPr>
                      <w:sz w:val="18"/>
                    </w:rPr>
                  </w:pPr>
                  <w:r w:rsidRPr="00B67955">
                    <w:rPr>
                      <w:sz w:val="18"/>
                    </w:rPr>
                    <w:t>edificacion trabjos de estructura</w:t>
                  </w:r>
                  <w:r w:rsidR="00F57844">
                    <w:rPr>
                      <w:sz w:val="18"/>
                    </w:rPr>
                    <w:t xml:space="preserve"> de concreto</w:t>
                  </w:r>
                  <w:r w:rsidRPr="00B67955">
                    <w:rPr>
                      <w:sz w:val="18"/>
                    </w:rPr>
                    <w:t>.</w:t>
                  </w:r>
                </w:p>
                <w:p w14:paraId="2A16F150" w14:textId="77777777" w:rsidR="00B67955" w:rsidRPr="00B67955" w:rsidRDefault="00B67955" w:rsidP="00B67955">
                  <w:pPr>
                    <w:pStyle w:val="Ttulo5"/>
                    <w:ind w:left="360"/>
                    <w:jc w:val="left"/>
                    <w:outlineLvl w:val="4"/>
                    <w:rPr>
                      <w:sz w:val="18"/>
                    </w:rPr>
                  </w:pPr>
                  <w:r w:rsidRPr="00B67955">
                    <w:rPr>
                      <w:sz w:val="18"/>
                    </w:rPr>
                    <w:t xml:space="preserve">      Sep. 2017</w:t>
                  </w:r>
                  <w:r w:rsidRPr="00B67955">
                    <w:rPr>
                      <w:sz w:val="18"/>
                      <w:lang w:bidi="es-ES"/>
                    </w:rPr>
                    <w:t xml:space="preserve"> – </w:t>
                  </w:r>
                  <w:proofErr w:type="gramStart"/>
                  <w:r w:rsidRPr="00B67955">
                    <w:rPr>
                      <w:sz w:val="18"/>
                    </w:rPr>
                    <w:t>Mayo</w:t>
                  </w:r>
                  <w:proofErr w:type="gramEnd"/>
                  <w:r w:rsidRPr="00B67955">
                    <w:rPr>
                      <w:sz w:val="18"/>
                    </w:rPr>
                    <w:t xml:space="preserve"> 2018.</w:t>
                  </w:r>
                </w:p>
                <w:p w14:paraId="4D345F2E" w14:textId="77777777" w:rsidR="00B67955" w:rsidRPr="00B67955" w:rsidRDefault="00B67955" w:rsidP="00B67955">
                  <w:pPr>
                    <w:pStyle w:val="Prrafodelista"/>
                    <w:jc w:val="left"/>
                    <w:rPr>
                      <w:sz w:val="18"/>
                    </w:rPr>
                  </w:pPr>
                  <w:r w:rsidRPr="00B67955">
                    <w:rPr>
                      <w:sz w:val="18"/>
                    </w:rPr>
                    <w:t xml:space="preserve">km 76 carretera 85 México Pachuca.  </w:t>
                  </w:r>
                </w:p>
                <w:p w14:paraId="6D344EBC" w14:textId="2DD842F7" w:rsidR="00B67955" w:rsidRPr="00B67955" w:rsidRDefault="00B67955" w:rsidP="00B67955">
                  <w:pPr>
                    <w:pStyle w:val="Prrafodelista"/>
                    <w:jc w:val="left"/>
                    <w:rPr>
                      <w:sz w:val="18"/>
                    </w:rPr>
                  </w:pPr>
                  <w:r w:rsidRPr="00B67955">
                    <w:rPr>
                      <w:sz w:val="18"/>
                    </w:rPr>
                    <w:t>Control, Planeación, programación, especificaciones, control de costos, selección de personal, requisiciones de materiales, control de calidad, control general que guarda la obra, cuantificación. análisis de precios unitarios de los trabajos obra civil, cimentación profunda, cimentación superficial, estructura de concreto</w:t>
                  </w:r>
                  <w:r w:rsidR="00E27B94">
                    <w:rPr>
                      <w:sz w:val="18"/>
                    </w:rPr>
                    <w:t>, reportes fotográficos, reportes financieros, conciliación, trato con el cliente y supervisión, control de proveedores y contratistas.</w:t>
                  </w:r>
                </w:p>
                <w:p w14:paraId="0ABD7923" w14:textId="77777777" w:rsidR="00B67955" w:rsidRPr="00B67955" w:rsidRDefault="00B67955" w:rsidP="00B67955">
                  <w:pPr>
                    <w:pStyle w:val="Ttulo4"/>
                    <w:numPr>
                      <w:ilvl w:val="0"/>
                      <w:numId w:val="11"/>
                    </w:numPr>
                    <w:jc w:val="left"/>
                    <w:outlineLvl w:val="3"/>
                    <w:rPr>
                      <w:sz w:val="18"/>
                    </w:rPr>
                  </w:pPr>
                  <w:r w:rsidRPr="00B67955">
                    <w:rPr>
                      <w:sz w:val="18"/>
                    </w:rPr>
                    <w:t xml:space="preserve">Residente de obra- Bodega Aurrera Mochicahui. MOCHIS SINALOA </w:t>
                  </w:r>
                </w:p>
                <w:p w14:paraId="21DCEA7D" w14:textId="77777777" w:rsidR="00B67955" w:rsidRPr="00B67955" w:rsidRDefault="00B67955" w:rsidP="00B67955">
                  <w:pPr>
                    <w:pStyle w:val="Ttulo4"/>
                    <w:ind w:left="720"/>
                    <w:jc w:val="left"/>
                    <w:outlineLvl w:val="3"/>
                    <w:rPr>
                      <w:sz w:val="18"/>
                    </w:rPr>
                  </w:pPr>
                  <w:r w:rsidRPr="00B67955">
                    <w:rPr>
                      <w:sz w:val="18"/>
                    </w:rPr>
                    <w:t>edificacion</w:t>
                  </w:r>
                </w:p>
                <w:p w14:paraId="331C8EC9" w14:textId="77777777" w:rsidR="00B67955" w:rsidRPr="00B67955" w:rsidRDefault="00B67955" w:rsidP="00B67955">
                  <w:pPr>
                    <w:pStyle w:val="Ttulo5"/>
                    <w:ind w:left="360"/>
                    <w:jc w:val="both"/>
                    <w:outlineLvl w:val="4"/>
                    <w:rPr>
                      <w:sz w:val="18"/>
                    </w:rPr>
                  </w:pPr>
                  <w:r w:rsidRPr="00B67955">
                    <w:rPr>
                      <w:sz w:val="18"/>
                    </w:rPr>
                    <w:t xml:space="preserve">      Mayo 2017 – Sep. 2017.</w:t>
                  </w:r>
                </w:p>
                <w:p w14:paraId="699E7289" w14:textId="77777777" w:rsidR="00B67955" w:rsidRPr="00B67955" w:rsidRDefault="00B67955" w:rsidP="00B67955">
                  <w:pPr>
                    <w:pStyle w:val="Prrafodelista"/>
                    <w:jc w:val="both"/>
                    <w:rPr>
                      <w:sz w:val="18"/>
                    </w:rPr>
                  </w:pPr>
                  <w:r w:rsidRPr="00B67955">
                    <w:rPr>
                      <w:sz w:val="18"/>
                    </w:rPr>
                    <w:t xml:space="preserve">Avenida Francisco I. Madero 1275, Mochicahui, 81249 Los Mochis, SIN.  </w:t>
                  </w:r>
                </w:p>
                <w:p w14:paraId="7E9CD07A" w14:textId="7F95B2CB"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fotográficos, reportes financieros, conciliación, trato con el cliente y supervisión, control de proveedores y contratistas</w:t>
                  </w:r>
                </w:p>
                <w:p w14:paraId="60F6C8F0" w14:textId="77777777" w:rsidR="00B67955" w:rsidRPr="00B67955" w:rsidRDefault="00B67955" w:rsidP="00B67955">
                  <w:pPr>
                    <w:pStyle w:val="Ttulo4"/>
                    <w:numPr>
                      <w:ilvl w:val="0"/>
                      <w:numId w:val="11"/>
                    </w:numPr>
                    <w:jc w:val="left"/>
                    <w:outlineLvl w:val="3"/>
                    <w:rPr>
                      <w:sz w:val="18"/>
                    </w:rPr>
                  </w:pPr>
                  <w:r w:rsidRPr="00B67955">
                    <w:rPr>
                      <w:sz w:val="18"/>
                    </w:rPr>
                    <w:t>Residente de obra- walmart super center tlahuac, CDMX.</w:t>
                  </w:r>
                </w:p>
                <w:p w14:paraId="76877953" w14:textId="77777777" w:rsidR="00B67955" w:rsidRPr="00B67955" w:rsidRDefault="00B67955" w:rsidP="00B67955">
                  <w:pPr>
                    <w:pStyle w:val="Ttulo4"/>
                    <w:ind w:left="720"/>
                    <w:jc w:val="left"/>
                    <w:outlineLvl w:val="3"/>
                    <w:rPr>
                      <w:sz w:val="18"/>
                    </w:rPr>
                  </w:pPr>
                  <w:r w:rsidRPr="00B67955">
                    <w:rPr>
                      <w:sz w:val="18"/>
                    </w:rPr>
                    <w:t>remodelacion full.</w:t>
                  </w:r>
                </w:p>
                <w:p w14:paraId="464652B3" w14:textId="77777777" w:rsidR="00B67955" w:rsidRPr="00B67955" w:rsidRDefault="00B67955" w:rsidP="00B67955">
                  <w:pPr>
                    <w:pStyle w:val="Ttulo5"/>
                    <w:ind w:left="360"/>
                    <w:jc w:val="both"/>
                    <w:outlineLvl w:val="4"/>
                    <w:rPr>
                      <w:sz w:val="18"/>
                    </w:rPr>
                  </w:pPr>
                  <w:r w:rsidRPr="00B67955">
                    <w:rPr>
                      <w:sz w:val="18"/>
                    </w:rPr>
                    <w:t xml:space="preserve">      Abril 2016 – </w:t>
                  </w:r>
                  <w:proofErr w:type="gramStart"/>
                  <w:r w:rsidRPr="00B67955">
                    <w:rPr>
                      <w:sz w:val="18"/>
                    </w:rPr>
                    <w:t>Enero</w:t>
                  </w:r>
                  <w:proofErr w:type="gramEnd"/>
                  <w:r w:rsidRPr="00B67955">
                    <w:rPr>
                      <w:sz w:val="18"/>
                    </w:rPr>
                    <w:t xml:space="preserve"> 2017. </w:t>
                  </w:r>
                </w:p>
                <w:p w14:paraId="12DF6616" w14:textId="77777777" w:rsidR="00B67955" w:rsidRPr="00B67955" w:rsidRDefault="00B67955" w:rsidP="00B67955">
                  <w:pPr>
                    <w:pStyle w:val="Prrafodelista"/>
                    <w:jc w:val="both"/>
                    <w:rPr>
                      <w:sz w:val="18"/>
                    </w:rPr>
                  </w:pPr>
                  <w:r w:rsidRPr="00B67955">
                    <w:rPr>
                      <w:sz w:val="18"/>
                    </w:rPr>
                    <w:t>Av. Tláhuac 5662, San Lorenzo Tezonco, 13266 Ciudad de México, CDMX.</w:t>
                  </w:r>
                </w:p>
                <w:p w14:paraId="1F5C114B" w14:textId="6AC8FD3A"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63864495" w14:textId="77777777" w:rsidR="00B67955" w:rsidRPr="00B67955" w:rsidRDefault="00B67955" w:rsidP="00B67955">
                  <w:pPr>
                    <w:pStyle w:val="Ttulo4"/>
                    <w:numPr>
                      <w:ilvl w:val="0"/>
                      <w:numId w:val="11"/>
                    </w:numPr>
                    <w:jc w:val="left"/>
                    <w:outlineLvl w:val="3"/>
                    <w:rPr>
                      <w:sz w:val="18"/>
                    </w:rPr>
                  </w:pPr>
                  <w:r w:rsidRPr="00B67955">
                    <w:rPr>
                      <w:sz w:val="18"/>
                    </w:rPr>
                    <w:t>auxiliar de Residente de obra- walmart club de golf san francisco chihuahua.</w:t>
                  </w:r>
                </w:p>
                <w:p w14:paraId="3101E484" w14:textId="77777777" w:rsidR="00B67955" w:rsidRPr="00B67955" w:rsidRDefault="00B67955" w:rsidP="00B67955">
                  <w:pPr>
                    <w:pStyle w:val="Ttulo4"/>
                    <w:ind w:left="720"/>
                    <w:jc w:val="left"/>
                    <w:outlineLvl w:val="3"/>
                    <w:rPr>
                      <w:sz w:val="18"/>
                    </w:rPr>
                  </w:pPr>
                  <w:r w:rsidRPr="00B67955">
                    <w:rPr>
                      <w:sz w:val="18"/>
                    </w:rPr>
                    <w:t>edificacion.</w:t>
                  </w:r>
                </w:p>
                <w:p w14:paraId="30A8745F" w14:textId="77777777" w:rsidR="00B67955" w:rsidRPr="00B67955" w:rsidRDefault="00B67955" w:rsidP="00B67955">
                  <w:pPr>
                    <w:pStyle w:val="Ttulo5"/>
                    <w:ind w:left="360"/>
                    <w:jc w:val="both"/>
                    <w:outlineLvl w:val="4"/>
                    <w:rPr>
                      <w:sz w:val="18"/>
                    </w:rPr>
                  </w:pPr>
                  <w:r w:rsidRPr="00B67955">
                    <w:rPr>
                      <w:sz w:val="18"/>
                    </w:rPr>
                    <w:t xml:space="preserve">      Noviembre 2015 – </w:t>
                  </w:r>
                  <w:proofErr w:type="gramStart"/>
                  <w:r w:rsidRPr="00B67955">
                    <w:rPr>
                      <w:sz w:val="18"/>
                    </w:rPr>
                    <w:t>Enero</w:t>
                  </w:r>
                  <w:proofErr w:type="gramEnd"/>
                  <w:r w:rsidRPr="00B67955">
                    <w:rPr>
                      <w:sz w:val="18"/>
                    </w:rPr>
                    <w:t xml:space="preserve"> 2016. </w:t>
                  </w:r>
                </w:p>
                <w:p w14:paraId="498520E0" w14:textId="77777777" w:rsidR="00B67955" w:rsidRPr="00B67955" w:rsidRDefault="00B67955" w:rsidP="00B67955">
                  <w:pPr>
                    <w:pStyle w:val="Prrafodelista"/>
                    <w:jc w:val="both"/>
                    <w:rPr>
                      <w:sz w:val="18"/>
                    </w:rPr>
                  </w:pPr>
                  <w:r w:rsidRPr="00B67955">
                    <w:rPr>
                      <w:sz w:val="18"/>
                    </w:rPr>
                    <w:t>Av. de la Juventud Luis Donaldo Colosio 6101, Jardines de San Francisco, 31115 Chihuahua, Chih.</w:t>
                  </w:r>
                </w:p>
                <w:p w14:paraId="134B0C57" w14:textId="77777777" w:rsidR="00B67955" w:rsidRPr="00B67955" w:rsidRDefault="00B67955" w:rsidP="00B67955">
                  <w:pPr>
                    <w:pStyle w:val="Prrafodelista"/>
                    <w:jc w:val="both"/>
                    <w:rPr>
                      <w:sz w:val="18"/>
                    </w:rPr>
                  </w:pPr>
                  <w:r w:rsidRPr="00B67955">
                    <w:rPr>
                      <w:sz w:val="18"/>
                    </w:rPr>
                    <w:t>Análisis de precios unitarios, generadores, estimaciones.</w:t>
                  </w:r>
                </w:p>
                <w:p w14:paraId="41252CB6" w14:textId="77777777" w:rsidR="00B67955" w:rsidRPr="00B67955" w:rsidRDefault="00B67955" w:rsidP="00B67955">
                  <w:pPr>
                    <w:pStyle w:val="Ttulo4"/>
                    <w:numPr>
                      <w:ilvl w:val="0"/>
                      <w:numId w:val="11"/>
                    </w:numPr>
                    <w:jc w:val="left"/>
                    <w:outlineLvl w:val="3"/>
                    <w:rPr>
                      <w:sz w:val="18"/>
                    </w:rPr>
                  </w:pPr>
                  <w:r w:rsidRPr="00B67955">
                    <w:rPr>
                      <w:sz w:val="18"/>
                    </w:rPr>
                    <w:lastRenderedPageBreak/>
                    <w:t>auxiliar de residente de obra Residente de obra- walmart lincol Monterrey.</w:t>
                  </w:r>
                </w:p>
                <w:p w14:paraId="4A312A6B" w14:textId="77777777" w:rsidR="00B67955" w:rsidRPr="00B67955" w:rsidRDefault="00B67955" w:rsidP="00B67955">
                  <w:pPr>
                    <w:pStyle w:val="Ttulo4"/>
                    <w:ind w:left="720"/>
                    <w:jc w:val="left"/>
                    <w:outlineLvl w:val="3"/>
                    <w:rPr>
                      <w:sz w:val="18"/>
                    </w:rPr>
                  </w:pPr>
                  <w:r w:rsidRPr="00B67955">
                    <w:rPr>
                      <w:sz w:val="18"/>
                    </w:rPr>
                    <w:t>remodelacion full.</w:t>
                  </w:r>
                </w:p>
                <w:p w14:paraId="5B351EB7" w14:textId="77777777" w:rsidR="00B67955" w:rsidRPr="00B67955" w:rsidRDefault="00B67955" w:rsidP="00B67955">
                  <w:pPr>
                    <w:pStyle w:val="Ttulo5"/>
                    <w:ind w:left="360"/>
                    <w:jc w:val="both"/>
                    <w:outlineLvl w:val="4"/>
                    <w:rPr>
                      <w:sz w:val="18"/>
                    </w:rPr>
                  </w:pPr>
                  <w:r w:rsidRPr="00B67955">
                    <w:rPr>
                      <w:sz w:val="18"/>
                    </w:rPr>
                    <w:t xml:space="preserve">      Agosto 2015 – </w:t>
                  </w:r>
                  <w:proofErr w:type="gramStart"/>
                  <w:r w:rsidRPr="00B67955">
                    <w:rPr>
                      <w:sz w:val="18"/>
                    </w:rPr>
                    <w:t>Septiembre</w:t>
                  </w:r>
                  <w:proofErr w:type="gramEnd"/>
                  <w:r w:rsidRPr="00B67955">
                    <w:rPr>
                      <w:sz w:val="18"/>
                    </w:rPr>
                    <w:t xml:space="preserve"> 2015 </w:t>
                  </w:r>
                </w:p>
                <w:p w14:paraId="1FE83623" w14:textId="77777777" w:rsidR="00B67955" w:rsidRPr="00B67955" w:rsidRDefault="00B67955" w:rsidP="00B67955">
                  <w:pPr>
                    <w:pStyle w:val="Prrafodelista"/>
                    <w:jc w:val="both"/>
                    <w:rPr>
                      <w:sz w:val="18"/>
                    </w:rPr>
                  </w:pPr>
                  <w:r w:rsidRPr="00B67955">
                    <w:rPr>
                      <w:sz w:val="18"/>
                    </w:rPr>
                    <w:t>Av. Abraham Lincoln 5400, Rincón de Sta. Cecilia, 64117 Monterrey, N.L.</w:t>
                  </w:r>
                </w:p>
                <w:p w14:paraId="2A71A685" w14:textId="77777777" w:rsidR="00B67955" w:rsidRPr="00B67955" w:rsidRDefault="00B67955" w:rsidP="00B67955">
                  <w:pPr>
                    <w:pStyle w:val="Prrafodelista"/>
                    <w:jc w:val="both"/>
                    <w:rPr>
                      <w:sz w:val="18"/>
                    </w:rPr>
                  </w:pPr>
                  <w:r w:rsidRPr="00B67955">
                    <w:rPr>
                      <w:sz w:val="18"/>
                    </w:rPr>
                    <w:t>Análisis de precios unitarios, generadores, estimaciones.</w:t>
                  </w:r>
                </w:p>
                <w:p w14:paraId="650E12EE" w14:textId="77777777" w:rsidR="00B67955" w:rsidRPr="00B67955" w:rsidRDefault="00B67955" w:rsidP="00B67955">
                  <w:pPr>
                    <w:pStyle w:val="Ttulo4"/>
                    <w:numPr>
                      <w:ilvl w:val="0"/>
                      <w:numId w:val="11"/>
                    </w:numPr>
                    <w:jc w:val="left"/>
                    <w:outlineLvl w:val="3"/>
                    <w:rPr>
                      <w:sz w:val="18"/>
                    </w:rPr>
                  </w:pPr>
                  <w:r w:rsidRPr="00B67955">
                    <w:rPr>
                      <w:sz w:val="18"/>
                    </w:rPr>
                    <w:t xml:space="preserve">Residente de obra- superama indiana. CDMX. </w:t>
                  </w:r>
                </w:p>
                <w:p w14:paraId="67F933C3" w14:textId="77777777" w:rsidR="00B67955" w:rsidRPr="00B67955" w:rsidRDefault="00B67955" w:rsidP="00B67955">
                  <w:pPr>
                    <w:pStyle w:val="Ttulo4"/>
                    <w:ind w:left="720"/>
                    <w:jc w:val="left"/>
                    <w:outlineLvl w:val="3"/>
                    <w:rPr>
                      <w:sz w:val="18"/>
                    </w:rPr>
                  </w:pPr>
                  <w:r w:rsidRPr="00B67955">
                    <w:rPr>
                      <w:sz w:val="18"/>
                    </w:rPr>
                    <w:t>remodelacion full.</w:t>
                  </w:r>
                </w:p>
                <w:p w14:paraId="5E43B0FB" w14:textId="77777777" w:rsidR="00B67955" w:rsidRPr="00B67955" w:rsidRDefault="00B67955" w:rsidP="00B67955">
                  <w:pPr>
                    <w:pStyle w:val="Ttulo5"/>
                    <w:ind w:left="360"/>
                    <w:jc w:val="both"/>
                    <w:outlineLvl w:val="4"/>
                    <w:rPr>
                      <w:sz w:val="18"/>
                    </w:rPr>
                  </w:pPr>
                  <w:r w:rsidRPr="00B67955">
                    <w:rPr>
                      <w:sz w:val="18"/>
                    </w:rPr>
                    <w:t xml:space="preserve">      Febrero 2015 –</w:t>
                  </w:r>
                  <w:proofErr w:type="gramStart"/>
                  <w:r w:rsidRPr="00B67955">
                    <w:rPr>
                      <w:sz w:val="18"/>
                    </w:rPr>
                    <w:t>Julio  2015</w:t>
                  </w:r>
                  <w:proofErr w:type="gramEnd"/>
                  <w:r w:rsidRPr="00B67955">
                    <w:rPr>
                      <w:sz w:val="18"/>
                    </w:rPr>
                    <w:t xml:space="preserve">. </w:t>
                  </w:r>
                </w:p>
                <w:p w14:paraId="65E971A9" w14:textId="77777777" w:rsidR="00B67955" w:rsidRPr="00B67955" w:rsidRDefault="00B67955" w:rsidP="00B67955">
                  <w:pPr>
                    <w:pStyle w:val="Prrafodelista"/>
                    <w:jc w:val="both"/>
                    <w:rPr>
                      <w:sz w:val="18"/>
                    </w:rPr>
                  </w:pPr>
                  <w:r w:rsidRPr="00B67955">
                    <w:rPr>
                      <w:sz w:val="18"/>
                    </w:rPr>
                    <w:t xml:space="preserve">Av. Tláhuac 5662, San Lorenzo Tezonco, 13266 Ciudad de México, CDMX. </w:t>
                  </w:r>
                </w:p>
                <w:p w14:paraId="47BA507D" w14:textId="24BA0514" w:rsidR="00B67955" w:rsidRDefault="00B67955" w:rsidP="00B67955">
                  <w:pPr>
                    <w:pStyle w:val="Prrafodelista"/>
                    <w:jc w:val="both"/>
                    <w:rPr>
                      <w:i w:val="0"/>
                      <w:iCs w:val="0"/>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27CDC7AE" w14:textId="1C722A31" w:rsidR="00AD4043" w:rsidRDefault="00AD4043" w:rsidP="00B67955">
                  <w:pPr>
                    <w:pStyle w:val="Prrafodelista"/>
                    <w:jc w:val="both"/>
                    <w:rPr>
                      <w:i w:val="0"/>
                      <w:iCs w:val="0"/>
                      <w:sz w:val="18"/>
                    </w:rPr>
                  </w:pPr>
                </w:p>
                <w:p w14:paraId="62C95451" w14:textId="60B4A24E" w:rsidR="00AD4043" w:rsidRDefault="00AD4043" w:rsidP="00B67955">
                  <w:pPr>
                    <w:pStyle w:val="Prrafodelista"/>
                    <w:jc w:val="both"/>
                    <w:rPr>
                      <w:i w:val="0"/>
                      <w:iCs w:val="0"/>
                      <w:sz w:val="18"/>
                    </w:rPr>
                  </w:pPr>
                </w:p>
                <w:p w14:paraId="0CC38659" w14:textId="4405A90C" w:rsidR="00AD4043" w:rsidRDefault="00AD4043" w:rsidP="00B67955">
                  <w:pPr>
                    <w:pStyle w:val="Prrafodelista"/>
                    <w:jc w:val="both"/>
                    <w:rPr>
                      <w:i w:val="0"/>
                      <w:iCs w:val="0"/>
                      <w:sz w:val="18"/>
                    </w:rPr>
                  </w:pPr>
                </w:p>
                <w:p w14:paraId="28330B5A" w14:textId="494734F1" w:rsidR="00AD4043" w:rsidRDefault="00AD4043" w:rsidP="00B67955">
                  <w:pPr>
                    <w:pStyle w:val="Prrafodelista"/>
                    <w:jc w:val="both"/>
                    <w:rPr>
                      <w:i w:val="0"/>
                      <w:iCs w:val="0"/>
                      <w:sz w:val="18"/>
                    </w:rPr>
                  </w:pPr>
                </w:p>
                <w:p w14:paraId="4BC6D2B3" w14:textId="258DEC01" w:rsidR="00AD4043" w:rsidRDefault="00AD4043" w:rsidP="00B67955">
                  <w:pPr>
                    <w:pStyle w:val="Prrafodelista"/>
                    <w:jc w:val="both"/>
                    <w:rPr>
                      <w:i w:val="0"/>
                      <w:iCs w:val="0"/>
                      <w:sz w:val="18"/>
                    </w:rPr>
                  </w:pPr>
                </w:p>
                <w:p w14:paraId="50A3A712" w14:textId="314D4D09" w:rsidR="00AD4043" w:rsidRDefault="00AD4043" w:rsidP="00B67955">
                  <w:pPr>
                    <w:pStyle w:val="Prrafodelista"/>
                    <w:jc w:val="both"/>
                    <w:rPr>
                      <w:i w:val="0"/>
                      <w:iCs w:val="0"/>
                      <w:sz w:val="18"/>
                    </w:rPr>
                  </w:pPr>
                </w:p>
                <w:p w14:paraId="75A93BAA" w14:textId="7AD60878" w:rsidR="00AD4043" w:rsidRDefault="00AD4043" w:rsidP="00AD4043">
                  <w:pPr>
                    <w:jc w:val="both"/>
                    <w:rPr>
                      <w:i w:val="0"/>
                      <w:iCs w:val="0"/>
                      <w:sz w:val="18"/>
                    </w:rPr>
                  </w:pPr>
                </w:p>
                <w:p w14:paraId="51AE9B0F" w14:textId="77777777" w:rsidR="00B67955" w:rsidRPr="00B67955" w:rsidRDefault="00B67955" w:rsidP="00B67955">
                  <w:pPr>
                    <w:pStyle w:val="Ttulo4"/>
                    <w:numPr>
                      <w:ilvl w:val="0"/>
                      <w:numId w:val="11"/>
                    </w:numPr>
                    <w:jc w:val="left"/>
                    <w:outlineLvl w:val="3"/>
                    <w:rPr>
                      <w:sz w:val="18"/>
                    </w:rPr>
                  </w:pPr>
                  <w:r w:rsidRPr="00B67955">
                    <w:rPr>
                      <w:sz w:val="18"/>
                    </w:rPr>
                    <w:t>Residente de obra- casino caliente bosques de duraznos. CDMX</w:t>
                  </w:r>
                </w:p>
                <w:p w14:paraId="327F6B83" w14:textId="77777777" w:rsidR="00B67955" w:rsidRPr="00B67955" w:rsidRDefault="00B67955" w:rsidP="00B67955">
                  <w:pPr>
                    <w:pStyle w:val="Ttulo4"/>
                    <w:ind w:left="720"/>
                    <w:jc w:val="left"/>
                    <w:outlineLvl w:val="3"/>
                    <w:rPr>
                      <w:sz w:val="18"/>
                    </w:rPr>
                  </w:pPr>
                  <w:r w:rsidRPr="00B67955">
                    <w:rPr>
                      <w:sz w:val="18"/>
                    </w:rPr>
                    <w:t>remodelacion menor.</w:t>
                  </w:r>
                </w:p>
                <w:p w14:paraId="5D4C4AFE" w14:textId="77777777" w:rsidR="00B67955" w:rsidRPr="00B67955" w:rsidRDefault="00B67955" w:rsidP="00B67955">
                  <w:pPr>
                    <w:pStyle w:val="Ttulo5"/>
                    <w:ind w:left="360"/>
                    <w:jc w:val="both"/>
                    <w:outlineLvl w:val="4"/>
                    <w:rPr>
                      <w:sz w:val="18"/>
                    </w:rPr>
                  </w:pPr>
                  <w:r w:rsidRPr="00B67955">
                    <w:rPr>
                      <w:sz w:val="18"/>
                    </w:rPr>
                    <w:t xml:space="preserve">     Noviembre 2014 – </w:t>
                  </w:r>
                  <w:proofErr w:type="gramStart"/>
                  <w:r w:rsidRPr="00B67955">
                    <w:rPr>
                      <w:sz w:val="18"/>
                    </w:rPr>
                    <w:t>Enero</w:t>
                  </w:r>
                  <w:proofErr w:type="gramEnd"/>
                  <w:r w:rsidRPr="00B67955">
                    <w:rPr>
                      <w:sz w:val="18"/>
                    </w:rPr>
                    <w:t xml:space="preserve">   2015. </w:t>
                  </w:r>
                </w:p>
                <w:p w14:paraId="52E5DA46" w14:textId="77777777" w:rsidR="00B67955" w:rsidRPr="00B67955" w:rsidRDefault="00B67955" w:rsidP="00B67955">
                  <w:pPr>
                    <w:pStyle w:val="Prrafodelista"/>
                    <w:jc w:val="both"/>
                    <w:rPr>
                      <w:sz w:val="18"/>
                    </w:rPr>
                  </w:pPr>
                  <w:r w:rsidRPr="00B67955">
                    <w:rPr>
                      <w:sz w:val="18"/>
                    </w:rPr>
                    <w:t>Bosque de Duraznos 67, Bosque de las Lomas, 11700 Ciudad de México, CDMX</w:t>
                  </w:r>
                </w:p>
                <w:p w14:paraId="56F38DC3" w14:textId="05007978" w:rsidR="00B67955" w:rsidRPr="00B67955" w:rsidRDefault="00B67955" w:rsidP="00B67955">
                  <w:pPr>
                    <w:pStyle w:val="Prrafodelista"/>
                    <w:jc w:val="both"/>
                    <w:rPr>
                      <w:sz w:val="18"/>
                    </w:rPr>
                  </w:pPr>
                  <w:r w:rsidRPr="00B67955">
                    <w:rPr>
                      <w:sz w:val="18"/>
                    </w:rPr>
                    <w:t xml:space="preserve">Coordinación y Planeación, análisis de precios unitarios, generadores, estimaciones, reportes de obra, horarios </w:t>
                  </w:r>
                  <w:proofErr w:type="gramStart"/>
                  <w:r w:rsidRPr="00B67955">
                    <w:rPr>
                      <w:sz w:val="18"/>
                    </w:rPr>
                    <w:t>nocturnos</w:t>
                  </w:r>
                  <w:r w:rsidR="00E27B94">
                    <w:rPr>
                      <w:sz w:val="18"/>
                    </w:rPr>
                    <w:t>,  reportes</w:t>
                  </w:r>
                  <w:proofErr w:type="gramEnd"/>
                  <w:r w:rsidR="00E27B94">
                    <w:rPr>
                      <w:sz w:val="18"/>
                    </w:rPr>
                    <w:t xml:space="preserve"> fotográficos, reportes financieros, conciliación, trato con el cliente y supervisión, control de proveedores y contratistas</w:t>
                  </w:r>
                </w:p>
                <w:p w14:paraId="589265FA" w14:textId="77777777" w:rsidR="00B67955" w:rsidRPr="00B67955" w:rsidRDefault="00B67955" w:rsidP="00B67955">
                  <w:pPr>
                    <w:pStyle w:val="Prrafodelista"/>
                    <w:jc w:val="both"/>
                    <w:rPr>
                      <w:sz w:val="18"/>
                    </w:rPr>
                  </w:pPr>
                </w:p>
                <w:p w14:paraId="7F7E6457" w14:textId="77777777" w:rsidR="00B67955" w:rsidRPr="00B67955" w:rsidRDefault="00B67955" w:rsidP="00B67955">
                  <w:pPr>
                    <w:pStyle w:val="Ttulo4"/>
                    <w:numPr>
                      <w:ilvl w:val="0"/>
                      <w:numId w:val="11"/>
                    </w:numPr>
                    <w:jc w:val="left"/>
                    <w:outlineLvl w:val="3"/>
                    <w:rPr>
                      <w:sz w:val="18"/>
                    </w:rPr>
                  </w:pPr>
                  <w:r w:rsidRPr="00B67955">
                    <w:rPr>
                      <w:sz w:val="18"/>
                    </w:rPr>
                    <w:t>Residente de obra- oficinas de caliente bosques de duraznos.</w:t>
                  </w:r>
                </w:p>
                <w:p w14:paraId="2EDC6920" w14:textId="77777777" w:rsidR="00B67955" w:rsidRPr="00B67955" w:rsidRDefault="00B67955" w:rsidP="00B67955">
                  <w:pPr>
                    <w:pStyle w:val="Ttulo4"/>
                    <w:ind w:left="720"/>
                    <w:jc w:val="left"/>
                    <w:outlineLvl w:val="3"/>
                    <w:rPr>
                      <w:sz w:val="18"/>
                    </w:rPr>
                  </w:pPr>
                  <w:r w:rsidRPr="00B67955">
                    <w:rPr>
                      <w:sz w:val="18"/>
                    </w:rPr>
                    <w:t>remodelacion menor. CDMX.</w:t>
                  </w:r>
                </w:p>
                <w:p w14:paraId="58B9AC7E" w14:textId="77777777" w:rsidR="00B67955" w:rsidRPr="00B67955" w:rsidRDefault="00B67955" w:rsidP="00B67955">
                  <w:pPr>
                    <w:pStyle w:val="Ttulo5"/>
                    <w:ind w:left="360"/>
                    <w:jc w:val="both"/>
                    <w:outlineLvl w:val="4"/>
                    <w:rPr>
                      <w:sz w:val="18"/>
                    </w:rPr>
                  </w:pPr>
                  <w:r w:rsidRPr="00B67955">
                    <w:rPr>
                      <w:sz w:val="18"/>
                    </w:rPr>
                    <w:t xml:space="preserve">     Septiembre 2014 – </w:t>
                  </w:r>
                  <w:proofErr w:type="gramStart"/>
                  <w:r w:rsidRPr="00B67955">
                    <w:rPr>
                      <w:sz w:val="18"/>
                    </w:rPr>
                    <w:t>Octubre</w:t>
                  </w:r>
                  <w:proofErr w:type="gramEnd"/>
                  <w:r w:rsidRPr="00B67955">
                    <w:rPr>
                      <w:sz w:val="18"/>
                    </w:rPr>
                    <w:t xml:space="preserve">   2014. </w:t>
                  </w:r>
                </w:p>
                <w:tbl>
                  <w:tblPr>
                    <w:tblW w:w="7099" w:type="dxa"/>
                    <w:tblLayout w:type="fixed"/>
                    <w:tblCellMar>
                      <w:left w:w="0" w:type="dxa"/>
                      <w:right w:w="0" w:type="dxa"/>
                    </w:tblCellMar>
                    <w:tblLook w:val="04A0" w:firstRow="1" w:lastRow="0" w:firstColumn="1" w:lastColumn="0" w:noHBand="0" w:noVBand="1"/>
                  </w:tblPr>
                  <w:tblGrid>
                    <w:gridCol w:w="7099"/>
                  </w:tblGrid>
                  <w:tr w:rsidR="00B67955" w:rsidRPr="00B67955" w14:paraId="3DF1EB0B" w14:textId="77777777" w:rsidTr="00B67955">
                    <w:trPr>
                      <w:trHeight w:val="847"/>
                    </w:trPr>
                    <w:tc>
                      <w:tcPr>
                        <w:tcW w:w="7099" w:type="dxa"/>
                        <w:hideMark/>
                      </w:tcPr>
                      <w:p w14:paraId="0113510A" w14:textId="77777777" w:rsidR="00AD4043" w:rsidRDefault="00B67955" w:rsidP="00AD4043">
                        <w:pPr>
                          <w:pStyle w:val="Prrafodelista"/>
                          <w:jc w:val="both"/>
                          <w:rPr>
                            <w:sz w:val="18"/>
                          </w:rPr>
                        </w:pPr>
                        <w:r w:rsidRPr="00B67955">
                          <w:rPr>
                            <w:sz w:val="18"/>
                          </w:rPr>
                          <w:t>Bosque de Duraznos 127 Piso 13 B</w:t>
                        </w:r>
                        <w:r w:rsidRPr="00B67955">
                          <w:rPr>
                            <w:sz w:val="18"/>
                          </w:rPr>
                          <w:br/>
                          <w:t>Bosques de las Lomas, México, D.F. 11700</w:t>
                        </w:r>
                      </w:p>
                      <w:p w14:paraId="4DABD9A3" w14:textId="1423B6CD" w:rsidR="00AD4043" w:rsidRPr="00B67955" w:rsidRDefault="00AD4043" w:rsidP="00AD4043">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661B3CA1" w14:textId="33D294F6" w:rsidR="00B67955" w:rsidRPr="003F690F" w:rsidRDefault="00AD4043" w:rsidP="003F690F">
                        <w:pPr>
                          <w:pStyle w:val="Prrafodelista"/>
                          <w:jc w:val="both"/>
                          <w:rPr>
                            <w:sz w:val="18"/>
                          </w:rPr>
                        </w:pPr>
                        <w:r w:rsidRPr="00B67955">
                          <w:rPr>
                            <w:sz w:val="18"/>
                          </w:rPr>
                          <w:t>horarios nocturnos.</w:t>
                        </w:r>
                      </w:p>
                    </w:tc>
                  </w:tr>
                  <w:tr w:rsidR="00B67955" w:rsidRPr="00B67955" w14:paraId="2787F741" w14:textId="77777777" w:rsidTr="00B67955">
                    <w:tc>
                      <w:tcPr>
                        <w:tcW w:w="7099" w:type="dxa"/>
                        <w:hideMark/>
                      </w:tcPr>
                      <w:p w14:paraId="04D2D6D2" w14:textId="77777777" w:rsidR="00B67955" w:rsidRPr="00B67955" w:rsidRDefault="00B67955" w:rsidP="00B67955">
                        <w:pPr>
                          <w:pStyle w:val="Prrafodelista"/>
                          <w:jc w:val="both"/>
                          <w:rPr>
                            <w:sz w:val="18"/>
                          </w:rPr>
                        </w:pPr>
                      </w:p>
                    </w:tc>
                  </w:tr>
                  <w:tr w:rsidR="00B67955" w:rsidRPr="00B67955" w14:paraId="7DDF4015" w14:textId="77777777" w:rsidTr="00B67955">
                    <w:tc>
                      <w:tcPr>
                        <w:tcW w:w="7099" w:type="dxa"/>
                        <w:hideMark/>
                      </w:tcPr>
                      <w:p w14:paraId="26253E99" w14:textId="77777777" w:rsidR="00B67955" w:rsidRPr="00B67955" w:rsidRDefault="00B67955" w:rsidP="00B67955">
                        <w:pPr>
                          <w:jc w:val="both"/>
                          <w:rPr>
                            <w:sz w:val="18"/>
                          </w:rPr>
                        </w:pPr>
                      </w:p>
                    </w:tc>
                  </w:tr>
                </w:tbl>
                <w:p w14:paraId="54FA5AB1" w14:textId="77777777" w:rsidR="00B67955" w:rsidRPr="00B67955" w:rsidRDefault="00B67955" w:rsidP="00B67955">
                  <w:pPr>
                    <w:pStyle w:val="Ttulo4"/>
                    <w:numPr>
                      <w:ilvl w:val="0"/>
                      <w:numId w:val="11"/>
                    </w:numPr>
                    <w:jc w:val="left"/>
                    <w:outlineLvl w:val="3"/>
                    <w:rPr>
                      <w:sz w:val="18"/>
                    </w:rPr>
                  </w:pPr>
                  <w:r w:rsidRPr="00B67955">
                    <w:rPr>
                      <w:sz w:val="18"/>
                    </w:rPr>
                    <w:t>Residente de obra- casino caliente tecamachalco, CDMX.</w:t>
                  </w:r>
                </w:p>
                <w:p w14:paraId="23761810" w14:textId="77777777" w:rsidR="00B67955" w:rsidRPr="00B67955" w:rsidRDefault="00B67955" w:rsidP="00B67955">
                  <w:pPr>
                    <w:pStyle w:val="Ttulo4"/>
                    <w:ind w:left="720"/>
                    <w:jc w:val="left"/>
                    <w:outlineLvl w:val="3"/>
                    <w:rPr>
                      <w:sz w:val="18"/>
                    </w:rPr>
                  </w:pPr>
                  <w:r w:rsidRPr="00B67955">
                    <w:rPr>
                      <w:sz w:val="18"/>
                    </w:rPr>
                    <w:t>adaptacion</w:t>
                  </w:r>
                </w:p>
                <w:p w14:paraId="0485D68A" w14:textId="77777777" w:rsidR="00B67955" w:rsidRPr="00B67955" w:rsidRDefault="00B67955" w:rsidP="00B67955">
                  <w:pPr>
                    <w:pStyle w:val="Ttulo5"/>
                    <w:ind w:left="360"/>
                    <w:jc w:val="both"/>
                    <w:outlineLvl w:val="4"/>
                    <w:rPr>
                      <w:sz w:val="18"/>
                    </w:rPr>
                  </w:pPr>
                  <w:r w:rsidRPr="00B67955">
                    <w:rPr>
                      <w:sz w:val="18"/>
                    </w:rPr>
                    <w:t xml:space="preserve">      </w:t>
                  </w:r>
                  <w:proofErr w:type="gramStart"/>
                  <w:r w:rsidRPr="00B67955">
                    <w:rPr>
                      <w:sz w:val="18"/>
                    </w:rPr>
                    <w:t>Enero  2014</w:t>
                  </w:r>
                  <w:proofErr w:type="gramEnd"/>
                  <w:r w:rsidRPr="00B67955">
                    <w:rPr>
                      <w:sz w:val="18"/>
                    </w:rPr>
                    <w:t xml:space="preserve"> – Agosto   2014.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6DE07652" w14:textId="77777777" w:rsidTr="00FE0749">
                    <w:tc>
                      <w:tcPr>
                        <w:tcW w:w="8838" w:type="dxa"/>
                        <w:hideMark/>
                      </w:tcPr>
                      <w:p w14:paraId="1D840C81" w14:textId="77777777" w:rsidR="00B67955" w:rsidRPr="00B67955" w:rsidRDefault="00B67955" w:rsidP="00B67955">
                        <w:pPr>
                          <w:pStyle w:val="Prrafodelista"/>
                          <w:jc w:val="both"/>
                          <w:rPr>
                            <w:sz w:val="18"/>
                          </w:rPr>
                        </w:pPr>
                        <w:r w:rsidRPr="00B67955">
                          <w:rPr>
                            <w:sz w:val="18"/>
                          </w:rPr>
                          <w:t>Bosque de Duraznos 127 Piso 13 B</w:t>
                        </w:r>
                        <w:r w:rsidRPr="00B67955">
                          <w:rPr>
                            <w:sz w:val="18"/>
                          </w:rPr>
                          <w:br/>
                          <w:t>Bosques de las Lomas, México, D.F. 11700</w:t>
                        </w:r>
                      </w:p>
                    </w:tc>
                  </w:tr>
                  <w:tr w:rsidR="00B67955" w:rsidRPr="00B67955" w14:paraId="3703D618" w14:textId="77777777" w:rsidTr="00FE0749">
                    <w:tc>
                      <w:tcPr>
                        <w:tcW w:w="8838" w:type="dxa"/>
                        <w:hideMark/>
                      </w:tcPr>
                      <w:p w14:paraId="5728103D" w14:textId="77777777" w:rsidR="00B67955" w:rsidRPr="00B67955" w:rsidRDefault="00B67955" w:rsidP="00B67955">
                        <w:pPr>
                          <w:pStyle w:val="Prrafodelista"/>
                          <w:jc w:val="both"/>
                          <w:rPr>
                            <w:sz w:val="18"/>
                          </w:rPr>
                        </w:pPr>
                      </w:p>
                    </w:tc>
                  </w:tr>
                  <w:tr w:rsidR="00B67955" w:rsidRPr="00B67955" w14:paraId="0E9BF712" w14:textId="77777777" w:rsidTr="00FE0749">
                    <w:tc>
                      <w:tcPr>
                        <w:tcW w:w="8838" w:type="dxa"/>
                        <w:hideMark/>
                      </w:tcPr>
                      <w:p w14:paraId="293919B5" w14:textId="77777777" w:rsidR="00B67955" w:rsidRPr="00B67955" w:rsidRDefault="00B67955" w:rsidP="00B67955">
                        <w:pPr>
                          <w:jc w:val="both"/>
                          <w:rPr>
                            <w:sz w:val="18"/>
                          </w:rPr>
                        </w:pPr>
                      </w:p>
                    </w:tc>
                  </w:tr>
                </w:tbl>
                <w:p w14:paraId="10621781" w14:textId="468DAD20"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1E2C588D" w14:textId="77777777" w:rsidR="00B67955" w:rsidRPr="00B67955" w:rsidRDefault="00B67955" w:rsidP="00B67955">
                  <w:pPr>
                    <w:pStyle w:val="Prrafodelista"/>
                    <w:jc w:val="both"/>
                    <w:rPr>
                      <w:sz w:val="18"/>
                    </w:rPr>
                  </w:pPr>
                </w:p>
                <w:p w14:paraId="264DE4E7" w14:textId="77777777" w:rsidR="00B67955" w:rsidRPr="00B67955" w:rsidRDefault="00B67955" w:rsidP="00B67955">
                  <w:pPr>
                    <w:pStyle w:val="Ttulo4"/>
                    <w:numPr>
                      <w:ilvl w:val="0"/>
                      <w:numId w:val="11"/>
                    </w:numPr>
                    <w:jc w:val="left"/>
                    <w:outlineLvl w:val="3"/>
                    <w:rPr>
                      <w:sz w:val="18"/>
                    </w:rPr>
                  </w:pPr>
                  <w:r w:rsidRPr="00B67955">
                    <w:rPr>
                      <w:sz w:val="18"/>
                    </w:rPr>
                    <w:t xml:space="preserve">Residente de obra- mi bodega aurrera villa juarez, villa juarez sinaloa. </w:t>
                  </w:r>
                </w:p>
                <w:p w14:paraId="155336EE" w14:textId="77777777" w:rsidR="00B67955" w:rsidRPr="00B67955" w:rsidRDefault="00B67955" w:rsidP="00B67955">
                  <w:pPr>
                    <w:pStyle w:val="Ttulo4"/>
                    <w:ind w:left="720"/>
                    <w:jc w:val="left"/>
                    <w:outlineLvl w:val="3"/>
                    <w:rPr>
                      <w:sz w:val="18"/>
                    </w:rPr>
                  </w:pPr>
                  <w:r w:rsidRPr="00B67955">
                    <w:rPr>
                      <w:sz w:val="18"/>
                    </w:rPr>
                    <w:t>edificacion</w:t>
                  </w:r>
                </w:p>
                <w:p w14:paraId="346F071A" w14:textId="77777777" w:rsidR="00B67955" w:rsidRPr="00B67955" w:rsidRDefault="00B67955" w:rsidP="00B67955">
                  <w:pPr>
                    <w:pStyle w:val="Ttulo5"/>
                    <w:ind w:left="360"/>
                    <w:jc w:val="both"/>
                    <w:outlineLvl w:val="4"/>
                    <w:rPr>
                      <w:sz w:val="18"/>
                    </w:rPr>
                  </w:pPr>
                  <w:r w:rsidRPr="00B67955">
                    <w:rPr>
                      <w:sz w:val="18"/>
                    </w:rPr>
                    <w:t xml:space="preserve">      Septiembre 2013 – Diciembre2013.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48042E05" w14:textId="77777777" w:rsidTr="00FE0749">
                    <w:tc>
                      <w:tcPr>
                        <w:tcW w:w="8838" w:type="dxa"/>
                        <w:hideMark/>
                      </w:tcPr>
                      <w:p w14:paraId="22704498" w14:textId="77777777" w:rsidR="00B67955" w:rsidRPr="00B67955" w:rsidRDefault="00B67955" w:rsidP="00B67955">
                        <w:pPr>
                          <w:pStyle w:val="Prrafodelista"/>
                          <w:jc w:val="both"/>
                          <w:rPr>
                            <w:sz w:val="18"/>
                          </w:rPr>
                        </w:pPr>
                        <w:r w:rsidRPr="00B67955">
                          <w:rPr>
                            <w:sz w:val="18"/>
                          </w:rPr>
                          <w:t>A La Veinte SN-S, Tierra y Libertad, 80379 Villa Benito Juárez, Sin.</w:t>
                        </w:r>
                      </w:p>
                    </w:tc>
                  </w:tr>
                  <w:tr w:rsidR="00B67955" w:rsidRPr="00B67955" w14:paraId="67EAE79D" w14:textId="77777777" w:rsidTr="00FE0749">
                    <w:tc>
                      <w:tcPr>
                        <w:tcW w:w="8838" w:type="dxa"/>
                        <w:hideMark/>
                      </w:tcPr>
                      <w:p w14:paraId="6366557F" w14:textId="77777777" w:rsidR="00B67955" w:rsidRPr="00B67955" w:rsidRDefault="00B67955" w:rsidP="00B67955">
                        <w:pPr>
                          <w:pStyle w:val="Prrafodelista"/>
                          <w:jc w:val="both"/>
                          <w:rPr>
                            <w:sz w:val="18"/>
                          </w:rPr>
                        </w:pPr>
                      </w:p>
                    </w:tc>
                  </w:tr>
                  <w:tr w:rsidR="00B67955" w:rsidRPr="00B67955" w14:paraId="3E2079B3" w14:textId="77777777" w:rsidTr="00FE0749">
                    <w:tc>
                      <w:tcPr>
                        <w:tcW w:w="8838" w:type="dxa"/>
                        <w:hideMark/>
                      </w:tcPr>
                      <w:p w14:paraId="39C46341" w14:textId="77777777" w:rsidR="00B67955" w:rsidRPr="00B67955" w:rsidRDefault="00B67955" w:rsidP="00B67955">
                        <w:pPr>
                          <w:jc w:val="both"/>
                          <w:rPr>
                            <w:sz w:val="18"/>
                          </w:rPr>
                        </w:pPr>
                      </w:p>
                    </w:tc>
                  </w:tr>
                </w:tbl>
                <w:p w14:paraId="7EE98DA2" w14:textId="3D029A1E"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60EB763D" w14:textId="77777777" w:rsidR="00B67955" w:rsidRPr="00B67955" w:rsidRDefault="00B67955" w:rsidP="00B67955">
                  <w:pPr>
                    <w:pStyle w:val="Prrafodelista"/>
                    <w:jc w:val="both"/>
                    <w:rPr>
                      <w:sz w:val="18"/>
                    </w:rPr>
                  </w:pPr>
                </w:p>
                <w:p w14:paraId="4423DBB3" w14:textId="77777777" w:rsidR="00B67955" w:rsidRPr="00B67955" w:rsidRDefault="00B67955" w:rsidP="00B67955">
                  <w:pPr>
                    <w:pStyle w:val="Ttulo4"/>
                    <w:numPr>
                      <w:ilvl w:val="0"/>
                      <w:numId w:val="11"/>
                    </w:numPr>
                    <w:jc w:val="left"/>
                    <w:outlineLvl w:val="3"/>
                    <w:rPr>
                      <w:sz w:val="18"/>
                    </w:rPr>
                  </w:pPr>
                  <w:r w:rsidRPr="00B67955">
                    <w:rPr>
                      <w:caps w:val="0"/>
                      <w:sz w:val="18"/>
                    </w:rPr>
                    <w:lastRenderedPageBreak/>
                    <w:t>RESIDENTE DE OBRA- BODEGA AURRERA EXPRÉS PLAZA MATATIPAC, TEPIC NAYARIT.</w:t>
                  </w:r>
                </w:p>
                <w:p w14:paraId="2EB03E31" w14:textId="77777777" w:rsidR="00B67955" w:rsidRPr="00B67955" w:rsidRDefault="00B67955" w:rsidP="00B67955">
                  <w:pPr>
                    <w:pStyle w:val="Prrafodelista"/>
                    <w:jc w:val="both"/>
                    <w:rPr>
                      <w:b/>
                      <w:iCs w:val="0"/>
                      <w:caps/>
                      <w:sz w:val="18"/>
                    </w:rPr>
                  </w:pPr>
                  <w:r w:rsidRPr="00B67955">
                    <w:rPr>
                      <w:b/>
                      <w:caps/>
                      <w:sz w:val="18"/>
                    </w:rPr>
                    <w:t>EDIFICACION</w:t>
                  </w:r>
                </w:p>
                <w:p w14:paraId="3A4EA150" w14:textId="77777777" w:rsidR="00B67955" w:rsidRPr="00B67955" w:rsidRDefault="00B67955" w:rsidP="00B67955">
                  <w:pPr>
                    <w:pStyle w:val="Prrafodelista"/>
                    <w:jc w:val="both"/>
                    <w:rPr>
                      <w:b/>
                      <w:iCs w:val="0"/>
                      <w:caps/>
                      <w:sz w:val="18"/>
                    </w:rPr>
                  </w:pPr>
                  <w:proofErr w:type="gramStart"/>
                  <w:r w:rsidRPr="00B67955">
                    <w:rPr>
                      <w:sz w:val="18"/>
                    </w:rPr>
                    <w:t>Agosto  2013</w:t>
                  </w:r>
                  <w:proofErr w:type="gramEnd"/>
                  <w:r w:rsidRPr="00B67955">
                    <w:rPr>
                      <w:sz w:val="18"/>
                    </w:rPr>
                    <w:t>– Septiembre 2013</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149B8D3A" w14:textId="77777777" w:rsidTr="00FE0749">
                    <w:tc>
                      <w:tcPr>
                        <w:tcW w:w="5960" w:type="dxa"/>
                        <w:hideMark/>
                      </w:tcPr>
                      <w:p w14:paraId="758F46C9" w14:textId="77777777" w:rsidR="00B67955" w:rsidRPr="00B67955" w:rsidRDefault="00B67955" w:rsidP="00B67955">
                        <w:pPr>
                          <w:pStyle w:val="Prrafodelista"/>
                          <w:jc w:val="both"/>
                          <w:rPr>
                            <w:sz w:val="18"/>
                          </w:rPr>
                        </w:pPr>
                        <w:r w:rsidRPr="00B67955">
                          <w:rPr>
                            <w:rFonts w:ascii="Arial" w:hAnsi="Arial" w:cs="Arial"/>
                            <w:color w:val="222222"/>
                            <w:sz w:val="18"/>
                            <w:shd w:val="clear" w:color="auto" w:fill="FFFFFF"/>
                          </w:rPr>
                          <w:t xml:space="preserve">Av. Tecnológico 2596, Valle de Matatipac, 63195 Tepic, </w:t>
                        </w:r>
                        <w:proofErr w:type="gramStart"/>
                        <w:r w:rsidRPr="00B67955">
                          <w:rPr>
                            <w:rFonts w:ascii="Arial" w:hAnsi="Arial" w:cs="Arial"/>
                            <w:color w:val="222222"/>
                            <w:sz w:val="18"/>
                            <w:shd w:val="clear" w:color="auto" w:fill="FFFFFF"/>
                          </w:rPr>
                          <w:t>Nay.</w:t>
                        </w:r>
                        <w:r w:rsidRPr="00B67955">
                          <w:rPr>
                            <w:sz w:val="18"/>
                          </w:rPr>
                          <w:t>.</w:t>
                        </w:r>
                        <w:proofErr w:type="gramEnd"/>
                      </w:p>
                    </w:tc>
                  </w:tr>
                  <w:tr w:rsidR="00B67955" w:rsidRPr="00B67955" w14:paraId="55C3637F" w14:textId="77777777" w:rsidTr="00FE0749">
                    <w:tc>
                      <w:tcPr>
                        <w:tcW w:w="5960" w:type="dxa"/>
                        <w:hideMark/>
                      </w:tcPr>
                      <w:p w14:paraId="2E859575" w14:textId="77777777" w:rsidR="00B67955" w:rsidRPr="00B67955" w:rsidRDefault="00B67955" w:rsidP="00B67955">
                        <w:pPr>
                          <w:jc w:val="both"/>
                          <w:rPr>
                            <w:sz w:val="18"/>
                          </w:rPr>
                        </w:pPr>
                      </w:p>
                    </w:tc>
                  </w:tr>
                </w:tbl>
                <w:p w14:paraId="43CCEF9B" w14:textId="634D8EC8"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2810D970" w14:textId="492A81BD" w:rsidR="00B67955" w:rsidRPr="00B67955" w:rsidRDefault="00B67955" w:rsidP="00B67955">
                  <w:pPr>
                    <w:pStyle w:val="Prrafodelista"/>
                    <w:jc w:val="both"/>
                    <w:rPr>
                      <w:i w:val="0"/>
                      <w:iCs w:val="0"/>
                      <w:sz w:val="18"/>
                    </w:rPr>
                  </w:pPr>
                </w:p>
                <w:p w14:paraId="29726625" w14:textId="77777777" w:rsidR="00B67955" w:rsidRPr="00B67955" w:rsidRDefault="00B67955" w:rsidP="00B67955">
                  <w:pPr>
                    <w:pStyle w:val="Ttulo4"/>
                    <w:numPr>
                      <w:ilvl w:val="0"/>
                      <w:numId w:val="11"/>
                    </w:numPr>
                    <w:jc w:val="left"/>
                    <w:outlineLvl w:val="3"/>
                    <w:rPr>
                      <w:sz w:val="18"/>
                    </w:rPr>
                  </w:pPr>
                  <w:r w:rsidRPr="00B67955">
                    <w:rPr>
                      <w:caps w:val="0"/>
                      <w:sz w:val="18"/>
                    </w:rPr>
                    <w:t>RESIDENTE DE OBRA- BODEGA AURRERA MORELIA ESTE.</w:t>
                  </w:r>
                </w:p>
                <w:p w14:paraId="24C565B8" w14:textId="77777777" w:rsidR="00B67955" w:rsidRPr="00B67955" w:rsidRDefault="00B67955" w:rsidP="00B67955">
                  <w:pPr>
                    <w:pStyle w:val="Prrafodelista"/>
                    <w:jc w:val="both"/>
                    <w:rPr>
                      <w:b/>
                      <w:iCs w:val="0"/>
                      <w:caps/>
                      <w:sz w:val="18"/>
                    </w:rPr>
                  </w:pPr>
                  <w:r w:rsidRPr="00B67955">
                    <w:rPr>
                      <w:b/>
                      <w:caps/>
                      <w:sz w:val="18"/>
                    </w:rPr>
                    <w:t>REMODELACION FULL.</w:t>
                  </w:r>
                </w:p>
                <w:p w14:paraId="43DC1A3C" w14:textId="77777777" w:rsidR="00B67955" w:rsidRPr="00B67955" w:rsidRDefault="00B67955" w:rsidP="00B67955">
                  <w:pPr>
                    <w:pStyle w:val="Prrafodelista"/>
                    <w:jc w:val="both"/>
                    <w:rPr>
                      <w:b/>
                      <w:iCs w:val="0"/>
                      <w:caps/>
                      <w:sz w:val="18"/>
                    </w:rPr>
                  </w:pPr>
                  <w:r w:rsidRPr="00B67955">
                    <w:rPr>
                      <w:sz w:val="18"/>
                    </w:rPr>
                    <w:t>Junio 2013– Julio 2013</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5F7C074E" w14:textId="77777777" w:rsidTr="00FE0749">
                    <w:tc>
                      <w:tcPr>
                        <w:tcW w:w="5960" w:type="dxa"/>
                        <w:hideMark/>
                      </w:tcPr>
                      <w:p w14:paraId="6DE75A31" w14:textId="77777777" w:rsidR="00B67955" w:rsidRPr="00B67955" w:rsidRDefault="00B67955" w:rsidP="00B67955">
                        <w:pPr>
                          <w:pStyle w:val="Prrafodelista"/>
                          <w:jc w:val="both"/>
                          <w:rPr>
                            <w:sz w:val="18"/>
                          </w:rPr>
                        </w:pPr>
                        <w:r w:rsidRPr="00B67955">
                          <w:rPr>
                            <w:sz w:val="18"/>
                          </w:rPr>
                          <w:t>Periférico Paseo de la República 495, Morelia, Mich.</w:t>
                        </w:r>
                      </w:p>
                    </w:tc>
                  </w:tr>
                  <w:tr w:rsidR="00B67955" w:rsidRPr="00B67955" w14:paraId="5B762077" w14:textId="77777777" w:rsidTr="00FE0749">
                    <w:tc>
                      <w:tcPr>
                        <w:tcW w:w="5960" w:type="dxa"/>
                        <w:hideMark/>
                      </w:tcPr>
                      <w:p w14:paraId="34311EC4" w14:textId="77777777" w:rsidR="00B67955" w:rsidRPr="00B67955" w:rsidRDefault="00B67955" w:rsidP="00B67955">
                        <w:pPr>
                          <w:jc w:val="both"/>
                          <w:rPr>
                            <w:sz w:val="18"/>
                          </w:rPr>
                        </w:pPr>
                      </w:p>
                    </w:tc>
                  </w:tr>
                </w:tbl>
                <w:p w14:paraId="5DC85836" w14:textId="3F4F3BC2" w:rsidR="00B67955" w:rsidRDefault="00B67955" w:rsidP="00B67955">
                  <w:pPr>
                    <w:pStyle w:val="Prrafodelista"/>
                    <w:jc w:val="both"/>
                    <w:rPr>
                      <w:i w:val="0"/>
                      <w:iCs w:val="0"/>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2EFC906F" w14:textId="2A3DB829" w:rsidR="00AD4043" w:rsidRDefault="00AD4043" w:rsidP="00B67955">
                  <w:pPr>
                    <w:pStyle w:val="Prrafodelista"/>
                    <w:jc w:val="both"/>
                    <w:rPr>
                      <w:i w:val="0"/>
                      <w:iCs w:val="0"/>
                      <w:sz w:val="18"/>
                    </w:rPr>
                  </w:pPr>
                </w:p>
                <w:p w14:paraId="69ECE76E" w14:textId="77777777" w:rsidR="00B67955" w:rsidRPr="00B67955" w:rsidRDefault="00B67955" w:rsidP="00B67955">
                  <w:pPr>
                    <w:pStyle w:val="Ttulo4"/>
                    <w:numPr>
                      <w:ilvl w:val="0"/>
                      <w:numId w:val="11"/>
                    </w:numPr>
                    <w:jc w:val="left"/>
                    <w:outlineLvl w:val="3"/>
                    <w:rPr>
                      <w:sz w:val="18"/>
                    </w:rPr>
                  </w:pPr>
                  <w:r w:rsidRPr="00B67955">
                    <w:rPr>
                      <w:caps w:val="0"/>
                      <w:sz w:val="18"/>
                    </w:rPr>
                    <w:t>RESIDENTE DE OBRA- BODEGA AURRERA EXPRÉS VILLAS DE SANTIAGO, QUERETARO.</w:t>
                  </w:r>
                </w:p>
                <w:p w14:paraId="407762AB" w14:textId="77777777" w:rsidR="00B67955" w:rsidRPr="00B67955" w:rsidRDefault="00B67955" w:rsidP="00B67955">
                  <w:pPr>
                    <w:pStyle w:val="Prrafodelista"/>
                    <w:jc w:val="both"/>
                    <w:rPr>
                      <w:b/>
                      <w:iCs w:val="0"/>
                      <w:caps/>
                      <w:sz w:val="18"/>
                    </w:rPr>
                  </w:pPr>
                  <w:r w:rsidRPr="00B67955">
                    <w:rPr>
                      <w:b/>
                      <w:caps/>
                      <w:sz w:val="18"/>
                    </w:rPr>
                    <w:t>EDIFICACION</w:t>
                  </w:r>
                </w:p>
                <w:p w14:paraId="3F110FB1" w14:textId="77777777" w:rsidR="00B67955" w:rsidRPr="00B67955" w:rsidRDefault="00B67955" w:rsidP="00B67955">
                  <w:pPr>
                    <w:pStyle w:val="Prrafodelista"/>
                    <w:jc w:val="both"/>
                    <w:rPr>
                      <w:b/>
                      <w:iCs w:val="0"/>
                      <w:caps/>
                      <w:sz w:val="18"/>
                    </w:rPr>
                  </w:pPr>
                  <w:proofErr w:type="gramStart"/>
                  <w:r w:rsidRPr="00B67955">
                    <w:rPr>
                      <w:sz w:val="18"/>
                    </w:rPr>
                    <w:t>Abril  2013</w:t>
                  </w:r>
                  <w:proofErr w:type="gramEnd"/>
                  <w:r w:rsidRPr="00B67955">
                    <w:rPr>
                      <w:sz w:val="18"/>
                    </w:rPr>
                    <w:t xml:space="preserve"> – Mayo 2013</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1AD64342" w14:textId="77777777" w:rsidTr="00FE0749">
                    <w:tc>
                      <w:tcPr>
                        <w:tcW w:w="8838" w:type="dxa"/>
                        <w:hideMark/>
                      </w:tcPr>
                      <w:p w14:paraId="0C93BD6A" w14:textId="77777777" w:rsidR="00B67955" w:rsidRPr="00B67955" w:rsidRDefault="00B67955" w:rsidP="00B67955">
                        <w:pPr>
                          <w:pStyle w:val="Prrafodelista"/>
                          <w:jc w:val="both"/>
                          <w:rPr>
                            <w:sz w:val="18"/>
                          </w:rPr>
                        </w:pPr>
                        <w:r w:rsidRPr="00B67955">
                          <w:rPr>
                            <w:sz w:val="18"/>
                          </w:rPr>
                          <w:t>76148, De La Patria 113, Nacional, Santiago de Querétaro, Qro.</w:t>
                        </w:r>
                      </w:p>
                    </w:tc>
                  </w:tr>
                  <w:tr w:rsidR="00B67955" w:rsidRPr="00B67955" w14:paraId="0C3DA081" w14:textId="77777777" w:rsidTr="00FE0749">
                    <w:tc>
                      <w:tcPr>
                        <w:tcW w:w="8838" w:type="dxa"/>
                        <w:hideMark/>
                      </w:tcPr>
                      <w:p w14:paraId="28DEF3D9" w14:textId="77777777" w:rsidR="00B67955" w:rsidRPr="00B67955" w:rsidRDefault="00B67955" w:rsidP="00B67955">
                        <w:pPr>
                          <w:jc w:val="both"/>
                          <w:rPr>
                            <w:sz w:val="18"/>
                          </w:rPr>
                        </w:pPr>
                      </w:p>
                    </w:tc>
                  </w:tr>
                </w:tbl>
                <w:p w14:paraId="33433215" w14:textId="19C90360"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33E51277" w14:textId="77777777" w:rsidR="00B67955" w:rsidRPr="00B67955" w:rsidRDefault="00B67955" w:rsidP="00B67955">
                  <w:pPr>
                    <w:pStyle w:val="Ttulo4"/>
                    <w:numPr>
                      <w:ilvl w:val="0"/>
                      <w:numId w:val="11"/>
                    </w:numPr>
                    <w:jc w:val="left"/>
                    <w:outlineLvl w:val="3"/>
                    <w:rPr>
                      <w:sz w:val="18"/>
                    </w:rPr>
                  </w:pPr>
                  <w:r w:rsidRPr="00B67955">
                    <w:rPr>
                      <w:caps w:val="0"/>
                      <w:sz w:val="18"/>
                    </w:rPr>
                    <w:t xml:space="preserve">RESIDENTE DE OBRA- BODEGA AURRERA EXPRÉS BRISAS DEL HUMAYA CULIACAN SINALOA </w:t>
                  </w:r>
                </w:p>
                <w:p w14:paraId="760239F7" w14:textId="77777777" w:rsidR="00B67955" w:rsidRPr="00B67955" w:rsidRDefault="00B67955" w:rsidP="00B67955">
                  <w:pPr>
                    <w:pStyle w:val="Ttulo4"/>
                    <w:ind w:left="720"/>
                    <w:jc w:val="left"/>
                    <w:outlineLvl w:val="3"/>
                    <w:rPr>
                      <w:sz w:val="18"/>
                    </w:rPr>
                  </w:pPr>
                  <w:r w:rsidRPr="00B67955">
                    <w:rPr>
                      <w:caps w:val="0"/>
                      <w:sz w:val="18"/>
                    </w:rPr>
                    <w:t>EDIFICACION</w:t>
                  </w:r>
                </w:p>
                <w:p w14:paraId="4E76B7A9" w14:textId="77777777" w:rsidR="00B67955" w:rsidRPr="00B67955" w:rsidRDefault="00B67955" w:rsidP="00B67955">
                  <w:pPr>
                    <w:pStyle w:val="Ttulo5"/>
                    <w:ind w:left="360"/>
                    <w:jc w:val="both"/>
                    <w:outlineLvl w:val="4"/>
                    <w:rPr>
                      <w:sz w:val="18"/>
                    </w:rPr>
                  </w:pPr>
                  <w:r w:rsidRPr="00B67955">
                    <w:rPr>
                      <w:sz w:val="18"/>
                    </w:rPr>
                    <w:t xml:space="preserve">      </w:t>
                  </w:r>
                  <w:proofErr w:type="gramStart"/>
                  <w:r w:rsidRPr="00B67955">
                    <w:rPr>
                      <w:sz w:val="18"/>
                    </w:rPr>
                    <w:t>Diciembre  2012</w:t>
                  </w:r>
                  <w:proofErr w:type="gramEnd"/>
                  <w:r w:rsidRPr="00B67955">
                    <w:rPr>
                      <w:sz w:val="18"/>
                    </w:rPr>
                    <w:t xml:space="preserve"> – Febrero  2013.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6A3DEB20" w14:textId="77777777" w:rsidTr="00FE0749">
                    <w:tc>
                      <w:tcPr>
                        <w:tcW w:w="8838" w:type="dxa"/>
                        <w:hideMark/>
                      </w:tcPr>
                      <w:p w14:paraId="3B709CD8" w14:textId="77777777" w:rsidR="00B67955" w:rsidRPr="00B67955" w:rsidRDefault="00B67955" w:rsidP="00B67955">
                        <w:pPr>
                          <w:pStyle w:val="Prrafodelista"/>
                          <w:jc w:val="both"/>
                          <w:rPr>
                            <w:sz w:val="18"/>
                          </w:rPr>
                        </w:pPr>
                        <w:r w:rsidRPr="00B67955">
                          <w:rPr>
                            <w:rFonts w:ascii="Arial" w:hAnsi="Arial" w:cs="Arial"/>
                            <w:color w:val="222222"/>
                            <w:sz w:val="18"/>
                            <w:shd w:val="clear" w:color="auto" w:fill="FFFFFF"/>
                          </w:rPr>
                          <w:t>Emile Barline 1551, Pedregal del Humaya, 80029 Culiacán Rosales, Sin.</w:t>
                        </w:r>
                      </w:p>
                    </w:tc>
                  </w:tr>
                  <w:tr w:rsidR="00B67955" w:rsidRPr="00B67955" w14:paraId="06F3C5F5" w14:textId="77777777" w:rsidTr="00FE0749">
                    <w:tc>
                      <w:tcPr>
                        <w:tcW w:w="8838" w:type="dxa"/>
                        <w:hideMark/>
                      </w:tcPr>
                      <w:p w14:paraId="6472109A" w14:textId="77777777" w:rsidR="00B67955" w:rsidRPr="00B67955" w:rsidRDefault="00B67955" w:rsidP="00B67955">
                        <w:pPr>
                          <w:pStyle w:val="Prrafodelista"/>
                          <w:jc w:val="both"/>
                          <w:rPr>
                            <w:sz w:val="18"/>
                          </w:rPr>
                        </w:pPr>
                      </w:p>
                    </w:tc>
                  </w:tr>
                  <w:tr w:rsidR="00B67955" w:rsidRPr="00B67955" w14:paraId="38440AC6" w14:textId="77777777" w:rsidTr="00FE0749">
                    <w:tc>
                      <w:tcPr>
                        <w:tcW w:w="8838" w:type="dxa"/>
                        <w:hideMark/>
                      </w:tcPr>
                      <w:p w14:paraId="50FDEB98" w14:textId="77777777" w:rsidR="00B67955" w:rsidRPr="00B67955" w:rsidRDefault="00B67955" w:rsidP="00B67955">
                        <w:pPr>
                          <w:jc w:val="both"/>
                          <w:rPr>
                            <w:sz w:val="18"/>
                          </w:rPr>
                        </w:pPr>
                      </w:p>
                    </w:tc>
                  </w:tr>
                </w:tbl>
                <w:p w14:paraId="255E1EA1" w14:textId="470582A7"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26C9D205" w14:textId="77777777" w:rsidR="00B67955" w:rsidRPr="00B67955" w:rsidRDefault="00B67955" w:rsidP="00B67955">
                  <w:pPr>
                    <w:pStyle w:val="Prrafodelista"/>
                    <w:jc w:val="both"/>
                    <w:rPr>
                      <w:sz w:val="18"/>
                    </w:rPr>
                  </w:pPr>
                </w:p>
                <w:p w14:paraId="278AC0E4" w14:textId="77777777" w:rsidR="00B67955" w:rsidRPr="00B67955" w:rsidRDefault="00B67955" w:rsidP="00B67955">
                  <w:pPr>
                    <w:pStyle w:val="Ttulo4"/>
                    <w:numPr>
                      <w:ilvl w:val="0"/>
                      <w:numId w:val="11"/>
                    </w:numPr>
                    <w:jc w:val="left"/>
                    <w:outlineLvl w:val="3"/>
                    <w:rPr>
                      <w:sz w:val="18"/>
                    </w:rPr>
                  </w:pPr>
                  <w:r w:rsidRPr="00B67955">
                    <w:rPr>
                      <w:sz w:val="18"/>
                    </w:rPr>
                    <w:t xml:space="preserve">Residente de obra- mi bodega aurrera el fuerte Sinaloa. </w:t>
                  </w:r>
                </w:p>
                <w:p w14:paraId="1116B1B7" w14:textId="77777777" w:rsidR="00B67955" w:rsidRPr="00B67955" w:rsidRDefault="00B67955" w:rsidP="00B67955">
                  <w:pPr>
                    <w:pStyle w:val="Ttulo4"/>
                    <w:ind w:left="720"/>
                    <w:jc w:val="left"/>
                    <w:outlineLvl w:val="3"/>
                    <w:rPr>
                      <w:sz w:val="18"/>
                    </w:rPr>
                  </w:pPr>
                  <w:r w:rsidRPr="00B67955">
                    <w:rPr>
                      <w:sz w:val="18"/>
                    </w:rPr>
                    <w:t>edificacion</w:t>
                  </w:r>
                </w:p>
                <w:p w14:paraId="2EAC6684" w14:textId="77777777" w:rsidR="00B67955" w:rsidRPr="00B67955" w:rsidRDefault="00B67955" w:rsidP="00B67955">
                  <w:pPr>
                    <w:pStyle w:val="Ttulo5"/>
                    <w:ind w:left="360"/>
                    <w:jc w:val="both"/>
                    <w:outlineLvl w:val="4"/>
                    <w:rPr>
                      <w:sz w:val="18"/>
                    </w:rPr>
                  </w:pPr>
                  <w:r w:rsidRPr="00B67955">
                    <w:rPr>
                      <w:sz w:val="18"/>
                    </w:rPr>
                    <w:t xml:space="preserve">      Agosto 2012 – noviembre 2012.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4FCA67A4" w14:textId="77777777" w:rsidTr="00FE0749">
                    <w:tc>
                      <w:tcPr>
                        <w:tcW w:w="8838" w:type="dxa"/>
                        <w:hideMark/>
                      </w:tcPr>
                      <w:p w14:paraId="26E58FCD" w14:textId="77777777" w:rsidR="00B67955" w:rsidRPr="00B67955" w:rsidRDefault="00B67955" w:rsidP="00B67955">
                        <w:pPr>
                          <w:pStyle w:val="Prrafodelista"/>
                          <w:jc w:val="both"/>
                          <w:rPr>
                            <w:sz w:val="18"/>
                          </w:rPr>
                        </w:pPr>
                        <w:r w:rsidRPr="00B67955">
                          <w:rPr>
                            <w:sz w:val="18"/>
                          </w:rPr>
                          <w:t>Gral. Álvaro Obregón 534, Centro, 81820 Ejido del Centro, Sin.</w:t>
                        </w:r>
                      </w:p>
                    </w:tc>
                  </w:tr>
                  <w:tr w:rsidR="00B67955" w:rsidRPr="00B67955" w14:paraId="72077BFB" w14:textId="77777777" w:rsidTr="00FE0749">
                    <w:tc>
                      <w:tcPr>
                        <w:tcW w:w="8838" w:type="dxa"/>
                        <w:hideMark/>
                      </w:tcPr>
                      <w:p w14:paraId="22F6D2F3" w14:textId="77777777" w:rsidR="00B67955" w:rsidRPr="00B67955" w:rsidRDefault="00B67955" w:rsidP="00B67955">
                        <w:pPr>
                          <w:pStyle w:val="Prrafodelista"/>
                          <w:jc w:val="both"/>
                          <w:rPr>
                            <w:sz w:val="18"/>
                          </w:rPr>
                        </w:pPr>
                      </w:p>
                    </w:tc>
                  </w:tr>
                  <w:tr w:rsidR="00B67955" w:rsidRPr="00B67955" w14:paraId="51812EE3" w14:textId="77777777" w:rsidTr="00FE0749">
                    <w:tc>
                      <w:tcPr>
                        <w:tcW w:w="8838" w:type="dxa"/>
                        <w:hideMark/>
                      </w:tcPr>
                      <w:p w14:paraId="242C45DF" w14:textId="77777777" w:rsidR="00B67955" w:rsidRPr="00B67955" w:rsidRDefault="00B67955" w:rsidP="00B67955">
                        <w:pPr>
                          <w:jc w:val="both"/>
                          <w:rPr>
                            <w:sz w:val="18"/>
                          </w:rPr>
                        </w:pPr>
                      </w:p>
                    </w:tc>
                  </w:tr>
                </w:tbl>
                <w:p w14:paraId="5600A3CC" w14:textId="5B1CE7D6" w:rsidR="00B67955" w:rsidRPr="00B67955" w:rsidRDefault="00B67955" w:rsidP="00B67955">
                  <w:pPr>
                    <w:pStyle w:val="Prrafodelista"/>
                    <w:jc w:val="both"/>
                    <w:rPr>
                      <w:i w:val="0"/>
                      <w:iCs w:val="0"/>
                      <w:sz w:val="18"/>
                    </w:rPr>
                  </w:pPr>
                  <w:r w:rsidRPr="00B67955">
                    <w:rPr>
                      <w:sz w:val="18"/>
                    </w:rPr>
                    <w:t xml:space="preserve">Coordinación y Planeación, análisis de precios unitarios, generadores, estimaciones, reportes de </w:t>
                  </w:r>
                  <w:proofErr w:type="gramStart"/>
                  <w:r w:rsidRPr="00B67955">
                    <w:rPr>
                      <w:sz w:val="18"/>
                    </w:rPr>
                    <w:t>obra</w:t>
                  </w:r>
                  <w:r w:rsidR="00E27B94">
                    <w:rPr>
                      <w:sz w:val="18"/>
                    </w:rPr>
                    <w:t xml:space="preserve"> ,</w:t>
                  </w:r>
                  <w:proofErr w:type="gramEnd"/>
                  <w:r w:rsidR="00E27B94">
                    <w:rPr>
                      <w:sz w:val="18"/>
                    </w:rPr>
                    <w:t xml:space="preserve"> reportes fotográficos, reportes financieros, conciliación, trato con el cliente y supervisión, control de proveedores y contratistas</w:t>
                  </w:r>
                </w:p>
                <w:p w14:paraId="67B8F1AC" w14:textId="3D1C4D05" w:rsidR="00B67955" w:rsidRPr="00B67955" w:rsidRDefault="00B67955" w:rsidP="00B67955">
                  <w:pPr>
                    <w:pStyle w:val="Prrafodelista"/>
                    <w:jc w:val="both"/>
                    <w:rPr>
                      <w:i w:val="0"/>
                      <w:iCs w:val="0"/>
                      <w:sz w:val="18"/>
                    </w:rPr>
                  </w:pPr>
                </w:p>
                <w:p w14:paraId="7198A079" w14:textId="77777777" w:rsidR="00B67955" w:rsidRPr="00B67955" w:rsidRDefault="00B67955" w:rsidP="00B67955">
                  <w:pPr>
                    <w:pStyle w:val="Ttulo4"/>
                    <w:numPr>
                      <w:ilvl w:val="0"/>
                      <w:numId w:val="11"/>
                    </w:numPr>
                    <w:jc w:val="left"/>
                    <w:outlineLvl w:val="3"/>
                    <w:rPr>
                      <w:sz w:val="18"/>
                    </w:rPr>
                  </w:pPr>
                  <w:r w:rsidRPr="00B67955">
                    <w:rPr>
                      <w:sz w:val="18"/>
                    </w:rPr>
                    <w:t>Residente de obra- tecnologico de monterrey, parque de ciencias para la vida.  cdmx</w:t>
                  </w:r>
                </w:p>
                <w:p w14:paraId="07513A39" w14:textId="77777777" w:rsidR="00B67955" w:rsidRPr="00B67955" w:rsidRDefault="00B67955" w:rsidP="00B67955">
                  <w:pPr>
                    <w:pStyle w:val="Ttulo4"/>
                    <w:ind w:left="720"/>
                    <w:jc w:val="left"/>
                    <w:outlineLvl w:val="3"/>
                    <w:rPr>
                      <w:sz w:val="18"/>
                    </w:rPr>
                  </w:pPr>
                  <w:r w:rsidRPr="00B67955">
                    <w:rPr>
                      <w:sz w:val="18"/>
                    </w:rPr>
                    <w:t xml:space="preserve">edificacion obra civil.  </w:t>
                  </w:r>
                </w:p>
                <w:p w14:paraId="52333E59" w14:textId="77777777" w:rsidR="00B67955" w:rsidRPr="00B67955" w:rsidRDefault="00B67955" w:rsidP="00B67955">
                  <w:pPr>
                    <w:pStyle w:val="Ttulo4"/>
                    <w:ind w:left="720"/>
                    <w:jc w:val="left"/>
                    <w:outlineLvl w:val="3"/>
                    <w:rPr>
                      <w:sz w:val="18"/>
                    </w:rPr>
                  </w:pPr>
                  <w:r w:rsidRPr="00B67955">
                    <w:rPr>
                      <w:sz w:val="18"/>
                    </w:rPr>
                    <w:t>subcontrato de carvid.</w:t>
                  </w:r>
                </w:p>
                <w:p w14:paraId="12EBCB87" w14:textId="77777777" w:rsidR="00B67955" w:rsidRPr="00B67955" w:rsidRDefault="00B67955" w:rsidP="00B67955">
                  <w:pPr>
                    <w:pStyle w:val="Ttulo5"/>
                    <w:ind w:left="360"/>
                    <w:jc w:val="both"/>
                    <w:outlineLvl w:val="4"/>
                    <w:rPr>
                      <w:sz w:val="18"/>
                    </w:rPr>
                  </w:pPr>
                  <w:r w:rsidRPr="00B67955">
                    <w:rPr>
                      <w:sz w:val="18"/>
                    </w:rPr>
                    <w:t xml:space="preserve">     </w:t>
                  </w:r>
                  <w:proofErr w:type="gramStart"/>
                  <w:r w:rsidRPr="00B67955">
                    <w:rPr>
                      <w:sz w:val="18"/>
                    </w:rPr>
                    <w:t>Mayo  2011</w:t>
                  </w:r>
                  <w:proofErr w:type="gramEnd"/>
                  <w:r w:rsidRPr="00B67955">
                    <w:rPr>
                      <w:sz w:val="18"/>
                    </w:rPr>
                    <w:t xml:space="preserve"> – Mayo  2012.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419CF443" w14:textId="77777777" w:rsidTr="00FE0749">
                    <w:tc>
                      <w:tcPr>
                        <w:tcW w:w="8838" w:type="dxa"/>
                        <w:hideMark/>
                      </w:tcPr>
                      <w:p w14:paraId="7AEBC2CC" w14:textId="77777777" w:rsidR="00B67955" w:rsidRPr="00B67955" w:rsidRDefault="00B67955" w:rsidP="00B67955">
                        <w:pPr>
                          <w:pStyle w:val="Prrafodelista"/>
                          <w:jc w:val="both"/>
                          <w:rPr>
                            <w:sz w:val="18"/>
                          </w:rPr>
                        </w:pPr>
                        <w:r w:rsidRPr="00B67955">
                          <w:rPr>
                            <w:sz w:val="18"/>
                          </w:rPr>
                          <w:t>Calle del Puente #222, Ejidos de Huipulco, 14380 Tlalpan, CDM</w:t>
                        </w:r>
                      </w:p>
                    </w:tc>
                  </w:tr>
                  <w:tr w:rsidR="00B67955" w:rsidRPr="00B67955" w14:paraId="45A54086" w14:textId="77777777" w:rsidTr="00FE0749">
                    <w:tc>
                      <w:tcPr>
                        <w:tcW w:w="8838" w:type="dxa"/>
                        <w:hideMark/>
                      </w:tcPr>
                      <w:p w14:paraId="3D537466" w14:textId="77777777" w:rsidR="00B67955" w:rsidRPr="00B67955" w:rsidRDefault="00B67955" w:rsidP="00B67955">
                        <w:pPr>
                          <w:pStyle w:val="Prrafodelista"/>
                          <w:jc w:val="both"/>
                          <w:rPr>
                            <w:sz w:val="18"/>
                          </w:rPr>
                        </w:pPr>
                      </w:p>
                    </w:tc>
                  </w:tr>
                  <w:tr w:rsidR="00B67955" w:rsidRPr="00B67955" w14:paraId="4A6A1EF8" w14:textId="77777777" w:rsidTr="00FE0749">
                    <w:tc>
                      <w:tcPr>
                        <w:tcW w:w="8838" w:type="dxa"/>
                        <w:hideMark/>
                      </w:tcPr>
                      <w:p w14:paraId="6FA93BDA" w14:textId="77777777" w:rsidR="00B67955" w:rsidRPr="00B67955" w:rsidRDefault="00B67955" w:rsidP="00B67955">
                        <w:pPr>
                          <w:jc w:val="both"/>
                          <w:rPr>
                            <w:sz w:val="18"/>
                          </w:rPr>
                        </w:pPr>
                      </w:p>
                    </w:tc>
                  </w:tr>
                </w:tbl>
                <w:p w14:paraId="6432E4D6" w14:textId="17BD955C" w:rsidR="00B67955" w:rsidRPr="00B67955" w:rsidRDefault="00B67955" w:rsidP="00B67955">
                  <w:pPr>
                    <w:pStyle w:val="Prrafodelista"/>
                    <w:jc w:val="both"/>
                    <w:rPr>
                      <w:sz w:val="18"/>
                    </w:rPr>
                  </w:pPr>
                  <w:r w:rsidRPr="00B67955">
                    <w:rPr>
                      <w:sz w:val="18"/>
                    </w:rPr>
                    <w:t>Coordinación y Planeación, análisis de precios unitarios, generadores, estimaciones, reportes de obra</w:t>
                  </w:r>
                  <w:r w:rsidR="00E27B94">
                    <w:rPr>
                      <w:sz w:val="18"/>
                    </w:rPr>
                    <w:t>, reportes fotográficos, reportes financieros, conciliación, trato con el cliente y supervisión, control de proveedores y contratistas</w:t>
                  </w:r>
                </w:p>
                <w:p w14:paraId="0F81D04B" w14:textId="77777777" w:rsidR="00B67955" w:rsidRPr="00B67955" w:rsidRDefault="00B67955" w:rsidP="00B67955">
                  <w:pPr>
                    <w:pStyle w:val="Prrafodelista"/>
                    <w:jc w:val="both"/>
                    <w:rPr>
                      <w:sz w:val="18"/>
                    </w:rPr>
                  </w:pPr>
                </w:p>
                <w:p w14:paraId="02208BF7" w14:textId="77777777" w:rsidR="00B67955" w:rsidRPr="00B67955" w:rsidRDefault="00B67955" w:rsidP="00B67955">
                  <w:pPr>
                    <w:pStyle w:val="Prrafodelista"/>
                    <w:jc w:val="both"/>
                    <w:rPr>
                      <w:sz w:val="18"/>
                    </w:rPr>
                  </w:pPr>
                </w:p>
                <w:p w14:paraId="35A6377B" w14:textId="77777777" w:rsidR="00B67955" w:rsidRPr="00B67955" w:rsidRDefault="00B67955" w:rsidP="00B67955">
                  <w:pPr>
                    <w:jc w:val="both"/>
                    <w:rPr>
                      <w:b/>
                      <w:sz w:val="18"/>
                    </w:rPr>
                  </w:pPr>
                  <w:r w:rsidRPr="00B67955">
                    <w:rPr>
                      <w:b/>
                      <w:sz w:val="18"/>
                    </w:rPr>
                    <w:t xml:space="preserve">PLIBRISA CONSTRUCCIONES, PLIBRISA CONSTRUCCIONES DE VERACRUZ S.A DE C.V </w:t>
                  </w:r>
                </w:p>
                <w:p w14:paraId="44AB3EBB" w14:textId="77777777" w:rsidR="00B67955" w:rsidRPr="00B67955" w:rsidRDefault="00B67955" w:rsidP="00B67955">
                  <w:pPr>
                    <w:jc w:val="both"/>
                    <w:rPr>
                      <w:b/>
                      <w:sz w:val="18"/>
                    </w:rPr>
                  </w:pPr>
                  <w:r w:rsidRPr="00B67955">
                    <w:rPr>
                      <w:b/>
                      <w:sz w:val="18"/>
                    </w:rPr>
                    <w:lastRenderedPageBreak/>
                    <w:t xml:space="preserve">11 DE OCTUBRE DEL 2010 AL 20 DE ABRIL DEL 2011 </w:t>
                  </w:r>
                </w:p>
                <w:p w14:paraId="78925CA1" w14:textId="77777777" w:rsidR="00B67955" w:rsidRPr="00B67955" w:rsidRDefault="00B67955" w:rsidP="00B67955">
                  <w:pPr>
                    <w:pStyle w:val="Ttulo4"/>
                    <w:numPr>
                      <w:ilvl w:val="0"/>
                      <w:numId w:val="11"/>
                    </w:numPr>
                    <w:jc w:val="left"/>
                    <w:outlineLvl w:val="3"/>
                    <w:rPr>
                      <w:sz w:val="18"/>
                    </w:rPr>
                  </w:pPr>
                  <w:r w:rsidRPr="00B67955">
                    <w:rPr>
                      <w:sz w:val="18"/>
                    </w:rPr>
                    <w:t xml:space="preserve">AUXILIAR DE Residente de obra- TERMO ELECTRICA TAMUIN SAN LUIS POTOSI. </w:t>
                  </w:r>
                </w:p>
                <w:p w14:paraId="21F87E62" w14:textId="77777777" w:rsidR="00B67955" w:rsidRPr="00B67955" w:rsidRDefault="00B67955" w:rsidP="00B67955">
                  <w:pPr>
                    <w:pStyle w:val="Ttulo4"/>
                    <w:ind w:left="720"/>
                    <w:jc w:val="left"/>
                    <w:outlineLvl w:val="3"/>
                    <w:rPr>
                      <w:sz w:val="18"/>
                    </w:rPr>
                  </w:pPr>
                  <w:r w:rsidRPr="00B67955">
                    <w:rPr>
                      <w:sz w:val="18"/>
                    </w:rPr>
                    <w:t xml:space="preserve">MANTENIMIENTO.  </w:t>
                  </w:r>
                </w:p>
                <w:p w14:paraId="55152CAC" w14:textId="77777777" w:rsidR="00B67955" w:rsidRPr="00B67955" w:rsidRDefault="00B67955" w:rsidP="00B67955">
                  <w:pPr>
                    <w:pStyle w:val="Ttulo5"/>
                    <w:ind w:left="360"/>
                    <w:jc w:val="both"/>
                    <w:outlineLvl w:val="4"/>
                    <w:rPr>
                      <w:sz w:val="18"/>
                    </w:rPr>
                  </w:pPr>
                  <w:r w:rsidRPr="00B67955">
                    <w:rPr>
                      <w:sz w:val="18"/>
                    </w:rPr>
                    <w:t xml:space="preserve">      Marzo 2011 – </w:t>
                  </w:r>
                  <w:proofErr w:type="gramStart"/>
                  <w:r w:rsidRPr="00B67955">
                    <w:rPr>
                      <w:sz w:val="18"/>
                    </w:rPr>
                    <w:t>Abril  2011</w:t>
                  </w:r>
                  <w:proofErr w:type="gramEnd"/>
                  <w:r w:rsidRPr="00B67955">
                    <w:rPr>
                      <w:sz w:val="18"/>
                    </w:rPr>
                    <w:t xml:space="preserve">.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79E56C53" w14:textId="77777777" w:rsidTr="00FE0749">
                    <w:tc>
                      <w:tcPr>
                        <w:tcW w:w="8838" w:type="dxa"/>
                        <w:hideMark/>
                      </w:tcPr>
                      <w:p w14:paraId="285FAFBB" w14:textId="77777777" w:rsidR="00B67955" w:rsidRPr="00B67955" w:rsidRDefault="00B67955" w:rsidP="00B67955">
                        <w:pPr>
                          <w:pStyle w:val="Prrafodelista"/>
                          <w:jc w:val="both"/>
                          <w:rPr>
                            <w:sz w:val="18"/>
                          </w:rPr>
                        </w:pPr>
                        <w:r w:rsidRPr="00B67955">
                          <w:rPr>
                            <w:rFonts w:ascii="Arial" w:hAnsi="Arial" w:cs="Arial"/>
                            <w:color w:val="222222"/>
                            <w:sz w:val="18"/>
                            <w:shd w:val="clear" w:color="auto" w:fill="FFFFFF"/>
                          </w:rPr>
                          <w:t xml:space="preserve">Villa de Reyes </w:t>
                        </w:r>
                        <w:proofErr w:type="gramStart"/>
                        <w:r w:rsidRPr="00B67955">
                          <w:rPr>
                            <w:rFonts w:ascii="Arial" w:hAnsi="Arial" w:cs="Arial"/>
                            <w:color w:val="222222"/>
                            <w:sz w:val="18"/>
                            <w:shd w:val="clear" w:color="auto" w:fill="FFFFFF"/>
                          </w:rPr>
                          <w:t>Tamuin  S</w:t>
                        </w:r>
                        <w:proofErr w:type="gramEnd"/>
                        <w:r w:rsidRPr="00B67955">
                          <w:rPr>
                            <w:rFonts w:ascii="Arial" w:hAnsi="Arial" w:cs="Arial"/>
                            <w:color w:val="222222"/>
                            <w:sz w:val="18"/>
                            <w:shd w:val="clear" w:color="auto" w:fill="FFFFFF"/>
                          </w:rPr>
                          <w:t>.L.P</w:t>
                        </w:r>
                      </w:p>
                    </w:tc>
                  </w:tr>
                  <w:tr w:rsidR="00B67955" w:rsidRPr="00B67955" w14:paraId="64CA45BC" w14:textId="77777777" w:rsidTr="00FE0749">
                    <w:tc>
                      <w:tcPr>
                        <w:tcW w:w="8838" w:type="dxa"/>
                        <w:hideMark/>
                      </w:tcPr>
                      <w:p w14:paraId="7179B2B9" w14:textId="77777777" w:rsidR="00B67955" w:rsidRPr="00B67955" w:rsidRDefault="00B67955" w:rsidP="00B67955">
                        <w:pPr>
                          <w:pStyle w:val="Prrafodelista"/>
                          <w:jc w:val="both"/>
                          <w:rPr>
                            <w:sz w:val="18"/>
                          </w:rPr>
                        </w:pPr>
                      </w:p>
                    </w:tc>
                  </w:tr>
                  <w:tr w:rsidR="00B67955" w:rsidRPr="00B67955" w14:paraId="078F327D" w14:textId="77777777" w:rsidTr="00FE0749">
                    <w:tc>
                      <w:tcPr>
                        <w:tcW w:w="8838" w:type="dxa"/>
                        <w:hideMark/>
                      </w:tcPr>
                      <w:p w14:paraId="3EE2381B" w14:textId="77777777" w:rsidR="00B67955" w:rsidRPr="00B67955" w:rsidRDefault="00B67955" w:rsidP="00B67955">
                        <w:pPr>
                          <w:jc w:val="both"/>
                          <w:rPr>
                            <w:sz w:val="18"/>
                          </w:rPr>
                        </w:pPr>
                      </w:p>
                    </w:tc>
                  </w:tr>
                </w:tbl>
                <w:p w14:paraId="1B908E40" w14:textId="77777777" w:rsidR="00B67955" w:rsidRPr="00B67955" w:rsidRDefault="00B67955" w:rsidP="00B67955">
                  <w:pPr>
                    <w:pStyle w:val="Prrafodelista"/>
                    <w:jc w:val="both"/>
                    <w:rPr>
                      <w:sz w:val="18"/>
                    </w:rPr>
                  </w:pPr>
                  <w:r w:rsidRPr="00B67955">
                    <w:rPr>
                      <w:sz w:val="18"/>
                    </w:rPr>
                    <w:t xml:space="preserve">Generadores de obra por </w:t>
                  </w:r>
                  <w:proofErr w:type="gramStart"/>
                  <w:r w:rsidRPr="00B67955">
                    <w:rPr>
                      <w:sz w:val="18"/>
                    </w:rPr>
                    <w:t>administración ,</w:t>
                  </w:r>
                  <w:proofErr w:type="gramEnd"/>
                  <w:r w:rsidRPr="00B67955">
                    <w:rPr>
                      <w:sz w:val="18"/>
                    </w:rPr>
                    <w:t xml:space="preserve"> estimaciones, reportes de obra. Ingreso de mas de 1000 personas por administración. </w:t>
                  </w:r>
                </w:p>
                <w:p w14:paraId="13ADE081" w14:textId="77777777" w:rsidR="00B67955" w:rsidRPr="00B67955" w:rsidRDefault="00B67955" w:rsidP="00B67955">
                  <w:pPr>
                    <w:pStyle w:val="Ttulo4"/>
                    <w:numPr>
                      <w:ilvl w:val="0"/>
                      <w:numId w:val="11"/>
                    </w:numPr>
                    <w:jc w:val="left"/>
                    <w:outlineLvl w:val="3"/>
                    <w:rPr>
                      <w:sz w:val="18"/>
                    </w:rPr>
                  </w:pPr>
                  <w:r w:rsidRPr="00B67955">
                    <w:rPr>
                      <w:sz w:val="18"/>
                    </w:rPr>
                    <w:t>AUXILIAR DE Residente de obra- arcelormittal. fundifora de acero Lazaro Cardenas Michoacan.</w:t>
                  </w:r>
                </w:p>
                <w:p w14:paraId="108A71A2" w14:textId="77777777" w:rsidR="00B67955" w:rsidRPr="00B67955" w:rsidRDefault="00B67955" w:rsidP="00B67955">
                  <w:pPr>
                    <w:pStyle w:val="Ttulo4"/>
                    <w:ind w:left="720"/>
                    <w:jc w:val="left"/>
                    <w:outlineLvl w:val="3"/>
                    <w:rPr>
                      <w:sz w:val="18"/>
                    </w:rPr>
                  </w:pPr>
                  <w:r w:rsidRPr="00B67955">
                    <w:rPr>
                      <w:sz w:val="18"/>
                    </w:rPr>
                    <w:t>MANTENIMIENTO a ducto de fundicion de acero.</w:t>
                  </w:r>
                </w:p>
                <w:p w14:paraId="2A36133E" w14:textId="77777777" w:rsidR="00B67955" w:rsidRPr="00B67955" w:rsidRDefault="00B67955" w:rsidP="00B67955">
                  <w:pPr>
                    <w:pStyle w:val="Ttulo5"/>
                    <w:ind w:left="360"/>
                    <w:jc w:val="both"/>
                    <w:outlineLvl w:val="4"/>
                    <w:rPr>
                      <w:sz w:val="18"/>
                    </w:rPr>
                  </w:pPr>
                  <w:r w:rsidRPr="00B67955">
                    <w:rPr>
                      <w:sz w:val="18"/>
                    </w:rPr>
                    <w:t xml:space="preserve">      Marzo 2011. </w:t>
                  </w:r>
                </w:p>
                <w:p w14:paraId="778CFE9F" w14:textId="77777777" w:rsidR="00B67955" w:rsidRPr="00B67955" w:rsidRDefault="00B67955" w:rsidP="00B67955">
                  <w:pPr>
                    <w:pStyle w:val="Prrafodelista"/>
                    <w:jc w:val="both"/>
                    <w:rPr>
                      <w:sz w:val="18"/>
                    </w:rPr>
                  </w:pPr>
                  <w:r w:rsidRPr="00B67955">
                    <w:rPr>
                      <w:rFonts w:asciiTheme="minorHAnsi" w:hAnsiTheme="minorHAnsi" w:cstheme="minorBidi"/>
                      <w:sz w:val="18"/>
                    </w:rPr>
                    <w:t>Francisco I. Madero, Sin Nombre, Complejo Siderúrgico las Truchas, Lázaro Cárdenas, Mich</w:t>
                  </w:r>
                  <w:r w:rsidRPr="00B67955">
                    <w:rPr>
                      <w:sz w:val="18"/>
                    </w:rPr>
                    <w:t>.</w:t>
                  </w:r>
                </w:p>
                <w:p w14:paraId="1C5A5C37" w14:textId="77777777" w:rsidR="00AD4043" w:rsidRDefault="00B67955" w:rsidP="00B67955">
                  <w:pPr>
                    <w:pStyle w:val="Prrafodelista"/>
                    <w:jc w:val="both"/>
                    <w:rPr>
                      <w:i w:val="0"/>
                      <w:iCs w:val="0"/>
                      <w:sz w:val="18"/>
                    </w:rPr>
                  </w:pPr>
                  <w:r w:rsidRPr="00B67955">
                    <w:rPr>
                      <w:sz w:val="18"/>
                    </w:rPr>
                    <w:t xml:space="preserve">Generadores de obra por </w:t>
                  </w:r>
                  <w:proofErr w:type="gramStart"/>
                  <w:r w:rsidRPr="00B67955">
                    <w:rPr>
                      <w:sz w:val="18"/>
                    </w:rPr>
                    <w:t>administración ,</w:t>
                  </w:r>
                  <w:proofErr w:type="gramEnd"/>
                  <w:r w:rsidRPr="00B67955">
                    <w:rPr>
                      <w:sz w:val="18"/>
                    </w:rPr>
                    <w:t xml:space="preserve"> estimaciones, reportes de obra</w:t>
                  </w:r>
                  <w:r w:rsidR="00AD4043">
                    <w:rPr>
                      <w:sz w:val="18"/>
                    </w:rPr>
                    <w:t xml:space="preserve"> </w:t>
                  </w:r>
                  <w:r w:rsidRPr="00B67955">
                    <w:rPr>
                      <w:sz w:val="18"/>
                    </w:rPr>
                    <w:t>.</w:t>
                  </w:r>
                </w:p>
                <w:p w14:paraId="2C410D73" w14:textId="77777777" w:rsidR="00AD4043" w:rsidRDefault="00AD4043" w:rsidP="00B67955">
                  <w:pPr>
                    <w:pStyle w:val="Prrafodelista"/>
                    <w:jc w:val="both"/>
                    <w:rPr>
                      <w:i w:val="0"/>
                      <w:iCs w:val="0"/>
                      <w:sz w:val="18"/>
                    </w:rPr>
                  </w:pPr>
                </w:p>
                <w:p w14:paraId="648618F3" w14:textId="77777777" w:rsidR="00AD4043" w:rsidRDefault="00AD4043" w:rsidP="00B67955">
                  <w:pPr>
                    <w:pStyle w:val="Prrafodelista"/>
                    <w:jc w:val="both"/>
                    <w:rPr>
                      <w:i w:val="0"/>
                      <w:iCs w:val="0"/>
                      <w:sz w:val="18"/>
                    </w:rPr>
                  </w:pPr>
                </w:p>
                <w:p w14:paraId="22464E9B" w14:textId="77777777" w:rsidR="00AD4043" w:rsidRDefault="00AD4043" w:rsidP="00B67955">
                  <w:pPr>
                    <w:pStyle w:val="Prrafodelista"/>
                    <w:jc w:val="both"/>
                    <w:rPr>
                      <w:i w:val="0"/>
                      <w:iCs w:val="0"/>
                      <w:sz w:val="18"/>
                    </w:rPr>
                  </w:pPr>
                </w:p>
                <w:p w14:paraId="15894B48" w14:textId="2B6101D0" w:rsidR="00AD4043" w:rsidRPr="00B67955" w:rsidRDefault="00AD4043" w:rsidP="00E27B94">
                  <w:pPr>
                    <w:pStyle w:val="Ttulo4"/>
                    <w:numPr>
                      <w:ilvl w:val="0"/>
                      <w:numId w:val="11"/>
                    </w:numPr>
                    <w:jc w:val="left"/>
                    <w:outlineLvl w:val="3"/>
                    <w:rPr>
                      <w:sz w:val="18"/>
                    </w:rPr>
                  </w:pPr>
                  <w:r w:rsidRPr="00B67955">
                    <w:rPr>
                      <w:sz w:val="18"/>
                    </w:rPr>
                    <w:t xml:space="preserve">AUXILIAR DE Residente de obra-imss tecamac base aérea. clínica 200 estado de México </w:t>
                  </w:r>
                </w:p>
                <w:p w14:paraId="70BBD179" w14:textId="77777777" w:rsidR="00B67955" w:rsidRPr="00B67955" w:rsidRDefault="00B67955" w:rsidP="00B67955">
                  <w:pPr>
                    <w:pStyle w:val="Ttulo4"/>
                    <w:ind w:left="720"/>
                    <w:jc w:val="left"/>
                    <w:outlineLvl w:val="3"/>
                    <w:rPr>
                      <w:sz w:val="18"/>
                    </w:rPr>
                  </w:pPr>
                  <w:r w:rsidRPr="00B67955">
                    <w:rPr>
                      <w:sz w:val="18"/>
                    </w:rPr>
                    <w:t xml:space="preserve">Instalaciones de Gases Medicinales.   </w:t>
                  </w:r>
                </w:p>
                <w:p w14:paraId="70600B2F" w14:textId="77777777" w:rsidR="00B67955" w:rsidRPr="00B67955" w:rsidRDefault="00B67955" w:rsidP="00B67955">
                  <w:pPr>
                    <w:pStyle w:val="Ttulo5"/>
                    <w:ind w:left="360"/>
                    <w:jc w:val="both"/>
                    <w:outlineLvl w:val="4"/>
                    <w:rPr>
                      <w:sz w:val="18"/>
                    </w:rPr>
                  </w:pPr>
                  <w:r w:rsidRPr="00B67955">
                    <w:rPr>
                      <w:sz w:val="18"/>
                    </w:rPr>
                    <w:t xml:space="preserve">      </w:t>
                  </w:r>
                  <w:proofErr w:type="gramStart"/>
                  <w:r w:rsidRPr="00B67955">
                    <w:rPr>
                      <w:sz w:val="18"/>
                    </w:rPr>
                    <w:t>Octubre  2010</w:t>
                  </w:r>
                  <w:proofErr w:type="gramEnd"/>
                  <w:r w:rsidRPr="00B67955">
                    <w:rPr>
                      <w:sz w:val="18"/>
                    </w:rPr>
                    <w:t xml:space="preserve"> – Enero  2011.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447A8CAD" w14:textId="77777777" w:rsidTr="00FE0749">
                    <w:tc>
                      <w:tcPr>
                        <w:tcW w:w="8838" w:type="dxa"/>
                        <w:hideMark/>
                      </w:tcPr>
                      <w:p w14:paraId="2F9A1092" w14:textId="77777777" w:rsidR="00B67955" w:rsidRPr="00B67955" w:rsidRDefault="00B67955" w:rsidP="00B67955">
                        <w:pPr>
                          <w:pStyle w:val="Prrafodelista"/>
                          <w:jc w:val="both"/>
                          <w:rPr>
                            <w:sz w:val="18"/>
                          </w:rPr>
                        </w:pPr>
                        <w:r w:rsidRPr="00B67955">
                          <w:rPr>
                            <w:sz w:val="18"/>
                          </w:rPr>
                          <w:t>CARRETERA MÉX-PACHUCA, San Jerónimo Tecámac, Tecámac, 55745 MEX</w:t>
                        </w:r>
                      </w:p>
                    </w:tc>
                  </w:tr>
                  <w:tr w:rsidR="00B67955" w:rsidRPr="00B67955" w14:paraId="6C0CA1E8" w14:textId="77777777" w:rsidTr="00FE0749">
                    <w:tc>
                      <w:tcPr>
                        <w:tcW w:w="8838" w:type="dxa"/>
                        <w:hideMark/>
                      </w:tcPr>
                      <w:p w14:paraId="2C73A84F" w14:textId="77777777" w:rsidR="00B67955" w:rsidRPr="00B67955" w:rsidRDefault="00B67955" w:rsidP="00B67955">
                        <w:pPr>
                          <w:pStyle w:val="Prrafodelista"/>
                          <w:jc w:val="both"/>
                          <w:rPr>
                            <w:sz w:val="18"/>
                          </w:rPr>
                        </w:pPr>
                      </w:p>
                    </w:tc>
                  </w:tr>
                  <w:tr w:rsidR="00B67955" w:rsidRPr="00B67955" w14:paraId="59F4683E" w14:textId="77777777" w:rsidTr="00FE0749">
                    <w:tc>
                      <w:tcPr>
                        <w:tcW w:w="8838" w:type="dxa"/>
                        <w:hideMark/>
                      </w:tcPr>
                      <w:p w14:paraId="3BAC3EDD" w14:textId="77777777" w:rsidR="00B67955" w:rsidRPr="00B67955" w:rsidRDefault="00B67955" w:rsidP="00B67955">
                        <w:pPr>
                          <w:jc w:val="both"/>
                          <w:rPr>
                            <w:sz w:val="18"/>
                          </w:rPr>
                        </w:pPr>
                      </w:p>
                    </w:tc>
                  </w:tr>
                </w:tbl>
                <w:p w14:paraId="10500910" w14:textId="77777777" w:rsidR="00B67955" w:rsidRPr="00B67955" w:rsidRDefault="00B67955" w:rsidP="00B67955">
                  <w:pPr>
                    <w:pStyle w:val="Prrafodelista"/>
                    <w:jc w:val="both"/>
                    <w:rPr>
                      <w:sz w:val="18"/>
                    </w:rPr>
                  </w:pPr>
                  <w:r w:rsidRPr="00B67955">
                    <w:rPr>
                      <w:sz w:val="18"/>
                    </w:rPr>
                    <w:t>Generadores de obra de instalaciones de gases medicinales estimaciones, reportes de obra. Subcontrato de Praxair.</w:t>
                  </w:r>
                </w:p>
                <w:p w14:paraId="69786BEC" w14:textId="2AC54578" w:rsidR="00B67955" w:rsidRPr="00B67955" w:rsidRDefault="00B67955" w:rsidP="00B67955">
                  <w:pPr>
                    <w:pStyle w:val="Prrafodelista"/>
                    <w:jc w:val="both"/>
                    <w:rPr>
                      <w:i w:val="0"/>
                      <w:iCs w:val="0"/>
                      <w:sz w:val="18"/>
                    </w:rPr>
                  </w:pPr>
                  <w:r w:rsidRPr="00B67955">
                    <w:rPr>
                      <w:sz w:val="18"/>
                    </w:rPr>
                    <w:t xml:space="preserve"> </w:t>
                  </w:r>
                </w:p>
                <w:p w14:paraId="55CC80AE" w14:textId="77777777" w:rsidR="00B67955" w:rsidRPr="00B67955" w:rsidRDefault="00B67955" w:rsidP="00B67955">
                  <w:pPr>
                    <w:pStyle w:val="Prrafodelista"/>
                    <w:jc w:val="both"/>
                    <w:rPr>
                      <w:sz w:val="18"/>
                    </w:rPr>
                  </w:pPr>
                </w:p>
                <w:p w14:paraId="34387F14" w14:textId="77777777" w:rsidR="00B67955" w:rsidRPr="00B67955" w:rsidRDefault="00B67955" w:rsidP="00B67955">
                  <w:pPr>
                    <w:pStyle w:val="Prrafodelista"/>
                    <w:jc w:val="both"/>
                    <w:rPr>
                      <w:b/>
                      <w:sz w:val="18"/>
                    </w:rPr>
                  </w:pPr>
                  <w:r w:rsidRPr="00B67955">
                    <w:rPr>
                      <w:b/>
                      <w:sz w:val="18"/>
                    </w:rPr>
                    <w:t>ICA URBANA DEL 25 DE ENERO AL 8 DE OCTUBRE DEL 2010</w:t>
                  </w:r>
                </w:p>
                <w:p w14:paraId="766FE7F2" w14:textId="77777777" w:rsidR="00B67955" w:rsidRPr="00B67955" w:rsidRDefault="00B67955" w:rsidP="00B67955">
                  <w:pPr>
                    <w:pStyle w:val="Ttulo4"/>
                    <w:numPr>
                      <w:ilvl w:val="0"/>
                      <w:numId w:val="11"/>
                    </w:numPr>
                    <w:jc w:val="left"/>
                    <w:outlineLvl w:val="3"/>
                    <w:rPr>
                      <w:sz w:val="18"/>
                    </w:rPr>
                  </w:pPr>
                  <w:r w:rsidRPr="00B67955">
                    <w:rPr>
                      <w:sz w:val="18"/>
                    </w:rPr>
                    <w:t xml:space="preserve">AUXILIAR DE Residente de obra-ceniaq </w:t>
                  </w:r>
                </w:p>
                <w:p w14:paraId="3E222C45" w14:textId="77777777" w:rsidR="00B67955" w:rsidRPr="00B67955" w:rsidRDefault="00B67955" w:rsidP="00B67955">
                  <w:pPr>
                    <w:pStyle w:val="Ttulo4"/>
                    <w:ind w:left="720"/>
                    <w:jc w:val="left"/>
                    <w:outlineLvl w:val="3"/>
                    <w:rPr>
                      <w:sz w:val="18"/>
                    </w:rPr>
                  </w:pPr>
                  <w:r w:rsidRPr="00B67955">
                    <w:rPr>
                      <w:sz w:val="18"/>
                    </w:rPr>
                    <w:t xml:space="preserve">centro nacional de investigacion y atencion a </w:t>
                  </w:r>
                  <w:proofErr w:type="gramStart"/>
                  <w:r w:rsidRPr="00B67955">
                    <w:rPr>
                      <w:sz w:val="18"/>
                    </w:rPr>
                    <w:t>quemados  (</w:t>
                  </w:r>
                  <w:proofErr w:type="gramEnd"/>
                  <w:r w:rsidRPr="00B67955">
                    <w:rPr>
                      <w:sz w:val="18"/>
                    </w:rPr>
                    <w:t>Inr)  cdmx.</w:t>
                  </w:r>
                </w:p>
                <w:p w14:paraId="4009288F" w14:textId="77777777" w:rsidR="00B67955" w:rsidRPr="00B67955" w:rsidRDefault="00B67955" w:rsidP="00B67955">
                  <w:pPr>
                    <w:pStyle w:val="Ttulo4"/>
                    <w:ind w:left="720"/>
                    <w:jc w:val="left"/>
                    <w:outlineLvl w:val="3"/>
                    <w:rPr>
                      <w:sz w:val="18"/>
                    </w:rPr>
                  </w:pPr>
                  <w:r w:rsidRPr="00B67955">
                    <w:rPr>
                      <w:sz w:val="18"/>
                    </w:rPr>
                    <w:t xml:space="preserve">Instalaciones hidrosanitarias, instalaciones de gases medicinales, instalacion electricas.   </w:t>
                  </w:r>
                </w:p>
                <w:p w14:paraId="3A65D974" w14:textId="77777777" w:rsidR="00B67955" w:rsidRPr="00B67955" w:rsidRDefault="00B67955" w:rsidP="00B67955">
                  <w:pPr>
                    <w:pStyle w:val="Ttulo5"/>
                    <w:ind w:left="360"/>
                    <w:jc w:val="both"/>
                    <w:outlineLvl w:val="4"/>
                    <w:rPr>
                      <w:sz w:val="18"/>
                    </w:rPr>
                  </w:pPr>
                  <w:r w:rsidRPr="00B67955">
                    <w:rPr>
                      <w:sz w:val="18"/>
                    </w:rPr>
                    <w:t xml:space="preserve">      Enero 2010 – </w:t>
                  </w:r>
                  <w:proofErr w:type="gramStart"/>
                  <w:r w:rsidRPr="00B67955">
                    <w:rPr>
                      <w:sz w:val="18"/>
                    </w:rPr>
                    <w:t>Octubre  2011</w:t>
                  </w:r>
                  <w:proofErr w:type="gramEnd"/>
                  <w:r w:rsidRPr="00B67955">
                    <w:rPr>
                      <w:sz w:val="18"/>
                    </w:rPr>
                    <w:t xml:space="preserve">. </w:t>
                  </w:r>
                </w:p>
                <w:tbl>
                  <w:tblPr>
                    <w:tblW w:w="5000" w:type="pct"/>
                    <w:tblLayout w:type="fixed"/>
                    <w:tblCellMar>
                      <w:left w:w="0" w:type="dxa"/>
                      <w:right w:w="0" w:type="dxa"/>
                    </w:tblCellMar>
                    <w:tblLook w:val="04A0" w:firstRow="1" w:lastRow="0" w:firstColumn="1" w:lastColumn="0" w:noHBand="0" w:noVBand="1"/>
                  </w:tblPr>
                  <w:tblGrid>
                    <w:gridCol w:w="6959"/>
                  </w:tblGrid>
                  <w:tr w:rsidR="00B67955" w:rsidRPr="00B67955" w14:paraId="697284DA" w14:textId="77777777" w:rsidTr="00FE0749">
                    <w:tc>
                      <w:tcPr>
                        <w:tcW w:w="8838" w:type="dxa"/>
                        <w:hideMark/>
                      </w:tcPr>
                      <w:p w14:paraId="7054195E" w14:textId="77777777" w:rsidR="00B67955" w:rsidRPr="00B67955" w:rsidRDefault="00B67955" w:rsidP="00B67955">
                        <w:pPr>
                          <w:pStyle w:val="Prrafodelista"/>
                          <w:jc w:val="both"/>
                          <w:rPr>
                            <w:sz w:val="18"/>
                          </w:rPr>
                        </w:pPr>
                        <w:r w:rsidRPr="00B67955">
                          <w:rPr>
                            <w:sz w:val="18"/>
                          </w:rPr>
                          <w:t>Calz. México-Xochimilco 289, Arenal Tepepan, 14389 Ciudad de México, CDMX</w:t>
                        </w:r>
                      </w:p>
                      <w:p w14:paraId="655E305E" w14:textId="77777777" w:rsidR="00B67955" w:rsidRPr="00B67955" w:rsidRDefault="00B67955" w:rsidP="00B67955">
                        <w:pPr>
                          <w:pStyle w:val="Prrafodelista"/>
                          <w:jc w:val="both"/>
                          <w:rPr>
                            <w:sz w:val="18"/>
                          </w:rPr>
                        </w:pPr>
                        <w:r w:rsidRPr="00B67955">
                          <w:rPr>
                            <w:sz w:val="18"/>
                          </w:rPr>
                          <w:t>Generadores de obra de instalaciones de gases medicinales, hidrosanitarias, eléctricas, estimaciones, reportes de obra. Subcontrato de Ica Urbana.</w:t>
                        </w:r>
                      </w:p>
                    </w:tc>
                  </w:tr>
                  <w:tr w:rsidR="00B67955" w:rsidRPr="00B67955" w14:paraId="0F9635BA" w14:textId="77777777" w:rsidTr="00FE0749">
                    <w:tc>
                      <w:tcPr>
                        <w:tcW w:w="8838" w:type="dxa"/>
                      </w:tcPr>
                      <w:p w14:paraId="695F7EF4" w14:textId="77777777" w:rsidR="00B67955" w:rsidRPr="00B67955" w:rsidRDefault="00B67955" w:rsidP="00B67955">
                        <w:pPr>
                          <w:jc w:val="both"/>
                          <w:rPr>
                            <w:sz w:val="18"/>
                          </w:rPr>
                        </w:pPr>
                      </w:p>
                    </w:tc>
                  </w:tr>
                  <w:tr w:rsidR="00B67955" w:rsidRPr="00B67955" w14:paraId="2E9160CC" w14:textId="77777777" w:rsidTr="00FE0749">
                    <w:tc>
                      <w:tcPr>
                        <w:tcW w:w="8838" w:type="dxa"/>
                        <w:hideMark/>
                      </w:tcPr>
                      <w:p w14:paraId="1097E74E" w14:textId="77777777" w:rsidR="00B67955" w:rsidRPr="00B67955" w:rsidRDefault="00B67955" w:rsidP="00B67955">
                        <w:pPr>
                          <w:pStyle w:val="Prrafodelista"/>
                          <w:jc w:val="both"/>
                          <w:rPr>
                            <w:sz w:val="18"/>
                          </w:rPr>
                        </w:pPr>
                      </w:p>
                    </w:tc>
                  </w:tr>
                  <w:tr w:rsidR="00B67955" w:rsidRPr="00B67955" w14:paraId="6C4E43F1" w14:textId="77777777" w:rsidTr="00FE0749">
                    <w:tc>
                      <w:tcPr>
                        <w:tcW w:w="8838" w:type="dxa"/>
                        <w:hideMark/>
                      </w:tcPr>
                      <w:p w14:paraId="1A3B3433" w14:textId="77777777" w:rsidR="00B67955" w:rsidRPr="00B67955" w:rsidRDefault="00B67955" w:rsidP="00B67955">
                        <w:pPr>
                          <w:pStyle w:val="Prrafodelista"/>
                          <w:jc w:val="both"/>
                          <w:rPr>
                            <w:sz w:val="18"/>
                          </w:rPr>
                        </w:pPr>
                      </w:p>
                    </w:tc>
                  </w:tr>
                </w:tbl>
                <w:p w14:paraId="11917654" w14:textId="77777777" w:rsidR="00B67955" w:rsidRPr="00B67955" w:rsidRDefault="00B67955" w:rsidP="00B67955">
                  <w:pPr>
                    <w:rPr>
                      <w:sz w:val="18"/>
                    </w:rPr>
                  </w:pPr>
                </w:p>
              </w:tc>
            </w:tr>
            <w:tr w:rsidR="00B67955" w:rsidRPr="00B67955" w14:paraId="4029B396" w14:textId="77777777" w:rsidTr="00B67955">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7175" w:type="dxa"/>
                </w:tcPr>
                <w:p w14:paraId="7101651C" w14:textId="77777777" w:rsidR="00B67955" w:rsidRPr="00B67955" w:rsidRDefault="007B36AF" w:rsidP="00B67955">
                  <w:pPr>
                    <w:pStyle w:val="Ttulo2"/>
                    <w:outlineLvl w:val="1"/>
                    <w:rPr>
                      <w:sz w:val="18"/>
                    </w:rPr>
                  </w:pPr>
                  <w:sdt>
                    <w:sdtPr>
                      <w:rPr>
                        <w:sz w:val="18"/>
                      </w:rPr>
                      <w:alias w:val="Educación:"/>
                      <w:tag w:val="Formación:"/>
                      <w:id w:val="1349516922"/>
                      <w:placeholder>
                        <w:docPart w:val="B4D86142DFB54E798807E87A89C39ABF"/>
                      </w:placeholder>
                      <w:temporary/>
                      <w:showingPlcHdr/>
                      <w15:appearance w15:val="hidden"/>
                    </w:sdtPr>
                    <w:sdtEndPr/>
                    <w:sdtContent>
                      <w:r w:rsidR="00B67955" w:rsidRPr="00F57844">
                        <w:rPr>
                          <w:b/>
                          <w:sz w:val="20"/>
                          <w:lang w:bidi="es-ES"/>
                        </w:rPr>
                        <w:t>Educación</w:t>
                      </w:r>
                    </w:sdtContent>
                  </w:sdt>
                </w:p>
                <w:p w14:paraId="5D90DFA0" w14:textId="77777777" w:rsidR="00B67955" w:rsidRPr="00B67955" w:rsidRDefault="00B67955" w:rsidP="00B67955">
                  <w:pPr>
                    <w:pStyle w:val="Ttulo4"/>
                    <w:numPr>
                      <w:ilvl w:val="0"/>
                      <w:numId w:val="11"/>
                    </w:numPr>
                    <w:jc w:val="left"/>
                    <w:outlineLvl w:val="3"/>
                    <w:rPr>
                      <w:sz w:val="18"/>
                    </w:rPr>
                  </w:pPr>
                  <w:r w:rsidRPr="00B67955">
                    <w:rPr>
                      <w:sz w:val="18"/>
                    </w:rPr>
                    <w:t xml:space="preserve">arquitecto constructor. </w:t>
                  </w:r>
                </w:p>
                <w:p w14:paraId="19DFF217" w14:textId="77777777" w:rsidR="00B67955" w:rsidRPr="00B67955" w:rsidRDefault="00B67955" w:rsidP="00B67955">
                  <w:pPr>
                    <w:pStyle w:val="Ttulo5"/>
                    <w:ind w:left="720"/>
                    <w:jc w:val="left"/>
                    <w:outlineLvl w:val="4"/>
                    <w:rPr>
                      <w:sz w:val="18"/>
                    </w:rPr>
                  </w:pPr>
                  <w:r w:rsidRPr="00B67955">
                    <w:rPr>
                      <w:sz w:val="18"/>
                    </w:rPr>
                    <w:t>Instituto Tecnológico de la Construcción.</w:t>
                  </w:r>
                </w:p>
                <w:p w14:paraId="3F572496" w14:textId="77777777" w:rsidR="00B67955" w:rsidRPr="00B67955" w:rsidRDefault="00B67955" w:rsidP="00B67955">
                  <w:pPr>
                    <w:pStyle w:val="Prrafodelista"/>
                    <w:jc w:val="left"/>
                    <w:rPr>
                      <w:sz w:val="18"/>
                    </w:rPr>
                  </w:pPr>
                  <w:r w:rsidRPr="00B67955">
                    <w:rPr>
                      <w:sz w:val="18"/>
                    </w:rPr>
                    <w:t xml:space="preserve">ITC-CMIC </w:t>
                  </w:r>
                </w:p>
                <w:p w14:paraId="0D236C3B" w14:textId="77777777" w:rsidR="00B67955" w:rsidRPr="00B67955" w:rsidRDefault="00B67955" w:rsidP="00B67955">
                  <w:pPr>
                    <w:pStyle w:val="Prrafodelista"/>
                    <w:jc w:val="left"/>
                    <w:rPr>
                      <w:sz w:val="18"/>
                    </w:rPr>
                  </w:pPr>
                  <w:r w:rsidRPr="00B67955">
                    <w:rPr>
                      <w:sz w:val="18"/>
                    </w:rPr>
                    <w:t xml:space="preserve">Promedio final 9.2, </w:t>
                  </w:r>
                </w:p>
                <w:p w14:paraId="22FBCFD4" w14:textId="77777777" w:rsidR="00B67955" w:rsidRPr="00B67955" w:rsidRDefault="00B67955" w:rsidP="00B67955">
                  <w:pPr>
                    <w:pStyle w:val="Prrafodelista"/>
                    <w:jc w:val="left"/>
                    <w:rPr>
                      <w:sz w:val="18"/>
                    </w:rPr>
                  </w:pPr>
                  <w:r w:rsidRPr="00B67955">
                    <w:rPr>
                      <w:sz w:val="18"/>
                    </w:rPr>
                    <w:t>Certificado 3990 con la Acreditación de 100% de la licenciatura.</w:t>
                  </w:r>
                </w:p>
                <w:p w14:paraId="3160BAEE" w14:textId="77777777" w:rsidR="00B67955" w:rsidRPr="00B67955" w:rsidRDefault="00B67955" w:rsidP="00B67955">
                  <w:pPr>
                    <w:pStyle w:val="Prrafodelista"/>
                    <w:jc w:val="left"/>
                    <w:rPr>
                      <w:sz w:val="18"/>
                    </w:rPr>
                  </w:pPr>
                  <w:r w:rsidRPr="00B67955">
                    <w:rPr>
                      <w:sz w:val="18"/>
                    </w:rPr>
                    <w:t>2014-2017</w:t>
                  </w:r>
                </w:p>
                <w:p w14:paraId="66EFF7CD" w14:textId="77777777" w:rsidR="00B67955" w:rsidRPr="00B67955" w:rsidRDefault="00B67955" w:rsidP="00B67955">
                  <w:pPr>
                    <w:pStyle w:val="Prrafodelista"/>
                    <w:jc w:val="left"/>
                    <w:rPr>
                      <w:sz w:val="18"/>
                    </w:rPr>
                  </w:pPr>
                  <w:r w:rsidRPr="00B67955">
                    <w:rPr>
                      <w:sz w:val="18"/>
                    </w:rPr>
                    <w:t xml:space="preserve">Investigación, Planeación, Control, Diseño en software AutoCAD, Revit, archicad, Análisis de Precios Unitarios, (costos) fasar en opus, neodata, números generadores, estimaciones, cuantificaciones, procesos constructivos. Cálculo de Cimentación y Estructuras de concreto, Arquitectura Contemporánea y de la Historia, </w:t>
                  </w:r>
                </w:p>
                <w:p w14:paraId="1F026E48" w14:textId="77777777" w:rsidR="00B67955" w:rsidRPr="00B67955" w:rsidRDefault="00B67955" w:rsidP="00B67955">
                  <w:pPr>
                    <w:pStyle w:val="Prrafodelista"/>
                    <w:jc w:val="left"/>
                    <w:rPr>
                      <w:sz w:val="18"/>
                    </w:rPr>
                  </w:pPr>
                  <w:r w:rsidRPr="00B67955">
                    <w:rPr>
                      <w:sz w:val="18"/>
                    </w:rPr>
                    <w:t>Tesis (RE-ARQUITECTURA DE ESPACIOS ESCOLARES) CASO: Escuela Primaria Juan de la Barrera Santa Cruz Xochitepec.</w:t>
                  </w:r>
                </w:p>
                <w:p w14:paraId="3B4D8ED5" w14:textId="77777777" w:rsidR="00B67955" w:rsidRPr="00B67955" w:rsidRDefault="00B67955" w:rsidP="00B67955">
                  <w:pPr>
                    <w:pStyle w:val="Ttulo4"/>
                    <w:numPr>
                      <w:ilvl w:val="0"/>
                      <w:numId w:val="11"/>
                    </w:numPr>
                    <w:jc w:val="left"/>
                    <w:outlineLvl w:val="3"/>
                    <w:rPr>
                      <w:sz w:val="18"/>
                    </w:rPr>
                  </w:pPr>
                  <w:r w:rsidRPr="00B67955">
                    <w:rPr>
                      <w:sz w:val="18"/>
                    </w:rPr>
                    <w:t xml:space="preserve">Tecnico-bachillerato en construccion urbana. </w:t>
                  </w:r>
                </w:p>
                <w:p w14:paraId="296D5094" w14:textId="77777777" w:rsidR="00B67955" w:rsidRPr="00B67955" w:rsidRDefault="00B67955" w:rsidP="00B67955">
                  <w:pPr>
                    <w:pStyle w:val="Ttulo5"/>
                    <w:ind w:left="720"/>
                    <w:jc w:val="left"/>
                    <w:outlineLvl w:val="4"/>
                    <w:rPr>
                      <w:sz w:val="18"/>
                    </w:rPr>
                  </w:pPr>
                  <w:r w:rsidRPr="00B67955">
                    <w:rPr>
                      <w:sz w:val="18"/>
                    </w:rPr>
                    <w:t>Colegio Nacional de Profesional Técnica.</w:t>
                  </w:r>
                </w:p>
                <w:p w14:paraId="61B91761" w14:textId="77777777" w:rsidR="00B67955" w:rsidRPr="00B67955" w:rsidRDefault="00B67955" w:rsidP="00B67955">
                  <w:pPr>
                    <w:pStyle w:val="Ttulo5"/>
                    <w:ind w:left="720"/>
                    <w:jc w:val="left"/>
                    <w:outlineLvl w:val="4"/>
                    <w:rPr>
                      <w:sz w:val="18"/>
                    </w:rPr>
                  </w:pPr>
                  <w:r w:rsidRPr="00B67955">
                    <w:rPr>
                      <w:sz w:val="18"/>
                    </w:rPr>
                    <w:t xml:space="preserve">Plantel Xochimilco. </w:t>
                  </w:r>
                </w:p>
                <w:p w14:paraId="14C2C75F" w14:textId="77777777" w:rsidR="00B67955" w:rsidRPr="00B67955" w:rsidRDefault="00B67955" w:rsidP="00B67955">
                  <w:pPr>
                    <w:pStyle w:val="Prrafodelista"/>
                    <w:jc w:val="left"/>
                    <w:rPr>
                      <w:sz w:val="18"/>
                    </w:rPr>
                  </w:pPr>
                  <w:r w:rsidRPr="00B67955">
                    <w:rPr>
                      <w:sz w:val="18"/>
                    </w:rPr>
                    <w:t>Promedio final 8.7.</w:t>
                  </w:r>
                </w:p>
                <w:p w14:paraId="0F6746E8" w14:textId="77777777" w:rsidR="00B67955" w:rsidRPr="00B67955" w:rsidRDefault="00B67955" w:rsidP="00B67955">
                  <w:pPr>
                    <w:pStyle w:val="Prrafodelista"/>
                    <w:jc w:val="left"/>
                    <w:rPr>
                      <w:sz w:val="18"/>
                    </w:rPr>
                  </w:pPr>
                  <w:r w:rsidRPr="00B67955">
                    <w:rPr>
                      <w:sz w:val="18"/>
                    </w:rPr>
                    <w:lastRenderedPageBreak/>
                    <w:t>2006-2009</w:t>
                  </w:r>
                </w:p>
                <w:p w14:paraId="0817D906" w14:textId="77777777" w:rsidR="00B67955" w:rsidRPr="00B67955" w:rsidRDefault="00B67955" w:rsidP="00B67955">
                  <w:pPr>
                    <w:pStyle w:val="Prrafodelista"/>
                    <w:jc w:val="left"/>
                    <w:rPr>
                      <w:sz w:val="18"/>
                    </w:rPr>
                  </w:pPr>
                  <w:r w:rsidRPr="00B67955">
                    <w:rPr>
                      <w:sz w:val="18"/>
                    </w:rPr>
                    <w:t>Ced. Profesional.6411870</w:t>
                  </w:r>
                </w:p>
                <w:p w14:paraId="15ED6B23" w14:textId="77777777" w:rsidR="00B67955" w:rsidRPr="00B67955" w:rsidRDefault="00B67955" w:rsidP="00B67955">
                  <w:pPr>
                    <w:pStyle w:val="Prrafodelista"/>
                    <w:jc w:val="left"/>
                    <w:rPr>
                      <w:sz w:val="18"/>
                    </w:rPr>
                  </w:pPr>
                  <w:r w:rsidRPr="00B67955">
                    <w:rPr>
                      <w:sz w:val="18"/>
                    </w:rPr>
                    <w:t xml:space="preserve">Certificado y Diploma de acreditación 100% </w:t>
                  </w:r>
                </w:p>
                <w:p w14:paraId="5033DAC8" w14:textId="77777777" w:rsidR="00B67955" w:rsidRPr="00B67955" w:rsidRDefault="00B67955" w:rsidP="00B67955">
                  <w:pPr>
                    <w:pStyle w:val="Prrafodelista"/>
                    <w:jc w:val="left"/>
                    <w:rPr>
                      <w:sz w:val="18"/>
                    </w:rPr>
                  </w:pPr>
                  <w:r w:rsidRPr="00B67955">
                    <w:rPr>
                      <w:sz w:val="18"/>
                    </w:rPr>
                    <w:t>Reconocimiento (Excelencia Académica)</w:t>
                  </w:r>
                </w:p>
                <w:p w14:paraId="705D05EB" w14:textId="77777777" w:rsidR="00B67955" w:rsidRPr="00B67955" w:rsidRDefault="00B67955" w:rsidP="00B67955">
                  <w:pPr>
                    <w:pStyle w:val="Prrafodelista"/>
                    <w:jc w:val="left"/>
                    <w:rPr>
                      <w:sz w:val="18"/>
                    </w:rPr>
                  </w:pPr>
                  <w:r w:rsidRPr="00B67955">
                    <w:rPr>
                      <w:sz w:val="18"/>
                    </w:rPr>
                    <w:t xml:space="preserve">Programación, procesos constructivos, Proyecto Arquitectónico en AutoCAD.  </w:t>
                  </w:r>
                </w:p>
                <w:p w14:paraId="3BB8EB5A" w14:textId="77777777" w:rsidR="00B67955" w:rsidRPr="00B67955" w:rsidRDefault="00B67955" w:rsidP="00B67955">
                  <w:pPr>
                    <w:pStyle w:val="Prrafodelista"/>
                    <w:jc w:val="left"/>
                    <w:rPr>
                      <w:sz w:val="18"/>
                    </w:rPr>
                  </w:pPr>
                </w:p>
              </w:tc>
            </w:tr>
            <w:tr w:rsidR="00B67955" w:rsidRPr="00B67955" w14:paraId="370A9503" w14:textId="77777777" w:rsidTr="00B67955">
              <w:tc>
                <w:tcPr>
                  <w:cnfStyle w:val="001000000000" w:firstRow="0" w:lastRow="0" w:firstColumn="1" w:lastColumn="0" w:oddVBand="0" w:evenVBand="0" w:oddHBand="0" w:evenHBand="0" w:firstRowFirstColumn="0" w:firstRowLastColumn="0" w:lastRowFirstColumn="0" w:lastRowLastColumn="0"/>
                  <w:tcW w:w="7175" w:type="dxa"/>
                </w:tcPr>
                <w:p w14:paraId="1ADB5DCE" w14:textId="77777777" w:rsidR="00B67955" w:rsidRPr="00B67955" w:rsidRDefault="007B36AF" w:rsidP="00B67955">
                  <w:pPr>
                    <w:pStyle w:val="Ttulo2"/>
                    <w:outlineLvl w:val="1"/>
                    <w:rPr>
                      <w:sz w:val="18"/>
                    </w:rPr>
                  </w:pPr>
                  <w:sdt>
                    <w:sdtPr>
                      <w:rPr>
                        <w:sz w:val="18"/>
                      </w:rPr>
                      <w:alias w:val="Experiencia de voluntariado o liderazgo:"/>
                      <w:tag w:val="Experiencia de voluntariado o liderazgo:"/>
                      <w:id w:val="-1093778966"/>
                      <w:placeholder>
                        <w:docPart w:val="89C8A7A972564695BABB13D6A6147D21"/>
                      </w:placeholder>
                      <w:temporary/>
                      <w:showingPlcHdr/>
                      <w15:appearance w15:val="hidden"/>
                    </w:sdtPr>
                    <w:sdtEndPr/>
                    <w:sdtContent>
                      <w:r w:rsidR="00B67955" w:rsidRPr="00B67955">
                        <w:rPr>
                          <w:sz w:val="18"/>
                          <w:lang w:bidi="es-ES"/>
                        </w:rPr>
                        <w:t>Experiencia de voluntariado o dirección</w:t>
                      </w:r>
                    </w:sdtContent>
                  </w:sdt>
                </w:p>
                <w:p w14:paraId="6CAA7948" w14:textId="77777777" w:rsidR="00B67955" w:rsidRPr="00B67955" w:rsidRDefault="00B67955" w:rsidP="00B67955">
                  <w:pPr>
                    <w:pStyle w:val="Prrafodelista"/>
                    <w:numPr>
                      <w:ilvl w:val="0"/>
                      <w:numId w:val="11"/>
                    </w:numPr>
                    <w:jc w:val="both"/>
                    <w:rPr>
                      <w:sz w:val="18"/>
                    </w:rPr>
                  </w:pPr>
                  <w:r w:rsidRPr="00B67955">
                    <w:rPr>
                      <w:sz w:val="18"/>
                    </w:rPr>
                    <w:t xml:space="preserve">Elaboración de </w:t>
                  </w:r>
                  <w:proofErr w:type="gramStart"/>
                  <w:r w:rsidRPr="00B67955">
                    <w:rPr>
                      <w:sz w:val="18"/>
                    </w:rPr>
                    <w:t>Ante-proyecto</w:t>
                  </w:r>
                  <w:proofErr w:type="gramEnd"/>
                  <w:r w:rsidRPr="00B67955">
                    <w:rPr>
                      <w:sz w:val="18"/>
                    </w:rPr>
                    <w:t xml:space="preserve"> de </w:t>
                  </w:r>
                  <w:r w:rsidRPr="00B67955">
                    <w:rPr>
                      <w:b/>
                      <w:sz w:val="18"/>
                    </w:rPr>
                    <w:t>caseta de vigilancia</w:t>
                  </w:r>
                  <w:r w:rsidRPr="00B67955">
                    <w:rPr>
                      <w:sz w:val="18"/>
                    </w:rPr>
                    <w:t xml:space="preserve"> en Santa Cruz Xochitepec para guarda bosques con una construcción total de 100m2</w:t>
                  </w:r>
                </w:p>
                <w:p w14:paraId="62FBAA01" w14:textId="77777777" w:rsidR="00B67955" w:rsidRPr="00B67955" w:rsidRDefault="00B67955" w:rsidP="00B67955">
                  <w:pPr>
                    <w:pStyle w:val="Prrafodelista"/>
                    <w:numPr>
                      <w:ilvl w:val="0"/>
                      <w:numId w:val="11"/>
                    </w:numPr>
                    <w:jc w:val="both"/>
                    <w:rPr>
                      <w:sz w:val="18"/>
                    </w:rPr>
                  </w:pPr>
                  <w:r w:rsidRPr="00B67955">
                    <w:rPr>
                      <w:sz w:val="18"/>
                    </w:rPr>
                    <w:t>Servicio Social en Coordinación Territorial de Santa Cruz Xochitepec, Supervisión, y Control de elaboración de Guarniciones, Banquetas, Asfaltos en avenidas principales de la localidad.</w:t>
                  </w:r>
                </w:p>
                <w:p w14:paraId="6BB5C319" w14:textId="77777777" w:rsidR="00B67955" w:rsidRPr="00B67955" w:rsidRDefault="00B67955" w:rsidP="00B67955">
                  <w:pPr>
                    <w:rPr>
                      <w:sz w:val="18"/>
                    </w:rPr>
                  </w:pPr>
                </w:p>
              </w:tc>
            </w:tr>
          </w:tbl>
          <w:p w14:paraId="6A04EB79" w14:textId="77777777" w:rsidR="00C420C8" w:rsidRPr="005152F2" w:rsidRDefault="00C420C8" w:rsidP="003856C9"/>
        </w:tc>
      </w:tr>
    </w:tbl>
    <w:p w14:paraId="45E434EF" w14:textId="77777777" w:rsidR="003F5FDB" w:rsidRDefault="003F5FDB" w:rsidP="00F57844">
      <w:pPr>
        <w:pStyle w:val="Sinespaciado"/>
        <w:jc w:val="both"/>
      </w:pPr>
    </w:p>
    <w:sectPr w:rsidR="003F5FDB" w:rsidSect="00B67955">
      <w:headerReference w:type="default" r:id="rId8"/>
      <w:footerReference w:type="default" r:id="rId9"/>
      <w:headerReference w:type="first" r:id="rId10"/>
      <w:footerReference w:type="first" r:id="rId11"/>
      <w:pgSz w:w="11906" w:h="16838" w:code="9"/>
      <w:pgMar w:top="720" w:right="720" w:bottom="720" w:left="720"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558FF" w14:textId="77777777" w:rsidR="007B36AF" w:rsidRDefault="007B36AF" w:rsidP="003856C9">
      <w:pPr>
        <w:spacing w:after="0" w:line="240" w:lineRule="auto"/>
      </w:pPr>
      <w:r>
        <w:separator/>
      </w:r>
    </w:p>
  </w:endnote>
  <w:endnote w:type="continuationSeparator" w:id="0">
    <w:p w14:paraId="62AFEB3B" w14:textId="77777777" w:rsidR="007B36AF" w:rsidRDefault="007B36AF"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3DCB" w14:textId="77777777" w:rsidR="00167211" w:rsidRDefault="00167211" w:rsidP="007803B7">
    <w:pPr>
      <w:pStyle w:val="Piedepgina"/>
    </w:pPr>
    <w:r w:rsidRPr="00DC79BB">
      <w:rPr>
        <w:noProof/>
        <w:lang w:eastAsia="es-ES"/>
      </w:rPr>
      <mc:AlternateContent>
        <mc:Choice Requires="wpg">
          <w:drawing>
            <wp:anchor distT="0" distB="0" distL="114300" distR="114300" simplePos="0" relativeHeight="251667456" behindDoc="0" locked="1" layoutInCell="1" allowOverlap="1" wp14:anchorId="35000CAC" wp14:editId="5DF2FF0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b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2753F34" id="Grupo 4" o:spid="_x0000_s1026" alt="Título: Diseño de gráfico de pie de página con rectángulos grises en diversos á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">
              <o:lock v:ext="edit" aspectratio="t"/>
              <v:shape id="Forma libre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orma libre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orma libre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Pr>
            <w:noProof/>
            <w:lang w:bidi="es-ES"/>
          </w:rPr>
          <w:t>2</w:t>
        </w:r>
        <w:r>
          <w:rPr>
            <w:noProof/>
            <w:lang w:bidi="es-E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0D1A" w14:textId="77777777" w:rsidR="00167211" w:rsidRDefault="00167211">
    <w:pPr>
      <w:pStyle w:val="Piedepgina"/>
    </w:pPr>
    <w:r w:rsidRPr="00DC79BB">
      <w:rPr>
        <w:noProof/>
        <w:lang w:eastAsia="es-ES"/>
      </w:rPr>
      <mc:AlternateContent>
        <mc:Choice Requires="wpg">
          <w:drawing>
            <wp:anchor distT="0" distB="0" distL="114300" distR="114300" simplePos="0" relativeHeight="251660288" behindDoc="0" locked="1" layoutInCell="1" allowOverlap="1" wp14:anchorId="54314885" wp14:editId="01B7FCBF">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title="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53EDC4B" id="Grupo 4" o:spid="_x0000_s1026" alt="Título: 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x/1dp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C4DD5" w14:textId="77777777" w:rsidR="007B36AF" w:rsidRDefault="007B36AF" w:rsidP="003856C9">
      <w:pPr>
        <w:spacing w:after="0" w:line="240" w:lineRule="auto"/>
      </w:pPr>
      <w:r>
        <w:separator/>
      </w:r>
    </w:p>
  </w:footnote>
  <w:footnote w:type="continuationSeparator" w:id="0">
    <w:p w14:paraId="439AF687" w14:textId="77777777" w:rsidR="007B36AF" w:rsidRDefault="007B36AF"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7FB1" w14:textId="77777777" w:rsidR="00167211" w:rsidRDefault="00167211">
    <w:pPr>
      <w:pStyle w:val="Encabezado"/>
    </w:pPr>
    <w:r w:rsidRPr="00DC79BB">
      <w:rPr>
        <w:noProof/>
        <w:lang w:eastAsia="es-ES"/>
      </w:rPr>
      <mc:AlternateContent>
        <mc:Choice Requires="wpg">
          <w:drawing>
            <wp:anchor distT="0" distB="0" distL="114300" distR="114300" simplePos="0" relativeHeight="251665408" behindDoc="0" locked="1" layoutInCell="1" allowOverlap="1" wp14:anchorId="524D03CF" wp14:editId="6F97FE34">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orma libre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BDFEE14" id="Grupo 17" o:spid="_x0000_s1026" alt="Título: Diseño de gráfico de encabezado con rectángulos grises en diversos ángulo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YvBYAAN2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">
              <o:lock v:ext="edit" aspectratio="t"/>
              <v:shape id="Forma libre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orma libre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2E56" w14:textId="77777777" w:rsidR="00167211" w:rsidRDefault="00167211">
    <w:pPr>
      <w:pStyle w:val="Encabezado"/>
    </w:pPr>
    <w:r w:rsidRPr="00DC79BB">
      <w:rPr>
        <w:noProof/>
        <w:lang w:eastAsia="es-ES"/>
      </w:rPr>
      <mc:AlternateContent>
        <mc:Choice Requires="wpg">
          <w:drawing>
            <wp:anchor distT="0" distB="0" distL="114300" distR="114300" simplePos="0" relativeHeight="251663360" behindDoc="0" locked="1" layoutInCell="1" allowOverlap="1" wp14:anchorId="4E2E492B" wp14:editId="60B9D51B">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title="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23A78D8" id="Grupo 17" o:spid="_x0000_s1026" alt="Título: 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5DA1F84"/>
    <w:multiLevelType w:val="hybridMultilevel"/>
    <w:tmpl w:val="B492C4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375C57"/>
    <w:multiLevelType w:val="hybridMultilevel"/>
    <w:tmpl w:val="7ECAA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5634EF"/>
    <w:multiLevelType w:val="hybridMultilevel"/>
    <w:tmpl w:val="BE2C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34"/>
    <w:rsid w:val="00022401"/>
    <w:rsid w:val="00052BE1"/>
    <w:rsid w:val="0007412A"/>
    <w:rsid w:val="000E2050"/>
    <w:rsid w:val="0010199E"/>
    <w:rsid w:val="0010257B"/>
    <w:rsid w:val="001166C2"/>
    <w:rsid w:val="00121F2A"/>
    <w:rsid w:val="001376FD"/>
    <w:rsid w:val="001503AC"/>
    <w:rsid w:val="00161A63"/>
    <w:rsid w:val="00167211"/>
    <w:rsid w:val="00170A1B"/>
    <w:rsid w:val="0017528D"/>
    <w:rsid w:val="001765FE"/>
    <w:rsid w:val="0019561F"/>
    <w:rsid w:val="001A0334"/>
    <w:rsid w:val="001A4EAD"/>
    <w:rsid w:val="001B32D2"/>
    <w:rsid w:val="001C5BD0"/>
    <w:rsid w:val="002378FF"/>
    <w:rsid w:val="00237947"/>
    <w:rsid w:val="00257E33"/>
    <w:rsid w:val="00283B81"/>
    <w:rsid w:val="00293B83"/>
    <w:rsid w:val="002A3621"/>
    <w:rsid w:val="002A4C3B"/>
    <w:rsid w:val="002B3890"/>
    <w:rsid w:val="002B3BBD"/>
    <w:rsid w:val="002B7747"/>
    <w:rsid w:val="002C77B9"/>
    <w:rsid w:val="002D222C"/>
    <w:rsid w:val="002F485A"/>
    <w:rsid w:val="00302C00"/>
    <w:rsid w:val="003053D9"/>
    <w:rsid w:val="00307CC5"/>
    <w:rsid w:val="00327977"/>
    <w:rsid w:val="003856C9"/>
    <w:rsid w:val="00396369"/>
    <w:rsid w:val="003B1FAE"/>
    <w:rsid w:val="003D502A"/>
    <w:rsid w:val="003F4D31"/>
    <w:rsid w:val="003F5FDB"/>
    <w:rsid w:val="003F690F"/>
    <w:rsid w:val="00415A09"/>
    <w:rsid w:val="0043426C"/>
    <w:rsid w:val="00441EB9"/>
    <w:rsid w:val="00463463"/>
    <w:rsid w:val="00466E60"/>
    <w:rsid w:val="00473EF8"/>
    <w:rsid w:val="004760E5"/>
    <w:rsid w:val="004A1770"/>
    <w:rsid w:val="004A6956"/>
    <w:rsid w:val="004D22BB"/>
    <w:rsid w:val="004D62B1"/>
    <w:rsid w:val="004F56BD"/>
    <w:rsid w:val="005152F2"/>
    <w:rsid w:val="005246B9"/>
    <w:rsid w:val="00526AB8"/>
    <w:rsid w:val="00534E4E"/>
    <w:rsid w:val="00551D35"/>
    <w:rsid w:val="005562D4"/>
    <w:rsid w:val="00557019"/>
    <w:rsid w:val="005674AC"/>
    <w:rsid w:val="00580925"/>
    <w:rsid w:val="00585C78"/>
    <w:rsid w:val="005A1E51"/>
    <w:rsid w:val="005A7E57"/>
    <w:rsid w:val="005D0A87"/>
    <w:rsid w:val="00610FE5"/>
    <w:rsid w:val="00615281"/>
    <w:rsid w:val="00616B98"/>
    <w:rsid w:val="00616FF4"/>
    <w:rsid w:val="00696488"/>
    <w:rsid w:val="006A3CE7"/>
    <w:rsid w:val="00711543"/>
    <w:rsid w:val="00743379"/>
    <w:rsid w:val="00747550"/>
    <w:rsid w:val="00773329"/>
    <w:rsid w:val="007803B7"/>
    <w:rsid w:val="007A58DB"/>
    <w:rsid w:val="007A7C08"/>
    <w:rsid w:val="007B2F5C"/>
    <w:rsid w:val="007B36AF"/>
    <w:rsid w:val="007C1ED0"/>
    <w:rsid w:val="007C5F05"/>
    <w:rsid w:val="007E1874"/>
    <w:rsid w:val="00825ED8"/>
    <w:rsid w:val="00832043"/>
    <w:rsid w:val="00832F81"/>
    <w:rsid w:val="00841714"/>
    <w:rsid w:val="008501C7"/>
    <w:rsid w:val="0086137B"/>
    <w:rsid w:val="00862712"/>
    <w:rsid w:val="00895991"/>
    <w:rsid w:val="008C7CA2"/>
    <w:rsid w:val="008D0EBF"/>
    <w:rsid w:val="008D7BD4"/>
    <w:rsid w:val="008F6337"/>
    <w:rsid w:val="00914DAF"/>
    <w:rsid w:val="0093286E"/>
    <w:rsid w:val="00986149"/>
    <w:rsid w:val="00992F95"/>
    <w:rsid w:val="009B196C"/>
    <w:rsid w:val="009D1627"/>
    <w:rsid w:val="009D57B0"/>
    <w:rsid w:val="00A42F91"/>
    <w:rsid w:val="00A52102"/>
    <w:rsid w:val="00A8737B"/>
    <w:rsid w:val="00AA6E60"/>
    <w:rsid w:val="00AB317F"/>
    <w:rsid w:val="00AD3D5D"/>
    <w:rsid w:val="00AD4043"/>
    <w:rsid w:val="00AF1258"/>
    <w:rsid w:val="00B01E52"/>
    <w:rsid w:val="00B21960"/>
    <w:rsid w:val="00B23F7E"/>
    <w:rsid w:val="00B4609B"/>
    <w:rsid w:val="00B550FC"/>
    <w:rsid w:val="00B67955"/>
    <w:rsid w:val="00B85871"/>
    <w:rsid w:val="00B93310"/>
    <w:rsid w:val="00B9451D"/>
    <w:rsid w:val="00B96120"/>
    <w:rsid w:val="00B96528"/>
    <w:rsid w:val="00BB3B21"/>
    <w:rsid w:val="00BC1F18"/>
    <w:rsid w:val="00BC67CB"/>
    <w:rsid w:val="00BD2E58"/>
    <w:rsid w:val="00BF0F8C"/>
    <w:rsid w:val="00BF6BAB"/>
    <w:rsid w:val="00C007A5"/>
    <w:rsid w:val="00C179A7"/>
    <w:rsid w:val="00C420C8"/>
    <w:rsid w:val="00C4403A"/>
    <w:rsid w:val="00C91384"/>
    <w:rsid w:val="00CC2FE9"/>
    <w:rsid w:val="00CE6306"/>
    <w:rsid w:val="00D11C4D"/>
    <w:rsid w:val="00D5067A"/>
    <w:rsid w:val="00D6435D"/>
    <w:rsid w:val="00D7779D"/>
    <w:rsid w:val="00D81565"/>
    <w:rsid w:val="00D820B7"/>
    <w:rsid w:val="00DA2CF7"/>
    <w:rsid w:val="00DC0F74"/>
    <w:rsid w:val="00DC79BB"/>
    <w:rsid w:val="00DD3634"/>
    <w:rsid w:val="00DF0A0F"/>
    <w:rsid w:val="00E27B94"/>
    <w:rsid w:val="00E34D58"/>
    <w:rsid w:val="00E90042"/>
    <w:rsid w:val="00E941EF"/>
    <w:rsid w:val="00EA76FE"/>
    <w:rsid w:val="00EB1C1B"/>
    <w:rsid w:val="00ED030B"/>
    <w:rsid w:val="00F077AE"/>
    <w:rsid w:val="00F14687"/>
    <w:rsid w:val="00F56435"/>
    <w:rsid w:val="00F57844"/>
    <w:rsid w:val="00F77F53"/>
    <w:rsid w:val="00F84915"/>
    <w:rsid w:val="00F91A9C"/>
    <w:rsid w:val="00F927F0"/>
    <w:rsid w:val="00F93403"/>
    <w:rsid w:val="00FA07AA"/>
    <w:rsid w:val="00FB0A17"/>
    <w:rsid w:val="00FB6A8F"/>
    <w:rsid w:val="00FC311B"/>
    <w:rsid w:val="00FC353A"/>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B21EA"/>
  <w15:chartTrackingRefBased/>
  <w15:docId w15:val="{757A936A-4C95-4F79-9766-3F2B7515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7AE"/>
  </w:style>
  <w:style w:type="paragraph" w:styleId="Ttulo1">
    <w:name w:val="heading 1"/>
    <w:basedOn w:val="Normal"/>
    <w:link w:val="Ttulo1C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Ttulo7">
    <w:name w:val="heading 7"/>
    <w:basedOn w:val="Normal"/>
    <w:next w:val="Normal"/>
    <w:link w:val="Ttulo7C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Ttulo8">
    <w:name w:val="heading 8"/>
    <w:basedOn w:val="Normal"/>
    <w:next w:val="Normal"/>
    <w:link w:val="Ttulo8C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077AE"/>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C420C8"/>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83B81"/>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uiPriority w:val="12"/>
    <w:qFormat/>
    <w:rsid w:val="005A7E57"/>
    <w:pPr>
      <w:spacing w:after="0" w:line="240" w:lineRule="auto"/>
    </w:pPr>
  </w:style>
  <w:style w:type="paragraph" w:customStyle="1" w:styleId="Lneadegrfico">
    <w:name w:val="Línea de gráfico"/>
    <w:basedOn w:val="Normal"/>
    <w:next w:val="Normal"/>
    <w:uiPriority w:val="11"/>
    <w:qFormat/>
    <w:rsid w:val="00616FF4"/>
    <w:pPr>
      <w:spacing w:after="0" w:line="240" w:lineRule="auto"/>
    </w:pPr>
    <w:rPr>
      <w:noProof/>
      <w:position w:val="6"/>
    </w:rPr>
  </w:style>
  <w:style w:type="paragraph" w:styleId="Ttulo">
    <w:name w:val="Title"/>
    <w:basedOn w:val="Normal"/>
    <w:next w:val="Normal"/>
    <w:link w:val="Ttul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841714"/>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841714"/>
    <w:rPr>
      <w:rFonts w:ascii="Segoe UI" w:hAnsi="Segoe UI" w:cs="Segoe UI"/>
      <w:szCs w:val="18"/>
    </w:rPr>
  </w:style>
  <w:style w:type="paragraph" w:styleId="Bibliografa">
    <w:name w:val="Bibliography"/>
    <w:basedOn w:val="Normal"/>
    <w:next w:val="Normal"/>
    <w:uiPriority w:val="37"/>
    <w:semiHidden/>
    <w:unhideWhenUsed/>
    <w:rsid w:val="00841714"/>
  </w:style>
  <w:style w:type="paragraph" w:styleId="Textodebloque">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Textoindependiente">
    <w:name w:val="Body Text"/>
    <w:basedOn w:val="Normal"/>
    <w:link w:val="TextoindependienteCar"/>
    <w:uiPriority w:val="99"/>
    <w:unhideWhenUsed/>
    <w:rsid w:val="00841714"/>
    <w:pPr>
      <w:spacing w:after="120"/>
    </w:pPr>
  </w:style>
  <w:style w:type="character" w:customStyle="1" w:styleId="TextoindependienteCar">
    <w:name w:val="Texto independiente Car"/>
    <w:basedOn w:val="Fuentedeprrafopredeter"/>
    <w:link w:val="Textoindependiente"/>
    <w:uiPriority w:val="99"/>
    <w:rsid w:val="00841714"/>
  </w:style>
  <w:style w:type="paragraph" w:styleId="Textoindependiente2">
    <w:name w:val="Body Text 2"/>
    <w:basedOn w:val="Normal"/>
    <w:link w:val="Textoindependiente2Car"/>
    <w:uiPriority w:val="99"/>
    <w:semiHidden/>
    <w:unhideWhenUsed/>
    <w:rsid w:val="00841714"/>
    <w:pPr>
      <w:spacing w:after="120" w:line="480" w:lineRule="auto"/>
    </w:pPr>
  </w:style>
  <w:style w:type="character" w:customStyle="1" w:styleId="Textoindependiente2Car">
    <w:name w:val="Texto independiente 2 Car"/>
    <w:basedOn w:val="Fuentedeprrafopredeter"/>
    <w:link w:val="Textoindependiente2"/>
    <w:uiPriority w:val="99"/>
    <w:semiHidden/>
    <w:rsid w:val="00841714"/>
  </w:style>
  <w:style w:type="paragraph" w:styleId="Textoindependiente3">
    <w:name w:val="Body Text 3"/>
    <w:basedOn w:val="Normal"/>
    <w:link w:val="Textoindependiente3Car"/>
    <w:uiPriority w:val="99"/>
    <w:semiHidden/>
    <w:unhideWhenUsed/>
    <w:rsid w:val="00841714"/>
    <w:pPr>
      <w:spacing w:after="120"/>
    </w:pPr>
    <w:rPr>
      <w:szCs w:val="16"/>
    </w:rPr>
  </w:style>
  <w:style w:type="character" w:customStyle="1" w:styleId="Textoindependiente3Car">
    <w:name w:val="Texto independiente 3 Car"/>
    <w:basedOn w:val="Fuentedeprrafopredeter"/>
    <w:link w:val="Textoindependiente3"/>
    <w:uiPriority w:val="99"/>
    <w:semiHidden/>
    <w:rsid w:val="00841714"/>
    <w:rPr>
      <w:szCs w:val="16"/>
    </w:rPr>
  </w:style>
  <w:style w:type="paragraph" w:styleId="Textoindependienteprimerasangra">
    <w:name w:val="Body Text First Indent"/>
    <w:basedOn w:val="Textoindependiente"/>
    <w:link w:val="TextoindependienteprimerasangraCar"/>
    <w:uiPriority w:val="99"/>
    <w:semiHidden/>
    <w:unhideWhenUsed/>
    <w:rsid w:val="00841714"/>
    <w:pPr>
      <w:spacing w:after="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841714"/>
  </w:style>
  <w:style w:type="paragraph" w:styleId="Sangradetextonormal">
    <w:name w:val="Body Text Indent"/>
    <w:basedOn w:val="Normal"/>
    <w:link w:val="SangradetextonormalCar"/>
    <w:uiPriority w:val="99"/>
    <w:semiHidden/>
    <w:unhideWhenUsed/>
    <w:rsid w:val="00841714"/>
    <w:pPr>
      <w:spacing w:after="120"/>
      <w:ind w:left="360"/>
    </w:pPr>
  </w:style>
  <w:style w:type="character" w:customStyle="1" w:styleId="SangradetextonormalCar">
    <w:name w:val="Sangría de texto normal Car"/>
    <w:basedOn w:val="Fuentedeprrafopredeter"/>
    <w:link w:val="Sangradetextonormal"/>
    <w:uiPriority w:val="99"/>
    <w:semiHidden/>
    <w:rsid w:val="00841714"/>
  </w:style>
  <w:style w:type="paragraph" w:styleId="Textoindependienteprimerasangra2">
    <w:name w:val="Body Text First Indent 2"/>
    <w:basedOn w:val="Sangradetextonormal"/>
    <w:link w:val="Textoindependienteprimerasangra2Car"/>
    <w:uiPriority w:val="99"/>
    <w:semiHidden/>
    <w:unhideWhenUsed/>
    <w:rsid w:val="00841714"/>
    <w:pPr>
      <w:spacing w:after="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841714"/>
  </w:style>
  <w:style w:type="paragraph" w:styleId="Sangra2detindependiente">
    <w:name w:val="Body Text Indent 2"/>
    <w:basedOn w:val="Normal"/>
    <w:link w:val="Sangra2detindependienteCar"/>
    <w:uiPriority w:val="99"/>
    <w:semiHidden/>
    <w:unhideWhenUsed/>
    <w:rsid w:val="0084171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841714"/>
  </w:style>
  <w:style w:type="paragraph" w:styleId="Sangra3detindependiente">
    <w:name w:val="Body Text Indent 3"/>
    <w:basedOn w:val="Normal"/>
    <w:link w:val="Sangra3detindependienteCar"/>
    <w:uiPriority w:val="99"/>
    <w:semiHidden/>
    <w:unhideWhenUsed/>
    <w:rsid w:val="00841714"/>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41714"/>
    <w:rPr>
      <w:szCs w:val="16"/>
    </w:rPr>
  </w:style>
  <w:style w:type="character" w:styleId="Ttulodellibro">
    <w:name w:val="Book Title"/>
    <w:basedOn w:val="Fuentedeprrafopredeter"/>
    <w:uiPriority w:val="33"/>
    <w:semiHidden/>
    <w:unhideWhenUsed/>
    <w:qFormat/>
    <w:rsid w:val="00841714"/>
    <w:rPr>
      <w:b/>
      <w:bCs/>
      <w:i/>
      <w:iCs/>
      <w:spacing w:val="5"/>
    </w:rPr>
  </w:style>
  <w:style w:type="paragraph" w:styleId="Descripci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ierre">
    <w:name w:val="Closing"/>
    <w:basedOn w:val="Normal"/>
    <w:link w:val="CierreCar"/>
    <w:uiPriority w:val="99"/>
    <w:semiHidden/>
    <w:unhideWhenUsed/>
    <w:rsid w:val="00841714"/>
    <w:pPr>
      <w:spacing w:after="0" w:line="240" w:lineRule="auto"/>
      <w:ind w:left="4320"/>
    </w:pPr>
  </w:style>
  <w:style w:type="character" w:customStyle="1" w:styleId="CierreCar">
    <w:name w:val="Cierre Car"/>
    <w:basedOn w:val="Fuentedeprrafopredeter"/>
    <w:link w:val="Cierre"/>
    <w:uiPriority w:val="99"/>
    <w:semiHidden/>
    <w:rsid w:val="00841714"/>
  </w:style>
  <w:style w:type="table" w:styleId="Cuadrculavistosa">
    <w:name w:val="Colorful Grid"/>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vistosa-nfasis2">
    <w:name w:val="Colorful Grid Accent 2"/>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Listavistosa-nfasis2">
    <w:name w:val="Colorful List Accent 2"/>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841714"/>
    <w:rPr>
      <w:sz w:val="22"/>
      <w:szCs w:val="16"/>
    </w:rPr>
  </w:style>
  <w:style w:type="paragraph" w:styleId="Textocomentario">
    <w:name w:val="annotation text"/>
    <w:basedOn w:val="Normal"/>
    <w:link w:val="TextocomentarioCar"/>
    <w:uiPriority w:val="99"/>
    <w:semiHidden/>
    <w:unhideWhenUsed/>
    <w:rsid w:val="00841714"/>
    <w:pPr>
      <w:spacing w:line="240" w:lineRule="auto"/>
    </w:pPr>
    <w:rPr>
      <w:szCs w:val="20"/>
    </w:rPr>
  </w:style>
  <w:style w:type="character" w:customStyle="1" w:styleId="TextocomentarioCar">
    <w:name w:val="Texto comentario Car"/>
    <w:basedOn w:val="Fuentedeprrafopredeter"/>
    <w:link w:val="Textocomentario"/>
    <w:uiPriority w:val="99"/>
    <w:semiHidden/>
    <w:rsid w:val="00841714"/>
    <w:rPr>
      <w:szCs w:val="20"/>
    </w:rPr>
  </w:style>
  <w:style w:type="paragraph" w:styleId="Asuntodelcomentario">
    <w:name w:val="annotation subject"/>
    <w:basedOn w:val="Textocomentario"/>
    <w:next w:val="Textocomentario"/>
    <w:link w:val="AsuntodelcomentarioCar"/>
    <w:uiPriority w:val="99"/>
    <w:semiHidden/>
    <w:unhideWhenUsed/>
    <w:rsid w:val="00841714"/>
    <w:rPr>
      <w:b/>
      <w:bCs/>
    </w:rPr>
  </w:style>
  <w:style w:type="character" w:customStyle="1" w:styleId="AsuntodelcomentarioCar">
    <w:name w:val="Asunto del comentario Car"/>
    <w:basedOn w:val="TextocomentarioCar"/>
    <w:link w:val="Asuntodelcomentario"/>
    <w:uiPriority w:val="99"/>
    <w:semiHidden/>
    <w:rsid w:val="00841714"/>
    <w:rPr>
      <w:b/>
      <w:bCs/>
      <w:szCs w:val="20"/>
    </w:rPr>
  </w:style>
  <w:style w:type="table" w:styleId="Listaoscura">
    <w:name w:val="Dark List"/>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Listaoscura-nfasis2">
    <w:name w:val="Dark List Accent 2"/>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841714"/>
  </w:style>
  <w:style w:type="character" w:customStyle="1" w:styleId="FechaCar">
    <w:name w:val="Fecha Car"/>
    <w:basedOn w:val="Fuentedeprrafopredeter"/>
    <w:link w:val="Fecha"/>
    <w:uiPriority w:val="99"/>
    <w:semiHidden/>
    <w:rsid w:val="00841714"/>
  </w:style>
  <w:style w:type="paragraph" w:styleId="Mapadeldocumento">
    <w:name w:val="Document Map"/>
    <w:basedOn w:val="Normal"/>
    <w:link w:val="MapadeldocumentoCar"/>
    <w:uiPriority w:val="99"/>
    <w:semiHidden/>
    <w:unhideWhenUsed/>
    <w:rsid w:val="00841714"/>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41714"/>
    <w:rPr>
      <w:rFonts w:ascii="Segoe UI" w:hAnsi="Segoe UI" w:cs="Segoe UI"/>
      <w:szCs w:val="16"/>
    </w:rPr>
  </w:style>
  <w:style w:type="paragraph" w:styleId="Firmadecorreoelectrnico">
    <w:name w:val="E-mail Signature"/>
    <w:basedOn w:val="Normal"/>
    <w:link w:val="FirmadecorreoelectrnicoCar"/>
    <w:uiPriority w:val="99"/>
    <w:semiHidden/>
    <w:unhideWhenUsed/>
    <w:rsid w:val="00841714"/>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841714"/>
  </w:style>
  <w:style w:type="character" w:styleId="nfasis">
    <w:name w:val="Emphasis"/>
    <w:basedOn w:val="Fuentedeprrafopredeter"/>
    <w:uiPriority w:val="20"/>
    <w:semiHidden/>
    <w:unhideWhenUsed/>
    <w:qFormat/>
    <w:rsid w:val="00841714"/>
    <w:rPr>
      <w:i/>
      <w:iCs/>
    </w:rPr>
  </w:style>
  <w:style w:type="character" w:styleId="Refdenotaalfinal">
    <w:name w:val="endnote reference"/>
    <w:basedOn w:val="Fuentedeprrafopredeter"/>
    <w:uiPriority w:val="99"/>
    <w:semiHidden/>
    <w:unhideWhenUsed/>
    <w:rsid w:val="00841714"/>
    <w:rPr>
      <w:vertAlign w:val="superscript"/>
    </w:rPr>
  </w:style>
  <w:style w:type="paragraph" w:styleId="Textonotaalfinal">
    <w:name w:val="endnote text"/>
    <w:basedOn w:val="Normal"/>
    <w:link w:val="TextonotaalfinalCar"/>
    <w:uiPriority w:val="99"/>
    <w:semiHidden/>
    <w:unhideWhenUsed/>
    <w:rsid w:val="0084171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841714"/>
    <w:rPr>
      <w:szCs w:val="20"/>
    </w:rPr>
  </w:style>
  <w:style w:type="paragraph" w:styleId="Direccinsobre">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841714"/>
    <w:rPr>
      <w:color w:val="954F72" w:themeColor="followedHyperlink"/>
      <w:u w:val="single"/>
    </w:rPr>
  </w:style>
  <w:style w:type="character" w:styleId="Refdenotaalpie">
    <w:name w:val="footnote reference"/>
    <w:basedOn w:val="Fuentedeprrafopredeter"/>
    <w:uiPriority w:val="99"/>
    <w:semiHidden/>
    <w:unhideWhenUsed/>
    <w:rsid w:val="00841714"/>
    <w:rPr>
      <w:vertAlign w:val="superscript"/>
    </w:rPr>
  </w:style>
  <w:style w:type="paragraph" w:styleId="Textonotapie">
    <w:name w:val="footnote text"/>
    <w:basedOn w:val="Normal"/>
    <w:link w:val="TextonotapieCar"/>
    <w:uiPriority w:val="99"/>
    <w:semiHidden/>
    <w:unhideWhenUsed/>
    <w:rsid w:val="00841714"/>
    <w:pPr>
      <w:spacing w:after="0" w:line="240" w:lineRule="auto"/>
    </w:pPr>
    <w:rPr>
      <w:szCs w:val="20"/>
    </w:rPr>
  </w:style>
  <w:style w:type="character" w:customStyle="1" w:styleId="TextonotapieCar">
    <w:name w:val="Texto nota pie Car"/>
    <w:basedOn w:val="Fuentedeprrafopredeter"/>
    <w:link w:val="Textonotapie"/>
    <w:uiPriority w:val="99"/>
    <w:semiHidden/>
    <w:rsid w:val="00841714"/>
    <w:rPr>
      <w:szCs w:val="20"/>
    </w:rPr>
  </w:style>
  <w:style w:type="table" w:styleId="Tablaconcuadrcula1clara">
    <w:name w:val="Grid Table 1 Light"/>
    <w:basedOn w:val="Tabla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2-nfasis2">
    <w:name w:val="Grid Table 2 Accent 2"/>
    <w:basedOn w:val="Tabla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3-nfasis2">
    <w:name w:val="Grid Table 3 Accent 2"/>
    <w:basedOn w:val="Tabla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4-nfasis2">
    <w:name w:val="Grid Table 4 Accent 2"/>
    <w:basedOn w:val="Tabla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Tablaconcuadrcula5oscura-nfasis2">
    <w:name w:val="Grid Table 5 Dark Accent 2"/>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concuadrcula6concolores-nfasis2">
    <w:name w:val="Grid Table 6 Colorful Accent 2"/>
    <w:basedOn w:val="Tabla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Tablaconcuadrcula7concolores-nfasis2">
    <w:name w:val="Grid Table 7 Colorful Accent 2"/>
    <w:basedOn w:val="Tabla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6Car">
    <w:name w:val="Título 6 Car"/>
    <w:basedOn w:val="Fuentedeprrafopredeter"/>
    <w:link w:val="Ttulo6"/>
    <w:uiPriority w:val="9"/>
    <w:semiHidden/>
    <w:rsid w:val="00841714"/>
    <w:rPr>
      <w:rFonts w:asciiTheme="majorHAnsi" w:eastAsiaTheme="majorEastAsia" w:hAnsiTheme="majorHAnsi" w:cstheme="majorBidi"/>
      <w:color w:val="1B5A56" w:themeColor="accent1" w:themeShade="7F"/>
    </w:rPr>
  </w:style>
  <w:style w:type="character" w:customStyle="1" w:styleId="Ttulo7Car">
    <w:name w:val="Título 7 Car"/>
    <w:basedOn w:val="Fuentedeprrafopredeter"/>
    <w:link w:val="Ttulo7"/>
    <w:uiPriority w:val="9"/>
    <w:semiHidden/>
    <w:rsid w:val="00841714"/>
    <w:rPr>
      <w:rFonts w:asciiTheme="majorHAnsi" w:eastAsiaTheme="majorEastAsia" w:hAnsiTheme="majorHAnsi" w:cstheme="majorBidi"/>
      <w:i/>
      <w:iCs/>
      <w:color w:val="1B5A56" w:themeColor="accent1" w:themeShade="7F"/>
    </w:rPr>
  </w:style>
  <w:style w:type="character" w:customStyle="1" w:styleId="Ttulo8Car">
    <w:name w:val="Título 8 Car"/>
    <w:basedOn w:val="Fuentedeprrafopredeter"/>
    <w:link w:val="Ttulo8"/>
    <w:uiPriority w:val="9"/>
    <w:semiHidden/>
    <w:rsid w:val="00841714"/>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841714"/>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841714"/>
  </w:style>
  <w:style w:type="paragraph" w:styleId="DireccinHTML">
    <w:name w:val="HTML Address"/>
    <w:basedOn w:val="Normal"/>
    <w:link w:val="DireccinHTMLCar"/>
    <w:uiPriority w:val="99"/>
    <w:semiHidden/>
    <w:unhideWhenUsed/>
    <w:rsid w:val="00841714"/>
    <w:pPr>
      <w:spacing w:after="0" w:line="240" w:lineRule="auto"/>
    </w:pPr>
    <w:rPr>
      <w:i/>
      <w:iCs/>
    </w:rPr>
  </w:style>
  <w:style w:type="character" w:customStyle="1" w:styleId="DireccinHTMLCar">
    <w:name w:val="Dirección HTML Car"/>
    <w:basedOn w:val="Fuentedeprrafopredeter"/>
    <w:link w:val="DireccinHTML"/>
    <w:uiPriority w:val="99"/>
    <w:semiHidden/>
    <w:rsid w:val="00841714"/>
    <w:rPr>
      <w:i/>
      <w:iCs/>
    </w:rPr>
  </w:style>
  <w:style w:type="character" w:styleId="CitaHTML">
    <w:name w:val="HTML Cite"/>
    <w:basedOn w:val="Fuentedeprrafopredeter"/>
    <w:uiPriority w:val="99"/>
    <w:semiHidden/>
    <w:unhideWhenUsed/>
    <w:rsid w:val="00841714"/>
    <w:rPr>
      <w:i/>
      <w:iCs/>
    </w:rPr>
  </w:style>
  <w:style w:type="character" w:styleId="CdigoHTML">
    <w:name w:val="HTML Code"/>
    <w:basedOn w:val="Fuentedeprrafopredeter"/>
    <w:uiPriority w:val="99"/>
    <w:semiHidden/>
    <w:unhideWhenUsed/>
    <w:rsid w:val="00841714"/>
    <w:rPr>
      <w:rFonts w:ascii="Consolas" w:hAnsi="Consolas"/>
      <w:sz w:val="22"/>
      <w:szCs w:val="20"/>
    </w:rPr>
  </w:style>
  <w:style w:type="character" w:styleId="DefinicinHTML">
    <w:name w:val="HTML Definition"/>
    <w:basedOn w:val="Fuentedeprrafopredeter"/>
    <w:uiPriority w:val="99"/>
    <w:semiHidden/>
    <w:unhideWhenUsed/>
    <w:rsid w:val="00841714"/>
    <w:rPr>
      <w:i/>
      <w:iCs/>
    </w:rPr>
  </w:style>
  <w:style w:type="character" w:styleId="TecladoHTML">
    <w:name w:val="HTML Keyboard"/>
    <w:basedOn w:val="Fuentedeprrafopredeter"/>
    <w:uiPriority w:val="99"/>
    <w:semiHidden/>
    <w:unhideWhenUsed/>
    <w:rsid w:val="00841714"/>
    <w:rPr>
      <w:rFonts w:ascii="Consolas" w:hAnsi="Consolas"/>
      <w:sz w:val="22"/>
      <w:szCs w:val="20"/>
    </w:rPr>
  </w:style>
  <w:style w:type="paragraph" w:styleId="HTMLconformatoprevio">
    <w:name w:val="HTML Preformatted"/>
    <w:basedOn w:val="Normal"/>
    <w:link w:val="HTMLconformatoprevioCar"/>
    <w:uiPriority w:val="99"/>
    <w:semiHidden/>
    <w:unhideWhenUsed/>
    <w:rsid w:val="00841714"/>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41714"/>
    <w:rPr>
      <w:rFonts w:ascii="Consolas" w:hAnsi="Consolas"/>
      <w:szCs w:val="20"/>
    </w:rPr>
  </w:style>
  <w:style w:type="character" w:styleId="EjemplodeHTML">
    <w:name w:val="HTML Sample"/>
    <w:basedOn w:val="Fuentedeprrafopredeter"/>
    <w:uiPriority w:val="99"/>
    <w:semiHidden/>
    <w:unhideWhenUsed/>
    <w:rsid w:val="00841714"/>
    <w:rPr>
      <w:rFonts w:ascii="Consolas" w:hAnsi="Consolas"/>
      <w:sz w:val="24"/>
      <w:szCs w:val="24"/>
    </w:rPr>
  </w:style>
  <w:style w:type="character" w:styleId="MquinadeescribirHTML">
    <w:name w:val="HTML Typewriter"/>
    <w:basedOn w:val="Fuentedeprrafopredeter"/>
    <w:uiPriority w:val="99"/>
    <w:semiHidden/>
    <w:unhideWhenUsed/>
    <w:rsid w:val="00841714"/>
    <w:rPr>
      <w:rFonts w:ascii="Consolas" w:hAnsi="Consolas"/>
      <w:sz w:val="22"/>
      <w:szCs w:val="20"/>
    </w:rPr>
  </w:style>
  <w:style w:type="character" w:styleId="VariableHTML">
    <w:name w:val="HTML Variable"/>
    <w:basedOn w:val="Fuentedeprrafopredeter"/>
    <w:uiPriority w:val="99"/>
    <w:semiHidden/>
    <w:unhideWhenUsed/>
    <w:rsid w:val="00841714"/>
    <w:rPr>
      <w:i/>
      <w:iCs/>
    </w:rPr>
  </w:style>
  <w:style w:type="character" w:styleId="Hipervnculo">
    <w:name w:val="Hyperlink"/>
    <w:basedOn w:val="Fuentedeprrafopredeter"/>
    <w:uiPriority w:val="99"/>
    <w:unhideWhenUsed/>
    <w:rsid w:val="00841714"/>
    <w:rPr>
      <w:color w:val="0563C1" w:themeColor="hyperlink"/>
      <w:u w:val="single"/>
    </w:rPr>
  </w:style>
  <w:style w:type="paragraph" w:styleId="ndice1">
    <w:name w:val="index 1"/>
    <w:basedOn w:val="Normal"/>
    <w:next w:val="Normal"/>
    <w:autoRedefine/>
    <w:uiPriority w:val="99"/>
    <w:semiHidden/>
    <w:unhideWhenUsed/>
    <w:rsid w:val="00841714"/>
    <w:pPr>
      <w:spacing w:after="0" w:line="240" w:lineRule="auto"/>
      <w:ind w:left="220" w:hanging="220"/>
    </w:pPr>
  </w:style>
  <w:style w:type="paragraph" w:styleId="ndice2">
    <w:name w:val="index 2"/>
    <w:basedOn w:val="Normal"/>
    <w:next w:val="Normal"/>
    <w:autoRedefine/>
    <w:uiPriority w:val="99"/>
    <w:semiHidden/>
    <w:unhideWhenUsed/>
    <w:rsid w:val="00841714"/>
    <w:pPr>
      <w:spacing w:after="0" w:line="240" w:lineRule="auto"/>
      <w:ind w:left="440" w:hanging="220"/>
    </w:pPr>
  </w:style>
  <w:style w:type="paragraph" w:styleId="ndice3">
    <w:name w:val="index 3"/>
    <w:basedOn w:val="Normal"/>
    <w:next w:val="Normal"/>
    <w:autoRedefine/>
    <w:uiPriority w:val="99"/>
    <w:semiHidden/>
    <w:unhideWhenUsed/>
    <w:rsid w:val="00841714"/>
    <w:pPr>
      <w:spacing w:after="0" w:line="240" w:lineRule="auto"/>
      <w:ind w:left="660" w:hanging="220"/>
    </w:pPr>
  </w:style>
  <w:style w:type="paragraph" w:styleId="ndice4">
    <w:name w:val="index 4"/>
    <w:basedOn w:val="Normal"/>
    <w:next w:val="Normal"/>
    <w:autoRedefine/>
    <w:uiPriority w:val="99"/>
    <w:semiHidden/>
    <w:unhideWhenUsed/>
    <w:rsid w:val="00841714"/>
    <w:pPr>
      <w:spacing w:after="0" w:line="240" w:lineRule="auto"/>
      <w:ind w:left="880" w:hanging="220"/>
    </w:pPr>
  </w:style>
  <w:style w:type="paragraph" w:styleId="ndice5">
    <w:name w:val="index 5"/>
    <w:basedOn w:val="Normal"/>
    <w:next w:val="Normal"/>
    <w:autoRedefine/>
    <w:uiPriority w:val="99"/>
    <w:semiHidden/>
    <w:unhideWhenUsed/>
    <w:rsid w:val="00841714"/>
    <w:pPr>
      <w:spacing w:after="0" w:line="240" w:lineRule="auto"/>
      <w:ind w:left="1100" w:hanging="220"/>
    </w:pPr>
  </w:style>
  <w:style w:type="paragraph" w:styleId="ndice6">
    <w:name w:val="index 6"/>
    <w:basedOn w:val="Normal"/>
    <w:next w:val="Normal"/>
    <w:autoRedefine/>
    <w:uiPriority w:val="99"/>
    <w:semiHidden/>
    <w:unhideWhenUsed/>
    <w:rsid w:val="00841714"/>
    <w:pPr>
      <w:spacing w:after="0" w:line="240" w:lineRule="auto"/>
      <w:ind w:left="1320" w:hanging="220"/>
    </w:pPr>
  </w:style>
  <w:style w:type="paragraph" w:styleId="ndice7">
    <w:name w:val="index 7"/>
    <w:basedOn w:val="Normal"/>
    <w:next w:val="Normal"/>
    <w:autoRedefine/>
    <w:uiPriority w:val="99"/>
    <w:semiHidden/>
    <w:unhideWhenUsed/>
    <w:rsid w:val="00841714"/>
    <w:pPr>
      <w:spacing w:after="0" w:line="240" w:lineRule="auto"/>
      <w:ind w:left="1540" w:hanging="220"/>
    </w:pPr>
  </w:style>
  <w:style w:type="paragraph" w:styleId="ndice8">
    <w:name w:val="index 8"/>
    <w:basedOn w:val="Normal"/>
    <w:next w:val="Normal"/>
    <w:autoRedefine/>
    <w:uiPriority w:val="99"/>
    <w:semiHidden/>
    <w:unhideWhenUsed/>
    <w:rsid w:val="00841714"/>
    <w:pPr>
      <w:spacing w:after="0" w:line="240" w:lineRule="auto"/>
      <w:ind w:left="1760" w:hanging="220"/>
    </w:pPr>
  </w:style>
  <w:style w:type="paragraph" w:styleId="ndice9">
    <w:name w:val="index 9"/>
    <w:basedOn w:val="Normal"/>
    <w:next w:val="Normal"/>
    <w:autoRedefine/>
    <w:uiPriority w:val="99"/>
    <w:semiHidden/>
    <w:unhideWhenUsed/>
    <w:rsid w:val="00841714"/>
    <w:pPr>
      <w:spacing w:after="0" w:line="240" w:lineRule="auto"/>
      <w:ind w:left="1980" w:hanging="220"/>
    </w:pPr>
  </w:style>
  <w:style w:type="paragraph" w:styleId="Ttulodendice">
    <w:name w:val="index heading"/>
    <w:basedOn w:val="Normal"/>
    <w:next w:val="ndice1"/>
    <w:uiPriority w:val="99"/>
    <w:semiHidden/>
    <w:unhideWhenUsed/>
    <w:rsid w:val="00841714"/>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841714"/>
    <w:rPr>
      <w:i/>
      <w:iCs/>
      <w:color w:val="37B6AE" w:themeColor="accent1"/>
    </w:rPr>
  </w:style>
  <w:style w:type="paragraph" w:styleId="Citadestacada">
    <w:name w:val="Intense Quote"/>
    <w:basedOn w:val="Normal"/>
    <w:next w:val="Normal"/>
    <w:link w:val="CitadestacadaC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CitadestacadaCar">
    <w:name w:val="Cita destacada Car"/>
    <w:basedOn w:val="Fuentedeprrafopredeter"/>
    <w:link w:val="Citadestacada"/>
    <w:uiPriority w:val="30"/>
    <w:semiHidden/>
    <w:rsid w:val="00841714"/>
    <w:rPr>
      <w:i/>
      <w:iCs/>
      <w:color w:val="37B6AE" w:themeColor="accent1"/>
    </w:rPr>
  </w:style>
  <w:style w:type="character" w:styleId="Referenciaintensa">
    <w:name w:val="Intense Reference"/>
    <w:basedOn w:val="Fuentedeprrafopredeter"/>
    <w:uiPriority w:val="32"/>
    <w:semiHidden/>
    <w:unhideWhenUsed/>
    <w:qFormat/>
    <w:rsid w:val="00841714"/>
    <w:rPr>
      <w:b/>
      <w:bCs/>
      <w:smallCaps/>
      <w:color w:val="37B6AE" w:themeColor="accent1"/>
      <w:spacing w:val="5"/>
    </w:rPr>
  </w:style>
  <w:style w:type="table" w:styleId="Cuadrculaclara">
    <w:name w:val="Light Grid"/>
    <w:basedOn w:val="Tabla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Cuadrculaclara-nfasis2">
    <w:name w:val="Light Grid Accent 2"/>
    <w:basedOn w:val="Tabla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staclara-nfasis2">
    <w:name w:val="Light List Accent 2"/>
    <w:basedOn w:val="Tabla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Sombreadoclaro-nfasis2">
    <w:name w:val="Light Shading Accent 2"/>
    <w:basedOn w:val="Tabla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841714"/>
  </w:style>
  <w:style w:type="paragraph" w:styleId="Lista">
    <w:name w:val="List"/>
    <w:basedOn w:val="Normal"/>
    <w:uiPriority w:val="99"/>
    <w:semiHidden/>
    <w:unhideWhenUsed/>
    <w:rsid w:val="00841714"/>
    <w:pPr>
      <w:ind w:left="360" w:hanging="360"/>
      <w:contextualSpacing/>
    </w:pPr>
  </w:style>
  <w:style w:type="paragraph" w:styleId="Lista2">
    <w:name w:val="List 2"/>
    <w:basedOn w:val="Normal"/>
    <w:uiPriority w:val="99"/>
    <w:semiHidden/>
    <w:unhideWhenUsed/>
    <w:rsid w:val="00841714"/>
    <w:pPr>
      <w:ind w:left="720" w:hanging="360"/>
      <w:contextualSpacing/>
    </w:pPr>
  </w:style>
  <w:style w:type="paragraph" w:styleId="Lista3">
    <w:name w:val="List 3"/>
    <w:basedOn w:val="Normal"/>
    <w:uiPriority w:val="99"/>
    <w:semiHidden/>
    <w:unhideWhenUsed/>
    <w:rsid w:val="00841714"/>
    <w:pPr>
      <w:ind w:left="1080" w:hanging="360"/>
      <w:contextualSpacing/>
    </w:pPr>
  </w:style>
  <w:style w:type="paragraph" w:styleId="Lista4">
    <w:name w:val="List 4"/>
    <w:basedOn w:val="Normal"/>
    <w:uiPriority w:val="99"/>
    <w:semiHidden/>
    <w:unhideWhenUsed/>
    <w:rsid w:val="00841714"/>
    <w:pPr>
      <w:ind w:left="1440" w:hanging="360"/>
      <w:contextualSpacing/>
    </w:pPr>
  </w:style>
  <w:style w:type="paragraph" w:styleId="Lista5">
    <w:name w:val="List 5"/>
    <w:basedOn w:val="Normal"/>
    <w:uiPriority w:val="99"/>
    <w:semiHidden/>
    <w:unhideWhenUsed/>
    <w:rsid w:val="00841714"/>
    <w:pPr>
      <w:ind w:left="1800" w:hanging="360"/>
      <w:contextualSpacing/>
    </w:pPr>
  </w:style>
  <w:style w:type="paragraph" w:styleId="Listaconvietas">
    <w:name w:val="List Bullet"/>
    <w:basedOn w:val="Normal"/>
    <w:uiPriority w:val="99"/>
    <w:semiHidden/>
    <w:unhideWhenUsed/>
    <w:rsid w:val="00841714"/>
    <w:pPr>
      <w:numPr>
        <w:numId w:val="1"/>
      </w:numPr>
      <w:contextualSpacing/>
    </w:pPr>
  </w:style>
  <w:style w:type="paragraph" w:styleId="Listaconvietas2">
    <w:name w:val="List Bullet 2"/>
    <w:basedOn w:val="Normal"/>
    <w:uiPriority w:val="99"/>
    <w:semiHidden/>
    <w:unhideWhenUsed/>
    <w:rsid w:val="00841714"/>
    <w:pPr>
      <w:numPr>
        <w:numId w:val="2"/>
      </w:numPr>
      <w:contextualSpacing/>
    </w:pPr>
  </w:style>
  <w:style w:type="paragraph" w:styleId="Listaconvietas3">
    <w:name w:val="List Bullet 3"/>
    <w:basedOn w:val="Normal"/>
    <w:uiPriority w:val="99"/>
    <w:semiHidden/>
    <w:unhideWhenUsed/>
    <w:rsid w:val="00841714"/>
    <w:pPr>
      <w:numPr>
        <w:numId w:val="3"/>
      </w:numPr>
      <w:contextualSpacing/>
    </w:pPr>
  </w:style>
  <w:style w:type="paragraph" w:styleId="Listaconvietas4">
    <w:name w:val="List Bullet 4"/>
    <w:basedOn w:val="Normal"/>
    <w:uiPriority w:val="99"/>
    <w:semiHidden/>
    <w:unhideWhenUsed/>
    <w:rsid w:val="00841714"/>
    <w:pPr>
      <w:numPr>
        <w:numId w:val="4"/>
      </w:numPr>
      <w:contextualSpacing/>
    </w:pPr>
  </w:style>
  <w:style w:type="paragraph" w:styleId="Listaconvietas5">
    <w:name w:val="List Bullet 5"/>
    <w:basedOn w:val="Normal"/>
    <w:uiPriority w:val="99"/>
    <w:semiHidden/>
    <w:unhideWhenUsed/>
    <w:rsid w:val="00841714"/>
    <w:pPr>
      <w:numPr>
        <w:numId w:val="5"/>
      </w:numPr>
      <w:contextualSpacing/>
    </w:pPr>
  </w:style>
  <w:style w:type="paragraph" w:styleId="Continuarlista">
    <w:name w:val="List Continue"/>
    <w:basedOn w:val="Normal"/>
    <w:uiPriority w:val="99"/>
    <w:semiHidden/>
    <w:unhideWhenUsed/>
    <w:rsid w:val="00841714"/>
    <w:pPr>
      <w:spacing w:after="120"/>
      <w:ind w:left="360"/>
      <w:contextualSpacing/>
    </w:pPr>
  </w:style>
  <w:style w:type="paragraph" w:styleId="Continuarlista2">
    <w:name w:val="List Continue 2"/>
    <w:basedOn w:val="Normal"/>
    <w:uiPriority w:val="99"/>
    <w:semiHidden/>
    <w:unhideWhenUsed/>
    <w:rsid w:val="00841714"/>
    <w:pPr>
      <w:spacing w:after="120"/>
      <w:ind w:left="720"/>
      <w:contextualSpacing/>
    </w:pPr>
  </w:style>
  <w:style w:type="paragraph" w:styleId="Continuarlista3">
    <w:name w:val="List Continue 3"/>
    <w:basedOn w:val="Normal"/>
    <w:uiPriority w:val="99"/>
    <w:semiHidden/>
    <w:unhideWhenUsed/>
    <w:rsid w:val="00841714"/>
    <w:pPr>
      <w:spacing w:after="120"/>
      <w:ind w:left="1080"/>
      <w:contextualSpacing/>
    </w:pPr>
  </w:style>
  <w:style w:type="paragraph" w:styleId="Continuarlista4">
    <w:name w:val="List Continue 4"/>
    <w:basedOn w:val="Normal"/>
    <w:uiPriority w:val="99"/>
    <w:semiHidden/>
    <w:unhideWhenUsed/>
    <w:rsid w:val="00841714"/>
    <w:pPr>
      <w:spacing w:after="120"/>
      <w:ind w:left="1440"/>
      <w:contextualSpacing/>
    </w:pPr>
  </w:style>
  <w:style w:type="paragraph" w:styleId="Continuarlista5">
    <w:name w:val="List Continue 5"/>
    <w:basedOn w:val="Normal"/>
    <w:uiPriority w:val="99"/>
    <w:semiHidden/>
    <w:unhideWhenUsed/>
    <w:rsid w:val="00841714"/>
    <w:pPr>
      <w:spacing w:after="120"/>
      <w:ind w:left="1800"/>
      <w:contextualSpacing/>
    </w:pPr>
  </w:style>
  <w:style w:type="paragraph" w:styleId="Listaconnmeros">
    <w:name w:val="List Number"/>
    <w:basedOn w:val="Normal"/>
    <w:uiPriority w:val="99"/>
    <w:semiHidden/>
    <w:unhideWhenUsed/>
    <w:rsid w:val="00841714"/>
    <w:pPr>
      <w:numPr>
        <w:numId w:val="6"/>
      </w:numPr>
      <w:contextualSpacing/>
    </w:pPr>
  </w:style>
  <w:style w:type="paragraph" w:styleId="Listaconnmeros2">
    <w:name w:val="List Number 2"/>
    <w:basedOn w:val="Normal"/>
    <w:uiPriority w:val="99"/>
    <w:semiHidden/>
    <w:unhideWhenUsed/>
    <w:rsid w:val="00841714"/>
    <w:pPr>
      <w:numPr>
        <w:numId w:val="7"/>
      </w:numPr>
      <w:contextualSpacing/>
    </w:pPr>
  </w:style>
  <w:style w:type="paragraph" w:styleId="Listaconnmeros3">
    <w:name w:val="List Number 3"/>
    <w:basedOn w:val="Normal"/>
    <w:uiPriority w:val="99"/>
    <w:semiHidden/>
    <w:unhideWhenUsed/>
    <w:rsid w:val="00841714"/>
    <w:pPr>
      <w:numPr>
        <w:numId w:val="8"/>
      </w:numPr>
      <w:contextualSpacing/>
    </w:pPr>
  </w:style>
  <w:style w:type="paragraph" w:styleId="Listaconnmeros4">
    <w:name w:val="List Number 4"/>
    <w:basedOn w:val="Normal"/>
    <w:uiPriority w:val="99"/>
    <w:semiHidden/>
    <w:unhideWhenUsed/>
    <w:rsid w:val="00841714"/>
    <w:pPr>
      <w:numPr>
        <w:numId w:val="9"/>
      </w:numPr>
      <w:contextualSpacing/>
    </w:pPr>
  </w:style>
  <w:style w:type="paragraph" w:styleId="Listaconnmeros5">
    <w:name w:val="List Number 5"/>
    <w:basedOn w:val="Normal"/>
    <w:uiPriority w:val="99"/>
    <w:semiHidden/>
    <w:unhideWhenUsed/>
    <w:rsid w:val="00841714"/>
    <w:pPr>
      <w:numPr>
        <w:numId w:val="10"/>
      </w:numPr>
      <w:contextualSpacing/>
    </w:pPr>
  </w:style>
  <w:style w:type="paragraph" w:styleId="Prrafodelista">
    <w:name w:val="List Paragraph"/>
    <w:basedOn w:val="Normal"/>
    <w:uiPriority w:val="34"/>
    <w:unhideWhenUsed/>
    <w:qFormat/>
    <w:rsid w:val="00841714"/>
    <w:pPr>
      <w:ind w:left="720"/>
      <w:contextualSpacing/>
    </w:pPr>
  </w:style>
  <w:style w:type="table" w:styleId="Tabladelista1clara">
    <w:name w:val="List Table 1 Light"/>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1clara-nfasis2">
    <w:name w:val="List Table 1 Light Accent 2"/>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2-nfasis2">
    <w:name w:val="List Table 2 Accent 2"/>
    <w:basedOn w:val="Tabla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Tabladelista3-nfasis2">
    <w:name w:val="List Table 3 Accent 2"/>
    <w:basedOn w:val="Tabla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4-nfasis2">
    <w:name w:val="List Table 4 Accent 2"/>
    <w:basedOn w:val="Tabla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Tabladelista6concolores-nfasis2">
    <w:name w:val="List Table 6 Colorful Accent 2"/>
    <w:basedOn w:val="Tabla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841714"/>
    <w:rPr>
      <w:rFonts w:ascii="Consolas" w:hAnsi="Consolas"/>
      <w:szCs w:val="20"/>
    </w:rPr>
  </w:style>
  <w:style w:type="table" w:styleId="Cuadrculamedia1">
    <w:name w:val="Medium Grid 1"/>
    <w:basedOn w:val="Tabla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uadrculamedia1-nfasis2">
    <w:name w:val="Medium Grid 1 Accent 2"/>
    <w:basedOn w:val="Tabla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Cuadrculamedia3-nfasis2">
    <w:name w:val="Medium Grid 3 Accent 2"/>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Listamedia1-nfasis2">
    <w:name w:val="Medium List 1 Accent 2"/>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Sangranormal">
    <w:name w:val="Normal Indent"/>
    <w:basedOn w:val="Normal"/>
    <w:uiPriority w:val="99"/>
    <w:semiHidden/>
    <w:unhideWhenUsed/>
    <w:rsid w:val="00841714"/>
    <w:pPr>
      <w:ind w:left="720"/>
    </w:pPr>
  </w:style>
  <w:style w:type="paragraph" w:styleId="Encabezadodenota">
    <w:name w:val="Note Heading"/>
    <w:basedOn w:val="Normal"/>
    <w:next w:val="Normal"/>
    <w:link w:val="EncabezadodenotaCar"/>
    <w:uiPriority w:val="99"/>
    <w:semiHidden/>
    <w:unhideWhenUsed/>
    <w:rsid w:val="00841714"/>
    <w:pPr>
      <w:spacing w:after="0" w:line="240" w:lineRule="auto"/>
    </w:pPr>
  </w:style>
  <w:style w:type="character" w:customStyle="1" w:styleId="EncabezadodenotaCar">
    <w:name w:val="Encabezado de nota Car"/>
    <w:basedOn w:val="Fuentedeprrafopredeter"/>
    <w:link w:val="Encabezadodenota"/>
    <w:uiPriority w:val="99"/>
    <w:semiHidden/>
    <w:rsid w:val="00841714"/>
  </w:style>
  <w:style w:type="character" w:styleId="Nmerodepgina">
    <w:name w:val="page number"/>
    <w:basedOn w:val="Fuentedeprrafopredeter"/>
    <w:uiPriority w:val="99"/>
    <w:semiHidden/>
    <w:unhideWhenUsed/>
    <w:rsid w:val="00841714"/>
  </w:style>
  <w:style w:type="table" w:styleId="Tablanormal1">
    <w:name w:val="Plain Table 1"/>
    <w:basedOn w:val="Tabla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841714"/>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841714"/>
    <w:rPr>
      <w:rFonts w:ascii="Consolas" w:hAnsi="Consolas"/>
      <w:szCs w:val="21"/>
    </w:rPr>
  </w:style>
  <w:style w:type="paragraph" w:styleId="Cita">
    <w:name w:val="Quote"/>
    <w:basedOn w:val="Normal"/>
    <w:next w:val="Normal"/>
    <w:link w:val="CitaCar"/>
    <w:uiPriority w:val="29"/>
    <w:semiHidden/>
    <w:unhideWhenUsed/>
    <w:qFormat/>
    <w:rsid w:val="00841714"/>
    <w:pPr>
      <w:spacing w:before="200" w:after="160"/>
      <w:ind w:left="864" w:right="864"/>
    </w:pPr>
    <w:rPr>
      <w:i/>
      <w:iCs/>
      <w:color w:val="404040" w:themeColor="text1" w:themeTint="BF"/>
    </w:rPr>
  </w:style>
  <w:style w:type="character" w:customStyle="1" w:styleId="CitaCar">
    <w:name w:val="Cita Car"/>
    <w:basedOn w:val="Fuentedeprrafopredeter"/>
    <w:link w:val="Cita"/>
    <w:uiPriority w:val="29"/>
    <w:semiHidden/>
    <w:rsid w:val="00841714"/>
    <w:rPr>
      <w:i/>
      <w:iCs/>
      <w:color w:val="404040" w:themeColor="text1" w:themeTint="BF"/>
    </w:rPr>
  </w:style>
  <w:style w:type="paragraph" w:styleId="Saludo">
    <w:name w:val="Salutation"/>
    <w:basedOn w:val="Normal"/>
    <w:next w:val="Normal"/>
    <w:link w:val="SaludoCar"/>
    <w:uiPriority w:val="99"/>
    <w:semiHidden/>
    <w:unhideWhenUsed/>
    <w:rsid w:val="00841714"/>
  </w:style>
  <w:style w:type="character" w:customStyle="1" w:styleId="SaludoCar">
    <w:name w:val="Saludo Car"/>
    <w:basedOn w:val="Fuentedeprrafopredeter"/>
    <w:link w:val="Saludo"/>
    <w:uiPriority w:val="99"/>
    <w:semiHidden/>
    <w:rsid w:val="00841714"/>
  </w:style>
  <w:style w:type="paragraph" w:styleId="Firma">
    <w:name w:val="Signature"/>
    <w:basedOn w:val="Normal"/>
    <w:link w:val="FirmaCar"/>
    <w:uiPriority w:val="99"/>
    <w:semiHidden/>
    <w:unhideWhenUsed/>
    <w:rsid w:val="00841714"/>
    <w:pPr>
      <w:spacing w:after="0" w:line="240" w:lineRule="auto"/>
      <w:ind w:left="4320"/>
    </w:pPr>
  </w:style>
  <w:style w:type="character" w:customStyle="1" w:styleId="FirmaCar">
    <w:name w:val="Firma Car"/>
    <w:basedOn w:val="Fuentedeprrafopredeter"/>
    <w:link w:val="Firma"/>
    <w:uiPriority w:val="99"/>
    <w:semiHidden/>
    <w:rsid w:val="00841714"/>
  </w:style>
  <w:style w:type="character" w:styleId="Textoennegrita">
    <w:name w:val="Strong"/>
    <w:basedOn w:val="Fuentedeprrafopredeter"/>
    <w:uiPriority w:val="22"/>
    <w:semiHidden/>
    <w:unhideWhenUsed/>
    <w:qFormat/>
    <w:rsid w:val="00841714"/>
    <w:rPr>
      <w:b/>
      <w:bCs/>
    </w:rPr>
  </w:style>
  <w:style w:type="character" w:styleId="nfasissutil">
    <w:name w:val="Subtle Emphasis"/>
    <w:basedOn w:val="Fuentedeprrafopredeter"/>
    <w:uiPriority w:val="19"/>
    <w:semiHidden/>
    <w:unhideWhenUsed/>
    <w:qFormat/>
    <w:rsid w:val="00841714"/>
    <w:rPr>
      <w:i/>
      <w:iCs/>
      <w:color w:val="404040" w:themeColor="text1" w:themeTint="BF"/>
    </w:rPr>
  </w:style>
  <w:style w:type="character" w:styleId="Referenciasutil">
    <w:name w:val="Subtle Reference"/>
    <w:basedOn w:val="Fuentedeprrafopredeter"/>
    <w:uiPriority w:val="31"/>
    <w:semiHidden/>
    <w:unhideWhenUsed/>
    <w:qFormat/>
    <w:rsid w:val="00841714"/>
    <w:rPr>
      <w:smallCaps/>
      <w:color w:val="5A5A5A" w:themeColor="text1" w:themeTint="A5"/>
    </w:rPr>
  </w:style>
  <w:style w:type="table" w:styleId="Tablaconefectos3D1">
    <w:name w:val="Table 3D effects 1"/>
    <w:basedOn w:val="Tabla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841714"/>
    <w:pPr>
      <w:spacing w:after="0"/>
      <w:ind w:left="220" w:hanging="220"/>
    </w:pPr>
  </w:style>
  <w:style w:type="paragraph" w:styleId="Tabladeilustraciones">
    <w:name w:val="table of figures"/>
    <w:basedOn w:val="Normal"/>
    <w:next w:val="Normal"/>
    <w:uiPriority w:val="99"/>
    <w:semiHidden/>
    <w:unhideWhenUsed/>
    <w:rsid w:val="00841714"/>
    <w:pPr>
      <w:spacing w:after="0"/>
    </w:pPr>
  </w:style>
  <w:style w:type="table" w:styleId="Tablaprofesional">
    <w:name w:val="Table Professional"/>
    <w:basedOn w:val="Tabla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841714"/>
    <w:pPr>
      <w:spacing w:after="100"/>
    </w:pPr>
  </w:style>
  <w:style w:type="paragraph" w:styleId="TDC2">
    <w:name w:val="toc 2"/>
    <w:basedOn w:val="Normal"/>
    <w:next w:val="Normal"/>
    <w:autoRedefine/>
    <w:uiPriority w:val="39"/>
    <w:semiHidden/>
    <w:unhideWhenUsed/>
    <w:rsid w:val="00841714"/>
    <w:pPr>
      <w:spacing w:after="100"/>
      <w:ind w:left="220"/>
    </w:pPr>
  </w:style>
  <w:style w:type="paragraph" w:styleId="TDC3">
    <w:name w:val="toc 3"/>
    <w:basedOn w:val="Normal"/>
    <w:next w:val="Normal"/>
    <w:autoRedefine/>
    <w:uiPriority w:val="39"/>
    <w:semiHidden/>
    <w:unhideWhenUsed/>
    <w:rsid w:val="00841714"/>
    <w:pPr>
      <w:spacing w:after="100"/>
      <w:ind w:left="440"/>
    </w:pPr>
  </w:style>
  <w:style w:type="paragraph" w:styleId="TDC4">
    <w:name w:val="toc 4"/>
    <w:basedOn w:val="Normal"/>
    <w:next w:val="Normal"/>
    <w:autoRedefine/>
    <w:uiPriority w:val="39"/>
    <w:semiHidden/>
    <w:unhideWhenUsed/>
    <w:rsid w:val="00841714"/>
    <w:pPr>
      <w:spacing w:after="100"/>
      <w:ind w:left="660"/>
    </w:pPr>
  </w:style>
  <w:style w:type="paragraph" w:styleId="TDC5">
    <w:name w:val="toc 5"/>
    <w:basedOn w:val="Normal"/>
    <w:next w:val="Normal"/>
    <w:autoRedefine/>
    <w:uiPriority w:val="39"/>
    <w:semiHidden/>
    <w:unhideWhenUsed/>
    <w:rsid w:val="00841714"/>
    <w:pPr>
      <w:spacing w:after="100"/>
      <w:ind w:left="880"/>
    </w:pPr>
  </w:style>
  <w:style w:type="paragraph" w:styleId="TDC6">
    <w:name w:val="toc 6"/>
    <w:basedOn w:val="Normal"/>
    <w:next w:val="Normal"/>
    <w:autoRedefine/>
    <w:uiPriority w:val="39"/>
    <w:semiHidden/>
    <w:unhideWhenUsed/>
    <w:rsid w:val="00841714"/>
    <w:pPr>
      <w:spacing w:after="100"/>
      <w:ind w:left="1100"/>
    </w:pPr>
  </w:style>
  <w:style w:type="paragraph" w:styleId="TDC7">
    <w:name w:val="toc 7"/>
    <w:basedOn w:val="Normal"/>
    <w:next w:val="Normal"/>
    <w:autoRedefine/>
    <w:uiPriority w:val="39"/>
    <w:semiHidden/>
    <w:unhideWhenUsed/>
    <w:rsid w:val="00841714"/>
    <w:pPr>
      <w:spacing w:after="100"/>
      <w:ind w:left="1320"/>
    </w:pPr>
  </w:style>
  <w:style w:type="paragraph" w:styleId="TDC8">
    <w:name w:val="toc 8"/>
    <w:basedOn w:val="Normal"/>
    <w:next w:val="Normal"/>
    <w:autoRedefine/>
    <w:uiPriority w:val="39"/>
    <w:semiHidden/>
    <w:unhideWhenUsed/>
    <w:rsid w:val="00841714"/>
    <w:pPr>
      <w:spacing w:after="100"/>
      <w:ind w:left="1540"/>
    </w:pPr>
  </w:style>
  <w:style w:type="paragraph" w:styleId="TDC9">
    <w:name w:val="toc 9"/>
    <w:basedOn w:val="Normal"/>
    <w:next w:val="Normal"/>
    <w:autoRedefine/>
    <w:uiPriority w:val="39"/>
    <w:semiHidden/>
    <w:unhideWhenUsed/>
    <w:rsid w:val="00841714"/>
    <w:pPr>
      <w:spacing w:after="100"/>
      <w:ind w:left="1760"/>
    </w:pPr>
  </w:style>
  <w:style w:type="paragraph" w:styleId="TtuloTDC">
    <w:name w:val="TOC Heading"/>
    <w:basedOn w:val="Ttulo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fico">
    <w:name w:val="Gráfico"/>
    <w:basedOn w:val="Normal"/>
    <w:next w:val="Ttulo3"/>
    <w:link w:val="Carcterdegrfico"/>
    <w:uiPriority w:val="10"/>
    <w:qFormat/>
    <w:rsid w:val="00C420C8"/>
    <w:pPr>
      <w:spacing w:before="320" w:after="80"/>
    </w:pPr>
  </w:style>
  <w:style w:type="character" w:customStyle="1" w:styleId="Carcterdegrfico">
    <w:name w:val="Carácter de gráfico"/>
    <w:basedOn w:val="Fuentedeprrafopredeter"/>
    <w:link w:val="Grfico"/>
    <w:uiPriority w:val="10"/>
    <w:rsid w:val="00C420C8"/>
  </w:style>
  <w:style w:type="character" w:customStyle="1" w:styleId="w8qarf">
    <w:name w:val="w8qarf"/>
    <w:basedOn w:val="Fuentedeprrafopredeter"/>
    <w:rsid w:val="00992F95"/>
  </w:style>
  <w:style w:type="character" w:customStyle="1" w:styleId="lrzxr">
    <w:name w:val="lrzxr"/>
    <w:basedOn w:val="Fuentedeprrafopredeter"/>
    <w:rsid w:val="00992F95"/>
  </w:style>
  <w:style w:type="character" w:customStyle="1" w:styleId="widget-pane-link">
    <w:name w:val="widget-pane-link"/>
    <w:basedOn w:val="Fuentedeprrafopredeter"/>
    <w:rsid w:val="003B1FAE"/>
  </w:style>
  <w:style w:type="character" w:styleId="Mencinsinresolver">
    <w:name w:val="Unresolved Mention"/>
    <w:basedOn w:val="Fuentedeprrafopredeter"/>
    <w:uiPriority w:val="99"/>
    <w:semiHidden/>
    <w:unhideWhenUsed/>
    <w:rsid w:val="00D82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9027">
      <w:bodyDiv w:val="1"/>
      <w:marLeft w:val="0"/>
      <w:marRight w:val="0"/>
      <w:marTop w:val="0"/>
      <w:marBottom w:val="0"/>
      <w:divBdr>
        <w:top w:val="none" w:sz="0" w:space="0" w:color="auto"/>
        <w:left w:val="none" w:sz="0" w:space="0" w:color="auto"/>
        <w:bottom w:val="none" w:sz="0" w:space="0" w:color="auto"/>
        <w:right w:val="none" w:sz="0" w:space="0" w:color="auto"/>
      </w:divBdr>
    </w:div>
    <w:div w:id="510412177">
      <w:bodyDiv w:val="1"/>
      <w:marLeft w:val="0"/>
      <w:marRight w:val="0"/>
      <w:marTop w:val="0"/>
      <w:marBottom w:val="0"/>
      <w:divBdr>
        <w:top w:val="none" w:sz="0" w:space="0" w:color="auto"/>
        <w:left w:val="none" w:sz="0" w:space="0" w:color="auto"/>
        <w:bottom w:val="none" w:sz="0" w:space="0" w:color="auto"/>
        <w:right w:val="none" w:sz="0" w:space="0" w:color="auto"/>
      </w:divBdr>
    </w:div>
    <w:div w:id="12757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albertosalas14@hot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AppData\Local\Packages\Microsoft.Office.Desktop_8wekyb3d8bbwe\LocalCache\Roaming\Microsoft\Templates\Curr&#237;culum%20v&#237;tae%20creativ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D566A6F67243398C0A0B0ECC9693B1"/>
        <w:category>
          <w:name w:val="General"/>
          <w:gallery w:val="placeholder"/>
        </w:category>
        <w:types>
          <w:type w:val="bbPlcHdr"/>
        </w:types>
        <w:behaviors>
          <w:behavior w:val="content"/>
        </w:behaviors>
        <w:guid w:val="{9DD3F946-C798-451D-BFFD-530AC9C03E64}"/>
      </w:docPartPr>
      <w:docPartBody>
        <w:p w:rsidR="006539C8" w:rsidRDefault="006539C8" w:rsidP="006539C8">
          <w:pPr>
            <w:pStyle w:val="13D566A6F67243398C0A0B0ECC9693B1"/>
          </w:pPr>
          <w:r>
            <w:rPr>
              <w:lang w:bidi="es-ES"/>
            </w:rPr>
            <w:t>Objetivo</w:t>
          </w:r>
        </w:p>
      </w:docPartBody>
    </w:docPart>
    <w:docPart>
      <w:docPartPr>
        <w:name w:val="94E98A09E6B840B69DA6474215D9E626"/>
        <w:category>
          <w:name w:val="General"/>
          <w:gallery w:val="placeholder"/>
        </w:category>
        <w:types>
          <w:type w:val="bbPlcHdr"/>
        </w:types>
        <w:behaviors>
          <w:behavior w:val="content"/>
        </w:behaviors>
        <w:guid w:val="{FBE7E6C5-C6A8-4BFD-AEBB-23409515A3BC}"/>
      </w:docPartPr>
      <w:docPartBody>
        <w:p w:rsidR="006539C8" w:rsidRDefault="006539C8" w:rsidP="006539C8">
          <w:pPr>
            <w:pStyle w:val="94E98A09E6B840B69DA6474215D9E626"/>
          </w:pPr>
          <w:r>
            <w:rPr>
              <w:lang w:bidi="es-ES"/>
            </w:rPr>
            <w:t>Aptitudes</w:t>
          </w:r>
        </w:p>
      </w:docPartBody>
    </w:docPart>
    <w:docPart>
      <w:docPartPr>
        <w:name w:val="AFBFD4E1E18B4E4DAB29F6E7ECEAC2A0"/>
        <w:category>
          <w:name w:val="General"/>
          <w:gallery w:val="placeholder"/>
        </w:category>
        <w:types>
          <w:type w:val="bbPlcHdr"/>
        </w:types>
        <w:behaviors>
          <w:behavior w:val="content"/>
        </w:behaviors>
        <w:guid w:val="{4414E9D6-A672-4A99-A8DB-CA0FC952AC4C}"/>
      </w:docPartPr>
      <w:docPartBody>
        <w:p w:rsidR="006539C8" w:rsidRDefault="006539C8" w:rsidP="006539C8">
          <w:pPr>
            <w:pStyle w:val="AFBFD4E1E18B4E4DAB29F6E7ECEAC2A0"/>
          </w:pPr>
          <w:r>
            <w:rPr>
              <w:lang w:bidi="es-ES"/>
            </w:rPr>
            <w:t>Objetivo</w:t>
          </w:r>
        </w:p>
      </w:docPartBody>
    </w:docPart>
    <w:docPart>
      <w:docPartPr>
        <w:name w:val="B7690AFAB98142DBB43F8BD2266647B5"/>
        <w:category>
          <w:name w:val="General"/>
          <w:gallery w:val="placeholder"/>
        </w:category>
        <w:types>
          <w:type w:val="bbPlcHdr"/>
        </w:types>
        <w:behaviors>
          <w:behavior w:val="content"/>
        </w:behaviors>
        <w:guid w:val="{A53518BC-54F7-4D57-AFA7-F0FB15BC20B4}"/>
      </w:docPartPr>
      <w:docPartBody>
        <w:p w:rsidR="006539C8" w:rsidRDefault="006539C8" w:rsidP="006539C8">
          <w:pPr>
            <w:pStyle w:val="B7690AFAB98142DBB43F8BD2266647B5"/>
          </w:pPr>
          <w:r>
            <w:rPr>
              <w:lang w:bidi="es-ES"/>
            </w:rPr>
            <w:t>Aptitudes</w:t>
          </w:r>
        </w:p>
      </w:docPartBody>
    </w:docPart>
    <w:docPart>
      <w:docPartPr>
        <w:name w:val="B4D86142DFB54E798807E87A89C39ABF"/>
        <w:category>
          <w:name w:val="General"/>
          <w:gallery w:val="placeholder"/>
        </w:category>
        <w:types>
          <w:type w:val="bbPlcHdr"/>
        </w:types>
        <w:behaviors>
          <w:behavior w:val="content"/>
        </w:behaviors>
        <w:guid w:val="{DD1C8681-B048-4A94-B7A1-8B19C6D46CEF}"/>
      </w:docPartPr>
      <w:docPartBody>
        <w:p w:rsidR="00976632" w:rsidRDefault="00054118" w:rsidP="00054118">
          <w:pPr>
            <w:pStyle w:val="B4D86142DFB54E798807E87A89C39ABF"/>
          </w:pPr>
          <w:r w:rsidRPr="005152F2">
            <w:rPr>
              <w:lang w:bidi="es-ES"/>
            </w:rPr>
            <w:t>Educación</w:t>
          </w:r>
        </w:p>
      </w:docPartBody>
    </w:docPart>
    <w:docPart>
      <w:docPartPr>
        <w:name w:val="89C8A7A972564695BABB13D6A6147D21"/>
        <w:category>
          <w:name w:val="General"/>
          <w:gallery w:val="placeholder"/>
        </w:category>
        <w:types>
          <w:type w:val="bbPlcHdr"/>
        </w:types>
        <w:behaviors>
          <w:behavior w:val="content"/>
        </w:behaviors>
        <w:guid w:val="{5083B0CE-3AE4-446B-A5E7-32510FAED4E8}"/>
      </w:docPartPr>
      <w:docPartBody>
        <w:p w:rsidR="00976632" w:rsidRDefault="00054118" w:rsidP="00054118">
          <w:pPr>
            <w:pStyle w:val="89C8A7A972564695BABB13D6A6147D21"/>
          </w:pPr>
          <w:r w:rsidRPr="005152F2">
            <w:rPr>
              <w:lang w:bidi="es-ES"/>
            </w:rPr>
            <w:t>Experiencia de voluntariado o dirección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90"/>
    <w:rsid w:val="00054118"/>
    <w:rsid w:val="00167B77"/>
    <w:rsid w:val="006539C8"/>
    <w:rsid w:val="0083392D"/>
    <w:rsid w:val="00976632"/>
    <w:rsid w:val="00B47F90"/>
    <w:rsid w:val="00D56D51"/>
    <w:rsid w:val="00DF5C55"/>
    <w:rsid w:val="00E73A13"/>
    <w:rsid w:val="00FA4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0CA35926074249B9A88DDB49A84E2B">
    <w:name w:val="BC0CA35926074249B9A88DDB49A84E2B"/>
  </w:style>
  <w:style w:type="paragraph" w:customStyle="1" w:styleId="BD6C16A5AB3E4B9FBE7F7A31402E127D">
    <w:name w:val="BD6C16A5AB3E4B9FBE7F7A31402E127D"/>
  </w:style>
  <w:style w:type="paragraph" w:customStyle="1" w:styleId="CB5379D9C32C449089598550D05353FD">
    <w:name w:val="CB5379D9C32C449089598550D05353FD"/>
  </w:style>
  <w:style w:type="paragraph" w:customStyle="1" w:styleId="0B3E935883E64D60AC75629B17D90378">
    <w:name w:val="0B3E935883E64D60AC75629B17D90378"/>
  </w:style>
  <w:style w:type="paragraph" w:customStyle="1" w:styleId="B89564FF66C74BE68021449A73FF9D81">
    <w:name w:val="B89564FF66C74BE68021449A73FF9D81"/>
  </w:style>
  <w:style w:type="paragraph" w:customStyle="1" w:styleId="28733BE42D8A4D9D82AD23A21431784C">
    <w:name w:val="28733BE42D8A4D9D82AD23A21431784C"/>
  </w:style>
  <w:style w:type="paragraph" w:customStyle="1" w:styleId="FCBA290A73BE4360BCA7A62ACF1F463F">
    <w:name w:val="FCBA290A73BE4360BCA7A62ACF1F463F"/>
  </w:style>
  <w:style w:type="paragraph" w:customStyle="1" w:styleId="E9778E9C64B94A569D562E8B4925E821">
    <w:name w:val="E9778E9C64B94A569D562E8B4925E821"/>
  </w:style>
  <w:style w:type="paragraph" w:customStyle="1" w:styleId="9AE6B14E165F4AB4A8A40956C0C9ED8B">
    <w:name w:val="9AE6B14E165F4AB4A8A40956C0C9ED8B"/>
  </w:style>
  <w:style w:type="paragraph" w:customStyle="1" w:styleId="74490243966641838421E31C26EF448F">
    <w:name w:val="74490243966641838421E31C26EF448F"/>
  </w:style>
  <w:style w:type="paragraph" w:customStyle="1" w:styleId="20BFF24FD262458ABEE11949D54C780C">
    <w:name w:val="20BFF24FD262458ABEE11949D54C780C"/>
  </w:style>
  <w:style w:type="paragraph" w:customStyle="1" w:styleId="7EBC25494CC04F909A5D18C564BCEA32">
    <w:name w:val="7EBC25494CC04F909A5D18C564BCEA32"/>
  </w:style>
  <w:style w:type="paragraph" w:customStyle="1" w:styleId="E729E4589A804246A257AB8427645168">
    <w:name w:val="E729E4589A804246A257AB8427645168"/>
  </w:style>
  <w:style w:type="paragraph" w:customStyle="1" w:styleId="3F14D48D62DB48269237B9377989C79F">
    <w:name w:val="3F14D48D62DB48269237B9377989C79F"/>
  </w:style>
  <w:style w:type="paragraph" w:customStyle="1" w:styleId="0496A05085D3468BA4166C2F04583AD9">
    <w:name w:val="0496A05085D3468BA4166C2F04583AD9"/>
  </w:style>
  <w:style w:type="paragraph" w:customStyle="1" w:styleId="5A0FC138849B4A28AAE74671C8BD5A26">
    <w:name w:val="5A0FC138849B4A28AAE74671C8BD5A26"/>
  </w:style>
  <w:style w:type="paragraph" w:customStyle="1" w:styleId="B15DA0712A1D49449765975403D26546">
    <w:name w:val="B15DA0712A1D49449765975403D26546"/>
  </w:style>
  <w:style w:type="paragraph" w:customStyle="1" w:styleId="14D771A0CDFD4B26890C524AD7191F6C">
    <w:name w:val="14D771A0CDFD4B26890C524AD7191F6C"/>
  </w:style>
  <w:style w:type="paragraph" w:customStyle="1" w:styleId="27553E97001D4BCF9900CCE7E80E7236">
    <w:name w:val="27553E97001D4BCF9900CCE7E80E7236"/>
  </w:style>
  <w:style w:type="paragraph" w:customStyle="1" w:styleId="F80AB690F43F47D1A30EC7148CC261AD">
    <w:name w:val="F80AB690F43F47D1A30EC7148CC261AD"/>
  </w:style>
  <w:style w:type="paragraph" w:customStyle="1" w:styleId="B08C2C0172844A199C4D087E1966CA34">
    <w:name w:val="B08C2C0172844A199C4D087E1966CA34"/>
  </w:style>
  <w:style w:type="paragraph" w:customStyle="1" w:styleId="6F841A036C07464BB97AE327E0FD8736">
    <w:name w:val="6F841A036C07464BB97AE327E0FD8736"/>
  </w:style>
  <w:style w:type="paragraph" w:customStyle="1" w:styleId="42C54F0091684E7E819AE538DD8FDEA1">
    <w:name w:val="42C54F0091684E7E819AE538DD8FDEA1"/>
  </w:style>
  <w:style w:type="paragraph" w:customStyle="1" w:styleId="26595AC7C2DC497BAD5DF7E2302D0F5D">
    <w:name w:val="26595AC7C2DC497BAD5DF7E2302D0F5D"/>
  </w:style>
  <w:style w:type="paragraph" w:customStyle="1" w:styleId="1FFD1183896C48C6A648C6D3F4767615">
    <w:name w:val="1FFD1183896C48C6A648C6D3F4767615"/>
    <w:rsid w:val="00B47F90"/>
  </w:style>
  <w:style w:type="paragraph" w:customStyle="1" w:styleId="5689C316E08C442F86F1F1A256955566">
    <w:name w:val="5689C316E08C442F86F1F1A256955566"/>
    <w:rsid w:val="00B47F90"/>
  </w:style>
  <w:style w:type="paragraph" w:customStyle="1" w:styleId="C83DD5124BE64EACBD1099C454D9B6D8">
    <w:name w:val="C83DD5124BE64EACBD1099C454D9B6D8"/>
    <w:rsid w:val="00B47F90"/>
  </w:style>
  <w:style w:type="paragraph" w:customStyle="1" w:styleId="75CFCD717C104E54A6EE53E1289E8DE5">
    <w:name w:val="75CFCD717C104E54A6EE53E1289E8DE5"/>
    <w:rsid w:val="00B47F90"/>
  </w:style>
  <w:style w:type="paragraph" w:customStyle="1" w:styleId="AF8E4C0B2C574DC3BD9020EEF20D382D">
    <w:name w:val="AF8E4C0B2C574DC3BD9020EEF20D382D"/>
    <w:rsid w:val="00B47F90"/>
  </w:style>
  <w:style w:type="paragraph" w:customStyle="1" w:styleId="8CF51F2BA7AD4E7CAF1C2C83BA863EC2">
    <w:name w:val="8CF51F2BA7AD4E7CAF1C2C83BA863EC2"/>
    <w:rsid w:val="00B47F90"/>
  </w:style>
  <w:style w:type="paragraph" w:customStyle="1" w:styleId="8BE447282620454AA91945E70E2CD144">
    <w:name w:val="8BE447282620454AA91945E70E2CD144"/>
    <w:rsid w:val="00B47F90"/>
  </w:style>
  <w:style w:type="paragraph" w:customStyle="1" w:styleId="6378A456B0384226AE9CE102FF31481A">
    <w:name w:val="6378A456B0384226AE9CE102FF31481A"/>
    <w:rsid w:val="00B47F90"/>
  </w:style>
  <w:style w:type="paragraph" w:customStyle="1" w:styleId="7AF52B53126743A9AFA49724283C9443">
    <w:name w:val="7AF52B53126743A9AFA49724283C9443"/>
    <w:rsid w:val="00B47F90"/>
  </w:style>
  <w:style w:type="paragraph" w:customStyle="1" w:styleId="73F14C7DCD57496EB2F92D2EF3C60E96">
    <w:name w:val="73F14C7DCD57496EB2F92D2EF3C60E96"/>
    <w:rsid w:val="00B47F90"/>
  </w:style>
  <w:style w:type="paragraph" w:customStyle="1" w:styleId="F691EA7B15D04331A5F53821FDAADE42">
    <w:name w:val="F691EA7B15D04331A5F53821FDAADE42"/>
    <w:rsid w:val="00B47F90"/>
  </w:style>
  <w:style w:type="paragraph" w:customStyle="1" w:styleId="F44126B3D74C42AD883562D4A769FC6F">
    <w:name w:val="F44126B3D74C42AD883562D4A769FC6F"/>
    <w:rsid w:val="00B47F90"/>
  </w:style>
  <w:style w:type="paragraph" w:customStyle="1" w:styleId="7DAA144C50C24F9E8FAE1B22D28B9FD2">
    <w:name w:val="7DAA144C50C24F9E8FAE1B22D28B9FD2"/>
    <w:rsid w:val="00B47F90"/>
  </w:style>
  <w:style w:type="paragraph" w:customStyle="1" w:styleId="0BF14EE9239D48FCADB28D798BED72A4">
    <w:name w:val="0BF14EE9239D48FCADB28D798BED72A4"/>
    <w:rsid w:val="006539C8"/>
  </w:style>
  <w:style w:type="paragraph" w:customStyle="1" w:styleId="4F842C35187746C3B4D4FF25EAC47C3F">
    <w:name w:val="4F842C35187746C3B4D4FF25EAC47C3F"/>
    <w:rsid w:val="006539C8"/>
  </w:style>
  <w:style w:type="paragraph" w:customStyle="1" w:styleId="83175BE457A94372A85846C3C7BB3529">
    <w:name w:val="83175BE457A94372A85846C3C7BB3529"/>
    <w:rsid w:val="006539C8"/>
  </w:style>
  <w:style w:type="paragraph" w:customStyle="1" w:styleId="13D566A6F67243398C0A0B0ECC9693B1">
    <w:name w:val="13D566A6F67243398C0A0B0ECC9693B1"/>
    <w:rsid w:val="006539C8"/>
  </w:style>
  <w:style w:type="paragraph" w:customStyle="1" w:styleId="8A891F7FE39C4CED8F2CF0F2AB7CCDA4">
    <w:name w:val="8A891F7FE39C4CED8F2CF0F2AB7CCDA4"/>
    <w:rsid w:val="006539C8"/>
  </w:style>
  <w:style w:type="paragraph" w:customStyle="1" w:styleId="94E98A09E6B840B69DA6474215D9E626">
    <w:name w:val="94E98A09E6B840B69DA6474215D9E626"/>
    <w:rsid w:val="006539C8"/>
  </w:style>
  <w:style w:type="paragraph" w:customStyle="1" w:styleId="3E3713005F79407FBA130750C47D848A">
    <w:name w:val="3E3713005F79407FBA130750C47D848A"/>
    <w:rsid w:val="006539C8"/>
  </w:style>
  <w:style w:type="paragraph" w:customStyle="1" w:styleId="AFBFD4E1E18B4E4DAB29F6E7ECEAC2A0">
    <w:name w:val="AFBFD4E1E18B4E4DAB29F6E7ECEAC2A0"/>
    <w:rsid w:val="006539C8"/>
  </w:style>
  <w:style w:type="paragraph" w:customStyle="1" w:styleId="B7690AFAB98142DBB43F8BD2266647B5">
    <w:name w:val="B7690AFAB98142DBB43F8BD2266647B5"/>
    <w:rsid w:val="006539C8"/>
  </w:style>
  <w:style w:type="paragraph" w:customStyle="1" w:styleId="BCE2F0D4B7044DF3B5DC549698FCC07B">
    <w:name w:val="BCE2F0D4B7044DF3B5DC549698FCC07B"/>
    <w:rsid w:val="00054118"/>
  </w:style>
  <w:style w:type="paragraph" w:customStyle="1" w:styleId="AEBA539AA81B4D5A8EF8219FB1DAFCCE">
    <w:name w:val="AEBA539AA81B4D5A8EF8219FB1DAFCCE"/>
    <w:rsid w:val="00054118"/>
  </w:style>
  <w:style w:type="paragraph" w:customStyle="1" w:styleId="98DDB9356EE04E22ABDD790A116428C5">
    <w:name w:val="98DDB9356EE04E22ABDD790A116428C5"/>
    <w:rsid w:val="00054118"/>
  </w:style>
  <w:style w:type="paragraph" w:customStyle="1" w:styleId="EFD2AE9EACB6496A926DE6E83D956E7C">
    <w:name w:val="EFD2AE9EACB6496A926DE6E83D956E7C"/>
    <w:rsid w:val="00054118"/>
  </w:style>
  <w:style w:type="paragraph" w:customStyle="1" w:styleId="B2F579A8BC9144D98CB02AF927E99B71">
    <w:name w:val="B2F579A8BC9144D98CB02AF927E99B71"/>
    <w:rsid w:val="00054118"/>
  </w:style>
  <w:style w:type="paragraph" w:customStyle="1" w:styleId="B9E85DC7ADBD475F9E90EA202271A0E6">
    <w:name w:val="B9E85DC7ADBD475F9E90EA202271A0E6"/>
    <w:rsid w:val="00054118"/>
  </w:style>
  <w:style w:type="paragraph" w:customStyle="1" w:styleId="E442CB565B7943EAA2388524DF3EF4C4">
    <w:name w:val="E442CB565B7943EAA2388524DF3EF4C4"/>
    <w:rsid w:val="00054118"/>
  </w:style>
  <w:style w:type="paragraph" w:customStyle="1" w:styleId="B4D86142DFB54E798807E87A89C39ABF">
    <w:name w:val="B4D86142DFB54E798807E87A89C39ABF"/>
    <w:rsid w:val="00054118"/>
  </w:style>
  <w:style w:type="paragraph" w:customStyle="1" w:styleId="89C8A7A972564695BABB13D6A6147D21">
    <w:name w:val="89C8A7A972564695BABB13D6A6147D21"/>
    <w:rsid w:val="00054118"/>
  </w:style>
  <w:style w:type="paragraph" w:customStyle="1" w:styleId="C7DD6B5DC53B4BA3A2A1D5616AE08BB5">
    <w:name w:val="C7DD6B5DC53B4BA3A2A1D5616AE08BB5"/>
    <w:rsid w:val="00054118"/>
  </w:style>
  <w:style w:type="paragraph" w:customStyle="1" w:styleId="BAB038DB7D0F4F23A80BBACDE9AE15F6">
    <w:name w:val="BAB038DB7D0F4F23A80BBACDE9AE15F6"/>
    <w:rsid w:val="00054118"/>
  </w:style>
  <w:style w:type="paragraph" w:customStyle="1" w:styleId="50203BCCD78C4DE4AEAD34FE5B1B9D57">
    <w:name w:val="50203BCCD78C4DE4AEAD34FE5B1B9D57"/>
    <w:rsid w:val="00054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creativo diseñado por MOO</Template>
  <TotalTime>16</TotalTime>
  <Pages>5</Pages>
  <Words>1997</Words>
  <Characters>10988</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dc:creator>
  <cp:keywords/>
  <dc:description/>
  <cp:lastModifiedBy>ALBERTO SALAS</cp:lastModifiedBy>
  <cp:revision>5</cp:revision>
  <dcterms:created xsi:type="dcterms:W3CDTF">2018-07-12T00:52:00Z</dcterms:created>
  <dcterms:modified xsi:type="dcterms:W3CDTF">2018-11-22T20:11:00Z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