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68" w:rsidRDefault="00590E46" w:rsidP="00693A8D">
      <w:pPr>
        <w:pStyle w:val="Nombre"/>
      </w:pPr>
      <w:r>
        <w:t>Supervisor de obra</w:t>
      </w:r>
    </w:p>
    <w:p w:rsidR="00CD61F5" w:rsidRDefault="00764AF5" w:rsidP="00CD61F5">
      <w:pPr>
        <w:pStyle w:val="Encabezadodecurrculo1"/>
      </w:pPr>
      <w:r>
        <w:t>Erick J</w:t>
      </w:r>
      <w:r w:rsidR="00CD61F5">
        <w:t>air Dimas Granados</w:t>
      </w:r>
    </w:p>
    <w:p w:rsidR="002B6B60" w:rsidRDefault="009F3481">
      <w:pPr>
        <w:pStyle w:val="Informacindecontacto"/>
      </w:pPr>
      <w:r w:rsidRPr="009F3481">
        <w:t>Esquisto #9229 Col. Inf. San Bernabé</w:t>
      </w:r>
      <w:r>
        <w:t xml:space="preserve"> 8º Sector, </w:t>
      </w:r>
      <w:r w:rsidR="00973D32" w:rsidRPr="009056FA">
        <w:t xml:space="preserve"> </w:t>
      </w:r>
      <w:r w:rsidR="007334C6">
        <w:t>Monterrey, Nuevo León</w:t>
      </w:r>
      <w:r w:rsidR="00693A8D">
        <w:t xml:space="preserve">               </w:t>
      </w:r>
      <w:r w:rsidR="00B33EC8" w:rsidRPr="00B33EC8">
        <w:rPr>
          <w:noProof/>
          <w:lang w:val="es-MX" w:eastAsia="es-MX"/>
        </w:rPr>
        <w:drawing>
          <wp:inline distT="0" distB="0" distL="0" distR="0">
            <wp:extent cx="822198" cy="790575"/>
            <wp:effectExtent l="19050" t="0" r="0" b="0"/>
            <wp:docPr id="6" name="4 Imagen" descr="10494556_10154373156980501_52706970787515099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94556_10154373156980501_5270697078751509958_n.jpg"/>
                    <pic:cNvPicPr/>
                  </pic:nvPicPr>
                  <pic:blipFill>
                    <a:blip r:embed="rId11" cstate="print"/>
                    <a:srcRect l="33864" t="26739" r="31653" b="40015"/>
                    <a:stretch>
                      <a:fillRect/>
                    </a:stretch>
                  </pic:blipFill>
                  <pic:spPr>
                    <a:xfrm>
                      <a:off x="0" y="0"/>
                      <a:ext cx="8221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68" w:rsidRDefault="007334C6">
      <w:pPr>
        <w:pStyle w:val="Informacindecontacto"/>
      </w:pPr>
      <w:r>
        <w:t xml:space="preserve"> C.P. 64</w:t>
      </w:r>
      <w:r w:rsidR="00764503">
        <w:t>217</w:t>
      </w:r>
    </w:p>
    <w:p w:rsidR="00C47368" w:rsidRDefault="00693A8D">
      <w:pPr>
        <w:pStyle w:val="Informacindecontacto"/>
      </w:pPr>
      <w:r>
        <w:t>Tel. (81) 81</w:t>
      </w:r>
      <w:r w:rsidR="009F3481">
        <w:t>-</w:t>
      </w:r>
      <w:r>
        <w:t>06</w:t>
      </w:r>
      <w:r w:rsidR="009F3481">
        <w:t>-</w:t>
      </w:r>
      <w:r>
        <w:t>43</w:t>
      </w:r>
      <w:r w:rsidR="009F3481">
        <w:t>-</w:t>
      </w:r>
      <w:r>
        <w:t>05</w:t>
      </w:r>
      <w:r w:rsidR="009F3481">
        <w:t xml:space="preserve"> Cel</w:t>
      </w:r>
      <w:r>
        <w:t xml:space="preserve">. </w:t>
      </w:r>
      <w:r w:rsidR="002750D0">
        <w:t xml:space="preserve"> 811-399-7592</w:t>
      </w:r>
    </w:p>
    <w:p w:rsidR="00C47368" w:rsidRDefault="0056363B">
      <w:pPr>
        <w:pStyle w:val="Informacindecontacto"/>
      </w:pPr>
      <w:r>
        <w:t>erick.dimasgr@</w:t>
      </w:r>
      <w:r w:rsidR="00076370">
        <w:t>gmail.com</w:t>
      </w:r>
    </w:p>
    <w:p w:rsidR="00415B01" w:rsidRDefault="00415B01" w:rsidP="0027515E">
      <w:pPr>
        <w:pStyle w:val="Encabezadodecurrculo1"/>
        <w:pBdr>
          <w:top w:val="single" w:sz="4" w:space="1" w:color="7598D9" w:themeColor="accent2"/>
          <w:bottom w:val="single" w:sz="4" w:space="1" w:color="7598D9" w:themeColor="accent2"/>
        </w:pBdr>
      </w:pPr>
      <w:r>
        <w:t>OBJETIVO</w:t>
      </w:r>
    </w:p>
    <w:p w:rsidR="00415B01" w:rsidRPr="00836B81" w:rsidRDefault="00415B01" w:rsidP="00836B81">
      <w:pPr>
        <w:pStyle w:val="Textoprincipal1"/>
        <w:rPr>
          <w:bCs/>
        </w:rPr>
      </w:pPr>
      <w:r w:rsidRPr="00836B81">
        <w:rPr>
          <w:bCs/>
        </w:rPr>
        <w:t xml:space="preserve">Cumplir con proyectos y metas trazadas por la empresa, por medio de mis habilidades y conocimientos </w:t>
      </w:r>
      <w:r w:rsidR="00764503">
        <w:rPr>
          <w:bCs/>
        </w:rPr>
        <w:t>que he adquirido en mi carrera,  así como también crecer tanto en el ámbito profesional como en el personal.</w:t>
      </w:r>
    </w:p>
    <w:p w:rsidR="00415B01" w:rsidRDefault="00415B01">
      <w:pPr>
        <w:pStyle w:val="Textoprincipal1"/>
      </w:pPr>
    </w:p>
    <w:p w:rsidR="00415B01" w:rsidRDefault="00415B01" w:rsidP="0027515E">
      <w:pPr>
        <w:pStyle w:val="Encabezadodecurrculo1"/>
        <w:pBdr>
          <w:top w:val="single" w:sz="4" w:space="1" w:color="7598D9" w:themeColor="accent2"/>
          <w:bottom w:val="single" w:sz="4" w:space="1" w:color="7598D9" w:themeColor="accent2"/>
        </w:pBdr>
      </w:pPr>
      <w:r w:rsidRPr="009056FA">
        <w:t>Experiencia profesional</w:t>
      </w:r>
    </w:p>
    <w:p w:rsidR="00693A8D" w:rsidRDefault="00693A8D" w:rsidP="00693A8D">
      <w:pPr>
        <w:pStyle w:val="Informacindelacompaa"/>
      </w:pPr>
      <w:r>
        <w:rPr>
          <w:b/>
        </w:rPr>
        <w:t xml:space="preserve">Mira Companies </w:t>
      </w:r>
      <w:r w:rsidR="006B7AE9">
        <w:rPr>
          <w:b/>
        </w:rPr>
        <w:t xml:space="preserve">, México , D. F. </w:t>
      </w:r>
    </w:p>
    <w:p w:rsidR="00693A8D" w:rsidRDefault="00693A8D" w:rsidP="00693A8D">
      <w:pPr>
        <w:pStyle w:val="Puesto1"/>
      </w:pPr>
      <w:r>
        <w:t>Puesto: Supervisor de obra civil y acabados</w:t>
      </w:r>
    </w:p>
    <w:p w:rsidR="00693A8D" w:rsidRDefault="00A835F6" w:rsidP="00693A8D">
      <w:pPr>
        <w:pStyle w:val="Fechasdelempleo"/>
      </w:pPr>
      <w:sdt>
        <w:sdtPr>
          <w:id w:val="35832198"/>
          <w:placeholder>
            <w:docPart w:val="2FE8F5DE78AE464580B18C036D437758"/>
          </w:placeholder>
          <w:date w:fullDate="2014-02-04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693A8D">
            <w:rPr>
              <w:lang w:val="es-ES_tradnl"/>
            </w:rPr>
            <w:t>04/02/2014</w:t>
          </w:r>
        </w:sdtContent>
      </w:sdt>
      <w:r w:rsidR="00693A8D" w:rsidRPr="009056FA">
        <w:t xml:space="preserve"> – </w:t>
      </w:r>
      <w:sdt>
        <w:sdtPr>
          <w:id w:val="35832199"/>
          <w:placeholder>
            <w:docPart w:val="C718DF3AD1C740EC93DCCE477BF097EE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693A8D">
            <w:rPr>
              <w:lang w:val="es-ES_tradnl"/>
            </w:rPr>
            <w:t>Actualmente</w:t>
          </w:r>
        </w:sdtContent>
      </w:sdt>
    </w:p>
    <w:p w:rsidR="00693A8D" w:rsidRDefault="00693A8D" w:rsidP="00693A8D">
      <w:pPr>
        <w:pStyle w:val="Encabezadodecurrculo2"/>
      </w:pPr>
      <w:r w:rsidRPr="009056FA">
        <w:t>Logros:</w:t>
      </w:r>
    </w:p>
    <w:p w:rsidR="00693A8D" w:rsidRPr="00461647" w:rsidRDefault="006B7AE9" w:rsidP="00693A8D">
      <w:pPr>
        <w:pStyle w:val="Sangradetextoprincipal"/>
        <w:numPr>
          <w:ilvl w:val="0"/>
          <w:numId w:val="5"/>
        </w:numPr>
        <w:rPr>
          <w:sz w:val="22"/>
        </w:rPr>
      </w:pPr>
      <w:r>
        <w:t>Apertura de área comercial de complejo inmobiliario Nuevo Sur</w:t>
      </w:r>
    </w:p>
    <w:p w:rsidR="00693A8D" w:rsidRPr="00461647" w:rsidRDefault="006B7AE9" w:rsidP="00693A8D">
      <w:pPr>
        <w:pStyle w:val="Sangradetextoprincipal"/>
        <w:numPr>
          <w:ilvl w:val="0"/>
          <w:numId w:val="5"/>
        </w:numPr>
        <w:rPr>
          <w:sz w:val="22"/>
        </w:rPr>
      </w:pPr>
      <w:r>
        <w:t>Entrega de departamentos muestra en tiempo y forma para comercialización de departamentos de renta en edificio R5 del complejo Nuevo Sur (204 departamentos en proceso y área de amenidades)</w:t>
      </w:r>
      <w:r w:rsidR="00693A8D">
        <w:t xml:space="preserve">  </w:t>
      </w:r>
    </w:p>
    <w:p w:rsidR="00693A8D" w:rsidRDefault="00693A8D" w:rsidP="00693A8D">
      <w:pPr>
        <w:pStyle w:val="Encabezadodecurrculo2"/>
      </w:pPr>
      <w:r w:rsidRPr="009056FA">
        <w:t>Responsabilidades:</w:t>
      </w:r>
    </w:p>
    <w:p w:rsidR="00181007" w:rsidRDefault="00181007" w:rsidP="006B7AE9">
      <w:pPr>
        <w:pStyle w:val="Informacindelacompaa"/>
        <w:numPr>
          <w:ilvl w:val="0"/>
          <w:numId w:val="5"/>
        </w:numPr>
        <w:rPr>
          <w:sz w:val="20"/>
        </w:rPr>
      </w:pPr>
      <w:r w:rsidRPr="00181007">
        <w:rPr>
          <w:sz w:val="20"/>
        </w:rPr>
        <w:t xml:space="preserve">Supervisor de obra civil y acabados en edificios residencial 2, rentas 5 y área comercial zona sur del complejo inmobiliario Nuevo Sur (4° desarrollo más importante del país según revista Forbes) en Monterrey N. L. </w:t>
      </w:r>
    </w:p>
    <w:p w:rsidR="00181007" w:rsidRDefault="00181007" w:rsidP="006B7AE9">
      <w:pPr>
        <w:pStyle w:val="Informacindelacompaa"/>
        <w:numPr>
          <w:ilvl w:val="0"/>
          <w:numId w:val="5"/>
        </w:numPr>
        <w:rPr>
          <w:sz w:val="20"/>
        </w:rPr>
      </w:pPr>
      <w:r w:rsidRPr="00181007">
        <w:rPr>
          <w:sz w:val="20"/>
        </w:rPr>
        <w:t>Control de contratistas</w:t>
      </w:r>
    </w:p>
    <w:p w:rsidR="00181007" w:rsidRDefault="00181007" w:rsidP="006B7AE9">
      <w:pPr>
        <w:pStyle w:val="Informacindelacompaa"/>
        <w:numPr>
          <w:ilvl w:val="0"/>
          <w:numId w:val="5"/>
        </w:numPr>
        <w:rPr>
          <w:sz w:val="20"/>
        </w:rPr>
      </w:pPr>
      <w:r w:rsidRPr="00181007">
        <w:rPr>
          <w:sz w:val="20"/>
        </w:rPr>
        <w:t>Revisión de generadores y estimaciones</w:t>
      </w:r>
    </w:p>
    <w:p w:rsidR="00181007" w:rsidRDefault="00181007" w:rsidP="006B7AE9">
      <w:pPr>
        <w:pStyle w:val="Informacindelacompaa"/>
        <w:numPr>
          <w:ilvl w:val="0"/>
          <w:numId w:val="5"/>
        </w:numPr>
        <w:rPr>
          <w:sz w:val="20"/>
        </w:rPr>
      </w:pPr>
      <w:r w:rsidRPr="00181007">
        <w:rPr>
          <w:sz w:val="20"/>
        </w:rPr>
        <w:t xml:space="preserve">Elaboración y control de avances de obra </w:t>
      </w:r>
    </w:p>
    <w:p w:rsidR="00181007" w:rsidRDefault="00181007" w:rsidP="006B7AE9">
      <w:pPr>
        <w:pStyle w:val="Informacindelacompaa"/>
        <w:numPr>
          <w:ilvl w:val="0"/>
          <w:numId w:val="5"/>
        </w:numPr>
        <w:rPr>
          <w:sz w:val="20"/>
        </w:rPr>
      </w:pPr>
      <w:r w:rsidRPr="00181007">
        <w:rPr>
          <w:sz w:val="20"/>
        </w:rPr>
        <w:t xml:space="preserve">Cuantificación y control de materiales </w:t>
      </w:r>
    </w:p>
    <w:p w:rsidR="00181007" w:rsidRDefault="00181007" w:rsidP="006B7AE9">
      <w:pPr>
        <w:pStyle w:val="Informacindelacompaa"/>
        <w:numPr>
          <w:ilvl w:val="0"/>
          <w:numId w:val="5"/>
        </w:numPr>
        <w:rPr>
          <w:sz w:val="20"/>
        </w:rPr>
      </w:pPr>
      <w:r w:rsidRPr="00181007">
        <w:rPr>
          <w:sz w:val="20"/>
        </w:rPr>
        <w:t>Elaboración de reportes de avance de obra</w:t>
      </w:r>
    </w:p>
    <w:p w:rsidR="00181007" w:rsidRDefault="00181007" w:rsidP="006B7AE9">
      <w:pPr>
        <w:pStyle w:val="Informacindelacompaa"/>
        <w:numPr>
          <w:ilvl w:val="0"/>
          <w:numId w:val="5"/>
        </w:numPr>
        <w:rPr>
          <w:sz w:val="20"/>
        </w:rPr>
      </w:pPr>
      <w:r w:rsidRPr="00181007">
        <w:rPr>
          <w:sz w:val="20"/>
        </w:rPr>
        <w:t>Elaboración de generadores</w:t>
      </w:r>
    </w:p>
    <w:p w:rsidR="006B7AE9" w:rsidRDefault="006B7AE9" w:rsidP="006B7AE9">
      <w:pPr>
        <w:pStyle w:val="Informacindelacompaa"/>
        <w:numPr>
          <w:ilvl w:val="0"/>
          <w:numId w:val="5"/>
        </w:numPr>
        <w:rPr>
          <w:sz w:val="20"/>
        </w:rPr>
      </w:pPr>
      <w:r>
        <w:rPr>
          <w:sz w:val="20"/>
        </w:rPr>
        <w:t>Bitácora de obra</w:t>
      </w:r>
    </w:p>
    <w:p w:rsidR="006B7AE9" w:rsidRDefault="006B7AE9" w:rsidP="00590E46">
      <w:pPr>
        <w:pStyle w:val="Informacindelacompaa"/>
        <w:ind w:left="864"/>
        <w:rPr>
          <w:sz w:val="20"/>
        </w:rPr>
      </w:pPr>
      <w:bookmarkStart w:id="0" w:name="_GoBack"/>
      <w:bookmarkEnd w:id="0"/>
    </w:p>
    <w:p w:rsidR="00833B90" w:rsidRDefault="00833B90" w:rsidP="00833B90">
      <w:pPr>
        <w:pStyle w:val="Informacindelacompaa"/>
      </w:pPr>
      <w:r>
        <w:rPr>
          <w:b/>
        </w:rPr>
        <w:t xml:space="preserve">Grupo Xerium </w:t>
      </w:r>
      <w:r w:rsidRPr="0056363B">
        <w:rPr>
          <w:b/>
        </w:rPr>
        <w:t xml:space="preserve"> S.A. de C. V.</w:t>
      </w:r>
      <w:r>
        <w:t xml:space="preserve">  Monterrey, Nuevo León </w:t>
      </w:r>
    </w:p>
    <w:p w:rsidR="00833B90" w:rsidRDefault="00833B90" w:rsidP="00833B90">
      <w:pPr>
        <w:pStyle w:val="Puesto1"/>
      </w:pPr>
      <w:r>
        <w:t xml:space="preserve">Puesto: Residente de Obra </w:t>
      </w:r>
    </w:p>
    <w:p w:rsidR="00833B90" w:rsidRDefault="00A835F6" w:rsidP="00833B90">
      <w:pPr>
        <w:pStyle w:val="Fechasdelempleo"/>
      </w:pPr>
      <w:sdt>
        <w:sdtPr>
          <w:id w:val="144164078"/>
          <w:placeholder>
            <w:docPart w:val="5B6B466BCF234AE799D153270E651B05"/>
          </w:placeholder>
          <w:date w:fullDate="2013-06-04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693A8D">
            <w:rPr>
              <w:lang w:val="es-ES_tradnl"/>
            </w:rPr>
            <w:t>04/06/2013</w:t>
          </w:r>
        </w:sdtContent>
      </w:sdt>
      <w:r w:rsidR="00181007">
        <w:t xml:space="preserve"> – 03</w:t>
      </w:r>
      <w:r w:rsidR="00693A8D">
        <w:t>/01/2014</w:t>
      </w:r>
    </w:p>
    <w:p w:rsidR="00833B90" w:rsidRDefault="00833B90" w:rsidP="00833B90">
      <w:pPr>
        <w:pStyle w:val="Encabezadodecurrculo2"/>
      </w:pPr>
      <w:r w:rsidRPr="009056FA">
        <w:lastRenderedPageBreak/>
        <w:t>Logros:</w:t>
      </w:r>
    </w:p>
    <w:p w:rsidR="00E843EA" w:rsidRDefault="00833B90" w:rsidP="00E843EA">
      <w:pPr>
        <w:pStyle w:val="Sangradetextoprincipal"/>
      </w:pPr>
      <w:r>
        <w:t>Proyecto</w:t>
      </w:r>
      <w:r w:rsidR="00906498">
        <w:t>s</w:t>
      </w:r>
      <w:r>
        <w:t xml:space="preserve">: </w:t>
      </w:r>
      <w:r w:rsidR="00064A96">
        <w:t xml:space="preserve">- </w:t>
      </w:r>
      <w:r>
        <w:t xml:space="preserve">Edificación para centro de docentes en plantel de educación técnica en Monterrey N. L. </w:t>
      </w:r>
    </w:p>
    <w:p w:rsidR="00461647" w:rsidRPr="00461647" w:rsidRDefault="00E843EA" w:rsidP="00461647">
      <w:pPr>
        <w:pStyle w:val="Sangradetextoprincipal"/>
        <w:numPr>
          <w:ilvl w:val="0"/>
          <w:numId w:val="5"/>
        </w:numPr>
        <w:rPr>
          <w:sz w:val="22"/>
        </w:rPr>
      </w:pPr>
      <w:r>
        <w:t>Remodelación</w:t>
      </w:r>
      <w:r w:rsidR="00064A96">
        <w:t xml:space="preserve"> de diversas áreas en plantel de educación técnica de </w:t>
      </w:r>
      <w:r w:rsidR="00461647">
        <w:t>Monterrey N. L</w:t>
      </w:r>
    </w:p>
    <w:p w:rsidR="00E843EA" w:rsidRPr="00461647" w:rsidRDefault="00461647" w:rsidP="00461647">
      <w:pPr>
        <w:pStyle w:val="Sangradetextoprincipal"/>
        <w:numPr>
          <w:ilvl w:val="0"/>
          <w:numId w:val="5"/>
        </w:numPr>
        <w:rPr>
          <w:sz w:val="22"/>
        </w:rPr>
      </w:pPr>
      <w:r>
        <w:t xml:space="preserve">Obra de desazolve en arroyo de plantel de educación técnica en Juárez N. L. </w:t>
      </w:r>
      <w:r w:rsidR="00E843EA">
        <w:t xml:space="preserve"> </w:t>
      </w:r>
    </w:p>
    <w:p w:rsidR="00833B90" w:rsidRDefault="00833B90" w:rsidP="00833B90">
      <w:pPr>
        <w:pStyle w:val="Encabezadodecurrculo2"/>
      </w:pPr>
      <w:r w:rsidRPr="009056FA">
        <w:t>Responsabilidades:</w:t>
      </w:r>
    </w:p>
    <w:p w:rsidR="00833B90" w:rsidRDefault="00833B90" w:rsidP="00833B90">
      <w:pPr>
        <w:pStyle w:val="Sangradetextoprincipal"/>
      </w:pPr>
      <w:r>
        <w:t>Supervisión de obra</w:t>
      </w:r>
    </w:p>
    <w:p w:rsidR="00833B90" w:rsidRDefault="00833B90" w:rsidP="00833B90">
      <w:pPr>
        <w:pStyle w:val="Sangradetextoprincipal"/>
        <w:rPr>
          <w:sz w:val="22"/>
        </w:rPr>
      </w:pPr>
      <w:r>
        <w:t>Control de contratistas</w:t>
      </w:r>
    </w:p>
    <w:p w:rsidR="00833B90" w:rsidRDefault="00833B90" w:rsidP="00833B90">
      <w:pPr>
        <w:pStyle w:val="Sangradetextoprincipal"/>
      </w:pPr>
      <w:r>
        <w:t>Cuantificación y requisición de materiales</w:t>
      </w:r>
    </w:p>
    <w:p w:rsidR="00833B90" w:rsidRDefault="00833B90" w:rsidP="00833B90">
      <w:pPr>
        <w:pStyle w:val="Sangradetextoprincipal"/>
      </w:pPr>
      <w:r>
        <w:t>Elaboración de generadores</w:t>
      </w:r>
    </w:p>
    <w:p w:rsidR="00833B90" w:rsidRDefault="00833B90" w:rsidP="00833B90">
      <w:pPr>
        <w:pStyle w:val="Sangradetextoprincipal"/>
      </w:pPr>
      <w:r>
        <w:t>Elaboración de estimaciones</w:t>
      </w:r>
    </w:p>
    <w:p w:rsidR="00833B90" w:rsidRDefault="00833B90" w:rsidP="00833B90">
      <w:pPr>
        <w:pStyle w:val="Sangradetextoprincipal"/>
      </w:pPr>
      <w:r>
        <w:t xml:space="preserve">Elaboración de bitácora de obra </w:t>
      </w:r>
    </w:p>
    <w:p w:rsidR="00833B90" w:rsidRDefault="00833B90" w:rsidP="00833B90">
      <w:pPr>
        <w:pStyle w:val="Sangradetextoprincipal"/>
      </w:pPr>
      <w:r>
        <w:t xml:space="preserve">Control de catálogo y volumetrías </w:t>
      </w:r>
    </w:p>
    <w:p w:rsidR="00833B90" w:rsidRPr="00E843EA" w:rsidRDefault="00833B90" w:rsidP="00E843EA">
      <w:pPr>
        <w:pStyle w:val="Sangradetextoprincipal"/>
      </w:pPr>
      <w:r>
        <w:t>Control de programa de obra</w:t>
      </w:r>
    </w:p>
    <w:p w:rsidR="00AF2F5B" w:rsidRDefault="00AF2F5B" w:rsidP="00AF2F5B">
      <w:pPr>
        <w:pStyle w:val="Informacindelacompaa"/>
      </w:pPr>
      <w:r>
        <w:rPr>
          <w:b/>
        </w:rPr>
        <w:t xml:space="preserve">Servicios de Ingeniería de Nuevo León </w:t>
      </w:r>
      <w:r w:rsidRPr="0056363B">
        <w:rPr>
          <w:b/>
        </w:rPr>
        <w:t xml:space="preserve"> S.A. de C. V.</w:t>
      </w:r>
      <w:r>
        <w:t xml:space="preserve">  Monterrey, Nuevo León </w:t>
      </w:r>
    </w:p>
    <w:p w:rsidR="00AF2F5B" w:rsidRDefault="00AF2F5B" w:rsidP="00AF2F5B">
      <w:pPr>
        <w:pStyle w:val="Puesto1"/>
      </w:pPr>
      <w:r>
        <w:t xml:space="preserve">Puesto: Residente de Obra </w:t>
      </w:r>
    </w:p>
    <w:p w:rsidR="00AF2F5B" w:rsidRDefault="00A835F6" w:rsidP="00AF2F5B">
      <w:pPr>
        <w:pStyle w:val="Fechasdelempleo"/>
      </w:pPr>
      <w:sdt>
        <w:sdtPr>
          <w:id w:val="21508404"/>
          <w:placeholder>
            <w:docPart w:val="6D55B2393C1849A18A79D99F536A0347"/>
          </w:placeholder>
          <w:date w:fullDate="2013-03-21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AF2F5B">
            <w:rPr>
              <w:lang w:val="es-ES_tradnl"/>
            </w:rPr>
            <w:t>21/03/2013</w:t>
          </w:r>
        </w:sdtContent>
      </w:sdt>
      <w:r w:rsidR="00AF2F5B" w:rsidRPr="009056FA">
        <w:t xml:space="preserve"> – </w:t>
      </w:r>
      <w:sdt>
        <w:sdtPr>
          <w:id w:val="21508405"/>
          <w:placeholder>
            <w:docPart w:val="5879D78E4C404A998E50FD2FF00A1DB2"/>
          </w:placeholder>
          <w:date w:fullDate="2013-05-06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AF2F5B">
            <w:rPr>
              <w:lang w:val="es-ES_tradnl"/>
            </w:rPr>
            <w:t>06/05/2013</w:t>
          </w:r>
        </w:sdtContent>
      </w:sdt>
    </w:p>
    <w:p w:rsidR="00AF2F5B" w:rsidRDefault="00AF2F5B" w:rsidP="00AF2F5B">
      <w:pPr>
        <w:pStyle w:val="Encabezadodecurrculo2"/>
      </w:pPr>
      <w:r w:rsidRPr="009056FA">
        <w:t>Logros:</w:t>
      </w:r>
    </w:p>
    <w:p w:rsidR="00AF2F5B" w:rsidRPr="00730467" w:rsidRDefault="00AF2F5B" w:rsidP="00AF2F5B">
      <w:pPr>
        <w:pStyle w:val="Sangradetextoprincipal"/>
        <w:rPr>
          <w:sz w:val="22"/>
        </w:rPr>
      </w:pPr>
      <w:r>
        <w:t xml:space="preserve">Proyecto: Estacionamiento para iglesia en el área del centro de Santa Catarina Nuevo León. </w:t>
      </w:r>
    </w:p>
    <w:p w:rsidR="00AF2F5B" w:rsidRDefault="00AF2F5B" w:rsidP="00AF2F5B">
      <w:pPr>
        <w:pStyle w:val="Encabezadodecurrculo2"/>
      </w:pPr>
      <w:r w:rsidRPr="009056FA">
        <w:t>Responsabilidades:</w:t>
      </w:r>
    </w:p>
    <w:p w:rsidR="00AF2F5B" w:rsidRDefault="00AF2F5B" w:rsidP="00AF2F5B">
      <w:pPr>
        <w:pStyle w:val="Sangradetextoprincipal"/>
      </w:pPr>
      <w:r>
        <w:t>Supervisión de obra</w:t>
      </w:r>
    </w:p>
    <w:p w:rsidR="00AF2F5B" w:rsidRDefault="00AF2F5B" w:rsidP="00AF2F5B">
      <w:pPr>
        <w:pStyle w:val="Sangradetextoprincipal"/>
        <w:rPr>
          <w:sz w:val="22"/>
        </w:rPr>
      </w:pPr>
      <w:r>
        <w:t>Control de contratistas</w:t>
      </w:r>
    </w:p>
    <w:p w:rsidR="00AF2F5B" w:rsidRDefault="00AF2F5B" w:rsidP="00AF2F5B">
      <w:pPr>
        <w:pStyle w:val="Sangradetextoprincipal"/>
      </w:pPr>
      <w:r>
        <w:t>Cuantificación y requisición de materiales</w:t>
      </w:r>
    </w:p>
    <w:p w:rsidR="00AF2F5B" w:rsidRDefault="00AF2F5B" w:rsidP="00604CC3">
      <w:pPr>
        <w:pStyle w:val="Sangradetextoprincipal"/>
      </w:pPr>
      <w:r>
        <w:t>Elaboración de generadores</w:t>
      </w:r>
    </w:p>
    <w:p w:rsidR="005A371E" w:rsidRDefault="005A371E" w:rsidP="00604CC3">
      <w:pPr>
        <w:pStyle w:val="Sangradetextoprincipal"/>
      </w:pPr>
      <w:r>
        <w:t xml:space="preserve">Elaboración de bitácora de obra </w:t>
      </w:r>
    </w:p>
    <w:p w:rsidR="00604CC3" w:rsidRPr="00604CC3" w:rsidRDefault="005A371E" w:rsidP="00604CC3">
      <w:pPr>
        <w:pStyle w:val="Sangradetextoprincipal"/>
      </w:pPr>
      <w:r>
        <w:t xml:space="preserve">Control de catalogo y volumetrías </w:t>
      </w:r>
    </w:p>
    <w:p w:rsidR="008C5288" w:rsidRDefault="008C5288" w:rsidP="008C5288">
      <w:pPr>
        <w:pStyle w:val="Informacindelacompaa"/>
      </w:pPr>
      <w:r>
        <w:rPr>
          <w:b/>
        </w:rPr>
        <w:t xml:space="preserve">Servicios Integrales Ponce Cuellar </w:t>
      </w:r>
      <w:r w:rsidRPr="0056363B">
        <w:rPr>
          <w:b/>
        </w:rPr>
        <w:t xml:space="preserve"> S.A. de C. V.</w:t>
      </w:r>
      <w:r>
        <w:t xml:space="preserve">  Monterrey, Nuevo León </w:t>
      </w:r>
    </w:p>
    <w:p w:rsidR="008C5288" w:rsidRDefault="008C5288" w:rsidP="008C5288">
      <w:pPr>
        <w:pStyle w:val="Puesto1"/>
      </w:pPr>
      <w:r>
        <w:t xml:space="preserve">Puesto: Residente de Obra </w:t>
      </w:r>
    </w:p>
    <w:p w:rsidR="008C5288" w:rsidRDefault="00A835F6" w:rsidP="008C5288">
      <w:pPr>
        <w:pStyle w:val="Fechasdelempleo"/>
      </w:pPr>
      <w:sdt>
        <w:sdtPr>
          <w:id w:val="1424570"/>
          <w:placeholder>
            <w:docPart w:val="DA9152A532D649C085E0BA72F2362A2D"/>
          </w:placeholder>
          <w:date w:fullDate="2013-01-21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8C5288">
            <w:rPr>
              <w:lang w:val="es-ES_tradnl"/>
            </w:rPr>
            <w:t>21/01/2013</w:t>
          </w:r>
        </w:sdtContent>
      </w:sdt>
      <w:r w:rsidR="008C5288" w:rsidRPr="009056FA">
        <w:t xml:space="preserve"> – </w:t>
      </w:r>
      <w:sdt>
        <w:sdtPr>
          <w:id w:val="1424571"/>
          <w:placeholder>
            <w:docPart w:val="9F2A0B6444C445FF9960E6BF595BC266"/>
          </w:placeholder>
          <w:date w:fullDate="2013-03-21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604CC3">
            <w:rPr>
              <w:lang w:val="es-ES_tradnl"/>
            </w:rPr>
            <w:t>21/03/2013</w:t>
          </w:r>
        </w:sdtContent>
      </w:sdt>
    </w:p>
    <w:p w:rsidR="008C5288" w:rsidRDefault="008C5288" w:rsidP="008C5288">
      <w:pPr>
        <w:pStyle w:val="Encabezadodecurrculo2"/>
      </w:pPr>
      <w:r w:rsidRPr="009056FA">
        <w:t>Logros:</w:t>
      </w:r>
    </w:p>
    <w:p w:rsidR="008C5288" w:rsidRPr="00730467" w:rsidRDefault="008C5288" w:rsidP="00730467">
      <w:pPr>
        <w:pStyle w:val="Sangradetextoprincipal"/>
        <w:rPr>
          <w:sz w:val="22"/>
        </w:rPr>
      </w:pPr>
      <w:r>
        <w:t xml:space="preserve">Proyecto: Krispy Kreme </w:t>
      </w:r>
      <w:r w:rsidR="00764AF5">
        <w:t>Galerías</w:t>
      </w:r>
      <w:r>
        <w:t xml:space="preserve"> Monterrey, diseño y construcción de local comercial en plaza comercial conocida de la ciudad de Monterrey</w:t>
      </w:r>
    </w:p>
    <w:p w:rsidR="008C5288" w:rsidRDefault="008C5288" w:rsidP="008C5288">
      <w:pPr>
        <w:pStyle w:val="Encabezadodecurrculo2"/>
      </w:pPr>
      <w:r w:rsidRPr="009056FA">
        <w:t>Responsabilidades:</w:t>
      </w:r>
    </w:p>
    <w:p w:rsidR="008C5288" w:rsidRDefault="008C5288" w:rsidP="008C5288">
      <w:pPr>
        <w:pStyle w:val="Sangradetextoprincipal"/>
      </w:pPr>
      <w:r>
        <w:t>Supervisión de obra</w:t>
      </w:r>
    </w:p>
    <w:p w:rsidR="008C5288" w:rsidRDefault="00B75FFD" w:rsidP="008C5288">
      <w:pPr>
        <w:pStyle w:val="Sangradetextoprincipal"/>
        <w:rPr>
          <w:sz w:val="22"/>
        </w:rPr>
      </w:pPr>
      <w:r>
        <w:t>Control</w:t>
      </w:r>
      <w:r w:rsidR="008C5288">
        <w:t xml:space="preserve"> de contratistas</w:t>
      </w:r>
    </w:p>
    <w:p w:rsidR="008C5288" w:rsidRDefault="008C5288" w:rsidP="008C5288">
      <w:pPr>
        <w:pStyle w:val="Sangradetextoprincipal"/>
      </w:pPr>
      <w:r>
        <w:t>Requisición de materiales</w:t>
      </w:r>
    </w:p>
    <w:p w:rsidR="00764AF5" w:rsidRPr="00730467" w:rsidRDefault="008C5288" w:rsidP="00730467">
      <w:pPr>
        <w:pStyle w:val="Sangradetextoprincipal"/>
      </w:pPr>
      <w:r>
        <w:t>Elaboración de ingenierías</w:t>
      </w:r>
    </w:p>
    <w:p w:rsidR="00604CC3" w:rsidRDefault="00604CC3" w:rsidP="0056363B">
      <w:pPr>
        <w:pStyle w:val="Informacindelacompaa"/>
        <w:rPr>
          <w:b/>
        </w:rPr>
      </w:pPr>
    </w:p>
    <w:p w:rsidR="0056363B" w:rsidRDefault="0056363B" w:rsidP="0056363B">
      <w:pPr>
        <w:pStyle w:val="Informacindelacompaa"/>
      </w:pPr>
      <w:r w:rsidRPr="0056363B">
        <w:rPr>
          <w:b/>
        </w:rPr>
        <w:t>Dynamis Redland S.A. de C. V.</w:t>
      </w:r>
      <w:r>
        <w:t xml:space="preserve">  Monterrey, Nuevo León </w:t>
      </w:r>
    </w:p>
    <w:p w:rsidR="0056363B" w:rsidRDefault="0056363B" w:rsidP="0056363B">
      <w:pPr>
        <w:pStyle w:val="Puesto1"/>
      </w:pPr>
      <w:r>
        <w:t xml:space="preserve">Puesto: Practicante de Ingeniería </w:t>
      </w:r>
    </w:p>
    <w:p w:rsidR="00430A64" w:rsidRDefault="00A835F6" w:rsidP="00730467">
      <w:pPr>
        <w:pStyle w:val="Fechasdelempleo"/>
      </w:pPr>
      <w:sdt>
        <w:sdtPr>
          <w:id w:val="18535717"/>
          <w:placeholder>
            <w:docPart w:val="634C32EAD11A46E88D29E99B520DB3D2"/>
          </w:placeholder>
          <w:date w:fullDate="2011-10-28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56363B">
            <w:rPr>
              <w:lang w:val="es-ES_tradnl"/>
            </w:rPr>
            <w:t>28/10/2011</w:t>
          </w:r>
        </w:sdtContent>
      </w:sdt>
      <w:r w:rsidR="0056363B" w:rsidRPr="009056FA">
        <w:t xml:space="preserve"> – </w:t>
      </w:r>
      <w:sdt>
        <w:sdtPr>
          <w:id w:val="18535718"/>
          <w:placeholder>
            <w:docPart w:val="7C1EFD04AF3C404FAB0EABF07D8225C4"/>
          </w:placeholder>
          <w:date w:fullDate="2013-01-21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A31E97">
            <w:rPr>
              <w:lang w:val="es-ES_tradnl"/>
            </w:rPr>
            <w:t>21/01/2013</w:t>
          </w:r>
        </w:sdtContent>
      </w:sdt>
    </w:p>
    <w:p w:rsidR="0056363B" w:rsidRDefault="0056363B" w:rsidP="0056363B">
      <w:pPr>
        <w:pStyle w:val="Encabezadodecurrculo2"/>
      </w:pPr>
      <w:r w:rsidRPr="009056FA">
        <w:t>Responsabilidades:</w:t>
      </w:r>
    </w:p>
    <w:p w:rsidR="0056363B" w:rsidRDefault="00781621" w:rsidP="0056363B">
      <w:pPr>
        <w:pStyle w:val="Sangradetextoprincipal"/>
      </w:pPr>
      <w:r>
        <w:lastRenderedPageBreak/>
        <w:t>Elaboración de generadores</w:t>
      </w:r>
    </w:p>
    <w:p w:rsidR="0056363B" w:rsidRDefault="0056363B" w:rsidP="0056363B">
      <w:pPr>
        <w:pStyle w:val="Sangradetextoprincipal"/>
        <w:rPr>
          <w:sz w:val="22"/>
        </w:rPr>
      </w:pPr>
      <w:r>
        <w:t xml:space="preserve">Elaboración de planos </w:t>
      </w:r>
      <w:r w:rsidR="00781621">
        <w:t>de diferentes sistemas</w:t>
      </w:r>
      <w:r w:rsidR="00076370">
        <w:t xml:space="preserve"> (voz y datos, detección y alarma, automatización, audio ambiental)</w:t>
      </w:r>
    </w:p>
    <w:p w:rsidR="0056363B" w:rsidRDefault="0056363B" w:rsidP="0056363B">
      <w:pPr>
        <w:pStyle w:val="Sangradetextoprincipal"/>
        <w:rPr>
          <w:sz w:val="22"/>
        </w:rPr>
      </w:pPr>
      <w:r>
        <w:t>Revisión de instalaciones eléctricas</w:t>
      </w:r>
      <w:r w:rsidR="00076370">
        <w:t xml:space="preserve"> </w:t>
      </w:r>
    </w:p>
    <w:p w:rsidR="0056363B" w:rsidRDefault="0056363B" w:rsidP="0056363B">
      <w:pPr>
        <w:pStyle w:val="Sangradetextoprincipal"/>
      </w:pPr>
      <w:r>
        <w:t>Apoyo en toma de decisiones para futuros proyectos</w:t>
      </w:r>
    </w:p>
    <w:p w:rsidR="0056363B" w:rsidRDefault="0056363B">
      <w:pPr>
        <w:pStyle w:val="Informacindelacompaa"/>
      </w:pPr>
    </w:p>
    <w:p w:rsidR="00415B01" w:rsidRPr="0056363B" w:rsidRDefault="00415B01">
      <w:pPr>
        <w:pStyle w:val="Informacindelacompaa"/>
        <w:rPr>
          <w:b/>
        </w:rPr>
      </w:pPr>
      <w:r w:rsidRPr="0056363B">
        <w:rPr>
          <w:b/>
        </w:rPr>
        <w:t xml:space="preserve">Daimler Vehículos Comerciales México, García, Nuevo León </w:t>
      </w:r>
    </w:p>
    <w:p w:rsidR="00415B01" w:rsidRPr="0056363B" w:rsidRDefault="00415B01">
      <w:pPr>
        <w:pStyle w:val="Informacindelacompaa"/>
        <w:rPr>
          <w:b/>
        </w:rPr>
      </w:pPr>
      <w:r w:rsidRPr="0056363B">
        <w:rPr>
          <w:b/>
        </w:rPr>
        <w:t>Mercedes Benz Planta Monterrey</w:t>
      </w:r>
    </w:p>
    <w:p w:rsidR="00415B01" w:rsidRDefault="00415B01">
      <w:pPr>
        <w:pStyle w:val="Puesto1"/>
      </w:pPr>
      <w:r>
        <w:t>Puesto: Practicante de Ingeniería de Planta</w:t>
      </w:r>
    </w:p>
    <w:p w:rsidR="00415B01" w:rsidRDefault="00A835F6">
      <w:pPr>
        <w:pStyle w:val="Fechasdelempleo"/>
      </w:pPr>
      <w:sdt>
        <w:sdtPr>
          <w:id w:val="278635178"/>
          <w:placeholder>
            <w:docPart w:val="772599D122EA42C890822DAC7DA54AF1"/>
          </w:placeholder>
          <w:date w:fullDate="2009-10-05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415B01">
            <w:rPr>
              <w:lang w:val="es-ES_tradnl"/>
            </w:rPr>
            <w:t>05/10/2009</w:t>
          </w:r>
        </w:sdtContent>
      </w:sdt>
      <w:r w:rsidR="00415B01" w:rsidRPr="009056FA">
        <w:t xml:space="preserve"> – </w:t>
      </w:r>
      <w:sdt>
        <w:sdtPr>
          <w:id w:val="278635180"/>
          <w:placeholder>
            <w:docPart w:val="4ED1762550B74CBA8E453CDEAD2DECAA"/>
          </w:placeholder>
          <w:date w:fullDate="2010-04-09T00:00:00Z"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415B01">
            <w:rPr>
              <w:lang w:val="es-ES_tradnl"/>
            </w:rPr>
            <w:t>09/04/2010</w:t>
          </w:r>
        </w:sdtContent>
      </w:sdt>
    </w:p>
    <w:p w:rsidR="00730467" w:rsidRDefault="00730467">
      <w:pPr>
        <w:pStyle w:val="Encabezadodecurrculo2"/>
      </w:pPr>
    </w:p>
    <w:p w:rsidR="00415B01" w:rsidRDefault="00415B01">
      <w:pPr>
        <w:pStyle w:val="Encabezadodecurrculo2"/>
      </w:pPr>
      <w:r w:rsidRPr="009056FA">
        <w:t>Logros:</w:t>
      </w:r>
    </w:p>
    <w:p w:rsidR="00415B01" w:rsidRPr="00076370" w:rsidRDefault="00415B01" w:rsidP="00076370">
      <w:pPr>
        <w:pStyle w:val="Sangradetextoprincipal"/>
      </w:pPr>
      <w:r>
        <w:t xml:space="preserve">Proyecto: </w:t>
      </w:r>
      <w:r w:rsidR="00430A64">
        <w:t>Por medio de una buen</w:t>
      </w:r>
      <w:r w:rsidR="00096D02">
        <w:t>a planeación y un buen control s</w:t>
      </w:r>
      <w:r w:rsidR="00430A64">
        <w:t>e construyo una c</w:t>
      </w:r>
      <w:r>
        <w:t>ompuerta con trampa de grasas en canal pluvial dentro de la planta</w:t>
      </w:r>
      <w:r w:rsidR="00430A64">
        <w:t xml:space="preserve"> para así facilitar el control de una posible contingencia.</w:t>
      </w:r>
    </w:p>
    <w:p w:rsidR="00415B01" w:rsidRDefault="00415B01">
      <w:pPr>
        <w:pStyle w:val="Encabezadodecurrculo2"/>
      </w:pPr>
      <w:r w:rsidRPr="009056FA">
        <w:t>Responsabilidades:</w:t>
      </w:r>
    </w:p>
    <w:p w:rsidR="00415B01" w:rsidRDefault="00306953">
      <w:pPr>
        <w:pStyle w:val="Sangradetextoprincipal"/>
      </w:pPr>
      <w:r>
        <w:t>Supervisión de contratistas</w:t>
      </w:r>
    </w:p>
    <w:p w:rsidR="00415B01" w:rsidRDefault="00415B01">
      <w:pPr>
        <w:pStyle w:val="Sangradetextoprincipal"/>
        <w:rPr>
          <w:sz w:val="22"/>
        </w:rPr>
      </w:pPr>
      <w:r>
        <w:t>Auditorias ambientales</w:t>
      </w:r>
    </w:p>
    <w:p w:rsidR="00415B01" w:rsidRDefault="00415B01">
      <w:pPr>
        <w:pStyle w:val="Sangradetextoprincipal"/>
        <w:rPr>
          <w:sz w:val="22"/>
        </w:rPr>
      </w:pPr>
      <w:r>
        <w:t>Actualización de lay-outs</w:t>
      </w:r>
    </w:p>
    <w:p w:rsidR="00415B01" w:rsidRDefault="00415B01">
      <w:pPr>
        <w:pStyle w:val="Sangradetextoprincipal"/>
      </w:pPr>
      <w:r>
        <w:t>Control de mobiliario</w:t>
      </w:r>
    </w:p>
    <w:p w:rsidR="00415B01" w:rsidRDefault="00415B01" w:rsidP="00836B81">
      <w:pPr>
        <w:pStyle w:val="Sangradetextoprincipal"/>
      </w:pPr>
      <w:r w:rsidRPr="00836B81">
        <w:t xml:space="preserve">Apoyo </w:t>
      </w:r>
      <w:r>
        <w:t>e</w:t>
      </w:r>
      <w:r w:rsidRPr="00836B81">
        <w:t>laboración de Cedula de Operación Anual</w:t>
      </w:r>
    </w:p>
    <w:p w:rsidR="00415B01" w:rsidRDefault="00415B01" w:rsidP="00836B81">
      <w:pPr>
        <w:pStyle w:val="Sangradetextoprincipal"/>
      </w:pPr>
      <w:r>
        <w:t>Apoyo en toma de decisiones para futuros proyectos</w:t>
      </w:r>
    </w:p>
    <w:p w:rsidR="00833B90" w:rsidRDefault="00833B90" w:rsidP="00836B81">
      <w:pPr>
        <w:pStyle w:val="Sangradetextoprincipal"/>
      </w:pPr>
    </w:p>
    <w:p w:rsidR="00833B90" w:rsidRDefault="00833B90" w:rsidP="00836B81">
      <w:pPr>
        <w:pStyle w:val="Sangradetextoprincipal"/>
      </w:pPr>
    </w:p>
    <w:p w:rsidR="00730467" w:rsidRDefault="00730467" w:rsidP="00836B81">
      <w:pPr>
        <w:pStyle w:val="Sangradetextoprincipal"/>
      </w:pPr>
    </w:p>
    <w:p w:rsidR="00415B01" w:rsidRDefault="00415B01" w:rsidP="0027515E">
      <w:pPr>
        <w:pStyle w:val="Encabezadodecurrculo1"/>
        <w:pBdr>
          <w:top w:val="single" w:sz="4" w:space="1" w:color="7598D9" w:themeColor="accent2"/>
          <w:bottom w:val="single" w:sz="4" w:space="1" w:color="7598D9" w:themeColor="accent2"/>
        </w:pBdr>
      </w:pPr>
      <w:r w:rsidRPr="009056FA">
        <w:t>Formación académica</w:t>
      </w:r>
    </w:p>
    <w:p w:rsidR="00415B01" w:rsidRDefault="00415B01">
      <w:pPr>
        <w:pStyle w:val="Textoprincipal1"/>
      </w:pPr>
      <w:r>
        <w:t xml:space="preserve">Universidad Autónoma de Nuevo León </w:t>
      </w:r>
      <w:r w:rsidRPr="009056FA">
        <w:t xml:space="preserve">, </w:t>
      </w:r>
      <w:r w:rsidRPr="0095676E">
        <w:t>Cd. Universitaria San Nicolás de los Garza, Nuevo León.</w:t>
      </w:r>
    </w:p>
    <w:p w:rsidR="00415B01" w:rsidRDefault="00415B01">
      <w:pPr>
        <w:pStyle w:val="Textoprincipal1"/>
      </w:pPr>
      <w:r>
        <w:t>Carrera: Ingeniero Civil</w:t>
      </w:r>
    </w:p>
    <w:sdt>
      <w:sdtPr>
        <w:id w:val="278635207"/>
        <w:placeholder>
          <w:docPart w:val="9F0FEE21E0984C5BB74AFF43D2BEA62C"/>
        </w:placeholder>
        <w:date>
          <w:dateFormat w:val="dd/MM/yyyy"/>
          <w:lid w:val="es-ES_tradnl"/>
          <w:storeMappedDataAs w:val="dateTime"/>
          <w:calendar w:val="gregorian"/>
        </w:date>
      </w:sdtPr>
      <w:sdtEndPr/>
      <w:sdtContent>
        <w:p w:rsidR="00730467" w:rsidRDefault="00187C1D" w:rsidP="00730467">
          <w:pPr>
            <w:pStyle w:val="Textoprincipal1"/>
            <w:tabs>
              <w:tab w:val="left" w:pos="2940"/>
              <w:tab w:val="center" w:pos="4320"/>
            </w:tabs>
          </w:pPr>
          <w:r>
            <w:t xml:space="preserve">2007 – </w:t>
          </w:r>
          <w:r w:rsidR="00833B90">
            <w:t xml:space="preserve">2012  Titulo: En trámite. </w:t>
          </w:r>
          <w:r w:rsidR="00730467">
            <w:tab/>
          </w:r>
        </w:p>
      </w:sdtContent>
    </w:sdt>
    <w:p w:rsidR="00415B01" w:rsidRDefault="00730467" w:rsidP="00730467">
      <w:pPr>
        <w:pStyle w:val="Textoprincipal1"/>
        <w:tabs>
          <w:tab w:val="left" w:pos="2940"/>
          <w:tab w:val="center" w:pos="4320"/>
        </w:tabs>
      </w:pPr>
      <w:r>
        <w:tab/>
      </w:r>
    </w:p>
    <w:p w:rsidR="00415B01" w:rsidRDefault="00415B01" w:rsidP="0027515E">
      <w:pPr>
        <w:pStyle w:val="Encabezadodecurrculo1"/>
        <w:pBdr>
          <w:top w:val="single" w:sz="4" w:space="1" w:color="7598D9" w:themeColor="accent2"/>
          <w:bottom w:val="single" w:sz="4" w:space="1" w:color="7598D9" w:themeColor="accent2"/>
        </w:pBdr>
      </w:pPr>
      <w:r>
        <w:t>CURSOS Y SEMINARIOS</w:t>
      </w:r>
    </w:p>
    <w:p w:rsidR="00297562" w:rsidRPr="000A1B5B" w:rsidRDefault="00297562" w:rsidP="00297562">
      <w:pPr>
        <w:pStyle w:val="Textoprincipal1"/>
      </w:pPr>
      <w:r w:rsidRPr="000A1B5B">
        <w:t>Curso</w:t>
      </w:r>
      <w:r>
        <w:t>: Civil CAD</w:t>
      </w:r>
    </w:p>
    <w:p w:rsidR="00297562" w:rsidRDefault="00297562" w:rsidP="00297562">
      <w:pPr>
        <w:pStyle w:val="Textoprincipal1"/>
      </w:pPr>
      <w:r w:rsidRPr="00297562">
        <w:t xml:space="preserve">Lugar: Departamento de Informática y Sistemas Facultad de Ingeniería Civil UANL </w:t>
      </w:r>
    </w:p>
    <w:p w:rsidR="00297562" w:rsidRDefault="00297562" w:rsidP="00297562">
      <w:pPr>
        <w:pStyle w:val="Textoprincipal1"/>
      </w:pPr>
      <w:r w:rsidRPr="00297562">
        <w:t>Fecha: 10 de marzo de 2012 a 17 de marzo de 2012</w:t>
      </w:r>
    </w:p>
    <w:p w:rsidR="00297562" w:rsidRDefault="00297562" w:rsidP="00297562">
      <w:pPr>
        <w:pStyle w:val="Textoprincipal1"/>
      </w:pPr>
      <w:r w:rsidRPr="00297562">
        <w:t xml:space="preserve"> Duración: 10 hrs</w:t>
      </w:r>
    </w:p>
    <w:p w:rsidR="00297562" w:rsidRDefault="00297562" w:rsidP="00297562">
      <w:pPr>
        <w:pStyle w:val="Textoprincipal1"/>
      </w:pPr>
    </w:p>
    <w:p w:rsidR="00297562" w:rsidRPr="000A1B5B" w:rsidRDefault="00297562" w:rsidP="00297562">
      <w:pPr>
        <w:pStyle w:val="Textoprincipal1"/>
      </w:pPr>
      <w:r w:rsidRPr="000A1B5B">
        <w:t xml:space="preserve">Curso: </w:t>
      </w:r>
      <w:r>
        <w:t>MS Project</w:t>
      </w:r>
    </w:p>
    <w:p w:rsidR="00297562" w:rsidRDefault="00297562" w:rsidP="00297562">
      <w:pPr>
        <w:pStyle w:val="Textoprincipal1"/>
      </w:pPr>
      <w:r w:rsidRPr="00297562">
        <w:t>Lugar: Departamento de Informática y Sistemas Facultad de Ingeniería Civil UANL</w:t>
      </w:r>
    </w:p>
    <w:p w:rsidR="00297562" w:rsidRDefault="00297562" w:rsidP="00297562">
      <w:pPr>
        <w:pStyle w:val="Textoprincipal1"/>
      </w:pPr>
      <w:r w:rsidRPr="00297562">
        <w:t xml:space="preserve"> Fecha: 04 de febrero de 2012 a 11 de febrero de 2012 </w:t>
      </w:r>
    </w:p>
    <w:p w:rsidR="00297562" w:rsidRDefault="00297562" w:rsidP="00297562">
      <w:pPr>
        <w:pStyle w:val="Textoprincipal1"/>
      </w:pPr>
      <w:r w:rsidRPr="00297562">
        <w:t>Duración: 10 hrs</w:t>
      </w:r>
    </w:p>
    <w:p w:rsidR="00297562" w:rsidRDefault="00297562" w:rsidP="00297562">
      <w:pPr>
        <w:pStyle w:val="Textoprincipal1"/>
      </w:pPr>
    </w:p>
    <w:p w:rsidR="00297562" w:rsidRPr="000A1B5B" w:rsidRDefault="00297562" w:rsidP="00297562">
      <w:pPr>
        <w:pStyle w:val="Textoprincipal1"/>
      </w:pPr>
      <w:r w:rsidRPr="000A1B5B">
        <w:t>Curso</w:t>
      </w:r>
      <w:r>
        <w:t>: Opus AEC Nivel II</w:t>
      </w:r>
    </w:p>
    <w:p w:rsidR="00297562" w:rsidRDefault="00297562" w:rsidP="00297562">
      <w:pPr>
        <w:pStyle w:val="Textoprincipal1"/>
      </w:pPr>
      <w:r w:rsidRPr="00297562">
        <w:t xml:space="preserve">Lugar: Departamento de Informática y Sistemas Facultad de Ingeniería Civil UANL </w:t>
      </w:r>
    </w:p>
    <w:p w:rsidR="00297562" w:rsidRDefault="00297562" w:rsidP="00297562">
      <w:pPr>
        <w:pStyle w:val="Textoprincipal1"/>
      </w:pPr>
      <w:r w:rsidRPr="00297562">
        <w:t>Fecha: 12 de marzo de 2012 a 16 de marzo de 2012</w:t>
      </w:r>
    </w:p>
    <w:p w:rsidR="00297562" w:rsidRDefault="00297562" w:rsidP="00297562">
      <w:pPr>
        <w:pStyle w:val="Textoprincipal1"/>
      </w:pPr>
      <w:r w:rsidRPr="00297562">
        <w:t xml:space="preserve"> Duración: 10 hrs</w:t>
      </w:r>
    </w:p>
    <w:p w:rsidR="00297562" w:rsidRDefault="00297562" w:rsidP="00297562">
      <w:pPr>
        <w:pStyle w:val="Textoprincipal1"/>
      </w:pPr>
    </w:p>
    <w:p w:rsidR="00297562" w:rsidRPr="000A1B5B" w:rsidRDefault="00297562" w:rsidP="00297562">
      <w:pPr>
        <w:pStyle w:val="Textoprincipal1"/>
      </w:pPr>
      <w:r w:rsidRPr="000A1B5B">
        <w:t>Curso</w:t>
      </w:r>
      <w:r>
        <w:t>: Opus AEC Nivel I</w:t>
      </w:r>
    </w:p>
    <w:p w:rsidR="00297562" w:rsidRDefault="00297562" w:rsidP="00297562">
      <w:pPr>
        <w:pStyle w:val="Textoprincipal1"/>
      </w:pPr>
      <w:r w:rsidRPr="00297562">
        <w:t xml:space="preserve">Lugar: Departamento de Informática y Sistemas Facultad de Ingeniería Civil UANL </w:t>
      </w:r>
    </w:p>
    <w:p w:rsidR="00297562" w:rsidRDefault="00297562" w:rsidP="00297562">
      <w:pPr>
        <w:pStyle w:val="Textoprincipal1"/>
      </w:pPr>
      <w:r w:rsidRPr="00297562">
        <w:t>Fecha: 05 de marzo de 2012 a 09 de marzo de 2012</w:t>
      </w:r>
    </w:p>
    <w:p w:rsidR="00297562" w:rsidRDefault="00297562" w:rsidP="00297562">
      <w:pPr>
        <w:pStyle w:val="Textoprincipal1"/>
      </w:pPr>
      <w:r w:rsidRPr="00297562">
        <w:t xml:space="preserve"> Duración: 10 hrs</w:t>
      </w:r>
    </w:p>
    <w:p w:rsidR="00297562" w:rsidRDefault="00297562" w:rsidP="00297562">
      <w:pPr>
        <w:pStyle w:val="Textoprincipal1"/>
      </w:pPr>
      <w:r>
        <w:t>Congreso Nacional ANEIC 2010</w:t>
      </w:r>
    </w:p>
    <w:p w:rsidR="00297562" w:rsidRDefault="00297562" w:rsidP="00297562">
      <w:pPr>
        <w:pStyle w:val="Textoprincipal1"/>
      </w:pPr>
      <w:r>
        <w:t>Lugar: Universidad Autónoma del Carmen, Ciudad del Carmen, Campeche</w:t>
      </w:r>
    </w:p>
    <w:p w:rsidR="00297562" w:rsidRDefault="00297562" w:rsidP="00297562">
      <w:pPr>
        <w:pStyle w:val="Textoprincipal1"/>
      </w:pPr>
      <w:r>
        <w:t>Fecha: 10 de noviembre 2010 a 15 de noviembre 2010</w:t>
      </w:r>
    </w:p>
    <w:p w:rsidR="00297562" w:rsidRDefault="00297562" w:rsidP="000A1B5B">
      <w:pPr>
        <w:pStyle w:val="Textoprincipal1"/>
      </w:pPr>
    </w:p>
    <w:p w:rsidR="00415B01" w:rsidRPr="000A1B5B" w:rsidRDefault="00415B01" w:rsidP="000A1B5B">
      <w:pPr>
        <w:pStyle w:val="Textoprincipal1"/>
      </w:pPr>
      <w:r>
        <w:t>Curso: AutoCAD</w:t>
      </w:r>
      <w:r w:rsidRPr="000A1B5B">
        <w:t xml:space="preserve"> Intermedio</w:t>
      </w:r>
    </w:p>
    <w:p w:rsidR="0064628A" w:rsidRDefault="0064628A" w:rsidP="0064628A">
      <w:pPr>
        <w:pStyle w:val="Textoprincipal1"/>
      </w:pPr>
      <w:r w:rsidRPr="00297562">
        <w:t xml:space="preserve">Lugar: Departamento de Informática y Sistemas Facultad de Ingeniería Civil UANL </w:t>
      </w:r>
    </w:p>
    <w:p w:rsidR="00415B01" w:rsidRPr="000A1B5B" w:rsidRDefault="00415B01" w:rsidP="000A1B5B">
      <w:pPr>
        <w:pStyle w:val="Textoprincipal1"/>
      </w:pPr>
      <w:r w:rsidRPr="000A1B5B">
        <w:t>Fecha: 24 de octubre d</w:t>
      </w:r>
      <w:r w:rsidR="00787B51">
        <w:t>e 2009 a 14 de noviembre de 2009</w:t>
      </w:r>
    </w:p>
    <w:p w:rsidR="00415B01" w:rsidRDefault="0064628A" w:rsidP="000A1B5B">
      <w:pPr>
        <w:pStyle w:val="Textoprincipal1"/>
      </w:pPr>
      <w:r>
        <w:t>Duración: 20 hrs</w:t>
      </w:r>
    </w:p>
    <w:p w:rsidR="0064628A" w:rsidRDefault="0064628A" w:rsidP="0064628A">
      <w:pPr>
        <w:pStyle w:val="Textoprincipal1"/>
      </w:pPr>
    </w:p>
    <w:p w:rsidR="0064628A" w:rsidRDefault="00415B01" w:rsidP="0064628A">
      <w:pPr>
        <w:pStyle w:val="Textoprincipal1"/>
      </w:pPr>
      <w:r>
        <w:t xml:space="preserve"> </w:t>
      </w:r>
      <w:r w:rsidR="0064628A" w:rsidRPr="000A1B5B">
        <w:t>Curso: Auto</w:t>
      </w:r>
      <w:r w:rsidR="0064628A">
        <w:t>CAD</w:t>
      </w:r>
      <w:r w:rsidR="0064628A" w:rsidRPr="000A1B5B">
        <w:t xml:space="preserve"> Básico </w:t>
      </w:r>
    </w:p>
    <w:p w:rsidR="0064628A" w:rsidRPr="000A1B5B" w:rsidRDefault="0064628A" w:rsidP="0064628A">
      <w:pPr>
        <w:pStyle w:val="Textoprincipal1"/>
      </w:pPr>
      <w:r w:rsidRPr="00297562">
        <w:t xml:space="preserve">Lugar: Departamento de Informática y Sistemas Facultad de Ingeniería Civil UANL </w:t>
      </w:r>
    </w:p>
    <w:p w:rsidR="0064628A" w:rsidRPr="000A1B5B" w:rsidRDefault="0064628A" w:rsidP="0064628A">
      <w:pPr>
        <w:pStyle w:val="Textoprincipal1"/>
      </w:pPr>
      <w:r w:rsidRPr="000A1B5B">
        <w:t xml:space="preserve">Fecha: 18 de octubre de 2008 a </w:t>
      </w:r>
      <w:r>
        <w:t>0</w:t>
      </w:r>
      <w:r w:rsidRPr="000A1B5B">
        <w:t>8 de noviembre de 2008</w:t>
      </w:r>
    </w:p>
    <w:p w:rsidR="00415B01" w:rsidRPr="00772DCB" w:rsidRDefault="0064628A" w:rsidP="00772DCB">
      <w:pPr>
        <w:pStyle w:val="Textoprincipal1"/>
      </w:pPr>
      <w:r>
        <w:t>Duración: 20 hrs</w:t>
      </w:r>
    </w:p>
    <w:p w:rsidR="00415B01" w:rsidRPr="00297562" w:rsidRDefault="00415B01" w:rsidP="0027515E">
      <w:pPr>
        <w:pStyle w:val="Encabezadodecurrculo1"/>
        <w:pBdr>
          <w:top w:val="single" w:sz="4" w:space="1" w:color="7598D9" w:themeColor="accent2"/>
          <w:bottom w:val="single" w:sz="4" w:space="1" w:color="7598D9" w:themeColor="accent2"/>
        </w:pBdr>
      </w:pPr>
      <w:r w:rsidRPr="00297562">
        <w:t>HERRAMIENTAS COMPUTACIONALES</w:t>
      </w:r>
    </w:p>
    <w:p w:rsidR="0064628A" w:rsidRDefault="0064628A" w:rsidP="002B02D3">
      <w:pPr>
        <w:pStyle w:val="Textoprincipal1"/>
      </w:pPr>
      <w:r>
        <w:t>Civil CAD</w:t>
      </w:r>
    </w:p>
    <w:p w:rsidR="0064628A" w:rsidRPr="0064628A" w:rsidRDefault="0064628A" w:rsidP="002B02D3">
      <w:pPr>
        <w:pStyle w:val="Textoprincipal1"/>
        <w:rPr>
          <w:lang w:val="en-US"/>
        </w:rPr>
      </w:pPr>
      <w:r w:rsidRPr="0064628A">
        <w:rPr>
          <w:lang w:val="en-US"/>
        </w:rPr>
        <w:t>Opus AEC</w:t>
      </w:r>
    </w:p>
    <w:p w:rsidR="0064628A" w:rsidRPr="0064628A" w:rsidRDefault="0064628A" w:rsidP="002B02D3">
      <w:pPr>
        <w:pStyle w:val="Textoprincipal1"/>
        <w:rPr>
          <w:lang w:val="en-US"/>
        </w:rPr>
      </w:pPr>
      <w:r w:rsidRPr="0064628A">
        <w:rPr>
          <w:lang w:val="en-US"/>
        </w:rPr>
        <w:t>MS Project</w:t>
      </w:r>
    </w:p>
    <w:p w:rsidR="00415B01" w:rsidRPr="0064628A" w:rsidRDefault="00415B01" w:rsidP="002B02D3">
      <w:pPr>
        <w:pStyle w:val="Textoprincipal1"/>
        <w:rPr>
          <w:lang w:val="en-US"/>
        </w:rPr>
      </w:pPr>
      <w:r w:rsidRPr="0064628A">
        <w:rPr>
          <w:lang w:val="en-US"/>
        </w:rPr>
        <w:t>Windows</w:t>
      </w:r>
    </w:p>
    <w:p w:rsidR="00415B01" w:rsidRPr="00CD61F5" w:rsidRDefault="00415B01" w:rsidP="002B02D3">
      <w:pPr>
        <w:pStyle w:val="Textoprincipal1"/>
        <w:rPr>
          <w:lang w:val="en-US"/>
        </w:rPr>
      </w:pPr>
      <w:r w:rsidRPr="00CD61F5">
        <w:rPr>
          <w:lang w:val="en-US"/>
        </w:rPr>
        <w:t>Office</w:t>
      </w:r>
      <w:r w:rsidR="0027515E" w:rsidRPr="00CD61F5">
        <w:rPr>
          <w:lang w:val="en-US"/>
        </w:rPr>
        <w:t xml:space="preserve"> (Word, Excel, PowerPoint)</w:t>
      </w:r>
    </w:p>
    <w:p w:rsidR="00415B01" w:rsidRPr="00923EF9" w:rsidRDefault="00415B01" w:rsidP="002B02D3">
      <w:pPr>
        <w:pStyle w:val="Textoprincipal1"/>
      </w:pPr>
      <w:r w:rsidRPr="00923EF9">
        <w:t xml:space="preserve">AutoCAD </w:t>
      </w:r>
    </w:p>
    <w:p w:rsidR="00415B01" w:rsidRPr="00923EF9" w:rsidRDefault="00415B01" w:rsidP="002B02D3">
      <w:pPr>
        <w:pStyle w:val="Textoprincipal1"/>
      </w:pPr>
      <w:r w:rsidRPr="00923EF9">
        <w:t>Corel Draw</w:t>
      </w:r>
    </w:p>
    <w:p w:rsidR="00415B01" w:rsidRPr="00F46A30" w:rsidRDefault="00415B01" w:rsidP="00F46A30">
      <w:pPr>
        <w:pStyle w:val="Textoprincipal1"/>
      </w:pPr>
      <w:r w:rsidRPr="00923EF9">
        <w:t>Adobe Photoshop</w:t>
      </w:r>
    </w:p>
    <w:p w:rsidR="00415B01" w:rsidRDefault="00415B01" w:rsidP="0027515E">
      <w:pPr>
        <w:pStyle w:val="Encabezadodecurrculo1"/>
        <w:pBdr>
          <w:top w:val="single" w:sz="4" w:space="1" w:color="7598D9" w:themeColor="accent2"/>
          <w:bottom w:val="single" w:sz="4" w:space="1" w:color="7598D9" w:themeColor="accent2"/>
        </w:pBdr>
      </w:pPr>
      <w:r>
        <w:t>Informacion adicional</w:t>
      </w:r>
    </w:p>
    <w:p w:rsidR="00415B01" w:rsidRPr="00415B01" w:rsidRDefault="00415B01" w:rsidP="00C413D8">
      <w:pPr>
        <w:pStyle w:val="Textoprincipal1"/>
      </w:pPr>
      <w:r w:rsidRPr="00415B01">
        <w:t>Mexicano</w:t>
      </w:r>
    </w:p>
    <w:p w:rsidR="00415B01" w:rsidRPr="00415B01" w:rsidRDefault="00415B01" w:rsidP="00C413D8">
      <w:pPr>
        <w:pStyle w:val="Textoprincipal1"/>
      </w:pPr>
      <w:r w:rsidRPr="00415B01">
        <w:t>Soltero</w:t>
      </w:r>
    </w:p>
    <w:p w:rsidR="00415B01" w:rsidRPr="00415B01" w:rsidRDefault="005351CA" w:rsidP="00C413D8">
      <w:pPr>
        <w:pStyle w:val="Textoprincipal1"/>
      </w:pPr>
      <w:r>
        <w:t>2</w:t>
      </w:r>
      <w:r w:rsidR="00085F2C">
        <w:t>4</w:t>
      </w:r>
      <w:r w:rsidR="00415B01" w:rsidRPr="00415B01">
        <w:t xml:space="preserve"> años</w:t>
      </w:r>
    </w:p>
    <w:p w:rsidR="00C47368" w:rsidRPr="00415B01" w:rsidRDefault="00923EF9" w:rsidP="00F46A30">
      <w:pPr>
        <w:pStyle w:val="Textoprincipal1"/>
      </w:pPr>
      <w:r>
        <w:t>Idioma ingles 5</w:t>
      </w:r>
      <w:r w:rsidR="00415B01">
        <w:t>0%</w:t>
      </w:r>
      <w:r>
        <w:t xml:space="preserve"> </w:t>
      </w:r>
    </w:p>
    <w:sectPr w:rsidR="00C47368" w:rsidRPr="00415B01" w:rsidSect="00661EEF">
      <w:head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5F6" w:rsidRDefault="00A835F6">
      <w:r>
        <w:separator/>
      </w:r>
    </w:p>
  </w:endnote>
  <w:endnote w:type="continuationSeparator" w:id="0">
    <w:p w:rsidR="00A835F6" w:rsidRDefault="00A8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5F6" w:rsidRDefault="00A835F6">
      <w:r>
        <w:separator/>
      </w:r>
    </w:p>
  </w:footnote>
  <w:footnote w:type="continuationSeparator" w:id="0">
    <w:p w:rsidR="00A835F6" w:rsidRDefault="00A83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68" w:rsidRDefault="00973D32">
    <w:pPr>
      <w:pStyle w:val="Encabezadodecurrculo"/>
      <w:rPr>
        <w:lang w:val="fr-FR"/>
      </w:rPr>
    </w:pPr>
    <w:r>
      <w:ptab w:relativeTo="margin" w:alignment="left" w:leader="none"/>
    </w:r>
    <w:sdt>
      <w:sdtPr>
        <w:alias w:val="Autor"/>
        <w:tag w:val="Autor"/>
        <w:id w:val="251850"/>
        <w:placeholder>
          <w:docPart w:val="9633263543A743FEBED8E2D57FCD238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61BC8">
          <w:t>Erick Jair Dimas Granados</w:t>
        </w:r>
      </w:sdtContent>
    </w:sdt>
    <w:r>
      <w:t xml:space="preserve"> </w:t>
    </w:r>
    <w:r>
      <w:rPr>
        <w:rFonts w:ascii="Calibri" w:hAnsi="Calibri"/>
      </w:rPr>
      <w:t>•</w:t>
    </w:r>
    <w:r>
      <w:t xml:space="preserve"> </w:t>
    </w:r>
    <w:r w:rsidR="00C61BC8">
      <w:t>811-399-7592</w:t>
    </w:r>
    <w:r>
      <w:rPr>
        <w:rFonts w:ascii="Calibri" w:hAnsi="Calibri"/>
      </w:rPr>
      <w:t xml:space="preserve">• </w:t>
    </w:r>
    <w:r w:rsidR="0056363B">
      <w:rPr>
        <w:rFonts w:ascii="Calibri" w:hAnsi="Calibri"/>
      </w:rPr>
      <w:t>erick.dimasgr</w:t>
    </w:r>
    <w:r w:rsidR="00C61BC8">
      <w:rPr>
        <w:rFonts w:ascii="Calibri" w:hAnsi="Calibri"/>
      </w:rPr>
      <w:t>@</w:t>
    </w:r>
    <w:r w:rsidR="00076370">
      <w:rPr>
        <w:rFonts w:ascii="Calibri" w:hAnsi="Calibri"/>
      </w:rPr>
      <w:t>gmail.com</w:t>
    </w:r>
    <w:r w:rsidRPr="009056FA">
      <w:rPr>
        <w:rFonts w:ascii="Calibri" w:hAnsi="Calibri"/>
        <w:lang w:val="fr-FR"/>
      </w:rPr>
      <w:tab/>
    </w:r>
    <w:r>
      <w:rPr>
        <w:rFonts w:ascii="Calibri" w:hAnsi="Calibri"/>
      </w:rPr>
      <w:t xml:space="preserve">Página </w:t>
    </w:r>
    <w:r w:rsidR="006424AE">
      <w:fldChar w:fldCharType="begin"/>
    </w:r>
    <w:r w:rsidR="00661EEF" w:rsidRPr="009056FA">
      <w:rPr>
        <w:lang w:val="fr-FR"/>
      </w:rPr>
      <w:instrText xml:space="preserve"> PAGE  \* MERGEFORMAT </w:instrText>
    </w:r>
    <w:r w:rsidR="006424AE">
      <w:fldChar w:fldCharType="separate"/>
    </w:r>
    <w:r w:rsidR="00590E46" w:rsidRPr="00590E46">
      <w:rPr>
        <w:rFonts w:ascii="Calibri" w:hAnsi="Calibri"/>
        <w:noProof/>
      </w:rPr>
      <w:t>2</w:t>
    </w:r>
    <w:r w:rsidR="006424A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7C1BC5"/>
    <w:multiLevelType w:val="hybridMultilevel"/>
    <w:tmpl w:val="0DFE3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8542D"/>
    <w:multiLevelType w:val="hybridMultilevel"/>
    <w:tmpl w:val="78B8BCA8"/>
    <w:lvl w:ilvl="0" w:tplc="4E1E2298">
      <w:start w:val="2007"/>
      <w:numFmt w:val="bullet"/>
      <w:lvlText w:val="-"/>
      <w:lvlJc w:val="left"/>
      <w:pPr>
        <w:ind w:left="864" w:hanging="360"/>
      </w:pPr>
      <w:rPr>
        <w:rFonts w:ascii="Calibri" w:eastAsiaTheme="minorHAnsi" w:hAnsi="Calibri" w:cstheme="minorHAnsi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87CA3"/>
    <w:rsid w:val="00064A96"/>
    <w:rsid w:val="0006635D"/>
    <w:rsid w:val="00075D7B"/>
    <w:rsid w:val="00076370"/>
    <w:rsid w:val="00085F2C"/>
    <w:rsid w:val="00086C8C"/>
    <w:rsid w:val="00096D02"/>
    <w:rsid w:val="000A19DA"/>
    <w:rsid w:val="000A1B5B"/>
    <w:rsid w:val="001468F1"/>
    <w:rsid w:val="00167CA8"/>
    <w:rsid w:val="00181007"/>
    <w:rsid w:val="00187C1D"/>
    <w:rsid w:val="001B2D69"/>
    <w:rsid w:val="001D7C10"/>
    <w:rsid w:val="00233F26"/>
    <w:rsid w:val="002750D0"/>
    <w:rsid w:val="0027515E"/>
    <w:rsid w:val="00297562"/>
    <w:rsid w:val="002B02D3"/>
    <w:rsid w:val="002B6B60"/>
    <w:rsid w:val="002F122B"/>
    <w:rsid w:val="00306953"/>
    <w:rsid w:val="00326F25"/>
    <w:rsid w:val="00342D09"/>
    <w:rsid w:val="00352F59"/>
    <w:rsid w:val="00355418"/>
    <w:rsid w:val="00366EAD"/>
    <w:rsid w:val="003B6D4F"/>
    <w:rsid w:val="003C1990"/>
    <w:rsid w:val="003D4284"/>
    <w:rsid w:val="00415B01"/>
    <w:rsid w:val="00421634"/>
    <w:rsid w:val="004258A3"/>
    <w:rsid w:val="00430A64"/>
    <w:rsid w:val="00442D6D"/>
    <w:rsid w:val="00461647"/>
    <w:rsid w:val="00487CA3"/>
    <w:rsid w:val="004F7621"/>
    <w:rsid w:val="00507A00"/>
    <w:rsid w:val="00517113"/>
    <w:rsid w:val="005351CA"/>
    <w:rsid w:val="0056363B"/>
    <w:rsid w:val="00590E46"/>
    <w:rsid w:val="005936E7"/>
    <w:rsid w:val="005A371E"/>
    <w:rsid w:val="00604CC3"/>
    <w:rsid w:val="00617522"/>
    <w:rsid w:val="00621226"/>
    <w:rsid w:val="006424AE"/>
    <w:rsid w:val="0064628A"/>
    <w:rsid w:val="00661EEF"/>
    <w:rsid w:val="0069272E"/>
    <w:rsid w:val="00693A8D"/>
    <w:rsid w:val="006B7A5B"/>
    <w:rsid w:val="006B7AE9"/>
    <w:rsid w:val="00730467"/>
    <w:rsid w:val="007304FB"/>
    <w:rsid w:val="0073267A"/>
    <w:rsid w:val="007334C6"/>
    <w:rsid w:val="00745EFB"/>
    <w:rsid w:val="00762B27"/>
    <w:rsid w:val="00764503"/>
    <w:rsid w:val="00764AF5"/>
    <w:rsid w:val="00772DCB"/>
    <w:rsid w:val="00781621"/>
    <w:rsid w:val="00787B51"/>
    <w:rsid w:val="007A1106"/>
    <w:rsid w:val="007D3388"/>
    <w:rsid w:val="007F17BB"/>
    <w:rsid w:val="00827BA0"/>
    <w:rsid w:val="00833B90"/>
    <w:rsid w:val="00836B81"/>
    <w:rsid w:val="008501BF"/>
    <w:rsid w:val="008644E3"/>
    <w:rsid w:val="008C5288"/>
    <w:rsid w:val="009056FA"/>
    <w:rsid w:val="00906498"/>
    <w:rsid w:val="00923EF9"/>
    <w:rsid w:val="0095676E"/>
    <w:rsid w:val="009729D8"/>
    <w:rsid w:val="00973D32"/>
    <w:rsid w:val="00985694"/>
    <w:rsid w:val="009B0651"/>
    <w:rsid w:val="009F3481"/>
    <w:rsid w:val="009F76B9"/>
    <w:rsid w:val="00A07890"/>
    <w:rsid w:val="00A31E97"/>
    <w:rsid w:val="00A831BA"/>
    <w:rsid w:val="00A835F6"/>
    <w:rsid w:val="00AF2E7E"/>
    <w:rsid w:val="00AF2F5B"/>
    <w:rsid w:val="00B05CD7"/>
    <w:rsid w:val="00B337CC"/>
    <w:rsid w:val="00B33EC8"/>
    <w:rsid w:val="00B75FFD"/>
    <w:rsid w:val="00C16CF7"/>
    <w:rsid w:val="00C47368"/>
    <w:rsid w:val="00C61BC8"/>
    <w:rsid w:val="00CA2CEC"/>
    <w:rsid w:val="00CC4511"/>
    <w:rsid w:val="00CD61F5"/>
    <w:rsid w:val="00CF6608"/>
    <w:rsid w:val="00D2736E"/>
    <w:rsid w:val="00D60DED"/>
    <w:rsid w:val="00DA7321"/>
    <w:rsid w:val="00DB56AF"/>
    <w:rsid w:val="00DC21D7"/>
    <w:rsid w:val="00DC70E4"/>
    <w:rsid w:val="00DF1B94"/>
    <w:rsid w:val="00E57511"/>
    <w:rsid w:val="00E843EA"/>
    <w:rsid w:val="00E96419"/>
    <w:rsid w:val="00F4558B"/>
    <w:rsid w:val="00F46A30"/>
    <w:rsid w:val="00F71E4F"/>
    <w:rsid w:val="00F76C41"/>
    <w:rsid w:val="00F8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31022A3-49B4-4D7F-A8DD-A180413A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661EE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661EEF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customStyle="1" w:styleId="Tablaconcuadrcula1">
    <w:name w:val="Tabla con cuadrícula1"/>
    <w:basedOn w:val="Tablanormal"/>
    <w:uiPriority w:val="1"/>
    <w:rsid w:val="00661E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1EEF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ombre">
    <w:name w:val="Nombre"/>
    <w:basedOn w:val="Normal"/>
    <w:qFormat/>
    <w:rsid w:val="00661EEF"/>
    <w:pPr>
      <w:spacing w:after="0"/>
    </w:pPr>
    <w:rPr>
      <w:color w:val="000000" w:themeColor="text1"/>
      <w:sz w:val="28"/>
    </w:rPr>
  </w:style>
  <w:style w:type="paragraph" w:customStyle="1" w:styleId="Informacindecontacto">
    <w:name w:val="Información de contacto"/>
    <w:basedOn w:val="Normal"/>
    <w:qFormat/>
    <w:rsid w:val="00661EEF"/>
    <w:pPr>
      <w:spacing w:after="280"/>
      <w:contextualSpacing/>
    </w:pPr>
    <w:rPr>
      <w:color w:val="7598D9" w:themeColor="accent2"/>
    </w:rPr>
  </w:style>
  <w:style w:type="paragraph" w:customStyle="1" w:styleId="Encabezadodecurrculo1">
    <w:name w:val="Encabezado de currículo 1"/>
    <w:basedOn w:val="Normal"/>
    <w:qFormat/>
    <w:rsid w:val="00661EEF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Textoprincipal1">
    <w:name w:val="Texto principal 1"/>
    <w:basedOn w:val="Normal"/>
    <w:qFormat/>
    <w:rsid w:val="00661EEF"/>
    <w:pPr>
      <w:spacing w:before="80" w:after="80" w:line="240" w:lineRule="auto"/>
    </w:pPr>
    <w:rPr>
      <w:sz w:val="20"/>
    </w:rPr>
  </w:style>
  <w:style w:type="paragraph" w:customStyle="1" w:styleId="Informacindelacompaa">
    <w:name w:val="Información de la compañía"/>
    <w:basedOn w:val="Normal"/>
    <w:qFormat/>
    <w:rsid w:val="00661EEF"/>
    <w:pPr>
      <w:spacing w:before="120" w:after="0" w:line="240" w:lineRule="auto"/>
    </w:pPr>
  </w:style>
  <w:style w:type="paragraph" w:customStyle="1" w:styleId="Puesto1">
    <w:name w:val="Puesto1"/>
    <w:basedOn w:val="Normal"/>
    <w:qFormat/>
    <w:rsid w:val="00661EEF"/>
    <w:pPr>
      <w:spacing w:after="0" w:line="240" w:lineRule="auto"/>
    </w:pPr>
    <w:rPr>
      <w:i/>
    </w:rPr>
  </w:style>
  <w:style w:type="paragraph" w:customStyle="1" w:styleId="Fechasdelempleo">
    <w:name w:val="Fechas del empleo"/>
    <w:basedOn w:val="Normal"/>
    <w:qFormat/>
    <w:rsid w:val="00661EEF"/>
    <w:pPr>
      <w:spacing w:after="0" w:line="240" w:lineRule="auto"/>
    </w:pPr>
    <w:rPr>
      <w:sz w:val="20"/>
    </w:rPr>
  </w:style>
  <w:style w:type="paragraph" w:customStyle="1" w:styleId="Encabezadodecurrculo2">
    <w:name w:val="Encabezado de currículo 2"/>
    <w:basedOn w:val="Normal"/>
    <w:qFormat/>
    <w:rsid w:val="00661EEF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Sangradetextoprincipal">
    <w:name w:val="Sangría de texto principal"/>
    <w:basedOn w:val="Normal"/>
    <w:qFormat/>
    <w:rsid w:val="00661EEF"/>
    <w:pPr>
      <w:spacing w:before="40" w:line="240" w:lineRule="auto"/>
      <w:ind w:left="504"/>
      <w:contextualSpacing/>
    </w:pPr>
    <w:rPr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1EEF"/>
  </w:style>
  <w:style w:type="paragraph" w:customStyle="1" w:styleId="piedepgina">
    <w:name w:val="pie de página"/>
    <w:basedOn w:val="Normal"/>
    <w:link w:val="Carcterdepiedepgina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1EEF"/>
  </w:style>
  <w:style w:type="paragraph" w:customStyle="1" w:styleId="Encabezadodecurrculo">
    <w:name w:val="Encabezado de currículo"/>
    <w:basedOn w:val="encabezado"/>
    <w:qFormat/>
    <w:rsid w:val="00661EEF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1E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6FA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semiHidden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semiHidden/>
    <w:rsid w:val="003C1990"/>
    <w:rPr>
      <w:lang w:val="es-ES"/>
    </w:rPr>
  </w:style>
  <w:style w:type="paragraph" w:styleId="Piedepgina0">
    <w:name w:val="footer"/>
    <w:basedOn w:val="Normal"/>
    <w:link w:val="PiedepginaCar"/>
    <w:uiPriority w:val="99"/>
    <w:semiHidden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0"/>
    <w:uiPriority w:val="99"/>
    <w:semiHidden/>
    <w:rsid w:val="003C1990"/>
    <w:rPr>
      <w:lang w:val="es-ES"/>
    </w:rPr>
  </w:style>
  <w:style w:type="character" w:customStyle="1" w:styleId="Textodelmarcadordeposicin1">
    <w:name w:val="Texto del marcador de posición1"/>
    <w:basedOn w:val="Fuentedeprrafopredeter"/>
    <w:uiPriority w:val="99"/>
    <w:unhideWhenUsed/>
    <w:rsid w:val="009F3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sa\Datos%20de%20programa\Microsoft\Templates\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3263543A743FEBED8E2D57FCD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C6B5B-D315-4095-A83F-E4095FE9BA11}"/>
      </w:docPartPr>
      <w:docPartBody>
        <w:p w:rsidR="005424F6" w:rsidRDefault="002936BE">
          <w:pPr>
            <w:pStyle w:val="9633263543A743FEBED8E2D57FCD238C"/>
          </w:pPr>
          <w:r>
            <w:t>[Nombre]</w:t>
          </w:r>
        </w:p>
      </w:docPartBody>
    </w:docPart>
    <w:docPart>
      <w:docPartPr>
        <w:name w:val="772599D122EA42C890822DAC7DA5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75D87-9684-452D-BE45-340175BD874E}"/>
      </w:docPartPr>
      <w:docPartBody>
        <w:p w:rsidR="00517BE9" w:rsidRDefault="005424F6" w:rsidP="005424F6">
          <w:pPr>
            <w:pStyle w:val="772599D122EA42C890822DAC7DA54AF1"/>
          </w:pPr>
          <w:r>
            <w:rPr>
              <w:rStyle w:val="Textodelmarcadordeposicin1"/>
            </w:rPr>
            <w:t>[Fecha de inicio]</w:t>
          </w:r>
        </w:p>
      </w:docPartBody>
    </w:docPart>
    <w:docPart>
      <w:docPartPr>
        <w:name w:val="4ED1762550B74CBA8E453CDEAD2DE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82E2C-5A63-4F03-8EA9-7A294026C43D}"/>
      </w:docPartPr>
      <w:docPartBody>
        <w:p w:rsidR="00517BE9" w:rsidRDefault="005424F6" w:rsidP="005424F6">
          <w:pPr>
            <w:pStyle w:val="4ED1762550B74CBA8E453CDEAD2DECAA"/>
          </w:pPr>
          <w:r>
            <w:rPr>
              <w:rStyle w:val="Textodelmarcadordeposicin1"/>
            </w:rPr>
            <w:t>[Fecha de finalización]</w:t>
          </w:r>
        </w:p>
      </w:docPartBody>
    </w:docPart>
    <w:docPart>
      <w:docPartPr>
        <w:name w:val="9F0FEE21E0984C5BB74AFF43D2BEA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759F6-20BB-437B-87F5-C47CFDA637CA}"/>
      </w:docPartPr>
      <w:docPartBody>
        <w:p w:rsidR="00517BE9" w:rsidRDefault="005424F6" w:rsidP="005424F6">
          <w:pPr>
            <w:pStyle w:val="9F0FEE21E0984C5BB74AFF43D2BEA62C"/>
          </w:pPr>
          <w:r>
            <w:rPr>
              <w:rStyle w:val="Textodelmarcadordeposicin1"/>
            </w:rPr>
            <w:t>[Seleccione la fecha]</w:t>
          </w:r>
        </w:p>
      </w:docPartBody>
    </w:docPart>
    <w:docPart>
      <w:docPartPr>
        <w:name w:val="634C32EAD11A46E88D29E99B520DB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68A22-FF16-447F-A2E6-FE5024E82E47}"/>
      </w:docPartPr>
      <w:docPartBody>
        <w:p w:rsidR="003C3C4F" w:rsidRDefault="008C69C7" w:rsidP="008C69C7">
          <w:pPr>
            <w:pStyle w:val="634C32EAD11A46E88D29E99B520DB3D2"/>
          </w:pPr>
          <w:r>
            <w:rPr>
              <w:rStyle w:val="Textodelmarcadordeposicin1"/>
            </w:rPr>
            <w:t>[Fecha de inicio]</w:t>
          </w:r>
        </w:p>
      </w:docPartBody>
    </w:docPart>
    <w:docPart>
      <w:docPartPr>
        <w:name w:val="7C1EFD04AF3C404FAB0EABF07D822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67FE3-2673-41A5-B1B6-CB07D4518B08}"/>
      </w:docPartPr>
      <w:docPartBody>
        <w:p w:rsidR="003C3C4F" w:rsidRDefault="008C69C7" w:rsidP="008C69C7">
          <w:pPr>
            <w:pStyle w:val="7C1EFD04AF3C404FAB0EABF07D8225C4"/>
          </w:pPr>
          <w:r>
            <w:rPr>
              <w:rStyle w:val="Textodelmarcadordeposicin1"/>
            </w:rPr>
            <w:t>[Fecha de finalización]</w:t>
          </w:r>
        </w:p>
      </w:docPartBody>
    </w:docPart>
    <w:docPart>
      <w:docPartPr>
        <w:name w:val="DA9152A532D649C085E0BA72F2362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659DB-61D0-4367-9C1C-F2E00E532220}"/>
      </w:docPartPr>
      <w:docPartBody>
        <w:p w:rsidR="00A616D6" w:rsidRDefault="001E1CF2" w:rsidP="001E1CF2">
          <w:pPr>
            <w:pStyle w:val="DA9152A532D649C085E0BA72F2362A2D"/>
          </w:pPr>
          <w:r>
            <w:rPr>
              <w:rStyle w:val="Textodelmarcadordeposicin1"/>
            </w:rPr>
            <w:t>[Fecha de inicio]</w:t>
          </w:r>
        </w:p>
      </w:docPartBody>
    </w:docPart>
    <w:docPart>
      <w:docPartPr>
        <w:name w:val="9F2A0B6444C445FF9960E6BF595BC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CF02B-CE4B-42ED-A95B-F5825496BB31}"/>
      </w:docPartPr>
      <w:docPartBody>
        <w:p w:rsidR="00A616D6" w:rsidRDefault="001E1CF2" w:rsidP="001E1CF2">
          <w:pPr>
            <w:pStyle w:val="9F2A0B6444C445FF9960E6BF595BC266"/>
          </w:pPr>
          <w:r>
            <w:rPr>
              <w:rStyle w:val="Textodelmarcadordeposicin1"/>
            </w:rPr>
            <w:t>[Fecha de finalización]</w:t>
          </w:r>
        </w:p>
      </w:docPartBody>
    </w:docPart>
    <w:docPart>
      <w:docPartPr>
        <w:name w:val="6D55B2393C1849A18A79D99F536A0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295F-D7A4-4A0A-B4A5-4A756E2E730D}"/>
      </w:docPartPr>
      <w:docPartBody>
        <w:p w:rsidR="00362C73" w:rsidRDefault="002A1A3A" w:rsidP="002A1A3A">
          <w:pPr>
            <w:pStyle w:val="6D55B2393C1849A18A79D99F536A0347"/>
          </w:pPr>
          <w:r>
            <w:rPr>
              <w:rStyle w:val="Textodelmarcadordeposicin1"/>
            </w:rPr>
            <w:t>[Fecha de inicio]</w:t>
          </w:r>
        </w:p>
      </w:docPartBody>
    </w:docPart>
    <w:docPart>
      <w:docPartPr>
        <w:name w:val="5879D78E4C404A998E50FD2FF00A1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593A5-1FE2-4630-91CC-26EB270C8252}"/>
      </w:docPartPr>
      <w:docPartBody>
        <w:p w:rsidR="00362C73" w:rsidRDefault="002A1A3A" w:rsidP="002A1A3A">
          <w:pPr>
            <w:pStyle w:val="5879D78E4C404A998E50FD2FF00A1DB2"/>
          </w:pPr>
          <w:r>
            <w:rPr>
              <w:rStyle w:val="Textodelmarcadordeposicin1"/>
            </w:rPr>
            <w:t>[Fecha de finalización]</w:t>
          </w:r>
        </w:p>
      </w:docPartBody>
    </w:docPart>
    <w:docPart>
      <w:docPartPr>
        <w:name w:val="5B6B466BCF234AE799D153270E651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9C42-0699-420E-A727-CF738A7FC740}"/>
      </w:docPartPr>
      <w:docPartBody>
        <w:p w:rsidR="003D7E90" w:rsidRDefault="000179C8" w:rsidP="000179C8">
          <w:pPr>
            <w:pStyle w:val="5B6B466BCF234AE799D153270E651B05"/>
          </w:pPr>
          <w:r>
            <w:rPr>
              <w:rStyle w:val="Textodelmarcadordeposicin1"/>
            </w:rPr>
            <w:t>[Fecha de inicio]</w:t>
          </w:r>
        </w:p>
      </w:docPartBody>
    </w:docPart>
    <w:docPart>
      <w:docPartPr>
        <w:name w:val="2FE8F5DE78AE464580B18C036D437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5637-F8C3-4BB6-ABCB-7A45F46B802D}"/>
      </w:docPartPr>
      <w:docPartBody>
        <w:p w:rsidR="00831370" w:rsidRDefault="00254A1F" w:rsidP="00254A1F">
          <w:pPr>
            <w:pStyle w:val="2FE8F5DE78AE464580B18C036D437758"/>
          </w:pPr>
          <w:r>
            <w:rPr>
              <w:rStyle w:val="Textodelmarcadordeposicin1"/>
            </w:rPr>
            <w:t>[Fecha de inicio]</w:t>
          </w:r>
        </w:p>
      </w:docPartBody>
    </w:docPart>
    <w:docPart>
      <w:docPartPr>
        <w:name w:val="C718DF3AD1C740EC93DCCE477BF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43E1E-F05C-447E-89FF-0E5989BDE68B}"/>
      </w:docPartPr>
      <w:docPartBody>
        <w:p w:rsidR="00831370" w:rsidRDefault="00254A1F" w:rsidP="00254A1F">
          <w:pPr>
            <w:pStyle w:val="C718DF3AD1C740EC93DCCE477BF097EE"/>
          </w:pPr>
          <w:r>
            <w:rPr>
              <w:rStyle w:val="Textodelmarcadordeposicin1"/>
            </w:rPr>
            <w:t>[Fecha de finalización]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5FD3"/>
    <w:rsid w:val="000179C8"/>
    <w:rsid w:val="001E1CF2"/>
    <w:rsid w:val="00224836"/>
    <w:rsid w:val="00254A1F"/>
    <w:rsid w:val="00290213"/>
    <w:rsid w:val="002936BE"/>
    <w:rsid w:val="002A1A3A"/>
    <w:rsid w:val="00362C73"/>
    <w:rsid w:val="003C3C4F"/>
    <w:rsid w:val="003D7E90"/>
    <w:rsid w:val="00517BE9"/>
    <w:rsid w:val="005424F6"/>
    <w:rsid w:val="00600E36"/>
    <w:rsid w:val="0061798B"/>
    <w:rsid w:val="00695FD3"/>
    <w:rsid w:val="006E1B21"/>
    <w:rsid w:val="007317A0"/>
    <w:rsid w:val="00831370"/>
    <w:rsid w:val="00861823"/>
    <w:rsid w:val="008C69C7"/>
    <w:rsid w:val="00970C20"/>
    <w:rsid w:val="00A616D6"/>
    <w:rsid w:val="00B826BF"/>
    <w:rsid w:val="00BC775C"/>
    <w:rsid w:val="00C43155"/>
    <w:rsid w:val="00CC5EB7"/>
    <w:rsid w:val="00E12478"/>
    <w:rsid w:val="00E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4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3AD87088A94F008562C6592E2EE626">
    <w:name w:val="FB3AD87088A94F008562C6592E2EE626"/>
    <w:rsid w:val="005424F6"/>
  </w:style>
  <w:style w:type="paragraph" w:customStyle="1" w:styleId="E36D3247E5EF4B5A9E2B145EB921C160">
    <w:name w:val="E36D3247E5EF4B5A9E2B145EB921C160"/>
    <w:rsid w:val="005424F6"/>
  </w:style>
  <w:style w:type="paragraph" w:customStyle="1" w:styleId="40E48839CDC546518D96D05D73A7A666">
    <w:name w:val="40E48839CDC546518D96D05D73A7A666"/>
    <w:rsid w:val="005424F6"/>
  </w:style>
  <w:style w:type="paragraph" w:customStyle="1" w:styleId="264B8E8BF3D14DFBBCC676BCD4BF8E14">
    <w:name w:val="264B8E8BF3D14DFBBCC676BCD4BF8E14"/>
    <w:rsid w:val="005424F6"/>
  </w:style>
  <w:style w:type="paragraph" w:customStyle="1" w:styleId="B401DDC6949D4262BE5960EAA9E022F0">
    <w:name w:val="B401DDC6949D4262BE5960EAA9E022F0"/>
    <w:rsid w:val="005424F6"/>
  </w:style>
  <w:style w:type="paragraph" w:customStyle="1" w:styleId="7AEB095A343D4D5ABAD954695B8296C9">
    <w:name w:val="7AEB095A343D4D5ABAD954695B8296C9"/>
    <w:rsid w:val="005424F6"/>
  </w:style>
  <w:style w:type="paragraph" w:customStyle="1" w:styleId="37C1C6159A3B414F98D68451E7BEB180">
    <w:name w:val="37C1C6159A3B414F98D68451E7BEB180"/>
    <w:rsid w:val="005424F6"/>
  </w:style>
  <w:style w:type="paragraph" w:customStyle="1" w:styleId="EF5ED9B7EFA84437B64490041B630107">
    <w:name w:val="EF5ED9B7EFA84437B64490041B630107"/>
    <w:rsid w:val="005424F6"/>
  </w:style>
  <w:style w:type="paragraph" w:customStyle="1" w:styleId="14D256AC58354C0F91BE0C9F7BE3547B">
    <w:name w:val="14D256AC58354C0F91BE0C9F7BE3547B"/>
    <w:rsid w:val="005424F6"/>
  </w:style>
  <w:style w:type="paragraph" w:customStyle="1" w:styleId="ADD7402CEF6D40AB9752BE8F8FB78BF3">
    <w:name w:val="ADD7402CEF6D40AB9752BE8F8FB78BF3"/>
    <w:rsid w:val="005424F6"/>
  </w:style>
  <w:style w:type="paragraph" w:customStyle="1" w:styleId="69EFD1464C8845E894240294551A1FA0">
    <w:name w:val="69EFD1464C8845E894240294551A1FA0"/>
    <w:rsid w:val="005424F6"/>
  </w:style>
  <w:style w:type="paragraph" w:customStyle="1" w:styleId="BC8490892FA14107A46C27F9A864E4E1">
    <w:name w:val="BC8490892FA14107A46C27F9A864E4E1"/>
    <w:rsid w:val="005424F6"/>
  </w:style>
  <w:style w:type="paragraph" w:customStyle="1" w:styleId="93A5185ED6B646F08F469D5B4CB599FB">
    <w:name w:val="93A5185ED6B646F08F469D5B4CB599FB"/>
    <w:rsid w:val="005424F6"/>
  </w:style>
  <w:style w:type="paragraph" w:customStyle="1" w:styleId="CCAEB66A2396490B93224D4B6AF1518C">
    <w:name w:val="CCAEB66A2396490B93224D4B6AF1518C"/>
    <w:rsid w:val="005424F6"/>
  </w:style>
  <w:style w:type="paragraph" w:customStyle="1" w:styleId="EA5268A5DD5C46358F5B445FCFE2124C">
    <w:name w:val="EA5268A5DD5C46358F5B445FCFE2124C"/>
    <w:rsid w:val="005424F6"/>
  </w:style>
  <w:style w:type="paragraph" w:customStyle="1" w:styleId="AD1D8493DA734567B786D0285801A12A">
    <w:name w:val="AD1D8493DA734567B786D0285801A12A"/>
    <w:rsid w:val="005424F6"/>
  </w:style>
  <w:style w:type="paragraph" w:customStyle="1" w:styleId="1B9860765AB14CA194B818397C877C49">
    <w:name w:val="1B9860765AB14CA194B818397C877C49"/>
    <w:rsid w:val="005424F6"/>
  </w:style>
  <w:style w:type="paragraph" w:customStyle="1" w:styleId="65B39F5D3B3F4289A0A3E6E7D4B39ED3">
    <w:name w:val="65B39F5D3B3F4289A0A3E6E7D4B39ED3"/>
    <w:rsid w:val="005424F6"/>
  </w:style>
  <w:style w:type="paragraph" w:customStyle="1" w:styleId="91E9E469DAFD4A8AB776B58906E6B04B">
    <w:name w:val="91E9E469DAFD4A8AB776B58906E6B04B"/>
    <w:rsid w:val="005424F6"/>
  </w:style>
  <w:style w:type="character" w:customStyle="1" w:styleId="Textodelmarcadordeposicin1">
    <w:name w:val="Texto del marcador de posición1"/>
    <w:basedOn w:val="Fuentedeprrafopredeter"/>
    <w:uiPriority w:val="99"/>
    <w:unhideWhenUsed/>
    <w:rsid w:val="00254A1F"/>
    <w:rPr>
      <w:color w:val="808080"/>
    </w:rPr>
  </w:style>
  <w:style w:type="paragraph" w:customStyle="1" w:styleId="793E1B9F898B46A0B6DD2605F90923B2">
    <w:name w:val="793E1B9F898B46A0B6DD2605F90923B2"/>
    <w:rsid w:val="005424F6"/>
  </w:style>
  <w:style w:type="paragraph" w:customStyle="1" w:styleId="A23C829E20684B4A9D6EF923A4288C23">
    <w:name w:val="A23C829E20684B4A9D6EF923A4288C23"/>
    <w:rsid w:val="005424F6"/>
  </w:style>
  <w:style w:type="paragraph" w:customStyle="1" w:styleId="98081D043CB5463CBD9B69351535A99C">
    <w:name w:val="98081D043CB5463CBD9B69351535A99C"/>
    <w:rsid w:val="005424F6"/>
  </w:style>
  <w:style w:type="paragraph" w:customStyle="1" w:styleId="9D319F88EB4646B9A7AFC6B672F0AF21">
    <w:name w:val="9D319F88EB4646B9A7AFC6B672F0AF21"/>
    <w:rsid w:val="005424F6"/>
  </w:style>
  <w:style w:type="paragraph" w:customStyle="1" w:styleId="3DDC65856212472999D96E2ECEFD2C81">
    <w:name w:val="3DDC65856212472999D96E2ECEFD2C81"/>
    <w:rsid w:val="005424F6"/>
  </w:style>
  <w:style w:type="paragraph" w:customStyle="1" w:styleId="28EF0E5B436848A5852A6FBC7601BF29">
    <w:name w:val="28EF0E5B436848A5852A6FBC7601BF29"/>
    <w:rsid w:val="005424F6"/>
  </w:style>
  <w:style w:type="paragraph" w:customStyle="1" w:styleId="C0E0E114A4104082B496A35D41D7D963">
    <w:name w:val="C0E0E114A4104082B496A35D41D7D963"/>
    <w:rsid w:val="005424F6"/>
  </w:style>
  <w:style w:type="paragraph" w:customStyle="1" w:styleId="D170AE1B7B6248F29C3E1803933CBF25">
    <w:name w:val="D170AE1B7B6248F29C3E1803933CBF25"/>
    <w:rsid w:val="005424F6"/>
  </w:style>
  <w:style w:type="paragraph" w:customStyle="1" w:styleId="E204B3779C09465784A39D19B84C5F0C">
    <w:name w:val="E204B3779C09465784A39D19B84C5F0C"/>
    <w:rsid w:val="005424F6"/>
  </w:style>
  <w:style w:type="paragraph" w:customStyle="1" w:styleId="E1F7BCFA39BD425B87114C3939D52682">
    <w:name w:val="E1F7BCFA39BD425B87114C3939D52682"/>
    <w:rsid w:val="005424F6"/>
  </w:style>
  <w:style w:type="paragraph" w:customStyle="1" w:styleId="223421D0BA9241E1B029C2BB2E646E45">
    <w:name w:val="223421D0BA9241E1B029C2BB2E646E45"/>
    <w:rsid w:val="005424F6"/>
  </w:style>
  <w:style w:type="paragraph" w:customStyle="1" w:styleId="2056E53C624847E98C947760DBF98C6B">
    <w:name w:val="2056E53C624847E98C947760DBF98C6B"/>
    <w:rsid w:val="005424F6"/>
  </w:style>
  <w:style w:type="paragraph" w:customStyle="1" w:styleId="F687B53B90BF4A0D916B1332425F3EBB">
    <w:name w:val="F687B53B90BF4A0D916B1332425F3EBB"/>
    <w:rsid w:val="005424F6"/>
  </w:style>
  <w:style w:type="paragraph" w:customStyle="1" w:styleId="B06C17602B7F4FF2B4CD8CA2D89BDBF8">
    <w:name w:val="B06C17602B7F4FF2B4CD8CA2D89BDBF8"/>
    <w:rsid w:val="005424F6"/>
  </w:style>
  <w:style w:type="paragraph" w:customStyle="1" w:styleId="451E144CC5E04286AD671590E91A0953">
    <w:name w:val="451E144CC5E04286AD671590E91A0953"/>
    <w:rsid w:val="005424F6"/>
  </w:style>
  <w:style w:type="paragraph" w:customStyle="1" w:styleId="3CE84EC676EF40148B2177AB50CF4784">
    <w:name w:val="3CE84EC676EF40148B2177AB50CF4784"/>
    <w:rsid w:val="005424F6"/>
  </w:style>
  <w:style w:type="paragraph" w:customStyle="1" w:styleId="668E47413D3E412793FC992BB4C620DE">
    <w:name w:val="668E47413D3E412793FC992BB4C620DE"/>
    <w:rsid w:val="005424F6"/>
  </w:style>
  <w:style w:type="paragraph" w:customStyle="1" w:styleId="9CA49B0BFCD9466385FA853458A73B7D">
    <w:name w:val="9CA49B0BFCD9466385FA853458A73B7D"/>
    <w:rsid w:val="005424F6"/>
  </w:style>
  <w:style w:type="paragraph" w:customStyle="1" w:styleId="4E1DCFD90DF5466E8A1095A62A6C13A8">
    <w:name w:val="4E1DCFD90DF5466E8A1095A62A6C13A8"/>
    <w:rsid w:val="005424F6"/>
  </w:style>
  <w:style w:type="paragraph" w:customStyle="1" w:styleId="BF11A30A8E964F75B433EC5A90B10FE1">
    <w:name w:val="BF11A30A8E964F75B433EC5A90B10FE1"/>
    <w:rsid w:val="005424F6"/>
  </w:style>
  <w:style w:type="paragraph" w:customStyle="1" w:styleId="D8B956BC18714D10BD9590BB9E2A2714">
    <w:name w:val="D8B956BC18714D10BD9590BB9E2A2714"/>
    <w:rsid w:val="005424F6"/>
  </w:style>
  <w:style w:type="paragraph" w:customStyle="1" w:styleId="2E92E397B7CE4B83AB26D68AF5C23B6F">
    <w:name w:val="2E92E397B7CE4B83AB26D68AF5C23B6F"/>
    <w:rsid w:val="005424F6"/>
  </w:style>
  <w:style w:type="paragraph" w:customStyle="1" w:styleId="4BB9FBAA30EB41438E3027F3D93ADF5B">
    <w:name w:val="4BB9FBAA30EB41438E3027F3D93ADF5B"/>
    <w:rsid w:val="005424F6"/>
  </w:style>
  <w:style w:type="paragraph" w:customStyle="1" w:styleId="156D854135FC4C128626417AA1C38B1F">
    <w:name w:val="156D854135FC4C128626417AA1C38B1F"/>
    <w:rsid w:val="005424F6"/>
  </w:style>
  <w:style w:type="paragraph" w:customStyle="1" w:styleId="AD5BCDE94E514B7BBF5CC8F4866DF94A">
    <w:name w:val="AD5BCDE94E514B7BBF5CC8F4866DF94A"/>
    <w:rsid w:val="005424F6"/>
  </w:style>
  <w:style w:type="paragraph" w:customStyle="1" w:styleId="C41B4E36DF8A4C84810AE59EEC34DE16">
    <w:name w:val="C41B4E36DF8A4C84810AE59EEC34DE16"/>
    <w:rsid w:val="005424F6"/>
  </w:style>
  <w:style w:type="paragraph" w:customStyle="1" w:styleId="1A8FAE4345B544C0B02755EBB4148235">
    <w:name w:val="1A8FAE4345B544C0B02755EBB4148235"/>
    <w:rsid w:val="005424F6"/>
  </w:style>
  <w:style w:type="paragraph" w:customStyle="1" w:styleId="71B7010C344744899F5276FE7DD363D9">
    <w:name w:val="71B7010C344744899F5276FE7DD363D9"/>
    <w:rsid w:val="005424F6"/>
  </w:style>
  <w:style w:type="paragraph" w:customStyle="1" w:styleId="4D3923C571944B379183238A8BE5BBFA">
    <w:name w:val="4D3923C571944B379183238A8BE5BBFA"/>
    <w:rsid w:val="005424F6"/>
  </w:style>
  <w:style w:type="paragraph" w:customStyle="1" w:styleId="026F364B52254DD68F6C12BAD39F09FF">
    <w:name w:val="026F364B52254DD68F6C12BAD39F09FF"/>
    <w:rsid w:val="005424F6"/>
  </w:style>
  <w:style w:type="paragraph" w:customStyle="1" w:styleId="0BF8AD5E974A4010BB8E23B76378D20A">
    <w:name w:val="0BF8AD5E974A4010BB8E23B76378D20A"/>
    <w:rsid w:val="005424F6"/>
  </w:style>
  <w:style w:type="paragraph" w:customStyle="1" w:styleId="7CC3A4810B0A44789555D30D3D9064A5">
    <w:name w:val="7CC3A4810B0A44789555D30D3D9064A5"/>
    <w:rsid w:val="005424F6"/>
  </w:style>
  <w:style w:type="paragraph" w:customStyle="1" w:styleId="611C82F67B5B454ABD74BB76F21730C9">
    <w:name w:val="611C82F67B5B454ABD74BB76F21730C9"/>
    <w:rsid w:val="005424F6"/>
  </w:style>
  <w:style w:type="paragraph" w:customStyle="1" w:styleId="A6149662E5B94F818577A9354707329D">
    <w:name w:val="A6149662E5B94F818577A9354707329D"/>
    <w:rsid w:val="005424F6"/>
  </w:style>
  <w:style w:type="paragraph" w:customStyle="1" w:styleId="A15686BAFEA64838A61DDEA474510236">
    <w:name w:val="A15686BAFEA64838A61DDEA474510236"/>
    <w:rsid w:val="005424F6"/>
  </w:style>
  <w:style w:type="paragraph" w:customStyle="1" w:styleId="2151A131F6274F5180569C930C4D2CC4">
    <w:name w:val="2151A131F6274F5180569C930C4D2CC4"/>
    <w:rsid w:val="005424F6"/>
  </w:style>
  <w:style w:type="paragraph" w:customStyle="1" w:styleId="EFBE454F217D4B8AA4C5B2061356EAFD">
    <w:name w:val="EFBE454F217D4B8AA4C5B2061356EAFD"/>
    <w:rsid w:val="005424F6"/>
  </w:style>
  <w:style w:type="paragraph" w:customStyle="1" w:styleId="9633263543A743FEBED8E2D57FCD238C">
    <w:name w:val="9633263543A743FEBED8E2D57FCD238C"/>
    <w:rsid w:val="005424F6"/>
  </w:style>
  <w:style w:type="paragraph" w:customStyle="1" w:styleId="D8D20C868F9445D58900DA362DAFBF0F">
    <w:name w:val="D8D20C868F9445D58900DA362DAFBF0F"/>
    <w:rsid w:val="005424F6"/>
  </w:style>
  <w:style w:type="paragraph" w:customStyle="1" w:styleId="B47C7C9FFE804684BDC57160CBE930EB">
    <w:name w:val="B47C7C9FFE804684BDC57160CBE930EB"/>
    <w:rsid w:val="005424F6"/>
  </w:style>
  <w:style w:type="paragraph" w:customStyle="1" w:styleId="1F2AC3E08862453293112FAFEF8B0FB9">
    <w:name w:val="1F2AC3E08862453293112FAFEF8B0FB9"/>
    <w:rsid w:val="00695FD3"/>
  </w:style>
  <w:style w:type="paragraph" w:customStyle="1" w:styleId="46EE1B935A2547A588EBA355C501D4AE">
    <w:name w:val="46EE1B935A2547A588EBA355C501D4AE"/>
    <w:rsid w:val="005424F6"/>
  </w:style>
  <w:style w:type="paragraph" w:customStyle="1" w:styleId="F9A50BF3CDF142049089A9B2BB5C7E4D">
    <w:name w:val="F9A50BF3CDF142049089A9B2BB5C7E4D"/>
    <w:rsid w:val="005424F6"/>
  </w:style>
  <w:style w:type="paragraph" w:customStyle="1" w:styleId="01414FCA82CF40B78BBCF5270A9130CE">
    <w:name w:val="01414FCA82CF40B78BBCF5270A9130CE"/>
    <w:rsid w:val="005424F6"/>
  </w:style>
  <w:style w:type="paragraph" w:customStyle="1" w:styleId="C4350781F6DE4316B508EBDEDF4F289E">
    <w:name w:val="C4350781F6DE4316B508EBDEDF4F289E"/>
    <w:rsid w:val="005424F6"/>
  </w:style>
  <w:style w:type="paragraph" w:customStyle="1" w:styleId="772599D122EA42C890822DAC7DA54AF1">
    <w:name w:val="772599D122EA42C890822DAC7DA54AF1"/>
    <w:rsid w:val="005424F6"/>
  </w:style>
  <w:style w:type="paragraph" w:customStyle="1" w:styleId="4ED1762550B74CBA8E453CDEAD2DECAA">
    <w:name w:val="4ED1762550B74CBA8E453CDEAD2DECAA"/>
    <w:rsid w:val="005424F6"/>
  </w:style>
  <w:style w:type="paragraph" w:customStyle="1" w:styleId="9F0FEE21E0984C5BB74AFF43D2BEA62C">
    <w:name w:val="9F0FEE21E0984C5BB74AFF43D2BEA62C"/>
    <w:rsid w:val="005424F6"/>
  </w:style>
  <w:style w:type="paragraph" w:customStyle="1" w:styleId="634C32EAD11A46E88D29E99B520DB3D2">
    <w:name w:val="634C32EAD11A46E88D29E99B520DB3D2"/>
    <w:rsid w:val="008C69C7"/>
  </w:style>
  <w:style w:type="paragraph" w:customStyle="1" w:styleId="7C1EFD04AF3C404FAB0EABF07D8225C4">
    <w:name w:val="7C1EFD04AF3C404FAB0EABF07D8225C4"/>
    <w:rsid w:val="008C69C7"/>
  </w:style>
  <w:style w:type="paragraph" w:customStyle="1" w:styleId="DA9152A532D649C085E0BA72F2362A2D">
    <w:name w:val="DA9152A532D649C085E0BA72F2362A2D"/>
    <w:rsid w:val="001E1CF2"/>
    <w:rPr>
      <w:lang w:val="es-MX" w:eastAsia="es-MX"/>
    </w:rPr>
  </w:style>
  <w:style w:type="paragraph" w:customStyle="1" w:styleId="9F2A0B6444C445FF9960E6BF595BC266">
    <w:name w:val="9F2A0B6444C445FF9960E6BF595BC266"/>
    <w:rsid w:val="001E1CF2"/>
    <w:rPr>
      <w:lang w:val="es-MX" w:eastAsia="es-MX"/>
    </w:rPr>
  </w:style>
  <w:style w:type="paragraph" w:customStyle="1" w:styleId="6D55B2393C1849A18A79D99F536A0347">
    <w:name w:val="6D55B2393C1849A18A79D99F536A0347"/>
    <w:rsid w:val="002A1A3A"/>
    <w:rPr>
      <w:lang w:val="es-MX" w:eastAsia="es-MX"/>
    </w:rPr>
  </w:style>
  <w:style w:type="paragraph" w:customStyle="1" w:styleId="5879D78E4C404A998E50FD2FF00A1DB2">
    <w:name w:val="5879D78E4C404A998E50FD2FF00A1DB2"/>
    <w:rsid w:val="002A1A3A"/>
    <w:rPr>
      <w:lang w:val="es-MX" w:eastAsia="es-MX"/>
    </w:rPr>
  </w:style>
  <w:style w:type="paragraph" w:customStyle="1" w:styleId="5B6B466BCF234AE799D153270E651B05">
    <w:name w:val="5B6B466BCF234AE799D153270E651B05"/>
    <w:rsid w:val="000179C8"/>
    <w:rPr>
      <w:lang w:val="es-MX" w:eastAsia="es-MX"/>
    </w:rPr>
  </w:style>
  <w:style w:type="paragraph" w:customStyle="1" w:styleId="E0380BC12D0D49D78E5FA5FE20A5DBE4">
    <w:name w:val="E0380BC12D0D49D78E5FA5FE20A5DBE4"/>
    <w:rsid w:val="000179C8"/>
    <w:rPr>
      <w:lang w:val="es-MX" w:eastAsia="es-MX"/>
    </w:rPr>
  </w:style>
  <w:style w:type="paragraph" w:customStyle="1" w:styleId="2FE8F5DE78AE464580B18C036D437758">
    <w:name w:val="2FE8F5DE78AE464580B18C036D437758"/>
    <w:rsid w:val="00254A1F"/>
    <w:rPr>
      <w:lang w:val="es-MX" w:eastAsia="es-MX"/>
    </w:rPr>
  </w:style>
  <w:style w:type="paragraph" w:customStyle="1" w:styleId="C718DF3AD1C740EC93DCCE477BF097EE">
    <w:name w:val="C718DF3AD1C740EC93DCCE477BF097EE"/>
    <w:rsid w:val="00254A1F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BC599F6-D1D5-4CAF-A87B-7EF27C1F670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9725CCD-E0B2-4E93-8539-AF5ED00C63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77E347-49EA-40E6-8B71-66C334985F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31520B-52E2-46C1-8569-ADD6A71E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</Template>
  <TotalTime>973</TotalTime>
  <Pages>4</Pages>
  <Words>813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Jair Dimas Granados</dc:creator>
  <cp:lastModifiedBy>Lorena Castillo</cp:lastModifiedBy>
  <cp:revision>21</cp:revision>
  <cp:lastPrinted>2006-08-01T17:47:00Z</cp:lastPrinted>
  <dcterms:created xsi:type="dcterms:W3CDTF">2013-01-07T02:48:00Z</dcterms:created>
  <dcterms:modified xsi:type="dcterms:W3CDTF">2014-12-29T23:39:00Z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