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E9" w:rsidRDefault="007562E9"/>
    <w:sdt>
      <w:sdtPr>
        <w:alias w:val="Nombre del currículo"/>
        <w:tag w:val="Nombre del currículo"/>
        <w:id w:val="-1667471191"/>
        <w:placeholder>
          <w:docPart w:val="81D11866F5844B018A35E65841D74C69"/>
        </w:placeholder>
        <w:docPartList>
          <w:docPartGallery w:val="Quick Parts"/>
          <w:docPartCategory w:val=" Nombre del currículo"/>
        </w:docPartList>
      </w:sdtPr>
      <w:sdtEndPr/>
      <w:sdtContent>
        <w:p w:rsidR="00840B17" w:rsidRDefault="00840B17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35"/>
            <w:gridCol w:w="4536"/>
          </w:tblGrid>
          <w:tr w:rsidR="00840B17">
            <w:tc>
              <w:tcPr>
                <w:tcW w:w="2500" w:type="pct"/>
              </w:tcPr>
              <w:sdt>
                <w:sdtPr>
                  <w:id w:val="-1969416058"/>
                  <w:placeholder>
                    <w:docPart w:val="E68ABF75B769418DAD5EBE57C28046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40B17" w:rsidRDefault="00840B17">
                    <w:pPr>
                      <w:pStyle w:val="Nombre"/>
                      <w:spacing w:line="240" w:lineRule="auto"/>
                    </w:pPr>
                    <w:r>
                      <w:t>Otero</w:t>
                    </w:r>
                    <w:r w:rsidR="009B591D">
                      <w:t xml:space="preserve"> Juan</w:t>
                    </w:r>
                  </w:p>
                </w:sdtContent>
              </w:sdt>
              <w:p w:rsidR="0033228F" w:rsidRDefault="0033228F">
                <w:pPr>
                  <w:pStyle w:val="Sinespaciado"/>
                  <w:rPr>
                    <w:rFonts w:ascii="Arial" w:hAnsi="Arial" w:cs="Arial"/>
                    <w:b/>
                  </w:rPr>
                </w:pPr>
              </w:p>
              <w:p w:rsidR="0033228F" w:rsidRPr="0033228F" w:rsidRDefault="0033228F">
                <w:pPr>
                  <w:pStyle w:val="Sinespaciad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Fecha de Nacimiento: </w:t>
                </w:r>
                <w:r w:rsidRPr="0033228F">
                  <w:rPr>
                    <w:rFonts w:ascii="Arial" w:hAnsi="Arial" w:cs="Arial"/>
                  </w:rPr>
                  <w:t>20/04/1988</w:t>
                </w:r>
              </w:p>
              <w:p w:rsidR="0033228F" w:rsidRDefault="0033228F">
                <w:pPr>
                  <w:pStyle w:val="Sinespaciado"/>
                  <w:rPr>
                    <w:rFonts w:ascii="Arial" w:hAnsi="Arial" w:cs="Arial"/>
                    <w:b/>
                  </w:rPr>
                </w:pPr>
              </w:p>
              <w:p w:rsidR="00840B17" w:rsidRPr="0033228F" w:rsidRDefault="00840B17">
                <w:pPr>
                  <w:pStyle w:val="Sinespaciado"/>
                  <w:rPr>
                    <w:rFonts w:ascii="Arial" w:hAnsi="Arial" w:cs="Arial"/>
                  </w:rPr>
                </w:pPr>
                <w:r w:rsidRPr="0033228F">
                  <w:rPr>
                    <w:rFonts w:ascii="Arial" w:hAnsi="Arial" w:cs="Arial"/>
                    <w:b/>
                  </w:rPr>
                  <w:t>Teléfono celular</w:t>
                </w:r>
                <w:r w:rsidRPr="0033228F">
                  <w:rPr>
                    <w:rFonts w:ascii="Arial" w:hAnsi="Arial" w:cs="Arial"/>
                  </w:rPr>
                  <w:t xml:space="preserve">:  </w:t>
                </w:r>
                <w:r w:rsidR="0015590C">
                  <w:rPr>
                    <w:rFonts w:ascii="Arial" w:hAnsi="Arial" w:cs="Arial"/>
                  </w:rPr>
                  <w:t>03329.-15695376</w:t>
                </w:r>
                <w:bookmarkStart w:id="0" w:name="_GoBack"/>
                <w:bookmarkEnd w:id="0"/>
              </w:p>
              <w:p w:rsidR="00840B17" w:rsidRPr="0033228F" w:rsidRDefault="00840B17">
                <w:pPr>
                  <w:pStyle w:val="Sinespaciado"/>
                  <w:rPr>
                    <w:rFonts w:ascii="Arial" w:hAnsi="Arial" w:cs="Arial"/>
                    <w:b/>
                    <w:bCs/>
                  </w:rPr>
                </w:pPr>
              </w:p>
              <w:p w:rsidR="00840B17" w:rsidRPr="0033228F" w:rsidRDefault="00F0016A">
                <w:pPr>
                  <w:pStyle w:val="Sinespaciado"/>
                  <w:rPr>
                    <w:rFonts w:ascii="Arial" w:hAnsi="Arial" w:cs="Arial"/>
                  </w:rPr>
                </w:pPr>
                <w:r w:rsidRPr="00F0016A">
                  <w:rPr>
                    <w:rFonts w:ascii="Arial" w:hAnsi="Arial" w:cs="Arial"/>
                    <w:b/>
                  </w:rPr>
                  <w:t>Domicilio:</w:t>
                </w:r>
                <w:r>
                  <w:rPr>
                    <w:rFonts w:ascii="Arial" w:hAnsi="Arial" w:cs="Arial"/>
                  </w:rPr>
                  <w:t xml:space="preserve"> </w:t>
                </w:r>
                <w:proofErr w:type="spellStart"/>
                <w:r w:rsidR="00840B17" w:rsidRPr="0033228F">
                  <w:rPr>
                    <w:rFonts w:ascii="Arial" w:hAnsi="Arial" w:cs="Arial"/>
                  </w:rPr>
                  <w:t>Altolaguirre</w:t>
                </w:r>
                <w:proofErr w:type="spellEnd"/>
                <w:r w:rsidR="00840B17" w:rsidRPr="0033228F">
                  <w:rPr>
                    <w:rFonts w:ascii="Arial" w:hAnsi="Arial" w:cs="Arial"/>
                  </w:rPr>
                  <w:t xml:space="preserve"> 2265 – Piso 7 </w:t>
                </w:r>
                <w:proofErr w:type="spellStart"/>
                <w:r w:rsidR="00840B17" w:rsidRPr="0033228F">
                  <w:rPr>
                    <w:rFonts w:ascii="Arial" w:hAnsi="Arial" w:cs="Arial"/>
                  </w:rPr>
                  <w:t>Depto</w:t>
                </w:r>
                <w:proofErr w:type="spellEnd"/>
                <w:r w:rsidR="00840B17" w:rsidRPr="0033228F">
                  <w:rPr>
                    <w:rFonts w:ascii="Arial" w:hAnsi="Arial" w:cs="Arial"/>
                  </w:rPr>
                  <w:t xml:space="preserve"> B</w:t>
                </w:r>
              </w:p>
              <w:p w:rsidR="00840B17" w:rsidRPr="0033228F" w:rsidRDefault="00840B17">
                <w:pPr>
                  <w:pStyle w:val="Sinespaciado"/>
                  <w:rPr>
                    <w:rFonts w:ascii="Arial" w:hAnsi="Arial" w:cs="Arial"/>
                  </w:rPr>
                </w:pPr>
                <w:r w:rsidRPr="0033228F">
                  <w:rPr>
                    <w:rFonts w:ascii="Arial" w:hAnsi="Arial" w:cs="Arial"/>
                  </w:rPr>
                  <w:t>Villa Urquiza – CABA</w:t>
                </w:r>
              </w:p>
              <w:p w:rsidR="00840B17" w:rsidRPr="0033228F" w:rsidRDefault="00840B17">
                <w:pPr>
                  <w:pStyle w:val="Sinespaciado"/>
                  <w:rPr>
                    <w:rFonts w:ascii="Arial" w:hAnsi="Arial" w:cs="Arial"/>
                    <w:b/>
                  </w:rPr>
                </w:pPr>
              </w:p>
              <w:p w:rsidR="00840B17" w:rsidRPr="0033228F" w:rsidRDefault="00840B17">
                <w:pPr>
                  <w:pStyle w:val="Sinespaciado"/>
                  <w:rPr>
                    <w:rFonts w:ascii="Arial" w:hAnsi="Arial" w:cs="Arial"/>
                  </w:rPr>
                </w:pPr>
                <w:r w:rsidRPr="0033228F">
                  <w:rPr>
                    <w:rFonts w:ascii="Arial" w:hAnsi="Arial" w:cs="Arial"/>
                    <w:b/>
                  </w:rPr>
                  <w:t>E-mail:</w:t>
                </w:r>
                <w:r w:rsidRPr="0033228F">
                  <w:rPr>
                    <w:rFonts w:ascii="Arial" w:hAnsi="Arial" w:cs="Arial"/>
                  </w:rPr>
                  <w:t xml:space="preserve">  juanotero.1988@gmail.com</w:t>
                </w:r>
              </w:p>
              <w:p w:rsidR="00840B17" w:rsidRDefault="00840B17" w:rsidP="00840B17">
                <w:pPr>
                  <w:pStyle w:val="Sinespaciado"/>
                </w:pPr>
              </w:p>
            </w:tc>
            <w:tc>
              <w:tcPr>
                <w:tcW w:w="2500" w:type="pct"/>
              </w:tcPr>
              <w:p w:rsidR="00840B17" w:rsidRDefault="00A61F81">
                <w:pPr>
                  <w:pStyle w:val="Sinespaci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28EC604B" wp14:editId="0F36E8ED">
                      <wp:extent cx="2474242" cy="1967023"/>
                      <wp:effectExtent l="0" t="0" r="2540" b="0"/>
                      <wp:docPr id="2" name="Imagen 2" descr="C:\Users\Juanche\Desktop\Webcam_10-07-14_08-08-3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uanche\Desktop\Webcam_10-07-14_08-08-3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80733" cy="19721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7562E9" w:rsidRPr="004A3672" w:rsidRDefault="0092785C">
          <w:pPr>
            <w:rPr>
              <w:rFonts w:asciiTheme="majorHAnsi" w:hAnsiTheme="majorHAnsi"/>
              <w:sz w:val="28"/>
              <w:szCs w:val="28"/>
            </w:rPr>
          </w:pPr>
        </w:p>
      </w:sdtContent>
    </w:sdt>
    <w:p w:rsidR="007562E9" w:rsidRPr="004A3672" w:rsidRDefault="00A82A1D" w:rsidP="004A3672">
      <w:pPr>
        <w:pStyle w:val="Seccin"/>
        <w:rPr>
          <w:lang w:val="es-ES"/>
        </w:rPr>
      </w:pPr>
      <w:r w:rsidRPr="004A367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D0C1B87" wp14:editId="5488FA0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8325" cy="348615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3486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7562E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7562E9" w:rsidRDefault="007562E9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7562E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7562E9" w:rsidRDefault="007562E9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62E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7562E9" w:rsidRDefault="007562E9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62E9" w:rsidRDefault="007562E9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0;width:544.75pt;height:27.4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7562E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7562E9" w:rsidRDefault="007562E9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7562E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7562E9" w:rsidRDefault="007562E9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62E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7562E9" w:rsidRDefault="007562E9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7562E9" w:rsidRDefault="007562E9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3228F" w:rsidRPr="004A3672">
        <w:rPr>
          <w:lang w:val="es-ES"/>
        </w:rPr>
        <w:t>-</w:t>
      </w:r>
      <w:r w:rsidRPr="004A3672">
        <w:rPr>
          <w:lang w:val="es-ES"/>
        </w:rPr>
        <w:t>Objetivos</w:t>
      </w:r>
    </w:p>
    <w:p w:rsidR="007562E9" w:rsidRDefault="00E648C2">
      <w:pPr>
        <w:pStyle w:val="Textodesubseccin"/>
        <w:rPr>
          <w:rFonts w:ascii="Arial" w:hAnsi="Arial" w:cs="Arial"/>
        </w:rPr>
      </w:pPr>
      <w:r>
        <w:rPr>
          <w:rFonts w:ascii="Arial" w:hAnsi="Arial" w:cs="Arial"/>
        </w:rPr>
        <w:t>-Crecer</w:t>
      </w:r>
      <w:r w:rsidR="00840B17" w:rsidRPr="0033228F">
        <w:rPr>
          <w:rFonts w:ascii="Arial" w:hAnsi="Arial" w:cs="Arial"/>
        </w:rPr>
        <w:t xml:space="preserve"> </w:t>
      </w:r>
      <w:r w:rsidR="00523774">
        <w:rPr>
          <w:rFonts w:ascii="Arial" w:hAnsi="Arial" w:cs="Arial"/>
        </w:rPr>
        <w:t>en el mercado laboral en re</w:t>
      </w:r>
      <w:r w:rsidR="002A78C4">
        <w:rPr>
          <w:rFonts w:ascii="Arial" w:hAnsi="Arial" w:cs="Arial"/>
        </w:rPr>
        <w:t>l</w:t>
      </w:r>
      <w:r w:rsidR="00523774">
        <w:rPr>
          <w:rFonts w:ascii="Arial" w:hAnsi="Arial" w:cs="Arial"/>
        </w:rPr>
        <w:t>a</w:t>
      </w:r>
      <w:r w:rsidR="002A78C4">
        <w:rPr>
          <w:rFonts w:ascii="Arial" w:hAnsi="Arial" w:cs="Arial"/>
        </w:rPr>
        <w:t>ción a</w:t>
      </w:r>
      <w:r w:rsidR="00840B17" w:rsidRPr="0033228F">
        <w:rPr>
          <w:rFonts w:ascii="Arial" w:hAnsi="Arial" w:cs="Arial"/>
        </w:rPr>
        <w:t>l diseño</w:t>
      </w:r>
      <w:r w:rsidR="00B0090C">
        <w:rPr>
          <w:rFonts w:ascii="Arial" w:hAnsi="Arial" w:cs="Arial"/>
        </w:rPr>
        <w:t xml:space="preserve"> y la práctica diaria de la obra y todos sus complementos.</w:t>
      </w:r>
    </w:p>
    <w:p w:rsidR="00E648C2" w:rsidRDefault="00E648C2">
      <w:pPr>
        <w:pStyle w:val="Textodesubseccin"/>
        <w:rPr>
          <w:rFonts w:ascii="Arial" w:hAnsi="Arial" w:cs="Arial"/>
        </w:rPr>
      </w:pPr>
      <w:r>
        <w:rPr>
          <w:rFonts w:ascii="Arial" w:hAnsi="Arial" w:cs="Arial"/>
        </w:rPr>
        <w:t xml:space="preserve">-Crecer profesionalmente en actividades ligadas al Urbanismo y al diseño de la ciudad. Planes-programas-proyectos a futuro. </w:t>
      </w:r>
    </w:p>
    <w:p w:rsidR="007562E9" w:rsidRDefault="0033228F">
      <w:pPr>
        <w:pStyle w:val="Seccin"/>
      </w:pPr>
      <w:r>
        <w:rPr>
          <w:lang w:val="es-ES"/>
        </w:rPr>
        <w:t>-</w:t>
      </w:r>
      <w:r w:rsidR="00A82A1D">
        <w:rPr>
          <w:lang w:val="es-ES"/>
        </w:rPr>
        <w:t>Formación académica</w:t>
      </w:r>
    </w:p>
    <w:p w:rsidR="00840B17" w:rsidRDefault="00E648C2">
      <w:pPr>
        <w:pStyle w:val="Subseccin"/>
      </w:pPr>
      <w:r>
        <w:t>|</w:t>
      </w:r>
      <w:r w:rsidR="00840B17" w:rsidRPr="00E648C2">
        <w:rPr>
          <w:sz w:val="28"/>
          <w:szCs w:val="28"/>
        </w:rPr>
        <w:t>Bachiller</w:t>
      </w:r>
      <w:r w:rsidR="00840B17">
        <w:t xml:space="preserve"> en Economía y Gestión de las Organizaciones – Instituto San José, </w:t>
      </w:r>
      <w:proofErr w:type="spellStart"/>
      <w:r w:rsidR="00840B17">
        <w:t>Baradero</w:t>
      </w:r>
      <w:proofErr w:type="spellEnd"/>
      <w:r w:rsidR="00840B17">
        <w:t xml:space="preserve"> – </w:t>
      </w:r>
      <w:proofErr w:type="spellStart"/>
      <w:r w:rsidR="00840B17">
        <w:t>BsAs</w:t>
      </w:r>
      <w:proofErr w:type="spellEnd"/>
      <w:r w:rsidR="00840B17">
        <w:t xml:space="preserve"> / </w:t>
      </w:r>
      <w:r w:rsidR="00337CD8">
        <w:t xml:space="preserve">Egresado </w:t>
      </w:r>
      <w:r w:rsidR="00840B17">
        <w:t>2005.</w:t>
      </w:r>
    </w:p>
    <w:p w:rsidR="00840B17" w:rsidRDefault="00840B17">
      <w:pPr>
        <w:pStyle w:val="Subseccin"/>
        <w:rPr>
          <w:lang w:val="es-ES"/>
        </w:rPr>
      </w:pPr>
    </w:p>
    <w:p w:rsidR="00583731" w:rsidRDefault="00840B17" w:rsidP="00583731">
      <w:pPr>
        <w:pStyle w:val="Subseccin"/>
      </w:pPr>
      <w:r>
        <w:rPr>
          <w:lang w:val="es-ES"/>
        </w:rPr>
        <w:t xml:space="preserve"> |</w:t>
      </w:r>
      <w:r w:rsidR="005A6FB4" w:rsidRPr="00E648C2">
        <w:rPr>
          <w:sz w:val="28"/>
          <w:szCs w:val="28"/>
        </w:rPr>
        <w:t>Arquitecto</w:t>
      </w:r>
      <w:r w:rsidR="005A6FB4">
        <w:t xml:space="preserve"> </w:t>
      </w:r>
      <w:r>
        <w:t>– Facultad de Arquitectura y Urbanismo – Universidad de Buenos Aires /</w:t>
      </w:r>
      <w:r w:rsidR="00337CD8">
        <w:t xml:space="preserve"> 2006 -</w:t>
      </w:r>
      <w:r>
        <w:t xml:space="preserve"> 2013</w:t>
      </w:r>
    </w:p>
    <w:p w:rsidR="007562E9" w:rsidRDefault="0033228F" w:rsidP="0033228F">
      <w:pPr>
        <w:pStyle w:val="Seccin"/>
      </w:pPr>
      <w:r>
        <w:rPr>
          <w:lang w:val="es-ES"/>
        </w:rPr>
        <w:t>-</w:t>
      </w:r>
      <w:r w:rsidR="00A82A1D">
        <w:rPr>
          <w:lang w:val="es-ES"/>
        </w:rPr>
        <w:t>Experiencia</w:t>
      </w:r>
      <w:r>
        <w:rPr>
          <w:lang w:val="es-ES"/>
        </w:rPr>
        <w:t xml:space="preserve"> Laboral</w:t>
      </w:r>
    </w:p>
    <w:p w:rsidR="007562E9" w:rsidRPr="00337CD8" w:rsidRDefault="00840B17">
      <w:pPr>
        <w:pStyle w:val="Subseccin"/>
        <w:rPr>
          <w:sz w:val="22"/>
          <w:szCs w:val="22"/>
        </w:rPr>
      </w:pPr>
      <w:r w:rsidRPr="00337CD8">
        <w:rPr>
          <w:sz w:val="22"/>
          <w:szCs w:val="22"/>
        </w:rPr>
        <w:t>04/2009</w:t>
      </w:r>
      <w:r w:rsidR="00A82A1D" w:rsidRPr="00337CD8">
        <w:rPr>
          <w:sz w:val="22"/>
          <w:szCs w:val="22"/>
          <w:lang w:val="es-ES"/>
        </w:rPr>
        <w:t xml:space="preserve"> | </w:t>
      </w:r>
      <w:r w:rsidR="000A22FC">
        <w:rPr>
          <w:sz w:val="22"/>
          <w:szCs w:val="22"/>
        </w:rPr>
        <w:t>08/2011</w:t>
      </w:r>
      <w:r w:rsidRPr="00337CD8">
        <w:rPr>
          <w:sz w:val="22"/>
          <w:szCs w:val="22"/>
        </w:rPr>
        <w:t xml:space="preserve"> – Oficina Técnica</w:t>
      </w:r>
    </w:p>
    <w:p w:rsidR="000A22FC" w:rsidRDefault="00840B17" w:rsidP="00E648C2">
      <w:pPr>
        <w:rPr>
          <w:rFonts w:ascii="Arial" w:hAnsi="Arial" w:cs="Arial"/>
          <w:szCs w:val="22"/>
        </w:rPr>
      </w:pPr>
      <w:proofErr w:type="spellStart"/>
      <w:r w:rsidRPr="00337CD8">
        <w:rPr>
          <w:rFonts w:ascii="Arial" w:hAnsi="Arial" w:cs="Arial"/>
          <w:b/>
          <w:szCs w:val="22"/>
        </w:rPr>
        <w:t>Gut</w:t>
      </w:r>
      <w:proofErr w:type="spellEnd"/>
      <w:r w:rsidRPr="00337CD8">
        <w:rPr>
          <w:rFonts w:ascii="Arial" w:hAnsi="Arial" w:cs="Arial"/>
          <w:b/>
          <w:szCs w:val="22"/>
        </w:rPr>
        <w:t xml:space="preserve"> Metal</w:t>
      </w:r>
      <w:r w:rsidR="005515B7" w:rsidRPr="00337CD8">
        <w:rPr>
          <w:rFonts w:ascii="Arial" w:hAnsi="Arial" w:cs="Arial"/>
          <w:b/>
          <w:szCs w:val="22"/>
        </w:rPr>
        <w:t xml:space="preserve"> SRL</w:t>
      </w:r>
      <w:r w:rsidR="00A82A1D" w:rsidRPr="00337CD8">
        <w:rPr>
          <w:rFonts w:ascii="Arial" w:hAnsi="Arial" w:cs="Arial"/>
          <w:szCs w:val="22"/>
          <w:lang w:val="es-ES"/>
        </w:rPr>
        <w:t xml:space="preserve"> | </w:t>
      </w:r>
      <w:r w:rsidR="005515B7" w:rsidRPr="00337CD8">
        <w:rPr>
          <w:rFonts w:ascii="Arial" w:hAnsi="Arial" w:cs="Arial"/>
          <w:szCs w:val="22"/>
          <w:lang w:val="es-ES"/>
        </w:rPr>
        <w:t xml:space="preserve">Estructuras metálicas - </w:t>
      </w:r>
      <w:r w:rsidR="005515B7" w:rsidRPr="00337CD8">
        <w:rPr>
          <w:rFonts w:ascii="Arial" w:hAnsi="Arial" w:cs="Arial"/>
          <w:szCs w:val="22"/>
        </w:rPr>
        <w:t xml:space="preserve">Carpinterías metálicas </w:t>
      </w:r>
      <w:r w:rsidR="00E648C2" w:rsidRPr="00337CD8">
        <w:rPr>
          <w:rFonts w:ascii="Arial" w:hAnsi="Arial" w:cs="Arial"/>
          <w:szCs w:val="22"/>
        </w:rPr>
        <w:t>–</w:t>
      </w:r>
      <w:r w:rsidR="005515B7" w:rsidRPr="00337CD8">
        <w:rPr>
          <w:rFonts w:ascii="Arial" w:hAnsi="Arial" w:cs="Arial"/>
          <w:szCs w:val="22"/>
        </w:rPr>
        <w:t xml:space="preserve"> Cristales</w:t>
      </w:r>
      <w:r w:rsidR="00E648C2" w:rsidRPr="00337CD8">
        <w:rPr>
          <w:rFonts w:ascii="Arial" w:hAnsi="Arial" w:cs="Arial"/>
          <w:szCs w:val="22"/>
        </w:rPr>
        <w:t xml:space="preserve">. </w:t>
      </w:r>
    </w:p>
    <w:p w:rsidR="000A22FC" w:rsidRPr="008B3C45" w:rsidRDefault="000A22FC" w:rsidP="000A22FC">
      <w:pPr>
        <w:rPr>
          <w:rFonts w:ascii="Arial" w:hAnsi="Arial" w:cs="Arial"/>
          <w:b/>
          <w:szCs w:val="22"/>
          <w:u w:val="single"/>
        </w:rPr>
      </w:pPr>
      <w:r w:rsidRPr="008B3C45">
        <w:rPr>
          <w:rFonts w:ascii="Arial" w:hAnsi="Arial" w:cs="Arial"/>
          <w:b/>
          <w:szCs w:val="22"/>
          <w:u w:val="single"/>
        </w:rPr>
        <w:t>Obras</w:t>
      </w:r>
      <w:r w:rsidR="000F507B" w:rsidRPr="008B3C45">
        <w:rPr>
          <w:rFonts w:ascii="Arial" w:hAnsi="Arial" w:cs="Arial"/>
          <w:b/>
          <w:szCs w:val="22"/>
          <w:u w:val="single"/>
        </w:rPr>
        <w:t xml:space="preserve"> Nacionales</w:t>
      </w:r>
      <w:r w:rsidRPr="008B3C45">
        <w:rPr>
          <w:rFonts w:ascii="Arial" w:hAnsi="Arial" w:cs="Arial"/>
          <w:b/>
          <w:szCs w:val="22"/>
          <w:u w:val="single"/>
        </w:rPr>
        <w:t xml:space="preserve">: </w:t>
      </w:r>
    </w:p>
    <w:p w:rsidR="000A22FC" w:rsidRPr="000A22FC" w:rsidRDefault="000A22FC" w:rsidP="000A22FC">
      <w:pPr>
        <w:rPr>
          <w:rFonts w:ascii="Arial" w:hAnsi="Arial" w:cs="Arial"/>
          <w:b/>
          <w:szCs w:val="22"/>
        </w:rPr>
      </w:pPr>
      <w:r w:rsidRPr="000A22FC">
        <w:rPr>
          <w:rFonts w:ascii="Arial" w:hAnsi="Arial" w:cs="Arial"/>
          <w:b/>
          <w:szCs w:val="22"/>
        </w:rPr>
        <w:t>City Center - Rosario</w:t>
      </w:r>
    </w:p>
    <w:p w:rsidR="000A22FC" w:rsidRDefault="000A22FC" w:rsidP="000A22FC">
      <w:pPr>
        <w:rPr>
          <w:rFonts w:ascii="Arial" w:hAnsi="Arial" w:cs="Arial"/>
          <w:b/>
          <w:szCs w:val="22"/>
        </w:rPr>
      </w:pPr>
      <w:r w:rsidRPr="000A22FC">
        <w:rPr>
          <w:rFonts w:ascii="Arial" w:hAnsi="Arial" w:cs="Arial"/>
          <w:b/>
          <w:szCs w:val="22"/>
        </w:rPr>
        <w:t>Madero Center – Puerto Madero CABA</w:t>
      </w:r>
    </w:p>
    <w:p w:rsidR="000F507B" w:rsidRDefault="000F507B" w:rsidP="000A22FC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Hotel </w:t>
      </w:r>
      <w:proofErr w:type="spellStart"/>
      <w:r>
        <w:rPr>
          <w:rFonts w:ascii="Arial" w:hAnsi="Arial" w:cs="Arial"/>
          <w:b/>
          <w:szCs w:val="22"/>
        </w:rPr>
        <w:t>Four</w:t>
      </w:r>
      <w:proofErr w:type="spellEnd"/>
      <w:r>
        <w:rPr>
          <w:rFonts w:ascii="Arial" w:hAnsi="Arial" w:cs="Arial"/>
          <w:b/>
          <w:szCs w:val="22"/>
        </w:rPr>
        <w:t xml:space="preserve"> </w:t>
      </w:r>
      <w:proofErr w:type="spellStart"/>
      <w:r>
        <w:rPr>
          <w:rFonts w:ascii="Arial" w:hAnsi="Arial" w:cs="Arial"/>
          <w:b/>
          <w:szCs w:val="22"/>
        </w:rPr>
        <w:t>Season</w:t>
      </w:r>
      <w:proofErr w:type="spellEnd"/>
      <w:r>
        <w:rPr>
          <w:rFonts w:ascii="Arial" w:hAnsi="Arial" w:cs="Arial"/>
          <w:b/>
          <w:szCs w:val="22"/>
        </w:rPr>
        <w:t xml:space="preserve"> – CABA</w:t>
      </w:r>
    </w:p>
    <w:p w:rsidR="008B3C45" w:rsidRDefault="008B3C45" w:rsidP="000A22FC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Red Point - CABA</w:t>
      </w:r>
    </w:p>
    <w:p w:rsidR="000F507B" w:rsidRDefault="008B3C45" w:rsidP="000A22FC">
      <w:pPr>
        <w:rPr>
          <w:rFonts w:ascii="Arial" w:hAnsi="Arial" w:cs="Arial"/>
          <w:b/>
          <w:szCs w:val="22"/>
          <w:u w:val="single"/>
        </w:rPr>
      </w:pPr>
      <w:r w:rsidRPr="008B3C45">
        <w:rPr>
          <w:rFonts w:ascii="Arial" w:hAnsi="Arial" w:cs="Arial"/>
          <w:b/>
          <w:szCs w:val="22"/>
          <w:u w:val="single"/>
        </w:rPr>
        <w:t xml:space="preserve">Obras </w:t>
      </w:r>
      <w:r w:rsidR="000F507B" w:rsidRPr="008B3C45">
        <w:rPr>
          <w:rFonts w:ascii="Arial" w:hAnsi="Arial" w:cs="Arial"/>
          <w:b/>
          <w:szCs w:val="22"/>
          <w:u w:val="single"/>
        </w:rPr>
        <w:t>en países extranjeros</w:t>
      </w:r>
      <w:r w:rsidRPr="008B3C45">
        <w:rPr>
          <w:rFonts w:ascii="Arial" w:hAnsi="Arial" w:cs="Arial"/>
          <w:b/>
          <w:szCs w:val="22"/>
          <w:u w:val="single"/>
        </w:rPr>
        <w:t>:</w:t>
      </w:r>
    </w:p>
    <w:p w:rsidR="008B3C45" w:rsidRDefault="008B3C45" w:rsidP="000A22FC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Locales comerciales Louis </w:t>
      </w:r>
      <w:proofErr w:type="spellStart"/>
      <w:r>
        <w:rPr>
          <w:rFonts w:ascii="Arial" w:hAnsi="Arial" w:cs="Arial"/>
          <w:b/>
          <w:szCs w:val="22"/>
        </w:rPr>
        <w:t>Vuitton</w:t>
      </w:r>
      <w:proofErr w:type="spellEnd"/>
    </w:p>
    <w:p w:rsidR="008B3C45" w:rsidRDefault="008B3C45" w:rsidP="000A22FC">
      <w:pPr>
        <w:rPr>
          <w:rFonts w:ascii="Arial" w:hAnsi="Arial" w:cs="Arial"/>
          <w:b/>
          <w:szCs w:val="22"/>
        </w:rPr>
      </w:pPr>
    </w:p>
    <w:p w:rsidR="008B3C45" w:rsidRPr="008B3C45" w:rsidRDefault="008B3C45" w:rsidP="000A22FC">
      <w:pPr>
        <w:rPr>
          <w:rFonts w:ascii="Arial" w:hAnsi="Arial" w:cs="Arial"/>
          <w:b/>
          <w:szCs w:val="22"/>
        </w:rPr>
      </w:pPr>
    </w:p>
    <w:p w:rsidR="008B3C45" w:rsidRDefault="008B3C45" w:rsidP="000A22FC">
      <w:pPr>
        <w:rPr>
          <w:rFonts w:ascii="Arial" w:hAnsi="Arial" w:cs="Arial"/>
          <w:b/>
          <w:szCs w:val="22"/>
        </w:rPr>
      </w:pPr>
    </w:p>
    <w:p w:rsidR="008B3C45" w:rsidRPr="000A22FC" w:rsidRDefault="008B3C45" w:rsidP="000A22FC">
      <w:pPr>
        <w:rPr>
          <w:rFonts w:ascii="Arial" w:hAnsi="Arial" w:cs="Arial"/>
          <w:b/>
          <w:szCs w:val="22"/>
        </w:rPr>
      </w:pPr>
    </w:p>
    <w:p w:rsidR="000A22FC" w:rsidRPr="000A22FC" w:rsidRDefault="000A22FC" w:rsidP="000A22FC">
      <w:pPr>
        <w:rPr>
          <w:rFonts w:ascii="Arial" w:hAnsi="Arial" w:cs="Arial"/>
          <w:b/>
          <w:szCs w:val="22"/>
        </w:rPr>
      </w:pPr>
      <w:r w:rsidRPr="000A22FC">
        <w:rPr>
          <w:rFonts w:ascii="Arial" w:hAnsi="Arial" w:cs="Arial"/>
          <w:b/>
          <w:szCs w:val="22"/>
          <w:u w:val="single"/>
        </w:rPr>
        <w:t>Tareas realizadas</w:t>
      </w:r>
      <w:r w:rsidRPr="000A22FC">
        <w:rPr>
          <w:rFonts w:ascii="Arial" w:hAnsi="Arial" w:cs="Arial"/>
          <w:b/>
          <w:szCs w:val="22"/>
        </w:rPr>
        <w:t xml:space="preserve">: </w:t>
      </w:r>
    </w:p>
    <w:p w:rsidR="000A22FC" w:rsidRDefault="000A22FC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 w:rsidRPr="000A22FC">
        <w:rPr>
          <w:rFonts w:ascii="Arial" w:hAnsi="Arial" w:cs="Arial"/>
          <w:szCs w:val="22"/>
        </w:rPr>
        <w:t>Atención a proveedores</w:t>
      </w:r>
    </w:p>
    <w:p w:rsidR="00AB0D36" w:rsidRDefault="00AB0D3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Recepción, interpretación y análisis de </w:t>
      </w:r>
      <w:r w:rsidR="000F507B">
        <w:rPr>
          <w:rFonts w:ascii="Arial" w:hAnsi="Arial" w:cs="Arial"/>
          <w:szCs w:val="22"/>
        </w:rPr>
        <w:t xml:space="preserve">Pliegos de Licitación </w:t>
      </w:r>
    </w:p>
    <w:p w:rsidR="00AB0D36" w:rsidRPr="000A22FC" w:rsidRDefault="00AB0D3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Recepción de planos y modificaciones de obra</w:t>
      </w:r>
    </w:p>
    <w:p w:rsidR="000A22FC" w:rsidRPr="000A22FC" w:rsidRDefault="000A22FC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 w:rsidRPr="000A22FC">
        <w:rPr>
          <w:rFonts w:ascii="Arial" w:hAnsi="Arial" w:cs="Arial"/>
          <w:szCs w:val="22"/>
        </w:rPr>
        <w:t>Seguimiento de materiales –</w:t>
      </w:r>
      <w:r>
        <w:rPr>
          <w:rFonts w:ascii="Arial" w:hAnsi="Arial" w:cs="Arial"/>
          <w:szCs w:val="22"/>
        </w:rPr>
        <w:t xml:space="preserve"> de</w:t>
      </w:r>
      <w:r w:rsidR="00AB0D36">
        <w:rPr>
          <w:rFonts w:ascii="Arial" w:hAnsi="Arial" w:cs="Arial"/>
          <w:szCs w:val="22"/>
        </w:rPr>
        <w:t>sde</w:t>
      </w:r>
      <w:r>
        <w:rPr>
          <w:rFonts w:ascii="Arial" w:hAnsi="Arial" w:cs="Arial"/>
          <w:szCs w:val="22"/>
        </w:rPr>
        <w:t xml:space="preserve"> f</w:t>
      </w:r>
      <w:r w:rsidR="00AB0D36">
        <w:rPr>
          <w:rFonts w:ascii="Arial" w:hAnsi="Arial" w:cs="Arial"/>
          <w:szCs w:val="22"/>
        </w:rPr>
        <w:t>a</w:t>
      </w:r>
      <w:r w:rsidRPr="000A22FC">
        <w:rPr>
          <w:rFonts w:ascii="Arial" w:hAnsi="Arial" w:cs="Arial"/>
          <w:szCs w:val="22"/>
        </w:rPr>
        <w:t>bricación a Obra</w:t>
      </w:r>
    </w:p>
    <w:p w:rsidR="000A22FC" w:rsidRPr="000A22FC" w:rsidRDefault="000A22FC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 w:rsidRPr="000A22FC">
        <w:rPr>
          <w:rFonts w:ascii="Arial" w:hAnsi="Arial" w:cs="Arial"/>
          <w:szCs w:val="22"/>
        </w:rPr>
        <w:t xml:space="preserve">Diseño, fabricación , colocación de barandas, columnas metálicas y detalles adicionales </w:t>
      </w:r>
    </w:p>
    <w:p w:rsidR="000A22FC" w:rsidRDefault="000A22FC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Supervisión de planos y calidad de materiales en relación a Jefatura de Obra. </w:t>
      </w:r>
    </w:p>
    <w:p w:rsidR="000A22FC" w:rsidRDefault="00AB0D3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Armado de planilla Excel de Cómputo integral – MATERIALES-MANO DE OBRA</w:t>
      </w:r>
    </w:p>
    <w:p w:rsidR="00AB0D36" w:rsidRDefault="00AB0D3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Realización integral de Presupuesto </w:t>
      </w:r>
    </w:p>
    <w:p w:rsidR="008B3C45" w:rsidRDefault="008B3C45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Realización y seguimiento de </w:t>
      </w:r>
      <w:proofErr w:type="spellStart"/>
      <w:r>
        <w:rPr>
          <w:rFonts w:ascii="Arial" w:hAnsi="Arial" w:cs="Arial"/>
          <w:szCs w:val="22"/>
        </w:rPr>
        <w:t>planning</w:t>
      </w:r>
      <w:proofErr w:type="spellEnd"/>
      <w:r>
        <w:rPr>
          <w:rFonts w:ascii="Arial" w:hAnsi="Arial" w:cs="Arial"/>
          <w:szCs w:val="22"/>
        </w:rPr>
        <w:t xml:space="preserve"> (Microsoft </w:t>
      </w:r>
      <w:proofErr w:type="spellStart"/>
      <w:r>
        <w:rPr>
          <w:rFonts w:ascii="Arial" w:hAnsi="Arial" w:cs="Arial"/>
          <w:szCs w:val="22"/>
        </w:rPr>
        <w:t>Proyect</w:t>
      </w:r>
      <w:proofErr w:type="spellEnd"/>
      <w:r>
        <w:rPr>
          <w:rFonts w:ascii="Arial" w:hAnsi="Arial" w:cs="Arial"/>
          <w:szCs w:val="22"/>
        </w:rPr>
        <w:t>) y tiempos estimados.</w:t>
      </w:r>
    </w:p>
    <w:p w:rsidR="00AB0D36" w:rsidRDefault="00AB0D3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Integrante de grupo de Representación Técnica en reuniones empresariales</w:t>
      </w:r>
    </w:p>
    <w:p w:rsidR="00AB0D36" w:rsidRDefault="00AB0D3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Verificación de contratos (formalidades de pago, anticipo, impuestos)</w:t>
      </w:r>
    </w:p>
    <w:p w:rsidR="00D30A7D" w:rsidRPr="00337CD8" w:rsidRDefault="00D30A7D" w:rsidP="00D30A7D">
      <w:pPr>
        <w:pStyle w:val="Subseccin"/>
        <w:ind w:left="360"/>
        <w:rPr>
          <w:sz w:val="22"/>
          <w:szCs w:val="22"/>
        </w:rPr>
      </w:pPr>
      <w:r>
        <w:rPr>
          <w:sz w:val="22"/>
          <w:szCs w:val="22"/>
        </w:rPr>
        <w:t>08/2011</w:t>
      </w:r>
      <w:r w:rsidRPr="00337CD8">
        <w:rPr>
          <w:sz w:val="22"/>
          <w:szCs w:val="22"/>
          <w:lang w:val="es-ES"/>
        </w:rPr>
        <w:t xml:space="preserve"> | </w:t>
      </w:r>
      <w:r>
        <w:rPr>
          <w:sz w:val="22"/>
          <w:szCs w:val="22"/>
        </w:rPr>
        <w:t>11/2013</w:t>
      </w:r>
      <w:r w:rsidRPr="00337CD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Estudio - Obra</w:t>
      </w:r>
    </w:p>
    <w:p w:rsidR="00D30A7D" w:rsidRDefault="00D30A7D" w:rsidP="003E3912">
      <w:pPr>
        <w:rPr>
          <w:rFonts w:ascii="Arial" w:hAnsi="Arial" w:cs="Arial"/>
          <w:b/>
          <w:szCs w:val="22"/>
        </w:rPr>
      </w:pPr>
    </w:p>
    <w:p w:rsidR="003E3912" w:rsidRDefault="003E3912" w:rsidP="003E391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b/>
          <w:szCs w:val="22"/>
        </w:rPr>
        <w:t>Estudio de arquitectura y diseño ARQ. VICTOR OSCAR CHIANETTA</w:t>
      </w:r>
      <w:r w:rsidRPr="00337CD8">
        <w:rPr>
          <w:rFonts w:ascii="Arial" w:hAnsi="Arial" w:cs="Arial"/>
          <w:szCs w:val="22"/>
          <w:lang w:val="es-ES"/>
        </w:rPr>
        <w:t xml:space="preserve"> | </w:t>
      </w:r>
      <w:r>
        <w:rPr>
          <w:rFonts w:ascii="Arial" w:hAnsi="Arial" w:cs="Arial"/>
          <w:szCs w:val="22"/>
          <w:lang w:val="es-ES"/>
        </w:rPr>
        <w:t>Villa Urquiza -   CABA.</w:t>
      </w:r>
    </w:p>
    <w:p w:rsidR="003E3912" w:rsidRDefault="003E3912" w:rsidP="003E391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Obras:</w:t>
      </w:r>
    </w:p>
    <w:p w:rsidR="003E3912" w:rsidRDefault="003E3912" w:rsidP="003E391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Edificio de Propiedad Horizontal – Blanco Encalada 5034</w:t>
      </w:r>
      <w:r w:rsidR="00E225C0">
        <w:rPr>
          <w:rFonts w:ascii="Arial" w:hAnsi="Arial" w:cs="Arial"/>
          <w:szCs w:val="22"/>
          <w:lang w:val="es-ES"/>
        </w:rPr>
        <w:t xml:space="preserve"> - CABA</w:t>
      </w:r>
    </w:p>
    <w:p w:rsidR="00E225C0" w:rsidRDefault="00E225C0" w:rsidP="003E391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Vivienda Unifamiliar – Barrio Colonia Suiza – </w:t>
      </w:r>
      <w:proofErr w:type="spellStart"/>
      <w:r>
        <w:rPr>
          <w:rFonts w:ascii="Arial" w:hAnsi="Arial" w:cs="Arial"/>
          <w:szCs w:val="22"/>
          <w:lang w:val="es-ES"/>
        </w:rPr>
        <w:t>Baradero</w:t>
      </w:r>
      <w:proofErr w:type="spellEnd"/>
      <w:r>
        <w:rPr>
          <w:rFonts w:ascii="Arial" w:hAnsi="Arial" w:cs="Arial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szCs w:val="22"/>
          <w:lang w:val="es-ES"/>
        </w:rPr>
        <w:t>pcia</w:t>
      </w:r>
      <w:proofErr w:type="spellEnd"/>
      <w:r>
        <w:rPr>
          <w:rFonts w:ascii="Arial" w:hAnsi="Arial" w:cs="Arial"/>
          <w:szCs w:val="22"/>
          <w:lang w:val="es-ES"/>
        </w:rPr>
        <w:t xml:space="preserve"> de Buenos Aires</w:t>
      </w:r>
    </w:p>
    <w:p w:rsidR="003E3912" w:rsidRDefault="003E3912" w:rsidP="003E391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Edificio de Propiedad Horizontal – </w:t>
      </w:r>
      <w:proofErr w:type="spellStart"/>
      <w:r>
        <w:rPr>
          <w:rFonts w:ascii="Arial" w:hAnsi="Arial" w:cs="Arial"/>
          <w:szCs w:val="22"/>
          <w:lang w:val="es-ES"/>
        </w:rPr>
        <w:t>Altolaguirre</w:t>
      </w:r>
      <w:proofErr w:type="spellEnd"/>
      <w:r>
        <w:rPr>
          <w:rFonts w:ascii="Arial" w:hAnsi="Arial" w:cs="Arial"/>
          <w:szCs w:val="22"/>
          <w:lang w:val="es-ES"/>
        </w:rPr>
        <w:t xml:space="preserve"> 2265</w:t>
      </w:r>
      <w:r w:rsidR="00E225C0">
        <w:rPr>
          <w:rFonts w:ascii="Arial" w:hAnsi="Arial" w:cs="Arial"/>
          <w:szCs w:val="22"/>
          <w:lang w:val="es-ES"/>
        </w:rPr>
        <w:t xml:space="preserve"> - CABA</w:t>
      </w:r>
    </w:p>
    <w:p w:rsidR="003E3912" w:rsidRDefault="003E3912" w:rsidP="003E391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Remodelación de Vivienda Unifamiliar – Blanco Encalada y </w:t>
      </w:r>
      <w:proofErr w:type="spellStart"/>
      <w:r>
        <w:rPr>
          <w:rFonts w:ascii="Arial" w:hAnsi="Arial" w:cs="Arial"/>
          <w:szCs w:val="22"/>
          <w:lang w:val="es-ES"/>
        </w:rPr>
        <w:t>Altolaguirre</w:t>
      </w:r>
      <w:proofErr w:type="spellEnd"/>
      <w:r w:rsidR="00E225C0">
        <w:rPr>
          <w:rFonts w:ascii="Arial" w:hAnsi="Arial" w:cs="Arial"/>
          <w:szCs w:val="22"/>
          <w:lang w:val="es-ES"/>
        </w:rPr>
        <w:t xml:space="preserve"> - CABA</w:t>
      </w:r>
    </w:p>
    <w:p w:rsidR="003E3912" w:rsidRDefault="003E3912" w:rsidP="003E3912">
      <w:pPr>
        <w:rPr>
          <w:rFonts w:ascii="Arial" w:hAnsi="Arial" w:cs="Arial"/>
          <w:szCs w:val="22"/>
          <w:lang w:val="es-ES"/>
        </w:rPr>
      </w:pPr>
      <w:proofErr w:type="spellStart"/>
      <w:r>
        <w:rPr>
          <w:rFonts w:ascii="Arial" w:hAnsi="Arial" w:cs="Arial"/>
          <w:szCs w:val="22"/>
          <w:lang w:val="es-ES"/>
        </w:rPr>
        <w:t>Duplex</w:t>
      </w:r>
      <w:proofErr w:type="spellEnd"/>
      <w:r>
        <w:rPr>
          <w:rFonts w:ascii="Arial" w:hAnsi="Arial" w:cs="Arial"/>
          <w:szCs w:val="22"/>
          <w:lang w:val="es-ES"/>
        </w:rPr>
        <w:t xml:space="preserve"> – Manuela Pedraza 4552</w:t>
      </w:r>
      <w:r w:rsidR="00E225C0">
        <w:rPr>
          <w:rFonts w:ascii="Arial" w:hAnsi="Arial" w:cs="Arial"/>
          <w:szCs w:val="22"/>
          <w:lang w:val="es-ES"/>
        </w:rPr>
        <w:t xml:space="preserve"> - CABA</w:t>
      </w:r>
    </w:p>
    <w:p w:rsidR="003E3912" w:rsidRDefault="003E3912" w:rsidP="003E3912">
      <w:pPr>
        <w:rPr>
          <w:rFonts w:ascii="Arial" w:hAnsi="Arial" w:cs="Arial"/>
          <w:b/>
          <w:szCs w:val="22"/>
          <w:u w:val="single"/>
          <w:lang w:val="es-ES"/>
        </w:rPr>
      </w:pPr>
      <w:r w:rsidRPr="003E3912">
        <w:rPr>
          <w:rFonts w:ascii="Arial" w:hAnsi="Arial" w:cs="Arial"/>
          <w:b/>
          <w:szCs w:val="22"/>
          <w:u w:val="single"/>
          <w:lang w:val="es-ES"/>
        </w:rPr>
        <w:t>Tareas realizadas:</w:t>
      </w:r>
    </w:p>
    <w:p w:rsidR="003E3912" w:rsidRPr="003E3912" w:rsidRDefault="003E3912" w:rsidP="003E3912">
      <w:pPr>
        <w:pStyle w:val="Prrafodelista"/>
        <w:numPr>
          <w:ilvl w:val="0"/>
          <w:numId w:val="32"/>
        </w:num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szCs w:val="22"/>
        </w:rPr>
        <w:t>Realización de planos de Demolición</w:t>
      </w:r>
    </w:p>
    <w:p w:rsidR="003E3912" w:rsidRPr="003E3912" w:rsidRDefault="003E3912" w:rsidP="003E3912">
      <w:pPr>
        <w:pStyle w:val="Prrafodelista"/>
        <w:numPr>
          <w:ilvl w:val="0"/>
          <w:numId w:val="32"/>
        </w:num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szCs w:val="22"/>
        </w:rPr>
        <w:t>Trámites municipales</w:t>
      </w:r>
      <w:r w:rsidR="00E225C0">
        <w:rPr>
          <w:rFonts w:ascii="Arial" w:hAnsi="Arial" w:cs="Arial"/>
          <w:szCs w:val="22"/>
        </w:rPr>
        <w:t xml:space="preserve"> y sellados</w:t>
      </w:r>
      <w:r>
        <w:rPr>
          <w:rFonts w:ascii="Arial" w:hAnsi="Arial" w:cs="Arial"/>
          <w:szCs w:val="22"/>
        </w:rPr>
        <w:t xml:space="preserve"> previos </w:t>
      </w:r>
      <w:r w:rsidR="00E225C0">
        <w:rPr>
          <w:rFonts w:ascii="Arial" w:hAnsi="Arial" w:cs="Arial"/>
          <w:szCs w:val="22"/>
        </w:rPr>
        <w:t>al</w:t>
      </w:r>
      <w:r>
        <w:rPr>
          <w:rFonts w:ascii="Arial" w:hAnsi="Arial" w:cs="Arial"/>
          <w:szCs w:val="22"/>
        </w:rPr>
        <w:t xml:space="preserve"> inicio de obra</w:t>
      </w:r>
    </w:p>
    <w:p w:rsidR="003E3912" w:rsidRPr="00E225C0" w:rsidRDefault="00E225C0" w:rsidP="003E3912">
      <w:pPr>
        <w:pStyle w:val="Prrafodelista"/>
        <w:numPr>
          <w:ilvl w:val="0"/>
          <w:numId w:val="32"/>
        </w:num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szCs w:val="22"/>
        </w:rPr>
        <w:t>Confección de Plano de Obra Nueva</w:t>
      </w:r>
    </w:p>
    <w:p w:rsidR="00E225C0" w:rsidRPr="00E225C0" w:rsidRDefault="00E225C0" w:rsidP="003E3912">
      <w:pPr>
        <w:pStyle w:val="Prrafodelista"/>
        <w:numPr>
          <w:ilvl w:val="0"/>
          <w:numId w:val="32"/>
        </w:num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szCs w:val="22"/>
        </w:rPr>
        <w:t>Pedido y acopio de Materiales</w:t>
      </w:r>
    </w:p>
    <w:p w:rsidR="00E225C0" w:rsidRPr="00E225C0" w:rsidRDefault="00E225C0" w:rsidP="003E3912">
      <w:pPr>
        <w:pStyle w:val="Prrafodelista"/>
        <w:numPr>
          <w:ilvl w:val="0"/>
          <w:numId w:val="32"/>
        </w:num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szCs w:val="22"/>
        </w:rPr>
        <w:t>Control de calidad de Materiales en obra</w:t>
      </w:r>
    </w:p>
    <w:p w:rsidR="00E225C0" w:rsidRDefault="00E225C0" w:rsidP="003E3912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Seguimiento a pro</w:t>
      </w:r>
      <w:r w:rsidRPr="00E225C0">
        <w:rPr>
          <w:rFonts w:ascii="Arial" w:hAnsi="Arial" w:cs="Arial"/>
          <w:szCs w:val="22"/>
        </w:rPr>
        <w:t>v</w:t>
      </w:r>
      <w:r>
        <w:rPr>
          <w:rFonts w:ascii="Arial" w:hAnsi="Arial" w:cs="Arial"/>
          <w:szCs w:val="22"/>
        </w:rPr>
        <w:t>e</w:t>
      </w:r>
      <w:r w:rsidRPr="00E225C0">
        <w:rPr>
          <w:rFonts w:ascii="Arial" w:hAnsi="Arial" w:cs="Arial"/>
          <w:szCs w:val="22"/>
        </w:rPr>
        <w:t>edores</w:t>
      </w:r>
    </w:p>
    <w:p w:rsidR="00E225C0" w:rsidRDefault="00E225C0" w:rsidP="003E3912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Liquidación de sueldos a operarios y mano de obra especializada</w:t>
      </w:r>
    </w:p>
    <w:p w:rsidR="00E225C0" w:rsidRDefault="00D30A7D" w:rsidP="003E3912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Seguimiento de tareas planificadas</w:t>
      </w:r>
    </w:p>
    <w:p w:rsidR="00D30A7D" w:rsidRDefault="00D30A7D" w:rsidP="003E3912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Recepción en obra de camiones para Hormigón</w:t>
      </w:r>
    </w:p>
    <w:p w:rsidR="005515B7" w:rsidRDefault="00D30A7D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Dibujo de planos completos para obra</w:t>
      </w:r>
    </w:p>
    <w:p w:rsidR="00D30A7D" w:rsidRDefault="00DA660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Resolución de detalles constructivos durante el proceso de construcción</w:t>
      </w:r>
    </w:p>
    <w:p w:rsidR="00DA6606" w:rsidRDefault="00DA660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Trámites legales – Contratación de mano de obra </w:t>
      </w:r>
      <w:proofErr w:type="spellStart"/>
      <w:r>
        <w:rPr>
          <w:rFonts w:ascii="Arial" w:hAnsi="Arial" w:cs="Arial"/>
          <w:szCs w:val="22"/>
        </w:rPr>
        <w:t>tercerizada</w:t>
      </w:r>
      <w:proofErr w:type="spellEnd"/>
    </w:p>
    <w:p w:rsidR="00DA6606" w:rsidRDefault="00DA660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Confección y seguimiento de plan integral de trabajo</w:t>
      </w:r>
    </w:p>
    <w:p w:rsidR="00DA6606" w:rsidRDefault="00DA6606" w:rsidP="000A22FC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Diseño y compra de mobiliario</w:t>
      </w:r>
    </w:p>
    <w:p w:rsidR="00D30A7D" w:rsidRDefault="00D30A7D" w:rsidP="00D30A7D">
      <w:pPr>
        <w:rPr>
          <w:rFonts w:ascii="Arial" w:hAnsi="Arial" w:cs="Arial"/>
          <w:szCs w:val="22"/>
        </w:rPr>
      </w:pPr>
    </w:p>
    <w:p w:rsidR="00DA6606" w:rsidRDefault="00DA6606" w:rsidP="00DA6606">
      <w:pPr>
        <w:pStyle w:val="Subseccin"/>
        <w:rPr>
          <w:sz w:val="22"/>
          <w:szCs w:val="22"/>
        </w:rPr>
      </w:pPr>
      <w:r>
        <w:rPr>
          <w:sz w:val="22"/>
          <w:szCs w:val="22"/>
        </w:rPr>
        <w:t>11/2011</w:t>
      </w:r>
      <w:r w:rsidRPr="00337CD8">
        <w:rPr>
          <w:sz w:val="22"/>
          <w:szCs w:val="22"/>
          <w:lang w:val="es-ES"/>
        </w:rPr>
        <w:t xml:space="preserve"> | </w:t>
      </w:r>
      <w:r>
        <w:rPr>
          <w:sz w:val="22"/>
          <w:szCs w:val="22"/>
        </w:rPr>
        <w:t>Actualidad</w:t>
      </w:r>
      <w:r w:rsidRPr="00337CD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Trabajos FREE LANCE</w:t>
      </w:r>
    </w:p>
    <w:p w:rsidR="00DA6606" w:rsidRPr="00DA6606" w:rsidRDefault="00DA6606" w:rsidP="00DA6606">
      <w:pPr>
        <w:rPr>
          <w:rFonts w:ascii="Arial" w:hAnsi="Arial" w:cs="Arial"/>
          <w:szCs w:val="22"/>
        </w:rPr>
      </w:pPr>
    </w:p>
    <w:p w:rsidR="00DA6606" w:rsidRDefault="00DA6606" w:rsidP="00DA660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Confección de Plano Municipal para remodelación de jardín | Asociación Pro Ayuda a Niños Discapacitados – </w:t>
      </w:r>
      <w:proofErr w:type="spellStart"/>
      <w:r>
        <w:rPr>
          <w:rFonts w:ascii="Arial" w:hAnsi="Arial" w:cs="Arial"/>
          <w:szCs w:val="22"/>
        </w:rPr>
        <w:t>Baradero</w:t>
      </w:r>
      <w:proofErr w:type="spellEnd"/>
      <w:r>
        <w:rPr>
          <w:rFonts w:ascii="Arial" w:hAnsi="Arial" w:cs="Arial"/>
          <w:szCs w:val="22"/>
        </w:rPr>
        <w:t xml:space="preserve">, </w:t>
      </w:r>
      <w:proofErr w:type="spellStart"/>
      <w:r>
        <w:rPr>
          <w:rFonts w:ascii="Arial" w:hAnsi="Arial" w:cs="Arial"/>
          <w:szCs w:val="22"/>
        </w:rPr>
        <w:t>Pcia</w:t>
      </w:r>
      <w:proofErr w:type="spellEnd"/>
      <w:r>
        <w:rPr>
          <w:rFonts w:ascii="Arial" w:hAnsi="Arial" w:cs="Arial"/>
          <w:szCs w:val="22"/>
        </w:rPr>
        <w:t xml:space="preserve"> de Bs As.</w:t>
      </w:r>
    </w:p>
    <w:p w:rsidR="00DA6606" w:rsidRDefault="00DA6606" w:rsidP="00DA660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Diseño y Confección de Plano Municipal para remodelación de lavadero y circulaciones especiales</w:t>
      </w:r>
      <w:r w:rsidR="0037088E">
        <w:rPr>
          <w:rFonts w:ascii="Arial" w:hAnsi="Arial" w:cs="Arial"/>
          <w:szCs w:val="22"/>
        </w:rPr>
        <w:t xml:space="preserve"> bajo normas de Código para Personas con Discapacidad</w:t>
      </w:r>
      <w:r>
        <w:rPr>
          <w:rFonts w:ascii="Arial" w:hAnsi="Arial" w:cs="Arial"/>
          <w:szCs w:val="22"/>
        </w:rPr>
        <w:t xml:space="preserve"> | Asociación Pro Ayuda a Niños Discapacitados – </w:t>
      </w:r>
      <w:proofErr w:type="spellStart"/>
      <w:r>
        <w:rPr>
          <w:rFonts w:ascii="Arial" w:hAnsi="Arial" w:cs="Arial"/>
          <w:szCs w:val="22"/>
        </w:rPr>
        <w:t>Baradero</w:t>
      </w:r>
      <w:proofErr w:type="spellEnd"/>
      <w:r>
        <w:rPr>
          <w:rFonts w:ascii="Arial" w:hAnsi="Arial" w:cs="Arial"/>
          <w:szCs w:val="22"/>
        </w:rPr>
        <w:t xml:space="preserve">, </w:t>
      </w:r>
      <w:proofErr w:type="spellStart"/>
      <w:r>
        <w:rPr>
          <w:rFonts w:ascii="Arial" w:hAnsi="Arial" w:cs="Arial"/>
          <w:szCs w:val="22"/>
        </w:rPr>
        <w:t>Pcia</w:t>
      </w:r>
      <w:proofErr w:type="spellEnd"/>
      <w:r>
        <w:rPr>
          <w:rFonts w:ascii="Arial" w:hAnsi="Arial" w:cs="Arial"/>
          <w:szCs w:val="22"/>
        </w:rPr>
        <w:t xml:space="preserve"> de Bs As.</w:t>
      </w:r>
    </w:p>
    <w:p w:rsidR="00DA6606" w:rsidRDefault="00DA6606" w:rsidP="00DA660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Dibujo de Planos de Evacuación | Asociación Pro Ayuda a Niños Discapacitados – </w:t>
      </w:r>
      <w:proofErr w:type="spellStart"/>
      <w:r>
        <w:rPr>
          <w:rFonts w:ascii="Arial" w:hAnsi="Arial" w:cs="Arial"/>
          <w:szCs w:val="22"/>
        </w:rPr>
        <w:t>Baradero</w:t>
      </w:r>
      <w:proofErr w:type="spellEnd"/>
      <w:r>
        <w:rPr>
          <w:rFonts w:ascii="Arial" w:hAnsi="Arial" w:cs="Arial"/>
          <w:szCs w:val="22"/>
        </w:rPr>
        <w:t xml:space="preserve">, </w:t>
      </w:r>
      <w:proofErr w:type="spellStart"/>
      <w:r>
        <w:rPr>
          <w:rFonts w:ascii="Arial" w:hAnsi="Arial" w:cs="Arial"/>
          <w:szCs w:val="22"/>
        </w:rPr>
        <w:t>Pcia</w:t>
      </w:r>
      <w:proofErr w:type="spellEnd"/>
      <w:r>
        <w:rPr>
          <w:rFonts w:ascii="Arial" w:hAnsi="Arial" w:cs="Arial"/>
          <w:szCs w:val="22"/>
        </w:rPr>
        <w:t xml:space="preserve"> de Bs As.</w:t>
      </w:r>
    </w:p>
    <w:p w:rsidR="00DA6606" w:rsidRDefault="00DA6606" w:rsidP="00DA660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Confección y trámites de Plano de Obra Nueva para Vivienda Unifamiliar, Plan PROCREAR | Estudio de construcción MMO Juan D. </w:t>
      </w:r>
      <w:proofErr w:type="spellStart"/>
      <w:r>
        <w:rPr>
          <w:rFonts w:ascii="Arial" w:hAnsi="Arial" w:cs="Arial"/>
          <w:szCs w:val="22"/>
        </w:rPr>
        <w:t>Tralongo</w:t>
      </w:r>
      <w:proofErr w:type="spellEnd"/>
      <w:r>
        <w:rPr>
          <w:rFonts w:ascii="Arial" w:hAnsi="Arial" w:cs="Arial"/>
          <w:szCs w:val="22"/>
        </w:rPr>
        <w:t xml:space="preserve"> – </w:t>
      </w:r>
      <w:proofErr w:type="spellStart"/>
      <w:r>
        <w:rPr>
          <w:rFonts w:ascii="Arial" w:hAnsi="Arial" w:cs="Arial"/>
          <w:szCs w:val="22"/>
        </w:rPr>
        <w:t>Baradero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Pcia</w:t>
      </w:r>
      <w:proofErr w:type="spellEnd"/>
      <w:r>
        <w:rPr>
          <w:rFonts w:ascii="Arial" w:hAnsi="Arial" w:cs="Arial"/>
          <w:szCs w:val="22"/>
        </w:rPr>
        <w:t xml:space="preserve"> de Bs As.</w:t>
      </w:r>
    </w:p>
    <w:p w:rsidR="0037088E" w:rsidRDefault="0037088E" w:rsidP="0037088E">
      <w:pPr>
        <w:rPr>
          <w:rFonts w:ascii="Arial" w:hAnsi="Arial" w:cs="Arial"/>
          <w:szCs w:val="22"/>
        </w:rPr>
      </w:pPr>
    </w:p>
    <w:p w:rsidR="0037088E" w:rsidRDefault="0037088E" w:rsidP="0037088E">
      <w:pPr>
        <w:pStyle w:val="Subseccin"/>
        <w:rPr>
          <w:sz w:val="22"/>
          <w:szCs w:val="22"/>
        </w:rPr>
      </w:pPr>
      <w:r>
        <w:rPr>
          <w:sz w:val="22"/>
          <w:szCs w:val="22"/>
        </w:rPr>
        <w:t>Actualidad</w:t>
      </w:r>
      <w:r w:rsidRPr="00337CD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Trabajos Independientes</w:t>
      </w:r>
    </w:p>
    <w:p w:rsidR="0037088E" w:rsidRDefault="0037088E" w:rsidP="0037088E"/>
    <w:p w:rsidR="0037088E" w:rsidRDefault="0037088E" w:rsidP="0037088E">
      <w:pPr>
        <w:rPr>
          <w:rFonts w:ascii="Arial" w:hAnsi="Arial" w:cs="Arial"/>
        </w:rPr>
      </w:pPr>
      <w:r>
        <w:rPr>
          <w:rFonts w:ascii="Arial" w:hAnsi="Arial" w:cs="Arial"/>
        </w:rPr>
        <w:t>Diseño y remodelación de Local Comercial</w:t>
      </w:r>
      <w:r w:rsidR="003161E7">
        <w:rPr>
          <w:rFonts w:ascii="Arial" w:hAnsi="Arial" w:cs="Arial"/>
        </w:rPr>
        <w:t xml:space="preserve"> de Atención al Público</w:t>
      </w:r>
      <w:r>
        <w:rPr>
          <w:rFonts w:ascii="Arial" w:hAnsi="Arial" w:cs="Arial"/>
        </w:rPr>
        <w:t xml:space="preserve"> – Rodríguez </w:t>
      </w:r>
      <w:proofErr w:type="gramStart"/>
      <w:r>
        <w:rPr>
          <w:rFonts w:ascii="Arial" w:hAnsi="Arial" w:cs="Arial"/>
        </w:rPr>
        <w:t>435 .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Baradero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BsAs</w:t>
      </w:r>
      <w:proofErr w:type="spellEnd"/>
    </w:p>
    <w:p w:rsidR="0037088E" w:rsidRDefault="003161E7" w:rsidP="0037088E">
      <w:pPr>
        <w:rPr>
          <w:rFonts w:ascii="Arial" w:hAnsi="Arial" w:cs="Arial"/>
        </w:rPr>
      </w:pPr>
      <w:r>
        <w:rPr>
          <w:rFonts w:ascii="Arial" w:hAnsi="Arial" w:cs="Arial"/>
        </w:rPr>
        <w:t>Diseño y remodelación de Local Comercial de Arenados para piezas metálicas – Libertad 1773 .</w:t>
      </w:r>
      <w:proofErr w:type="spellStart"/>
      <w:r>
        <w:rPr>
          <w:rFonts w:ascii="Arial" w:hAnsi="Arial" w:cs="Arial"/>
        </w:rPr>
        <w:t>Baradero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BsAs</w:t>
      </w:r>
      <w:proofErr w:type="spellEnd"/>
    </w:p>
    <w:p w:rsidR="00F060D8" w:rsidRDefault="00F060D8" w:rsidP="003708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Diseño y remodelación de Cocina – Estar – Comedor para vivienda Unifamiliar – Bolaños 1774 </w:t>
      </w:r>
      <w:proofErr w:type="spellStart"/>
      <w:r>
        <w:rPr>
          <w:rFonts w:ascii="Arial" w:hAnsi="Arial" w:cs="Arial"/>
        </w:rPr>
        <w:t>Baradero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BsAs</w:t>
      </w:r>
      <w:proofErr w:type="spellEnd"/>
    </w:p>
    <w:p w:rsidR="00F060D8" w:rsidRDefault="00F060D8" w:rsidP="003708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Diseño de complejo de viviendas Multifamiliar (con espacios de Uso público) – Bolaños 1777 </w:t>
      </w:r>
      <w:proofErr w:type="spellStart"/>
      <w:r>
        <w:rPr>
          <w:rFonts w:ascii="Arial" w:hAnsi="Arial" w:cs="Arial"/>
        </w:rPr>
        <w:t>Baradero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BsAs</w:t>
      </w:r>
      <w:proofErr w:type="spellEnd"/>
      <w:r>
        <w:rPr>
          <w:rFonts w:ascii="Arial" w:hAnsi="Arial" w:cs="Arial"/>
        </w:rPr>
        <w:t xml:space="preserve"> (A CONSTRUIR)</w:t>
      </w:r>
    </w:p>
    <w:p w:rsidR="00F060D8" w:rsidRDefault="00F060D8" w:rsidP="00F060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Diseño de complejo de viviendas Multifamiliar (con espacios de Uso público) – Vuelta de Obligado y Kennedy.  Villa Ramallo, </w:t>
      </w:r>
      <w:proofErr w:type="spellStart"/>
      <w:r>
        <w:rPr>
          <w:rFonts w:ascii="Arial" w:hAnsi="Arial" w:cs="Arial"/>
        </w:rPr>
        <w:t>Pcia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BsAs</w:t>
      </w:r>
      <w:proofErr w:type="spellEnd"/>
      <w:r>
        <w:rPr>
          <w:rFonts w:ascii="Arial" w:hAnsi="Arial" w:cs="Arial"/>
        </w:rPr>
        <w:t xml:space="preserve"> (A CONSTRUIR)</w:t>
      </w:r>
    </w:p>
    <w:p w:rsidR="00F060D8" w:rsidRDefault="00F060D8" w:rsidP="0037088E">
      <w:pPr>
        <w:rPr>
          <w:rFonts w:ascii="Arial" w:hAnsi="Arial" w:cs="Arial"/>
        </w:rPr>
      </w:pPr>
    </w:p>
    <w:p w:rsidR="005515B7" w:rsidRPr="00FF3C85" w:rsidRDefault="00FF3C85" w:rsidP="005515B7">
      <w:pPr>
        <w:pStyle w:val="Subseccin"/>
      </w:pPr>
      <w:r>
        <w:t>03/2012 - Actualidad</w:t>
      </w:r>
      <w:r w:rsidR="005515B7" w:rsidRPr="00FF3C85">
        <w:t xml:space="preserve"> – Docente </w:t>
      </w:r>
      <w:r w:rsidR="00FA29A2" w:rsidRPr="00FF3C85">
        <w:t xml:space="preserve">FADU UBA – Matemática II / Cátedra </w:t>
      </w:r>
      <w:r>
        <w:t xml:space="preserve">Prof. Jorge </w:t>
      </w:r>
      <w:proofErr w:type="spellStart"/>
      <w:r w:rsidR="00FA29A2" w:rsidRPr="00FF3C85">
        <w:t>Blumenfarb</w:t>
      </w:r>
      <w:proofErr w:type="spellEnd"/>
      <w:r w:rsidR="005515B7" w:rsidRPr="00FF3C85">
        <w:rPr>
          <w:lang w:val="es-ES"/>
        </w:rPr>
        <w:t xml:space="preserve"> </w:t>
      </w:r>
    </w:p>
    <w:p w:rsidR="005515B7" w:rsidRDefault="00FA29A2" w:rsidP="005515B7">
      <w:pPr>
        <w:pStyle w:val="Textodesubseccin"/>
        <w:rPr>
          <w:rFonts w:ascii="Arial" w:hAnsi="Arial" w:cs="Arial"/>
          <w:szCs w:val="22"/>
        </w:rPr>
      </w:pPr>
      <w:r w:rsidRPr="00FF3C85">
        <w:rPr>
          <w:rFonts w:ascii="Arial" w:hAnsi="Arial" w:cs="Arial"/>
          <w:b/>
          <w:szCs w:val="22"/>
          <w:u w:val="single"/>
        </w:rPr>
        <w:t>Cargo:</w:t>
      </w:r>
      <w:r w:rsidRPr="00337CD8">
        <w:rPr>
          <w:rFonts w:ascii="Arial" w:hAnsi="Arial" w:cs="Arial"/>
          <w:szCs w:val="22"/>
        </w:rPr>
        <w:t xml:space="preserve"> Ayudante </w:t>
      </w:r>
      <w:r w:rsidR="0033228F" w:rsidRPr="00337CD8">
        <w:rPr>
          <w:rFonts w:ascii="Arial" w:hAnsi="Arial" w:cs="Arial"/>
          <w:szCs w:val="22"/>
        </w:rPr>
        <w:t>de cátedra.</w:t>
      </w:r>
    </w:p>
    <w:p w:rsidR="00FF3C85" w:rsidRDefault="00FF3C85" w:rsidP="005515B7">
      <w:pPr>
        <w:pStyle w:val="Textodesubseccin"/>
        <w:rPr>
          <w:rFonts w:ascii="Arial" w:hAnsi="Arial" w:cs="Arial"/>
          <w:szCs w:val="22"/>
        </w:rPr>
      </w:pPr>
    </w:p>
    <w:p w:rsidR="00FF3C85" w:rsidRDefault="00FF3C85" w:rsidP="005515B7">
      <w:pPr>
        <w:pStyle w:val="Textodesubseccin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- </w:t>
      </w:r>
      <w:r w:rsidRPr="00187147">
        <w:rPr>
          <w:rFonts w:ascii="Arial" w:hAnsi="Arial" w:cs="Arial"/>
          <w:b/>
          <w:szCs w:val="22"/>
        </w:rPr>
        <w:t>Curso Anual 2012</w:t>
      </w:r>
      <w:r>
        <w:rPr>
          <w:rFonts w:ascii="Arial" w:hAnsi="Arial" w:cs="Arial"/>
          <w:szCs w:val="22"/>
        </w:rPr>
        <w:t xml:space="preserve"> – Taller: JTP Prof. Alicia Ferreira</w:t>
      </w:r>
    </w:p>
    <w:p w:rsidR="00FF3C85" w:rsidRDefault="00FF3C85" w:rsidP="00FF3C85">
      <w:pPr>
        <w:pStyle w:val="Textodesubseccin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- </w:t>
      </w:r>
      <w:r w:rsidRPr="00187147">
        <w:rPr>
          <w:rFonts w:ascii="Arial" w:hAnsi="Arial" w:cs="Arial"/>
          <w:b/>
          <w:szCs w:val="22"/>
        </w:rPr>
        <w:t>Curso de Verano 2013</w:t>
      </w:r>
      <w:r>
        <w:rPr>
          <w:rFonts w:ascii="Arial" w:hAnsi="Arial" w:cs="Arial"/>
          <w:szCs w:val="22"/>
        </w:rPr>
        <w:t xml:space="preserve"> – Taller: JTP Prof. Alicia Ferreira</w:t>
      </w:r>
    </w:p>
    <w:p w:rsidR="00FF3C85" w:rsidRDefault="00FF3C85" w:rsidP="00FF3C85">
      <w:pPr>
        <w:pStyle w:val="Textodesubseccin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- </w:t>
      </w:r>
      <w:r w:rsidRPr="00187147">
        <w:rPr>
          <w:rFonts w:ascii="Arial" w:hAnsi="Arial" w:cs="Arial"/>
          <w:b/>
          <w:szCs w:val="22"/>
        </w:rPr>
        <w:t>Curso Anual 2013</w:t>
      </w:r>
      <w:r>
        <w:rPr>
          <w:rFonts w:ascii="Arial" w:hAnsi="Arial" w:cs="Arial"/>
          <w:szCs w:val="22"/>
        </w:rPr>
        <w:t xml:space="preserve"> – Taller: JTP Prof. Alicia Ferreira</w:t>
      </w:r>
    </w:p>
    <w:p w:rsidR="00FF3C85" w:rsidRDefault="00FF3C85" w:rsidP="00FF3C85">
      <w:pPr>
        <w:pStyle w:val="Textodesubseccin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- </w:t>
      </w:r>
      <w:r w:rsidRPr="00187147">
        <w:rPr>
          <w:rFonts w:ascii="Arial" w:hAnsi="Arial" w:cs="Arial"/>
          <w:b/>
          <w:szCs w:val="22"/>
        </w:rPr>
        <w:t xml:space="preserve">Curso de Verano 2014 </w:t>
      </w:r>
      <w:r>
        <w:rPr>
          <w:rFonts w:ascii="Arial" w:hAnsi="Arial" w:cs="Arial"/>
          <w:szCs w:val="22"/>
        </w:rPr>
        <w:t>– Taller: JTP Prof. Alicia Ferreira</w:t>
      </w:r>
    </w:p>
    <w:p w:rsidR="00FF3C85" w:rsidRDefault="00FF3C85" w:rsidP="00FF3C85">
      <w:pPr>
        <w:pStyle w:val="Textodesubseccin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- </w:t>
      </w:r>
      <w:r w:rsidRPr="00187147">
        <w:rPr>
          <w:rFonts w:ascii="Arial" w:hAnsi="Arial" w:cs="Arial"/>
          <w:b/>
          <w:szCs w:val="22"/>
        </w:rPr>
        <w:t>Curso Anual 2014</w:t>
      </w:r>
      <w:r>
        <w:rPr>
          <w:rFonts w:ascii="Arial" w:hAnsi="Arial" w:cs="Arial"/>
          <w:szCs w:val="22"/>
        </w:rPr>
        <w:t xml:space="preserve"> – Taller: JTP Prof. Alicia Ferreira (en curso)</w:t>
      </w:r>
    </w:p>
    <w:p w:rsidR="00FF3C85" w:rsidRDefault="00FF3C85" w:rsidP="00FF3C85">
      <w:pPr>
        <w:pStyle w:val="Textodesubseccin"/>
        <w:rPr>
          <w:rFonts w:ascii="Arial" w:hAnsi="Arial" w:cs="Arial"/>
          <w:szCs w:val="22"/>
        </w:rPr>
      </w:pPr>
    </w:p>
    <w:p w:rsidR="00FF3C85" w:rsidRDefault="00FF3C85" w:rsidP="00FF3C85">
      <w:pPr>
        <w:pStyle w:val="Textodesubseccin"/>
        <w:rPr>
          <w:rFonts w:ascii="Arial" w:hAnsi="Arial" w:cs="Arial"/>
          <w:szCs w:val="22"/>
        </w:rPr>
      </w:pPr>
    </w:p>
    <w:p w:rsidR="00FF3C85" w:rsidRDefault="00FF3C85" w:rsidP="00FF3C85">
      <w:pPr>
        <w:pStyle w:val="Textodesubseccin"/>
        <w:rPr>
          <w:rFonts w:ascii="Arial" w:hAnsi="Arial" w:cs="Arial"/>
          <w:szCs w:val="22"/>
        </w:rPr>
      </w:pPr>
    </w:p>
    <w:p w:rsidR="00FF3C85" w:rsidRDefault="00FF3C85" w:rsidP="005515B7">
      <w:pPr>
        <w:pStyle w:val="Textodesubseccin"/>
        <w:rPr>
          <w:rFonts w:ascii="Arial" w:hAnsi="Arial" w:cs="Arial"/>
          <w:szCs w:val="22"/>
        </w:rPr>
      </w:pPr>
    </w:p>
    <w:p w:rsidR="00FF3C85" w:rsidRPr="00337CD8" w:rsidRDefault="00FF3C85" w:rsidP="005515B7">
      <w:pPr>
        <w:pStyle w:val="Textodesubseccin"/>
        <w:rPr>
          <w:rFonts w:ascii="Arial" w:hAnsi="Arial" w:cs="Arial"/>
          <w:szCs w:val="22"/>
        </w:rPr>
      </w:pPr>
    </w:p>
    <w:p w:rsidR="006154EF" w:rsidRDefault="00583731" w:rsidP="006154EF">
      <w:pPr>
        <w:pStyle w:val="Seccin"/>
        <w:rPr>
          <w:szCs w:val="28"/>
          <w:lang w:val="es-ES"/>
        </w:rPr>
      </w:pPr>
      <w:r w:rsidRPr="009E300E">
        <w:rPr>
          <w:szCs w:val="28"/>
          <w:lang w:val="es-ES"/>
        </w:rPr>
        <w:lastRenderedPageBreak/>
        <w:t>-Complementos</w:t>
      </w:r>
    </w:p>
    <w:p w:rsidR="004D22BB" w:rsidRPr="004D22BB" w:rsidRDefault="004D22BB" w:rsidP="004D22BB">
      <w:pPr>
        <w:rPr>
          <w:lang w:val="es-ES"/>
        </w:rPr>
      </w:pPr>
    </w:p>
    <w:p w:rsidR="006154EF" w:rsidRDefault="006154EF" w:rsidP="00583731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>HERRAMIENTAS DE DISEÑO:</w:t>
      </w:r>
    </w:p>
    <w:p w:rsidR="00337CD8" w:rsidRPr="009E300E" w:rsidRDefault="00337CD8" w:rsidP="00583731">
      <w:pPr>
        <w:rPr>
          <w:rFonts w:ascii="Arial" w:hAnsi="Arial" w:cs="Arial"/>
          <w:b/>
          <w:szCs w:val="22"/>
          <w:u w:val="single"/>
          <w:lang w:val="es-ES"/>
        </w:rPr>
      </w:pPr>
      <w:r w:rsidRPr="009E300E">
        <w:rPr>
          <w:rFonts w:ascii="Arial" w:hAnsi="Arial" w:cs="Arial"/>
          <w:b/>
          <w:sz w:val="24"/>
          <w:szCs w:val="24"/>
          <w:u w:val="single"/>
          <w:lang w:val="es-ES"/>
        </w:rPr>
        <w:t>Excelente</w:t>
      </w:r>
      <w:r w:rsidRPr="009E300E">
        <w:rPr>
          <w:rFonts w:ascii="Arial" w:hAnsi="Arial" w:cs="Arial"/>
          <w:b/>
          <w:szCs w:val="22"/>
          <w:u w:val="single"/>
          <w:lang w:val="es-ES"/>
        </w:rPr>
        <w:t xml:space="preserve"> manejo</w:t>
      </w:r>
      <w:r w:rsidR="006154EF">
        <w:rPr>
          <w:rFonts w:ascii="Arial" w:hAnsi="Arial" w:cs="Arial"/>
          <w:b/>
          <w:szCs w:val="22"/>
          <w:u w:val="single"/>
          <w:lang w:val="es-ES"/>
        </w:rPr>
        <w:t xml:space="preserve"> de</w:t>
      </w:r>
      <w:r w:rsidRPr="009E300E">
        <w:rPr>
          <w:rFonts w:ascii="Arial" w:hAnsi="Arial" w:cs="Arial"/>
          <w:b/>
          <w:szCs w:val="22"/>
          <w:u w:val="single"/>
          <w:lang w:val="es-ES"/>
        </w:rPr>
        <w:t>:</w:t>
      </w:r>
    </w:p>
    <w:p w:rsidR="00337CD8" w:rsidRPr="008F4756" w:rsidRDefault="00583731" w:rsidP="008F4756">
      <w:pPr>
        <w:pStyle w:val="Prrafodelista"/>
        <w:numPr>
          <w:ilvl w:val="0"/>
          <w:numId w:val="32"/>
        </w:numPr>
        <w:rPr>
          <w:rFonts w:ascii="Arial" w:hAnsi="Arial" w:cs="Arial"/>
          <w:szCs w:val="22"/>
          <w:lang w:val="es-ES"/>
        </w:rPr>
      </w:pPr>
      <w:proofErr w:type="spellStart"/>
      <w:r w:rsidRPr="008F4756">
        <w:rPr>
          <w:rFonts w:ascii="Arial" w:hAnsi="Arial" w:cs="Arial"/>
          <w:szCs w:val="22"/>
          <w:lang w:val="es-ES"/>
        </w:rPr>
        <w:t>Autocad</w:t>
      </w:r>
      <w:proofErr w:type="spellEnd"/>
      <w:r w:rsidRPr="008F4756">
        <w:rPr>
          <w:rFonts w:ascii="Arial" w:hAnsi="Arial" w:cs="Arial"/>
          <w:szCs w:val="22"/>
          <w:lang w:val="es-ES"/>
        </w:rPr>
        <w:t xml:space="preserve"> 2D</w:t>
      </w:r>
      <w:r w:rsidR="00A62734" w:rsidRPr="008F4756">
        <w:rPr>
          <w:rFonts w:ascii="Arial" w:hAnsi="Arial" w:cs="Arial"/>
          <w:szCs w:val="22"/>
          <w:lang w:val="es-ES"/>
        </w:rPr>
        <w:t xml:space="preserve"> - </w:t>
      </w:r>
      <w:proofErr w:type="spellStart"/>
      <w:r w:rsidR="00A62734" w:rsidRPr="008F4756">
        <w:rPr>
          <w:rFonts w:ascii="Arial" w:hAnsi="Arial" w:cs="Arial"/>
          <w:szCs w:val="22"/>
          <w:lang w:val="es-ES"/>
        </w:rPr>
        <w:t>Layouts</w:t>
      </w:r>
      <w:proofErr w:type="spellEnd"/>
    </w:p>
    <w:p w:rsidR="00337CD8" w:rsidRDefault="009E300E" w:rsidP="00583731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     </w:t>
      </w:r>
      <w:r w:rsidR="00583731" w:rsidRPr="00337CD8">
        <w:rPr>
          <w:rFonts w:ascii="Arial" w:hAnsi="Arial" w:cs="Arial"/>
          <w:szCs w:val="22"/>
          <w:lang w:val="es-ES"/>
        </w:rPr>
        <w:t xml:space="preserve"> – </w:t>
      </w:r>
      <w:r>
        <w:rPr>
          <w:rFonts w:ascii="Arial" w:hAnsi="Arial" w:cs="Arial"/>
          <w:szCs w:val="22"/>
          <w:lang w:val="es-ES"/>
        </w:rPr>
        <w:t xml:space="preserve"> </w:t>
      </w:r>
      <w:r w:rsidR="00197657" w:rsidRPr="00337CD8">
        <w:rPr>
          <w:rFonts w:ascii="Arial" w:hAnsi="Arial" w:cs="Arial"/>
          <w:szCs w:val="22"/>
          <w:lang w:val="es-ES"/>
        </w:rPr>
        <w:t xml:space="preserve">Sketch Up </w:t>
      </w:r>
      <w:r w:rsidR="00337CD8">
        <w:rPr>
          <w:rFonts w:ascii="Arial" w:hAnsi="Arial" w:cs="Arial"/>
          <w:szCs w:val="22"/>
          <w:lang w:val="es-ES"/>
        </w:rPr>
        <w:t xml:space="preserve"> </w:t>
      </w:r>
      <w:r>
        <w:rPr>
          <w:rFonts w:ascii="Arial" w:hAnsi="Arial" w:cs="Arial"/>
          <w:szCs w:val="22"/>
          <w:lang w:val="es-ES"/>
        </w:rPr>
        <w:t>3D</w:t>
      </w:r>
      <w:r w:rsidR="00A62734">
        <w:rPr>
          <w:rFonts w:ascii="Arial" w:hAnsi="Arial" w:cs="Arial"/>
          <w:szCs w:val="22"/>
          <w:lang w:val="es-ES"/>
        </w:rPr>
        <w:t xml:space="preserve"> – Motor de </w:t>
      </w:r>
      <w:proofErr w:type="spellStart"/>
      <w:r w:rsidR="00A62734">
        <w:rPr>
          <w:rFonts w:ascii="Arial" w:hAnsi="Arial" w:cs="Arial"/>
          <w:szCs w:val="22"/>
          <w:lang w:val="es-ES"/>
        </w:rPr>
        <w:t>renderizado</w:t>
      </w:r>
      <w:proofErr w:type="spellEnd"/>
      <w:r w:rsidR="00A62734">
        <w:rPr>
          <w:rFonts w:ascii="Arial" w:hAnsi="Arial" w:cs="Arial"/>
          <w:szCs w:val="22"/>
          <w:lang w:val="es-ES"/>
        </w:rPr>
        <w:t xml:space="preserve">: V </w:t>
      </w:r>
      <w:proofErr w:type="spellStart"/>
      <w:r w:rsidR="00A62734">
        <w:rPr>
          <w:rFonts w:ascii="Arial" w:hAnsi="Arial" w:cs="Arial"/>
          <w:szCs w:val="22"/>
          <w:lang w:val="es-ES"/>
        </w:rPr>
        <w:t>Ray</w:t>
      </w:r>
      <w:proofErr w:type="spellEnd"/>
    </w:p>
    <w:p w:rsidR="00337CD8" w:rsidRDefault="009E300E" w:rsidP="00583731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      </w:t>
      </w:r>
      <w:r w:rsidR="00337CD8">
        <w:rPr>
          <w:rFonts w:ascii="Arial" w:hAnsi="Arial" w:cs="Arial"/>
          <w:szCs w:val="22"/>
          <w:lang w:val="es-ES"/>
        </w:rPr>
        <w:t xml:space="preserve">– </w:t>
      </w:r>
      <w:r w:rsidR="00A62734">
        <w:rPr>
          <w:rFonts w:ascii="Arial" w:hAnsi="Arial" w:cs="Arial"/>
          <w:szCs w:val="22"/>
          <w:lang w:val="es-ES"/>
        </w:rPr>
        <w:t xml:space="preserve"> Adobe </w:t>
      </w:r>
      <w:r w:rsidR="00337CD8">
        <w:rPr>
          <w:rFonts w:ascii="Arial" w:hAnsi="Arial" w:cs="Arial"/>
          <w:szCs w:val="22"/>
          <w:lang w:val="es-ES"/>
        </w:rPr>
        <w:t xml:space="preserve">Photoshop </w:t>
      </w:r>
      <w:r w:rsidR="00A62734">
        <w:rPr>
          <w:rFonts w:ascii="Arial" w:hAnsi="Arial" w:cs="Arial"/>
          <w:szCs w:val="22"/>
          <w:lang w:val="es-ES"/>
        </w:rPr>
        <w:t>CS2 (presentación de Proyectos)</w:t>
      </w:r>
    </w:p>
    <w:p w:rsidR="00337CD8" w:rsidRDefault="00197657" w:rsidP="00583731">
      <w:pPr>
        <w:rPr>
          <w:rFonts w:ascii="Arial" w:hAnsi="Arial" w:cs="Arial"/>
          <w:szCs w:val="22"/>
          <w:lang w:val="es-ES"/>
        </w:rPr>
      </w:pPr>
      <w:r w:rsidRPr="00337CD8">
        <w:rPr>
          <w:rFonts w:ascii="Arial" w:hAnsi="Arial" w:cs="Arial"/>
          <w:szCs w:val="22"/>
          <w:lang w:val="es-ES"/>
        </w:rPr>
        <w:t xml:space="preserve"> </w:t>
      </w:r>
      <w:r w:rsidR="00E648C2" w:rsidRPr="004B3D20">
        <w:rPr>
          <w:rFonts w:ascii="Arial" w:hAnsi="Arial" w:cs="Arial"/>
          <w:szCs w:val="22"/>
          <w:u w:val="single"/>
          <w:lang w:val="es-ES"/>
        </w:rPr>
        <w:t xml:space="preserve">Paquete </w:t>
      </w:r>
      <w:r w:rsidR="00583731" w:rsidRPr="004B3D20">
        <w:rPr>
          <w:rFonts w:ascii="Arial" w:hAnsi="Arial" w:cs="Arial"/>
          <w:szCs w:val="22"/>
          <w:u w:val="single"/>
          <w:lang w:val="es-ES"/>
        </w:rPr>
        <w:t xml:space="preserve">Microsoft </w:t>
      </w:r>
      <w:r w:rsidR="00E648C2" w:rsidRPr="004B3D20">
        <w:rPr>
          <w:rFonts w:ascii="Arial" w:hAnsi="Arial" w:cs="Arial"/>
          <w:szCs w:val="22"/>
          <w:u w:val="single"/>
          <w:lang w:val="es-ES"/>
        </w:rPr>
        <w:t>Completo</w:t>
      </w:r>
      <w:r w:rsidR="004B3D20">
        <w:rPr>
          <w:rFonts w:ascii="Arial" w:hAnsi="Arial" w:cs="Arial"/>
          <w:szCs w:val="22"/>
          <w:lang w:val="es-ES"/>
        </w:rPr>
        <w:t xml:space="preserve"> (Excel – Word – </w:t>
      </w:r>
      <w:proofErr w:type="spellStart"/>
      <w:r w:rsidR="004B3D20">
        <w:rPr>
          <w:rFonts w:ascii="Arial" w:hAnsi="Arial" w:cs="Arial"/>
          <w:szCs w:val="22"/>
          <w:lang w:val="es-ES"/>
        </w:rPr>
        <w:t>Power</w:t>
      </w:r>
      <w:proofErr w:type="spellEnd"/>
      <w:r w:rsidR="004B3D20">
        <w:rPr>
          <w:rFonts w:ascii="Arial" w:hAnsi="Arial" w:cs="Arial"/>
          <w:szCs w:val="22"/>
          <w:lang w:val="es-ES"/>
        </w:rPr>
        <w:t xml:space="preserve"> </w:t>
      </w:r>
      <w:proofErr w:type="gramStart"/>
      <w:r w:rsidR="004B3D20">
        <w:rPr>
          <w:rFonts w:ascii="Arial" w:hAnsi="Arial" w:cs="Arial"/>
          <w:szCs w:val="22"/>
          <w:lang w:val="es-ES"/>
        </w:rPr>
        <w:t>Point )</w:t>
      </w:r>
      <w:proofErr w:type="gramEnd"/>
      <w:r w:rsidR="004B3D20">
        <w:rPr>
          <w:rFonts w:ascii="Arial" w:hAnsi="Arial" w:cs="Arial"/>
          <w:szCs w:val="22"/>
          <w:lang w:val="es-ES"/>
        </w:rPr>
        <w:t>.</w:t>
      </w:r>
    </w:p>
    <w:p w:rsidR="006154EF" w:rsidRDefault="006154EF" w:rsidP="00583731">
      <w:pPr>
        <w:rPr>
          <w:rFonts w:ascii="Arial" w:hAnsi="Arial" w:cs="Arial"/>
          <w:szCs w:val="22"/>
          <w:lang w:val="es-ES"/>
        </w:rPr>
      </w:pPr>
    </w:p>
    <w:p w:rsidR="006154EF" w:rsidRPr="00B242B5" w:rsidRDefault="006154EF" w:rsidP="00583731">
      <w:pPr>
        <w:rPr>
          <w:rFonts w:ascii="Arial" w:hAnsi="Arial" w:cs="Arial"/>
          <w:b/>
          <w:szCs w:val="22"/>
          <w:lang w:val="es-ES"/>
        </w:rPr>
      </w:pPr>
      <w:r w:rsidRPr="00B242B5">
        <w:rPr>
          <w:rFonts w:ascii="Arial" w:hAnsi="Arial" w:cs="Arial"/>
          <w:b/>
          <w:szCs w:val="22"/>
          <w:lang w:val="es-ES"/>
        </w:rPr>
        <w:t>MATERIAS</w:t>
      </w:r>
      <w:r w:rsidR="00B242B5" w:rsidRPr="00B242B5">
        <w:rPr>
          <w:rFonts w:ascii="Arial" w:hAnsi="Arial" w:cs="Arial"/>
          <w:b/>
          <w:szCs w:val="22"/>
          <w:lang w:val="es-ES"/>
        </w:rPr>
        <w:t xml:space="preserve"> ELECTIVAS</w:t>
      </w:r>
      <w:r w:rsidRPr="00B242B5">
        <w:rPr>
          <w:rFonts w:ascii="Arial" w:hAnsi="Arial" w:cs="Arial"/>
          <w:b/>
          <w:szCs w:val="22"/>
          <w:lang w:val="es-ES"/>
        </w:rPr>
        <w:t xml:space="preserve"> APROBADAS EN FADU - UBA</w:t>
      </w:r>
    </w:p>
    <w:p w:rsidR="00F0016A" w:rsidRDefault="00A477E4" w:rsidP="00583731">
      <w:pPr>
        <w:rPr>
          <w:rFonts w:ascii="Arial" w:hAnsi="Arial" w:cs="Arial"/>
          <w:szCs w:val="22"/>
          <w:lang w:val="es-ES"/>
        </w:rPr>
      </w:pPr>
      <w:r w:rsidRPr="00337CD8">
        <w:rPr>
          <w:rFonts w:ascii="Arial" w:hAnsi="Arial" w:cs="Arial"/>
          <w:szCs w:val="22"/>
          <w:lang w:val="es-ES"/>
        </w:rPr>
        <w:t xml:space="preserve"> Práctica</w:t>
      </w:r>
      <w:r w:rsidR="006154EF">
        <w:rPr>
          <w:rFonts w:ascii="Arial" w:hAnsi="Arial" w:cs="Arial"/>
          <w:szCs w:val="22"/>
          <w:lang w:val="es-ES"/>
        </w:rPr>
        <w:t xml:space="preserve"> y Organización de Obra</w:t>
      </w:r>
      <w:r w:rsidR="00B242B5">
        <w:rPr>
          <w:rFonts w:ascii="Arial" w:hAnsi="Arial" w:cs="Arial"/>
          <w:szCs w:val="22"/>
          <w:lang w:val="es-ES"/>
        </w:rPr>
        <w:t xml:space="preserve"> </w:t>
      </w:r>
      <w:r w:rsidR="006154EF">
        <w:rPr>
          <w:rFonts w:ascii="Arial" w:hAnsi="Arial" w:cs="Arial"/>
          <w:szCs w:val="22"/>
          <w:lang w:val="es-ES"/>
        </w:rPr>
        <w:t xml:space="preserve">- Ciclo 2012 </w:t>
      </w:r>
      <w:r w:rsidR="00B242B5">
        <w:rPr>
          <w:rFonts w:ascii="Arial" w:hAnsi="Arial" w:cs="Arial"/>
          <w:szCs w:val="22"/>
          <w:lang w:val="es-ES"/>
        </w:rPr>
        <w:t xml:space="preserve">CATEDRA: Arq. </w:t>
      </w:r>
      <w:proofErr w:type="spellStart"/>
      <w:r w:rsidR="00B242B5">
        <w:rPr>
          <w:rFonts w:ascii="Arial" w:hAnsi="Arial" w:cs="Arial"/>
          <w:szCs w:val="22"/>
          <w:lang w:val="es-ES"/>
        </w:rPr>
        <w:t>Angelomé</w:t>
      </w:r>
      <w:proofErr w:type="spellEnd"/>
    </w:p>
    <w:p w:rsidR="00B242B5" w:rsidRPr="00337CD8" w:rsidRDefault="00B242B5" w:rsidP="00583731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Planificación Urbana – Ciclo 2012 CATEDRA: Arq. Enrique García </w:t>
      </w:r>
      <w:proofErr w:type="spellStart"/>
      <w:r>
        <w:rPr>
          <w:rFonts w:ascii="Arial" w:hAnsi="Arial" w:cs="Arial"/>
          <w:szCs w:val="22"/>
          <w:lang w:val="es-ES"/>
        </w:rPr>
        <w:t>Espil</w:t>
      </w:r>
      <w:proofErr w:type="spellEnd"/>
    </w:p>
    <w:p w:rsidR="004A3672" w:rsidRDefault="00B242B5" w:rsidP="0058373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Diseño de Iluminación – Ciclo 2013 CATEDRA: </w:t>
      </w:r>
      <w:proofErr w:type="spellStart"/>
      <w:r>
        <w:rPr>
          <w:rFonts w:ascii="Arial" w:hAnsi="Arial" w:cs="Arial"/>
          <w:lang w:val="es-ES"/>
        </w:rPr>
        <w:t>Arqta</w:t>
      </w:r>
      <w:proofErr w:type="spellEnd"/>
      <w:r>
        <w:rPr>
          <w:rFonts w:ascii="Arial" w:hAnsi="Arial" w:cs="Arial"/>
          <w:lang w:val="es-ES"/>
        </w:rPr>
        <w:t xml:space="preserve">. Eli </w:t>
      </w:r>
      <w:proofErr w:type="spellStart"/>
      <w:r>
        <w:rPr>
          <w:rFonts w:ascii="Arial" w:hAnsi="Arial" w:cs="Arial"/>
          <w:lang w:val="es-ES"/>
        </w:rPr>
        <w:t>Sirlin</w:t>
      </w:r>
      <w:proofErr w:type="spellEnd"/>
    </w:p>
    <w:p w:rsidR="00B242B5" w:rsidRDefault="00B242B5" w:rsidP="0058373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Gestión de Proyecto – Ciclo 2012 CATEDRA: Arq. </w:t>
      </w:r>
      <w:proofErr w:type="spellStart"/>
      <w:r>
        <w:rPr>
          <w:rFonts w:ascii="Arial" w:hAnsi="Arial" w:cs="Arial"/>
          <w:lang w:val="es-ES"/>
        </w:rPr>
        <w:t>Spósito</w:t>
      </w:r>
      <w:proofErr w:type="spellEnd"/>
    </w:p>
    <w:p w:rsidR="004D22BB" w:rsidRDefault="004D22BB" w:rsidP="00583731">
      <w:pPr>
        <w:rPr>
          <w:rFonts w:ascii="Arial" w:hAnsi="Arial" w:cs="Arial"/>
          <w:lang w:val="es-ES"/>
        </w:rPr>
      </w:pPr>
    </w:p>
    <w:p w:rsidR="004D22BB" w:rsidRDefault="00F36528" w:rsidP="00583731">
      <w:pPr>
        <w:rPr>
          <w:rFonts w:ascii="Arial" w:hAnsi="Arial" w:cs="Arial"/>
          <w:b/>
          <w:sz w:val="24"/>
          <w:szCs w:val="24"/>
          <w:lang w:val="es-ES"/>
        </w:rPr>
      </w:pPr>
      <w:r w:rsidRPr="00F36528">
        <w:rPr>
          <w:rFonts w:ascii="Arial" w:hAnsi="Arial" w:cs="Arial"/>
          <w:b/>
          <w:sz w:val="24"/>
          <w:szCs w:val="24"/>
          <w:lang w:val="es-ES"/>
        </w:rPr>
        <w:t>Movilidad propia – Carnet de conducir al día.</w:t>
      </w:r>
    </w:p>
    <w:p w:rsidR="001A0803" w:rsidRDefault="001A0803" w:rsidP="00583731">
      <w:pPr>
        <w:rPr>
          <w:rFonts w:ascii="Arial" w:hAnsi="Arial" w:cs="Arial"/>
          <w:b/>
          <w:sz w:val="24"/>
          <w:szCs w:val="24"/>
          <w:lang w:val="es-ES"/>
        </w:rPr>
      </w:pPr>
    </w:p>
    <w:p w:rsidR="001A0803" w:rsidRPr="00F36528" w:rsidRDefault="001A0803" w:rsidP="00583731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Buena presencia -  Capacidad de trabajo en grupo.</w:t>
      </w:r>
    </w:p>
    <w:p w:rsidR="00B242B5" w:rsidRDefault="00B242B5" w:rsidP="00583731">
      <w:pPr>
        <w:rPr>
          <w:rFonts w:ascii="Arial" w:hAnsi="Arial" w:cs="Arial"/>
          <w:lang w:val="es-ES"/>
        </w:rPr>
      </w:pPr>
    </w:p>
    <w:p w:rsidR="00B242B5" w:rsidRPr="00A477E4" w:rsidRDefault="00B242B5" w:rsidP="00583731">
      <w:pPr>
        <w:rPr>
          <w:rFonts w:ascii="Arial" w:hAnsi="Arial" w:cs="Arial"/>
          <w:lang w:val="es-ES"/>
        </w:rPr>
      </w:pPr>
    </w:p>
    <w:p w:rsidR="00583731" w:rsidRDefault="00583731" w:rsidP="005515B7">
      <w:pPr>
        <w:pStyle w:val="Textodesubseccin"/>
        <w:rPr>
          <w:rFonts w:ascii="Arial" w:hAnsi="Arial" w:cs="Arial"/>
        </w:rPr>
      </w:pPr>
    </w:p>
    <w:p w:rsidR="005515B7" w:rsidRDefault="005515B7" w:rsidP="005515B7">
      <w:pPr>
        <w:pStyle w:val="Textodesubseccin"/>
        <w:rPr>
          <w:rFonts w:ascii="Arial" w:hAnsi="Arial" w:cs="Arial"/>
        </w:rPr>
      </w:pPr>
    </w:p>
    <w:p w:rsidR="005515B7" w:rsidRPr="005515B7" w:rsidRDefault="005515B7" w:rsidP="005515B7">
      <w:pPr>
        <w:pStyle w:val="Textodesubseccin"/>
        <w:rPr>
          <w:rFonts w:ascii="Arial" w:hAnsi="Arial" w:cs="Arial"/>
        </w:rPr>
      </w:pPr>
    </w:p>
    <w:p w:rsidR="005515B7" w:rsidRDefault="005515B7">
      <w:pPr>
        <w:pStyle w:val="Textodesubseccin"/>
      </w:pPr>
    </w:p>
    <w:p w:rsidR="007562E9" w:rsidRDefault="007562E9" w:rsidP="005515B7">
      <w:pPr>
        <w:pStyle w:val="Seccin"/>
      </w:pPr>
    </w:p>
    <w:p w:rsidR="007562E9" w:rsidRDefault="007562E9">
      <w:pPr>
        <w:pStyle w:val="Listaconvietas"/>
        <w:numPr>
          <w:ilvl w:val="0"/>
          <w:numId w:val="0"/>
        </w:numPr>
      </w:pPr>
    </w:p>
    <w:sectPr w:rsidR="007562E9">
      <w:headerReference w:type="first" r:id="rId11"/>
      <w:footerReference w:type="first" r:id="rId12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85C" w:rsidRDefault="0092785C">
      <w:pPr>
        <w:spacing w:after="0" w:line="240" w:lineRule="auto"/>
      </w:pPr>
      <w:r>
        <w:separator/>
      </w:r>
    </w:p>
  </w:endnote>
  <w:endnote w:type="continuationSeparator" w:id="0">
    <w:p w:rsidR="0092785C" w:rsidRDefault="0092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E9" w:rsidRDefault="00A82A1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562E9" w:rsidRDefault="007562E9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LwpQIAAHEFAAAOAAAAZHJzL2Uyb0RvYy54bWysVFtu2zAQ/C/QOxD8V/SI5FhC5MCPuCiQ&#10;NgHSHoAmKYuoRKokbTkteooeqRfrkrK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GLvgvClAgAAc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7562E9" w:rsidRDefault="007562E9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85C" w:rsidRDefault="0092785C">
      <w:pPr>
        <w:spacing w:after="0" w:line="240" w:lineRule="auto"/>
      </w:pPr>
      <w:r>
        <w:separator/>
      </w:r>
    </w:p>
  </w:footnote>
  <w:footnote w:type="continuationSeparator" w:id="0">
    <w:p w:rsidR="0092785C" w:rsidRDefault="0092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E9" w:rsidRDefault="00A82A1D">
    <w:pPr>
      <w:pStyle w:val="Encabezad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6D05505"/>
    <w:multiLevelType w:val="hybridMultilevel"/>
    <w:tmpl w:val="58CC0E36"/>
    <w:lvl w:ilvl="0" w:tplc="D7BE1BFE">
      <w:start w:val="5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B61EE"/>
    <w:multiLevelType w:val="hybridMultilevel"/>
    <w:tmpl w:val="E08E59AE"/>
    <w:lvl w:ilvl="0" w:tplc="C1044588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12F6A"/>
    <w:multiLevelType w:val="hybridMultilevel"/>
    <w:tmpl w:val="0A025D7A"/>
    <w:lvl w:ilvl="0" w:tplc="A986EC5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64A0A"/>
    <w:multiLevelType w:val="hybridMultilevel"/>
    <w:tmpl w:val="53E02664"/>
    <w:lvl w:ilvl="0" w:tplc="3B5C9B6E">
      <w:start w:val="5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DA3043"/>
    <w:multiLevelType w:val="hybridMultilevel"/>
    <w:tmpl w:val="0748A63C"/>
    <w:lvl w:ilvl="0" w:tplc="8D906E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846A0"/>
    <w:multiLevelType w:val="hybridMultilevel"/>
    <w:tmpl w:val="BCF0C750"/>
    <w:lvl w:ilvl="0" w:tplc="6A407DE8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715DD"/>
    <w:multiLevelType w:val="hybridMultilevel"/>
    <w:tmpl w:val="77FEC31C"/>
    <w:lvl w:ilvl="0" w:tplc="50E4C0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71296"/>
    <w:multiLevelType w:val="hybridMultilevel"/>
    <w:tmpl w:val="C77209FC"/>
    <w:lvl w:ilvl="0" w:tplc="54A6ED28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0"/>
  </w:num>
  <w:num w:numId="28">
    <w:abstractNumId w:val="11"/>
  </w:num>
  <w:num w:numId="29">
    <w:abstractNumId w:val="7"/>
  </w:num>
  <w:num w:numId="30">
    <w:abstractNumId w:val="8"/>
  </w:num>
  <w:num w:numId="31">
    <w:abstractNumId w:val="5"/>
  </w:num>
  <w:num w:numId="32">
    <w:abstractNumId w:val="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17"/>
    <w:rsid w:val="00046467"/>
    <w:rsid w:val="000A22FC"/>
    <w:rsid w:val="000F507B"/>
    <w:rsid w:val="0015590C"/>
    <w:rsid w:val="00187147"/>
    <w:rsid w:val="00197657"/>
    <w:rsid w:val="001A0803"/>
    <w:rsid w:val="002841A4"/>
    <w:rsid w:val="002A7754"/>
    <w:rsid w:val="002A78C4"/>
    <w:rsid w:val="003161E7"/>
    <w:rsid w:val="0033228F"/>
    <w:rsid w:val="00337CD8"/>
    <w:rsid w:val="00353868"/>
    <w:rsid w:val="0037088E"/>
    <w:rsid w:val="00385300"/>
    <w:rsid w:val="003C578D"/>
    <w:rsid w:val="003E3912"/>
    <w:rsid w:val="004A3672"/>
    <w:rsid w:val="004B3D20"/>
    <w:rsid w:val="004D22BB"/>
    <w:rsid w:val="00523774"/>
    <w:rsid w:val="005515B7"/>
    <w:rsid w:val="00583731"/>
    <w:rsid w:val="005A6FB4"/>
    <w:rsid w:val="006154EF"/>
    <w:rsid w:val="006927AF"/>
    <w:rsid w:val="007562E9"/>
    <w:rsid w:val="007F1821"/>
    <w:rsid w:val="00822128"/>
    <w:rsid w:val="00840B17"/>
    <w:rsid w:val="008B3C45"/>
    <w:rsid w:val="008F4756"/>
    <w:rsid w:val="00906D09"/>
    <w:rsid w:val="00916386"/>
    <w:rsid w:val="0092785C"/>
    <w:rsid w:val="009B591D"/>
    <w:rsid w:val="009E300E"/>
    <w:rsid w:val="00A404CE"/>
    <w:rsid w:val="00A477E4"/>
    <w:rsid w:val="00A61F81"/>
    <w:rsid w:val="00A62734"/>
    <w:rsid w:val="00A82A1D"/>
    <w:rsid w:val="00A8446D"/>
    <w:rsid w:val="00AB0D36"/>
    <w:rsid w:val="00B0090C"/>
    <w:rsid w:val="00B01335"/>
    <w:rsid w:val="00B242B5"/>
    <w:rsid w:val="00D30A7D"/>
    <w:rsid w:val="00DA6606"/>
    <w:rsid w:val="00DD231D"/>
    <w:rsid w:val="00E068E5"/>
    <w:rsid w:val="00E225C0"/>
    <w:rsid w:val="00E648C2"/>
    <w:rsid w:val="00F0016A"/>
    <w:rsid w:val="00F060D8"/>
    <w:rsid w:val="00F36528"/>
    <w:rsid w:val="00F46185"/>
    <w:rsid w:val="00F51FC5"/>
    <w:rsid w:val="00FA29A2"/>
    <w:rsid w:val="00FE0305"/>
    <w:rsid w:val="00FF3C8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337CD8"/>
  </w:style>
  <w:style w:type="paragraph" w:styleId="Prrafodelista">
    <w:name w:val="List Paragraph"/>
    <w:basedOn w:val="Normal"/>
    <w:uiPriority w:val="6"/>
    <w:unhideWhenUsed/>
    <w:qFormat/>
    <w:rsid w:val="00337C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337CD8"/>
  </w:style>
  <w:style w:type="paragraph" w:styleId="Prrafodelista">
    <w:name w:val="List Paragraph"/>
    <w:basedOn w:val="Normal"/>
    <w:uiPriority w:val="6"/>
    <w:unhideWhenUsed/>
    <w:qFormat/>
    <w:rsid w:val="0033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D11866F5844B018A35E65841D74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B317-B324-4E56-8D42-180275B8EE3B}"/>
      </w:docPartPr>
      <w:docPartBody>
        <w:p w:rsidR="00522748" w:rsidRDefault="003E09DD">
          <w:pPr>
            <w:pStyle w:val="81D11866F5844B018A35E65841D74C69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E68ABF75B769418DAD5EBE57C2804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26EAC-AA8F-467B-8FB0-AC73CFB32C53}"/>
      </w:docPartPr>
      <w:docPartBody>
        <w:p w:rsidR="00522748" w:rsidRDefault="001C7803" w:rsidP="001C7803">
          <w:pPr>
            <w:pStyle w:val="E68ABF75B769418DAD5EBE57C28046F7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03"/>
    <w:rsid w:val="001C7803"/>
    <w:rsid w:val="002529F7"/>
    <w:rsid w:val="0028538D"/>
    <w:rsid w:val="003228DF"/>
    <w:rsid w:val="003E09DD"/>
    <w:rsid w:val="00522748"/>
    <w:rsid w:val="00833FFD"/>
    <w:rsid w:val="008641DF"/>
    <w:rsid w:val="009B69F1"/>
    <w:rsid w:val="00A71C65"/>
    <w:rsid w:val="00BB2843"/>
    <w:rsid w:val="00E77627"/>
    <w:rsid w:val="00EF3570"/>
    <w:rsid w:val="00F7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1D11866F5844B018A35E65841D74C69">
    <w:name w:val="81D11866F5844B018A35E65841D74C69"/>
  </w:style>
  <w:style w:type="paragraph" w:customStyle="1" w:styleId="7A52547241EE47059B6F3234FF3DCD35">
    <w:name w:val="7A52547241EE47059B6F3234FF3DCD35"/>
  </w:style>
  <w:style w:type="paragraph" w:customStyle="1" w:styleId="41F4F98A285449F9A83CD5B3A5846A91">
    <w:name w:val="41F4F98A285449F9A83CD5B3A5846A91"/>
  </w:style>
  <w:style w:type="paragraph" w:customStyle="1" w:styleId="966C901BF3194FC9BEDB1AA5A100395D">
    <w:name w:val="966C901BF3194FC9BEDB1AA5A100395D"/>
  </w:style>
  <w:style w:type="paragraph" w:customStyle="1" w:styleId="85A7FA85B50B4CB38FA0C6DB7C31D0C7">
    <w:name w:val="85A7FA85B50B4CB38FA0C6DB7C31D0C7"/>
  </w:style>
  <w:style w:type="paragraph" w:customStyle="1" w:styleId="75A80851DE464A87B41346BA8807142D">
    <w:name w:val="75A80851DE464A87B41346BA8807142D"/>
  </w:style>
  <w:style w:type="paragraph" w:customStyle="1" w:styleId="7CB284410C4B4C9F9BCA91DEEC1294B8">
    <w:name w:val="7CB284410C4B4C9F9BCA91DEEC1294B8"/>
  </w:style>
  <w:style w:type="paragraph" w:customStyle="1" w:styleId="E613318FDB454BD6A728AAA148AEF62C">
    <w:name w:val="E613318FDB454BD6A728AAA148AEF62C"/>
  </w:style>
  <w:style w:type="paragraph" w:customStyle="1" w:styleId="F6FEE88097ED470D88CBC6FF4D9ADF95">
    <w:name w:val="F6FEE88097ED470D88CBC6FF4D9ADF95"/>
  </w:style>
  <w:style w:type="paragraph" w:customStyle="1" w:styleId="267BBDA346154369A264C939BCFCC602">
    <w:name w:val="267BBDA346154369A264C939BCFCC602"/>
  </w:style>
  <w:style w:type="paragraph" w:customStyle="1" w:styleId="6ECAC861876E4E13957B6B9FA1FEF58A">
    <w:name w:val="6ECAC861876E4E13957B6B9FA1FEF58A"/>
  </w:style>
  <w:style w:type="paragraph" w:customStyle="1" w:styleId="DB5B0C001CB54921965C0E9985783686">
    <w:name w:val="DB5B0C001CB54921965C0E9985783686"/>
  </w:style>
  <w:style w:type="paragraph" w:customStyle="1" w:styleId="2D89C56624534524A6A9ACC1DAEC7288">
    <w:name w:val="2D89C56624534524A6A9ACC1DAEC7288"/>
  </w:style>
  <w:style w:type="paragraph" w:customStyle="1" w:styleId="72E8088F76FC405C85BC427E7CB9D233">
    <w:name w:val="72E8088F76FC405C85BC427E7CB9D233"/>
  </w:style>
  <w:style w:type="paragraph" w:customStyle="1" w:styleId="45E64FCD60184929ACE64C2AEF7FD609">
    <w:name w:val="45E64FCD60184929ACE64C2AEF7FD609"/>
  </w:style>
  <w:style w:type="paragraph" w:customStyle="1" w:styleId="2F8B3B11FF004F63AE14B40D70FF330B">
    <w:name w:val="2F8B3B11FF004F63AE14B40D70FF330B"/>
  </w:style>
  <w:style w:type="paragraph" w:customStyle="1" w:styleId="20FED909DBDE4848893F7057A0E9FE26">
    <w:name w:val="20FED909DBDE4848893F7057A0E9FE26"/>
  </w:style>
  <w:style w:type="paragraph" w:customStyle="1" w:styleId="E68ABF75B769418DAD5EBE57C28046F7">
    <w:name w:val="E68ABF75B769418DAD5EBE57C28046F7"/>
    <w:rsid w:val="001C7803"/>
  </w:style>
  <w:style w:type="paragraph" w:customStyle="1" w:styleId="2A16AC9932D14EA08187D7EA2F054F76">
    <w:name w:val="2A16AC9932D14EA08187D7EA2F054F76"/>
    <w:rsid w:val="001C7803"/>
  </w:style>
  <w:style w:type="paragraph" w:customStyle="1" w:styleId="F3F080616E3E4300929C5927BE6CDFB7">
    <w:name w:val="F3F080616E3E4300929C5927BE6CDFB7"/>
    <w:rsid w:val="001C7803"/>
  </w:style>
  <w:style w:type="paragraph" w:customStyle="1" w:styleId="6120E35D65BF4D92A32867A8C500BF6A">
    <w:name w:val="6120E35D65BF4D92A32867A8C500BF6A"/>
    <w:rsid w:val="001C7803"/>
  </w:style>
  <w:style w:type="paragraph" w:customStyle="1" w:styleId="5F7100F62E6B43238ADFBA4D1D44A75E">
    <w:name w:val="5F7100F62E6B43238ADFBA4D1D44A75E"/>
    <w:rsid w:val="001C78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1D11866F5844B018A35E65841D74C69">
    <w:name w:val="81D11866F5844B018A35E65841D74C69"/>
  </w:style>
  <w:style w:type="paragraph" w:customStyle="1" w:styleId="7A52547241EE47059B6F3234FF3DCD35">
    <w:name w:val="7A52547241EE47059B6F3234FF3DCD35"/>
  </w:style>
  <w:style w:type="paragraph" w:customStyle="1" w:styleId="41F4F98A285449F9A83CD5B3A5846A91">
    <w:name w:val="41F4F98A285449F9A83CD5B3A5846A91"/>
  </w:style>
  <w:style w:type="paragraph" w:customStyle="1" w:styleId="966C901BF3194FC9BEDB1AA5A100395D">
    <w:name w:val="966C901BF3194FC9BEDB1AA5A100395D"/>
  </w:style>
  <w:style w:type="paragraph" w:customStyle="1" w:styleId="85A7FA85B50B4CB38FA0C6DB7C31D0C7">
    <w:name w:val="85A7FA85B50B4CB38FA0C6DB7C31D0C7"/>
  </w:style>
  <w:style w:type="paragraph" w:customStyle="1" w:styleId="75A80851DE464A87B41346BA8807142D">
    <w:name w:val="75A80851DE464A87B41346BA8807142D"/>
  </w:style>
  <w:style w:type="paragraph" w:customStyle="1" w:styleId="7CB284410C4B4C9F9BCA91DEEC1294B8">
    <w:name w:val="7CB284410C4B4C9F9BCA91DEEC1294B8"/>
  </w:style>
  <w:style w:type="paragraph" w:customStyle="1" w:styleId="E613318FDB454BD6A728AAA148AEF62C">
    <w:name w:val="E613318FDB454BD6A728AAA148AEF62C"/>
  </w:style>
  <w:style w:type="paragraph" w:customStyle="1" w:styleId="F6FEE88097ED470D88CBC6FF4D9ADF95">
    <w:name w:val="F6FEE88097ED470D88CBC6FF4D9ADF95"/>
  </w:style>
  <w:style w:type="paragraph" w:customStyle="1" w:styleId="267BBDA346154369A264C939BCFCC602">
    <w:name w:val="267BBDA346154369A264C939BCFCC602"/>
  </w:style>
  <w:style w:type="paragraph" w:customStyle="1" w:styleId="6ECAC861876E4E13957B6B9FA1FEF58A">
    <w:name w:val="6ECAC861876E4E13957B6B9FA1FEF58A"/>
  </w:style>
  <w:style w:type="paragraph" w:customStyle="1" w:styleId="DB5B0C001CB54921965C0E9985783686">
    <w:name w:val="DB5B0C001CB54921965C0E9985783686"/>
  </w:style>
  <w:style w:type="paragraph" w:customStyle="1" w:styleId="2D89C56624534524A6A9ACC1DAEC7288">
    <w:name w:val="2D89C56624534524A6A9ACC1DAEC7288"/>
  </w:style>
  <w:style w:type="paragraph" w:customStyle="1" w:styleId="72E8088F76FC405C85BC427E7CB9D233">
    <w:name w:val="72E8088F76FC405C85BC427E7CB9D233"/>
  </w:style>
  <w:style w:type="paragraph" w:customStyle="1" w:styleId="45E64FCD60184929ACE64C2AEF7FD609">
    <w:name w:val="45E64FCD60184929ACE64C2AEF7FD609"/>
  </w:style>
  <w:style w:type="paragraph" w:customStyle="1" w:styleId="2F8B3B11FF004F63AE14B40D70FF330B">
    <w:name w:val="2F8B3B11FF004F63AE14B40D70FF330B"/>
  </w:style>
  <w:style w:type="paragraph" w:customStyle="1" w:styleId="20FED909DBDE4848893F7057A0E9FE26">
    <w:name w:val="20FED909DBDE4848893F7057A0E9FE26"/>
  </w:style>
  <w:style w:type="paragraph" w:customStyle="1" w:styleId="E68ABF75B769418DAD5EBE57C28046F7">
    <w:name w:val="E68ABF75B769418DAD5EBE57C28046F7"/>
    <w:rsid w:val="001C7803"/>
  </w:style>
  <w:style w:type="paragraph" w:customStyle="1" w:styleId="2A16AC9932D14EA08187D7EA2F054F76">
    <w:name w:val="2A16AC9932D14EA08187D7EA2F054F76"/>
    <w:rsid w:val="001C7803"/>
  </w:style>
  <w:style w:type="paragraph" w:customStyle="1" w:styleId="F3F080616E3E4300929C5927BE6CDFB7">
    <w:name w:val="F3F080616E3E4300929C5927BE6CDFB7"/>
    <w:rsid w:val="001C7803"/>
  </w:style>
  <w:style w:type="paragraph" w:customStyle="1" w:styleId="6120E35D65BF4D92A32867A8C500BF6A">
    <w:name w:val="6120E35D65BF4D92A32867A8C500BF6A"/>
    <w:rsid w:val="001C7803"/>
  </w:style>
  <w:style w:type="paragraph" w:customStyle="1" w:styleId="5F7100F62E6B43238ADFBA4D1D44A75E">
    <w:name w:val="5F7100F62E6B43238ADFBA4D1D44A75E"/>
    <w:rsid w:val="001C7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0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Otero Juan</dc:creator>
  <cp:lastModifiedBy>Juan Otero</cp:lastModifiedBy>
  <cp:revision>26</cp:revision>
  <dcterms:created xsi:type="dcterms:W3CDTF">2014-03-22T11:26:00Z</dcterms:created>
  <dcterms:modified xsi:type="dcterms:W3CDTF">2014-08-20T00:47:00Z</dcterms:modified>
</cp:coreProperties>
</file>