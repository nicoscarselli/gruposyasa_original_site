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color w:val="auto"/>
          <w:sz w:val="23"/>
          <w:szCs w:val="23"/>
        </w:rPr>
        <w:alias w:val="Nombre del currículo"/>
        <w:tag w:val="Nombre del currículo"/>
        <w:id w:val="809426422"/>
        <w:placeholder>
          <w:docPart w:val="43208F0FD9D34A15A581D63ECE52FFDB"/>
        </w:placeholder>
        <w:docPartList>
          <w:docPartGallery w:val="Quick Parts"/>
          <w:docPartCategory w:val=" Nombre del currículo"/>
        </w:docPartList>
      </w:sdtPr>
      <w:sdtEndPr/>
      <w:sdtContent>
        <w:tbl>
          <w:tblPr>
            <w:tblStyle w:val="Tablaconcuadrcula"/>
            <w:tblW w:w="5024" w:type="pct"/>
            <w:tblLook w:val="04A0" w:firstRow="1" w:lastRow="0" w:firstColumn="1" w:lastColumn="0" w:noHBand="0" w:noVBand="1"/>
          </w:tblPr>
          <w:tblGrid>
            <w:gridCol w:w="2410"/>
            <w:gridCol w:w="7275"/>
          </w:tblGrid>
          <w:tr w:rsidR="006A39DC" w:rsidTr="00D1380C">
            <w:trPr>
              <w:trHeight w:val="553"/>
            </w:trPr>
            <w:tc>
              <w:tcPr>
                <w:tcW w:w="2410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6A39DC">
                <w:pPr>
                  <w:pStyle w:val="Nombre"/>
                </w:pPr>
              </w:p>
            </w:tc>
            <w:tc>
              <w:tcPr>
                <w:tcW w:w="7275" w:type="dxa"/>
                <w:tcBorders>
                  <w:top w:val="nil"/>
                  <w:left w:val="nil"/>
                  <w:bottom w:val="single" w:sz="36" w:space="0" w:color="FFFFFF" w:themeColor="background1"/>
                  <w:right w:val="nil"/>
                </w:tcBorders>
                <w:shd w:val="clear" w:color="auto" w:fill="775F55" w:themeFill="text2"/>
                <w:vAlign w:val="center"/>
              </w:tcPr>
              <w:p w:rsidR="006A39DC" w:rsidRDefault="005D2D64" w:rsidP="00D1380C">
                <w:pPr>
                  <w:pStyle w:val="Nombre"/>
                </w:pPr>
                <w:sdt>
                  <w:sdtPr>
                    <w:id w:val="809184597"/>
                    <w:placeholder>
                      <w:docPart w:val="52F75839B1934589A201BFDFF04304F7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="00405A65">
                      <w:rPr>
                        <w:lang w:val="es-PE"/>
                      </w:rPr>
                      <w:t>J</w:t>
                    </w:r>
                    <w:r w:rsidR="008E3892">
                      <w:rPr>
                        <w:lang w:val="es-PE"/>
                      </w:rPr>
                      <w:t>esica</w:t>
                    </w:r>
                    <w:r w:rsidR="00405A65">
                      <w:rPr>
                        <w:lang w:val="es-PE"/>
                      </w:rPr>
                      <w:t xml:space="preserve"> </w:t>
                    </w:r>
                    <w:r w:rsidR="008E3892">
                      <w:rPr>
                        <w:lang w:val="es-PE"/>
                      </w:rPr>
                      <w:t>Huaytalla</w:t>
                    </w:r>
                    <w:r w:rsidR="00405A65">
                      <w:rPr>
                        <w:lang w:val="es-PE"/>
                      </w:rPr>
                      <w:t xml:space="preserve"> </w:t>
                    </w:r>
                    <w:r w:rsidR="008E3892">
                      <w:rPr>
                        <w:lang w:val="es-PE"/>
                      </w:rPr>
                      <w:t>Bejar</w:t>
                    </w:r>
                  </w:sdtContent>
                </w:sdt>
              </w:p>
            </w:tc>
          </w:tr>
          <w:tr w:rsidR="006A39DC" w:rsidTr="00D1380C">
            <w:trPr>
              <w:trHeight w:val="122"/>
            </w:trPr>
            <w:tc>
              <w:tcPr>
                <w:tcW w:w="2410" w:type="dxa"/>
                <w:tcBorders>
                  <w:top w:val="single" w:sz="36" w:space="0" w:color="FFFFFF" w:themeColor="background1"/>
                  <w:left w:val="nil"/>
                  <w:bottom w:val="nil"/>
                  <w:right w:val="single" w:sz="36" w:space="0" w:color="FFFFFF" w:themeColor="background1"/>
                </w:tcBorders>
                <w:shd w:val="clear" w:color="auto" w:fill="DD8047" w:themeFill="accent2"/>
                <w:tcMar>
                  <w:top w:w="29" w:type="dxa"/>
                  <w:left w:w="115" w:type="dxa"/>
                  <w:bottom w:w="29" w:type="dxa"/>
                  <w:right w:w="115" w:type="dxa"/>
                </w:tcMar>
                <w:vAlign w:val="center"/>
              </w:tcPr>
              <w:sdt>
                <w:sdtPr>
                  <w:alias w:val="Fecha"/>
                  <w:id w:val="809184598"/>
                  <w:placeholder>
                    <w:docPart w:val="91D630636C4C4BCC82EFD1E27C3FB844"/>
                  </w:placeholder>
                  <w:date w:fullDate="2019-03-07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6A39DC" w:rsidRDefault="007104A5">
                    <w:pPr>
                      <w:pStyle w:val="Fecha"/>
                      <w:framePr w:wrap="auto" w:hAnchor="text" w:xAlign="left" w:yAlign="inline"/>
                      <w:suppressOverlap w:val="0"/>
                    </w:pPr>
                    <w:r>
                      <w:t>7-3-2019</w:t>
                    </w:r>
                  </w:p>
                </w:sdtContent>
              </w:sdt>
            </w:tc>
            <w:tc>
              <w:tcPr>
                <w:tcW w:w="7275" w:type="dxa"/>
                <w:tcBorders>
                  <w:top w:val="single" w:sz="36" w:space="0" w:color="FFFFFF" w:themeColor="background1"/>
                  <w:left w:val="single" w:sz="36" w:space="0" w:color="FFFFFF" w:themeColor="background1"/>
                  <w:bottom w:val="nil"/>
                  <w:right w:val="nil"/>
                </w:tcBorders>
                <w:shd w:val="clear" w:color="auto" w:fill="94B6D2" w:themeFill="accent1"/>
                <w:tcMar>
                  <w:top w:w="29" w:type="dxa"/>
                  <w:left w:w="115" w:type="dxa"/>
                  <w:bottom w:w="29" w:type="dxa"/>
                  <w:right w:w="115" w:type="dxa"/>
                </w:tcMar>
              </w:tcPr>
              <w:p w:rsidR="006A39DC" w:rsidRDefault="006A39DC"/>
            </w:tc>
          </w:tr>
          <w:tr w:rsidR="006A39DC" w:rsidTr="00D1380C">
            <w:trPr>
              <w:trHeight w:val="219"/>
            </w:trPr>
            <w:tc>
              <w:tcPr>
                <w:tcW w:w="241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6A39DC" w:rsidRDefault="00F860B0">
                <w:pPr>
                  <w:jc w:val="center"/>
                </w:pPr>
                <w:r>
                  <w:rPr>
                    <w:noProof/>
                    <w:lang w:val="en-US"/>
                  </w:rPr>
                  <w:drawing>
                    <wp:anchor distT="0" distB="0" distL="114300" distR="114300" simplePos="0" relativeHeight="251658240" behindDoc="0" locked="0" layoutInCell="1" allowOverlap="1" wp14:anchorId="3C4569B3" wp14:editId="4DF4C92D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-1467485</wp:posOffset>
                      </wp:positionV>
                      <wp:extent cx="1303020" cy="1455420"/>
                      <wp:effectExtent l="19050" t="19050" r="11430" b="11430"/>
                      <wp:wrapSquare wrapText="bothSides"/>
                      <wp:docPr id="1" name="Imagen 1" descr="2015-09-14-13-34-05-712-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2015-09-14-13-34-05-712-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03020" cy="14554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7275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58" w:type="dxa"/>
                  <w:left w:w="115" w:type="dxa"/>
                  <w:bottom w:w="0" w:type="dxa"/>
                  <w:right w:w="115" w:type="dxa"/>
                </w:tcMar>
              </w:tcPr>
              <w:p w:rsidR="00E97251" w:rsidRDefault="00C532C5" w:rsidP="00C532C5">
                <w:pPr>
                  <w:pStyle w:val="Direccindelremitente0"/>
                  <w:spacing w:after="0"/>
                </w:pPr>
                <w:r>
                  <w:t>Dirección:</w:t>
                </w:r>
              </w:p>
              <w:p w:rsidR="00E97251" w:rsidRDefault="00522D66" w:rsidP="00E97251">
                <w:pPr>
                  <w:pStyle w:val="Direccindelremitente0"/>
                  <w:spacing w:after="0"/>
                  <w:ind w:left="1418"/>
                </w:pPr>
                <w:r>
                  <w:t xml:space="preserve">AV. Canadá 226 Dpto. 702 – La Victoria </w:t>
                </w:r>
                <w:r w:rsidR="00E97251">
                  <w:t>- Lima</w:t>
                </w:r>
              </w:p>
              <w:p w:rsidR="00C532C5" w:rsidRPr="00522D66" w:rsidRDefault="00C532C5" w:rsidP="00522D66">
                <w:pPr>
                  <w:pStyle w:val="Direccindelremitente0"/>
                  <w:spacing w:after="0"/>
                  <w:rPr>
                    <w:lang w:val="es-PE"/>
                  </w:rPr>
                </w:pPr>
              </w:p>
              <w:p w:rsidR="00C532C5" w:rsidRDefault="00C532C5" w:rsidP="00C532C5">
                <w:pPr>
                  <w:pStyle w:val="Direccindelremitente0"/>
                  <w:spacing w:after="0"/>
                </w:pPr>
                <w:r>
                  <w:t xml:space="preserve">Teléfono: </w:t>
                </w:r>
                <w:r w:rsidR="00F860B0">
                  <w:t>262</w:t>
                </w:r>
                <w:r w:rsidR="00E14578">
                  <w:t xml:space="preserve">- </w:t>
                </w:r>
                <w:r w:rsidR="00F860B0">
                  <w:t>0081</w:t>
                </w:r>
              </w:p>
              <w:p w:rsidR="00F860B0" w:rsidRDefault="00F860B0" w:rsidP="00F860B0">
                <w:pPr>
                  <w:pStyle w:val="Direccindelremitente0"/>
                  <w:spacing w:after="0"/>
                </w:pPr>
                <w:r>
                  <w:t>Celular: 940426868</w:t>
                </w:r>
              </w:p>
              <w:p w:rsidR="00F860B0" w:rsidRDefault="00F860B0" w:rsidP="00C532C5">
                <w:pPr>
                  <w:pStyle w:val="Direccindelremitente0"/>
                  <w:spacing w:after="0"/>
                </w:pPr>
              </w:p>
              <w:p w:rsidR="006A39DC" w:rsidRDefault="001234D6" w:rsidP="00C532C5">
                <w:pPr>
                  <w:pStyle w:val="Direccindelremitente0"/>
                  <w:spacing w:after="0"/>
                  <w:rPr>
                    <w:rStyle w:val="Hipervnculo"/>
                  </w:rPr>
                </w:pPr>
                <w:r>
                  <w:br/>
                </w:r>
                <w:hyperlink r:id="rId9" w:history="1">
                  <w:r w:rsidR="008E3892" w:rsidRPr="006409DD">
                    <w:rPr>
                      <w:rStyle w:val="Hipervnculo"/>
                    </w:rPr>
                    <w:t>je.cka91@hotmail.com</w:t>
                  </w:r>
                </w:hyperlink>
              </w:p>
              <w:p w:rsidR="009827D3" w:rsidRDefault="00F503C6" w:rsidP="00C532C5">
                <w:pPr>
                  <w:pStyle w:val="Direccindelremitente0"/>
                  <w:spacing w:after="0"/>
                </w:pPr>
                <w:r>
                  <w:rPr>
                    <w:rStyle w:val="Hipervnculo"/>
                  </w:rPr>
                  <w:t>j</w:t>
                </w:r>
                <w:r w:rsidR="008E3892">
                  <w:rPr>
                    <w:rStyle w:val="Hipervnculo"/>
                  </w:rPr>
                  <w:t>huaytallabejar</w:t>
                </w:r>
                <w:r>
                  <w:rPr>
                    <w:rStyle w:val="Hipervnculo"/>
                  </w:rPr>
                  <w:t>@gmail.com</w:t>
                </w:r>
              </w:p>
              <w:p w:rsidR="00C532C5" w:rsidRDefault="00C532C5" w:rsidP="00C532C5">
                <w:pPr>
                  <w:pStyle w:val="Direccindelremitente0"/>
                  <w:spacing w:after="0"/>
                </w:pPr>
              </w:p>
              <w:p w:rsidR="006A39DC" w:rsidRDefault="00405A65" w:rsidP="00405A65">
                <w:pPr>
                  <w:pStyle w:val="Direccindelremitente0"/>
                </w:pPr>
                <w:r>
                  <w:t>D.N.I.: 4</w:t>
                </w:r>
                <w:r w:rsidR="008E3892">
                  <w:t>6825711</w:t>
                </w:r>
              </w:p>
            </w:tc>
            <w:bookmarkStart w:id="0" w:name="_GoBack"/>
            <w:bookmarkEnd w:id="0"/>
          </w:tr>
        </w:tbl>
        <w:p w:rsidR="006A39DC" w:rsidRDefault="005D2D64"/>
      </w:sdtContent>
    </w:sdt>
    <w:tbl>
      <w:tblPr>
        <w:tblStyle w:val="Tablaconcuadrcula"/>
        <w:tblW w:w="4996" w:type="pct"/>
        <w:jc w:val="center"/>
        <w:tblLook w:val="04A0" w:firstRow="1" w:lastRow="0" w:firstColumn="1" w:lastColumn="0" w:noHBand="0" w:noVBand="1"/>
      </w:tblPr>
      <w:tblGrid>
        <w:gridCol w:w="2257"/>
        <w:gridCol w:w="7374"/>
      </w:tblGrid>
      <w:tr w:rsidR="006A39DC" w:rsidTr="00D86FD2">
        <w:trPr>
          <w:trHeight w:val="288"/>
          <w:jc w:val="center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6A39DC" w:rsidRDefault="006A39DC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E97251" w:rsidRPr="00693F3E" w:rsidRDefault="00E97251" w:rsidP="0035135F">
            <w:pPr>
              <w:pStyle w:val="Seccin"/>
              <w:spacing w:line="360" w:lineRule="auto"/>
              <w:rPr>
                <w:lang w:val="es-PE"/>
              </w:rPr>
            </w:pPr>
            <w:r w:rsidRPr="00693F3E">
              <w:rPr>
                <w:lang w:val="es-PE"/>
              </w:rPr>
              <w:t>experiencia laboral</w:t>
            </w:r>
          </w:p>
          <w:p w:rsidR="00E97251" w:rsidRPr="00693F3E" w:rsidRDefault="00E97251" w:rsidP="0035135F">
            <w:pPr>
              <w:pStyle w:val="Subseccin"/>
              <w:spacing w:line="360" w:lineRule="auto"/>
              <w:rPr>
                <w:b w:val="0"/>
                <w:lang w:val="es-PE"/>
              </w:rPr>
            </w:pPr>
          </w:p>
          <w:p w:rsidR="00084A71" w:rsidRDefault="003D3F6A" w:rsidP="0035135F">
            <w:pPr>
              <w:pStyle w:val="Subseccin"/>
              <w:spacing w:line="360" w:lineRule="auto"/>
              <w:rPr>
                <w:b w:val="0"/>
              </w:rPr>
            </w:pPr>
            <w:r>
              <w:rPr>
                <w:b w:val="0"/>
              </w:rPr>
              <w:t>Asistente técnico</w:t>
            </w:r>
            <w:r w:rsidR="00084A71">
              <w:rPr>
                <w:b w:val="0"/>
              </w:rPr>
              <w:t xml:space="preserve"> – </w:t>
            </w:r>
            <w:r w:rsidR="00F860B0">
              <w:rPr>
                <w:b w:val="0"/>
              </w:rPr>
              <w:t xml:space="preserve">Oficina técnica </w:t>
            </w:r>
          </w:p>
          <w:p w:rsidR="00084A71" w:rsidRDefault="005D2D64" w:rsidP="0035135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sdt>
              <w:sdtPr>
                <w:id w:val="1619264127"/>
                <w:placeholder>
                  <w:docPart w:val="5DA4394DB6E446149FA6DF8C6FD55185"/>
                </w:placeholder>
              </w:sdtPr>
              <w:sdtEndPr/>
              <w:sdtContent>
                <w:r w:rsidR="00084A71">
                  <w:t>C</w:t>
                </w:r>
                <w:r w:rsidR="00F860B0">
                  <w:t xml:space="preserve">yV ingenieros </w:t>
                </w:r>
              </w:sdtContent>
            </w:sdt>
          </w:p>
          <w:p w:rsidR="00721D17" w:rsidRDefault="005314DA" w:rsidP="0035135F">
            <w:pPr>
              <w:spacing w:line="360" w:lineRule="auto"/>
            </w:pPr>
            <w:r>
              <w:t>Setiembre</w:t>
            </w:r>
            <w:r w:rsidR="00721D17">
              <w:t xml:space="preserve"> 201</w:t>
            </w:r>
            <w:r>
              <w:t>7</w:t>
            </w:r>
            <w:r w:rsidR="00721D17">
              <w:t xml:space="preserve"> – </w:t>
            </w:r>
            <w:r w:rsidR="00276342">
              <w:t>Agosto 2018</w:t>
            </w:r>
          </w:p>
          <w:p w:rsidR="00721D17" w:rsidRDefault="0035135F" w:rsidP="00CE5B1D">
            <w:pPr>
              <w:spacing w:after="0" w:line="360" w:lineRule="auto"/>
              <w:ind w:left="709"/>
              <w:rPr>
                <w:sz w:val="24"/>
              </w:rPr>
            </w:pPr>
            <w:r>
              <w:rPr>
                <w:sz w:val="24"/>
              </w:rPr>
              <w:t xml:space="preserve">Elaboración de planos complementarios para proyectos de viviendas multifamiliares </w:t>
            </w:r>
            <w:r w:rsidR="00AC6B3D">
              <w:rPr>
                <w:sz w:val="24"/>
              </w:rPr>
              <w:t>.</w:t>
            </w:r>
          </w:p>
          <w:p w:rsidR="00AC6B3D" w:rsidRDefault="00AC6B3D" w:rsidP="00CE5B1D">
            <w:pPr>
              <w:spacing w:after="0" w:line="360" w:lineRule="auto"/>
              <w:ind w:left="709"/>
              <w:rPr>
                <w:sz w:val="24"/>
              </w:rPr>
            </w:pPr>
          </w:p>
          <w:p w:rsidR="0035135F" w:rsidRDefault="0035135F" w:rsidP="00CE5B1D">
            <w:pPr>
              <w:spacing w:after="0" w:line="360" w:lineRule="auto"/>
              <w:ind w:left="709"/>
              <w:rPr>
                <w:sz w:val="24"/>
              </w:rPr>
            </w:pPr>
            <w:r>
              <w:rPr>
                <w:sz w:val="24"/>
              </w:rPr>
              <w:t xml:space="preserve">Revisión de dossier de calidad </w:t>
            </w:r>
            <w:r w:rsidR="00AA13A7">
              <w:rPr>
                <w:sz w:val="24"/>
              </w:rPr>
              <w:t>del Edificio Multifamiliar calle 27.</w:t>
            </w:r>
          </w:p>
          <w:p w:rsidR="007F2A23" w:rsidRDefault="007F2A23" w:rsidP="0035135F">
            <w:pPr>
              <w:spacing w:after="0" w:line="360" w:lineRule="auto"/>
              <w:rPr>
                <w:sz w:val="24"/>
              </w:rPr>
            </w:pPr>
          </w:p>
          <w:p w:rsidR="00F860B0" w:rsidRDefault="00F860B0" w:rsidP="0035135F">
            <w:pPr>
              <w:pStyle w:val="Subseccin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Asistente de supervisor de obra – </w:t>
            </w:r>
            <w:r w:rsidR="00B601E6">
              <w:rPr>
                <w:b w:val="0"/>
              </w:rPr>
              <w:t>Implementación</w:t>
            </w:r>
            <w:r>
              <w:rPr>
                <w:b w:val="0"/>
              </w:rPr>
              <w:t xml:space="preserve"> del 6to nivel – Cibertec </w:t>
            </w:r>
          </w:p>
          <w:p w:rsidR="00F860B0" w:rsidRDefault="005D2D64" w:rsidP="0035135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sdt>
              <w:sdtPr>
                <w:id w:val="-1178351469"/>
                <w:placeholder>
                  <w:docPart w:val="FA4BA5612B954689B94DD784B44C3283"/>
                </w:placeholder>
              </w:sdtPr>
              <w:sdtEndPr/>
              <w:sdtContent>
                <w:r w:rsidR="00F860B0">
                  <w:t xml:space="preserve">CyV ingenieros </w:t>
                </w:r>
              </w:sdtContent>
            </w:sdt>
          </w:p>
          <w:p w:rsidR="00084A71" w:rsidRDefault="00F860B0" w:rsidP="0035135F">
            <w:pPr>
              <w:spacing w:line="360" w:lineRule="auto"/>
            </w:pPr>
            <w:r>
              <w:t xml:space="preserve"> </w:t>
            </w:r>
            <w:r w:rsidR="00CE5B1D">
              <w:t>Enero 2017</w:t>
            </w:r>
            <w:r w:rsidR="00084A71">
              <w:t xml:space="preserve"> – </w:t>
            </w:r>
            <w:r w:rsidR="005314DA">
              <w:t>Junio</w:t>
            </w:r>
            <w:r w:rsidR="00CE5B1D">
              <w:t xml:space="preserve"> 2017</w:t>
            </w:r>
          </w:p>
          <w:p w:rsidR="00D86FD2" w:rsidRDefault="00D86FD2" w:rsidP="00EE346A">
            <w:pPr>
              <w:spacing w:after="0" w:line="360" w:lineRule="auto"/>
              <w:ind w:left="743"/>
              <w:rPr>
                <w:sz w:val="24"/>
              </w:rPr>
            </w:pPr>
            <w:r w:rsidRPr="00D86FD2">
              <w:rPr>
                <w:sz w:val="24"/>
              </w:rPr>
              <w:t>Llevar el control de los Registros de calidad emitidos a partir de la aplicación de los procedimientos del SGC (Sistema de Gestión de Calidad).</w:t>
            </w:r>
          </w:p>
          <w:p w:rsidR="00972968" w:rsidRPr="00D86FD2" w:rsidRDefault="00972968" w:rsidP="00EE346A">
            <w:pPr>
              <w:spacing w:after="0" w:line="360" w:lineRule="auto"/>
              <w:ind w:left="743"/>
              <w:rPr>
                <w:sz w:val="24"/>
              </w:rPr>
            </w:pPr>
          </w:p>
          <w:p w:rsidR="00D86FD2" w:rsidRPr="00D86FD2" w:rsidRDefault="00D86FD2" w:rsidP="00EE346A">
            <w:pPr>
              <w:spacing w:after="0" w:line="360" w:lineRule="auto"/>
              <w:ind w:left="743"/>
              <w:rPr>
                <w:sz w:val="24"/>
              </w:rPr>
            </w:pPr>
            <w:r w:rsidRPr="00D86FD2">
              <w:rPr>
                <w:sz w:val="24"/>
              </w:rPr>
              <w:t>Llevar el control documentario y verificar la correcta codificación de la documentación aplicable en el proyecto: planos, especificaciones técnicas, cartas, RFI</w:t>
            </w:r>
          </w:p>
          <w:p w:rsidR="00D86FD2" w:rsidRPr="00D86FD2" w:rsidRDefault="00D86FD2" w:rsidP="00EE346A">
            <w:pPr>
              <w:spacing w:before="100" w:beforeAutospacing="1" w:after="100" w:afterAutospacing="1" w:line="360" w:lineRule="auto"/>
              <w:ind w:left="743"/>
              <w:rPr>
                <w:sz w:val="24"/>
              </w:rPr>
            </w:pPr>
            <w:r w:rsidRPr="00D86FD2">
              <w:rPr>
                <w:sz w:val="24"/>
              </w:rPr>
              <w:lastRenderedPageBreak/>
              <w:t>Verificar la vigencia y cumplimiento de los planos de obra en campo, planos de detalles (arquitectura, eléctricos y sanitarios).</w:t>
            </w:r>
          </w:p>
          <w:p w:rsidR="00D86FD2" w:rsidRPr="00D86FD2" w:rsidRDefault="00D86FD2" w:rsidP="00EE346A">
            <w:pPr>
              <w:spacing w:before="100" w:beforeAutospacing="1" w:after="100" w:afterAutospacing="1" w:line="360" w:lineRule="auto"/>
              <w:ind w:left="743"/>
              <w:rPr>
                <w:sz w:val="24"/>
              </w:rPr>
            </w:pPr>
            <w:r w:rsidRPr="00D86FD2">
              <w:rPr>
                <w:sz w:val="24"/>
              </w:rPr>
              <w:t>Solicitar y hacer seguimiento al contratista en la elaboración de los registros de protocolo de calidad</w:t>
            </w:r>
          </w:p>
          <w:p w:rsidR="00D86FD2" w:rsidRPr="00D86FD2" w:rsidRDefault="00EE346A" w:rsidP="00EE346A">
            <w:pPr>
              <w:spacing w:before="100" w:beforeAutospacing="1" w:after="100" w:afterAutospacing="1" w:line="360" w:lineRule="auto"/>
              <w:ind w:left="743"/>
              <w:rPr>
                <w:sz w:val="24"/>
              </w:rPr>
            </w:pPr>
            <w:r>
              <w:rPr>
                <w:sz w:val="24"/>
              </w:rPr>
              <w:t xml:space="preserve">Verificar </w:t>
            </w:r>
            <w:r w:rsidR="00D86FD2" w:rsidRPr="00D86FD2">
              <w:rPr>
                <w:sz w:val="24"/>
              </w:rPr>
              <w:t>las garantías de materiales y servicios de los proveedores y en obra solicitar los certificados de garantías de todos los materiales a los contratistas y sub-contratistas.</w:t>
            </w:r>
          </w:p>
          <w:p w:rsidR="00D86FD2" w:rsidRPr="00D86FD2" w:rsidRDefault="00D86FD2" w:rsidP="00EE346A">
            <w:pPr>
              <w:spacing w:before="100" w:beforeAutospacing="1" w:after="100" w:afterAutospacing="1" w:line="360" w:lineRule="auto"/>
              <w:ind w:left="743"/>
              <w:rPr>
                <w:sz w:val="24"/>
              </w:rPr>
            </w:pPr>
            <w:r w:rsidRPr="00D86FD2">
              <w:rPr>
                <w:sz w:val="24"/>
              </w:rPr>
              <w:t xml:space="preserve">Realizar el seguimiento de las No Conformidades </w:t>
            </w:r>
            <w:r w:rsidR="00EE346A">
              <w:rPr>
                <w:sz w:val="24"/>
              </w:rPr>
              <w:t>detectadas al contratista .</w:t>
            </w:r>
          </w:p>
          <w:p w:rsidR="005E7A84" w:rsidRDefault="00D86FD2" w:rsidP="00EE346A">
            <w:pPr>
              <w:spacing w:before="100" w:beforeAutospacing="1" w:after="100" w:afterAutospacing="1" w:line="360" w:lineRule="auto"/>
              <w:ind w:left="743"/>
              <w:rPr>
                <w:sz w:val="24"/>
              </w:rPr>
            </w:pPr>
            <w:r w:rsidRPr="00D86FD2">
              <w:rPr>
                <w:sz w:val="24"/>
              </w:rPr>
              <w:t>Asistir al Responsable de Obra en cuanto a la revisión de metrados (re-metrados)</w:t>
            </w:r>
            <w:r w:rsidR="00EE346A">
              <w:rPr>
                <w:sz w:val="24"/>
              </w:rPr>
              <w:t xml:space="preserve"> y valorizaciones </w:t>
            </w:r>
            <w:r w:rsidR="00EE346A" w:rsidRPr="00D86FD2">
              <w:rPr>
                <w:sz w:val="24"/>
              </w:rPr>
              <w:t>.</w:t>
            </w:r>
          </w:p>
          <w:p w:rsidR="00084A71" w:rsidRDefault="00084A71" w:rsidP="00EE346A">
            <w:pPr>
              <w:spacing w:after="0" w:line="360" w:lineRule="auto"/>
              <w:rPr>
                <w:sz w:val="24"/>
              </w:rPr>
            </w:pPr>
          </w:p>
          <w:p w:rsidR="00F860B0" w:rsidRDefault="00F860B0" w:rsidP="0035135F">
            <w:pPr>
              <w:pStyle w:val="Subseccin"/>
              <w:spacing w:line="360" w:lineRule="auto"/>
              <w:rPr>
                <w:b w:val="0"/>
              </w:rPr>
            </w:pPr>
            <w:r>
              <w:rPr>
                <w:b w:val="0"/>
              </w:rPr>
              <w:t>Asistente de supervisión</w:t>
            </w:r>
            <w:r w:rsidR="00084A71">
              <w:rPr>
                <w:b w:val="0"/>
              </w:rPr>
              <w:t xml:space="preserve"> – Área </w:t>
            </w:r>
            <w:r w:rsidR="00B601E6">
              <w:rPr>
                <w:b w:val="0"/>
              </w:rPr>
              <w:t>Producción</w:t>
            </w:r>
          </w:p>
          <w:sdt>
            <w:sdtPr>
              <w:id w:val="506784819"/>
              <w:placeholder>
                <w:docPart w:val="D6B19357893343C1BB9BA39CCBBE295B"/>
              </w:placeholder>
            </w:sdtPr>
            <w:sdtEndPr/>
            <w:sdtContent>
              <w:p w:rsidR="00084A71" w:rsidRPr="00AC6B3D" w:rsidRDefault="00F860B0" w:rsidP="0035135F">
                <w:pPr>
                  <w:pStyle w:val="Subseccin"/>
                  <w:spacing w:line="360" w:lineRule="auto"/>
                </w:pPr>
                <w:r>
                  <w:t xml:space="preserve">JLV CONSULTORES </w:t>
                </w:r>
              </w:p>
            </w:sdtContent>
          </w:sdt>
          <w:p w:rsidR="00AC6B3D" w:rsidRDefault="00AC6B3D" w:rsidP="00AC6B3D">
            <w:pPr>
              <w:spacing w:after="0" w:line="240" w:lineRule="auto"/>
              <w:jc w:val="both"/>
              <w:rPr>
                <w:sz w:val="24"/>
              </w:rPr>
            </w:pPr>
            <w:r>
              <w:t>Setiembre 2015 – Diciembre 2015</w:t>
            </w:r>
          </w:p>
          <w:p w:rsidR="00AC6B3D" w:rsidRDefault="00AC6B3D" w:rsidP="00A34A24">
            <w:pPr>
              <w:spacing w:after="0" w:line="360" w:lineRule="auto"/>
              <w:ind w:left="360"/>
              <w:jc w:val="both"/>
              <w:rPr>
                <w:sz w:val="24"/>
              </w:rPr>
            </w:pPr>
          </w:p>
          <w:p w:rsidR="0035135F" w:rsidRDefault="0035135F" w:rsidP="00A34A24">
            <w:pPr>
              <w:spacing w:after="0" w:line="360" w:lineRule="auto"/>
              <w:ind w:left="661"/>
              <w:rPr>
                <w:sz w:val="24"/>
              </w:rPr>
            </w:pPr>
            <w:r w:rsidRPr="0035135F">
              <w:rPr>
                <w:sz w:val="24"/>
              </w:rPr>
              <w:t>Verificación del estricto cumplimiento, por parte del Contratista, del proyecto en lo referente a planos y especificaciones técnicas.</w:t>
            </w:r>
          </w:p>
          <w:p w:rsidR="00D47230" w:rsidRPr="0035135F" w:rsidRDefault="00D47230" w:rsidP="00A34A24">
            <w:pPr>
              <w:spacing w:after="0" w:line="360" w:lineRule="auto"/>
              <w:ind w:left="661"/>
              <w:rPr>
                <w:sz w:val="24"/>
              </w:rPr>
            </w:pPr>
          </w:p>
          <w:p w:rsidR="0035135F" w:rsidRDefault="0035135F" w:rsidP="00A34A24">
            <w:pPr>
              <w:spacing w:after="0" w:line="360" w:lineRule="auto"/>
              <w:ind w:left="661"/>
              <w:rPr>
                <w:sz w:val="24"/>
              </w:rPr>
            </w:pPr>
            <w:r w:rsidRPr="0035135F">
              <w:rPr>
                <w:sz w:val="24"/>
              </w:rPr>
              <w:t>Seguimiento a trabajos de obra para las valorizaciones.</w:t>
            </w:r>
          </w:p>
          <w:p w:rsidR="0035135F" w:rsidRPr="0035135F" w:rsidRDefault="0035135F" w:rsidP="00A34A24">
            <w:pPr>
              <w:spacing w:after="0" w:line="360" w:lineRule="auto"/>
              <w:ind w:left="661"/>
              <w:rPr>
                <w:sz w:val="24"/>
              </w:rPr>
            </w:pPr>
          </w:p>
          <w:p w:rsidR="0035135F" w:rsidRDefault="0035135F" w:rsidP="00A34A24">
            <w:pPr>
              <w:spacing w:after="0" w:line="360" w:lineRule="auto"/>
              <w:ind w:left="661"/>
              <w:rPr>
                <w:sz w:val="24"/>
              </w:rPr>
            </w:pPr>
            <w:r w:rsidRPr="0035135F">
              <w:rPr>
                <w:sz w:val="24"/>
              </w:rPr>
              <w:t>Verificación de procedimientos adecuados, realizando las pruebas establecidas, manteniendo el control de calidad tanto de los materiales usados como de la obra en general.</w:t>
            </w:r>
          </w:p>
          <w:p w:rsidR="0035135F" w:rsidRPr="0035135F" w:rsidRDefault="0035135F" w:rsidP="00A34A24">
            <w:pPr>
              <w:spacing w:after="0" w:line="360" w:lineRule="auto"/>
              <w:ind w:left="661"/>
              <w:rPr>
                <w:sz w:val="24"/>
              </w:rPr>
            </w:pPr>
          </w:p>
          <w:p w:rsidR="0035135F" w:rsidRDefault="00972968" w:rsidP="00A34A24">
            <w:pPr>
              <w:spacing w:after="0" w:line="360" w:lineRule="auto"/>
              <w:ind w:left="661"/>
              <w:rPr>
                <w:sz w:val="24"/>
              </w:rPr>
            </w:pPr>
            <w:r>
              <w:rPr>
                <w:sz w:val="24"/>
              </w:rPr>
              <w:t>C</w:t>
            </w:r>
            <w:r w:rsidR="0035135F" w:rsidRPr="0035135F">
              <w:rPr>
                <w:sz w:val="24"/>
              </w:rPr>
              <w:t>oordinar con los responsables del proyecto, las</w:t>
            </w:r>
            <w:r>
              <w:rPr>
                <w:sz w:val="24"/>
              </w:rPr>
              <w:t xml:space="preserve"> variaciones o modificaciones del</w:t>
            </w:r>
            <w:r w:rsidR="0035135F" w:rsidRPr="0035135F">
              <w:rPr>
                <w:sz w:val="24"/>
              </w:rPr>
              <w:t xml:space="preserve"> proyecto que sean necesarias introducir como resultado de las condiciones existentes en campo durante la ejecución de trabajos.</w:t>
            </w:r>
          </w:p>
          <w:p w:rsidR="0035135F" w:rsidRPr="0035135F" w:rsidRDefault="0035135F" w:rsidP="00A34A24">
            <w:pPr>
              <w:spacing w:after="0" w:line="360" w:lineRule="auto"/>
              <w:ind w:left="661"/>
              <w:rPr>
                <w:sz w:val="24"/>
              </w:rPr>
            </w:pPr>
          </w:p>
          <w:p w:rsidR="0035135F" w:rsidRPr="0035135F" w:rsidRDefault="0035135F" w:rsidP="00A34A24">
            <w:pPr>
              <w:spacing w:after="0" w:line="360" w:lineRule="auto"/>
              <w:ind w:left="661"/>
              <w:rPr>
                <w:sz w:val="24"/>
              </w:rPr>
            </w:pPr>
            <w:r w:rsidRPr="0035135F">
              <w:rPr>
                <w:sz w:val="24"/>
              </w:rPr>
              <w:t>Controlar permanentemente el avance en la ejecución de las obras con respecto a la programación y al calendario valorizado.</w:t>
            </w:r>
          </w:p>
          <w:p w:rsidR="00522D66" w:rsidRPr="0035135F" w:rsidRDefault="00522D66" w:rsidP="0035135F">
            <w:pPr>
              <w:spacing w:after="0" w:line="360" w:lineRule="auto"/>
              <w:ind w:left="709"/>
              <w:rPr>
                <w:sz w:val="24"/>
                <w:lang w:val="es-PE"/>
              </w:rPr>
            </w:pPr>
          </w:p>
          <w:p w:rsidR="005E7A84" w:rsidRDefault="005E7A84" w:rsidP="005E7A84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r>
              <w:rPr>
                <w:b w:val="0"/>
              </w:rPr>
              <w:t xml:space="preserve">Asistente </w:t>
            </w:r>
            <w:r w:rsidR="00D47230">
              <w:rPr>
                <w:b w:val="0"/>
              </w:rPr>
              <w:t>técnico</w:t>
            </w:r>
            <w:r>
              <w:rPr>
                <w:b w:val="0"/>
              </w:rPr>
              <w:t xml:space="preserve"> – Área Comercial | </w:t>
            </w:r>
            <w:sdt>
              <w:sdtPr>
                <w:id w:val="-600646647"/>
                <w:placeholder>
                  <w:docPart w:val="8D036706B0834D178A5860F4788D4F7B"/>
                </w:placeholder>
              </w:sdtPr>
              <w:sdtEndPr/>
              <w:sdtContent>
                <w:r>
                  <w:t>Consorcio Tren Eléctrico</w:t>
                </w:r>
              </w:sdtContent>
            </w:sdt>
          </w:p>
          <w:p w:rsidR="005E7A84" w:rsidRPr="00F92DF4" w:rsidRDefault="005E7A84" w:rsidP="00F92DF4">
            <w:pPr>
              <w:spacing w:line="360" w:lineRule="auto"/>
            </w:pPr>
            <w:r>
              <w:t xml:space="preserve"> </w:t>
            </w:r>
            <w:r w:rsidR="00522D66">
              <w:t>A</w:t>
            </w:r>
            <w:r w:rsidR="00684515">
              <w:t>gosto 2013</w:t>
            </w:r>
            <w:r w:rsidR="00522D66">
              <w:t xml:space="preserve"> – </w:t>
            </w:r>
            <w:r w:rsidR="00684515">
              <w:t>julio</w:t>
            </w:r>
            <w:r w:rsidR="00522D66">
              <w:t xml:space="preserve"> 2014 </w:t>
            </w:r>
          </w:p>
          <w:p w:rsidR="00A43090" w:rsidRDefault="00A43090" w:rsidP="00A34A24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709"/>
            </w:pPr>
            <w:r>
              <w:t>Valorización de Expediente Técnico de Electromecánica del Tramo II de la Línea I del Tren Eléctrico (revisión de propuestas de Subcontratos, valorización de expedientes técnicos parciales, compilación de presupuesto)</w:t>
            </w:r>
          </w:p>
          <w:p w:rsidR="00A43090" w:rsidRDefault="00A43090" w:rsidP="00A34A24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709"/>
            </w:pPr>
            <w:r>
              <w:t>Medición, Valorización de Trabajos de Subcontratistas</w:t>
            </w:r>
          </w:p>
          <w:p w:rsidR="00A43090" w:rsidRDefault="00A43090" w:rsidP="00A34A24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709"/>
            </w:pPr>
            <w:r>
              <w:t>Metrados de Planos AsBuilt del Tramo I</w:t>
            </w:r>
            <w:r w:rsidR="00D47230">
              <w:t>I</w:t>
            </w:r>
            <w:r>
              <w:t xml:space="preserve"> de la Línea I del Tren Eléctrico de Lima</w:t>
            </w:r>
          </w:p>
          <w:p w:rsidR="005E7A84" w:rsidRPr="005E7A84" w:rsidRDefault="005E7A84" w:rsidP="005E7A84">
            <w:pPr>
              <w:spacing w:after="0" w:line="240" w:lineRule="auto"/>
              <w:ind w:left="661"/>
              <w:rPr>
                <w:sz w:val="24"/>
                <w:szCs w:val="24"/>
              </w:rPr>
            </w:pPr>
          </w:p>
          <w:p w:rsidR="00E97251" w:rsidRDefault="00E97251" w:rsidP="0035135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r w:rsidRPr="00405A65">
              <w:rPr>
                <w:b w:val="0"/>
              </w:rPr>
              <w:t>Asistente</w:t>
            </w:r>
            <w:r>
              <w:rPr>
                <w:b w:val="0"/>
              </w:rPr>
              <w:t xml:space="preserve"> </w:t>
            </w:r>
            <w:r w:rsidR="005E7A84">
              <w:rPr>
                <w:b w:val="0"/>
              </w:rPr>
              <w:t>de Campo</w:t>
            </w:r>
            <w:r>
              <w:rPr>
                <w:b w:val="0"/>
              </w:rPr>
              <w:t xml:space="preserve"> – Área </w:t>
            </w:r>
            <w:r w:rsidR="00D47230">
              <w:rPr>
                <w:b w:val="0"/>
              </w:rPr>
              <w:t>Producción</w:t>
            </w:r>
            <w:r>
              <w:rPr>
                <w:b w:val="0"/>
              </w:rPr>
              <w:t xml:space="preserve"> | </w:t>
            </w:r>
            <w:sdt>
              <w:sdtPr>
                <w:id w:val="827332971"/>
                <w:placeholder>
                  <w:docPart w:val="0ED3AA31894A4B6FA777508386B63BAF"/>
                </w:placeholder>
              </w:sdtPr>
              <w:sdtEndPr/>
              <w:sdtContent>
                <w:r>
                  <w:t xml:space="preserve">Consorcio Tren </w:t>
                </w:r>
                <w:r w:rsidR="00721D17">
                  <w:t>Eléctrico</w:t>
                </w:r>
              </w:sdtContent>
            </w:sdt>
          </w:p>
          <w:p w:rsidR="0094059F" w:rsidRDefault="00684515" w:rsidP="0094059F">
            <w:pPr>
              <w:spacing w:line="360" w:lineRule="auto"/>
            </w:pPr>
            <w:r>
              <w:t>Agosto 2012</w:t>
            </w:r>
            <w:r w:rsidR="0094059F">
              <w:t xml:space="preserve"> – </w:t>
            </w:r>
            <w:r>
              <w:t>Agosto 2013</w:t>
            </w:r>
            <w:r w:rsidR="0094059F">
              <w:t xml:space="preserve"> </w:t>
            </w:r>
          </w:p>
          <w:p w:rsidR="00A43090" w:rsidRDefault="00A43090" w:rsidP="00A34A24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661"/>
            </w:pPr>
            <w:r>
              <w:t>Ejecución de Obras Civiles de la Estación Bayovar y Santa Rosa (desde movimiento de tierras hasta entrega de casco)</w:t>
            </w:r>
            <w:r w:rsidR="00A34A24">
              <w:t>.</w:t>
            </w:r>
          </w:p>
          <w:p w:rsidR="005E7A84" w:rsidRDefault="00F64470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F64470">
              <w:rPr>
                <w:sz w:val="24"/>
                <w:szCs w:val="24"/>
              </w:rPr>
              <w:t>Solicitar y verificar con cada responsable de área los avances diarios del trabajo para garantizar el cumplimiento de los mismos en los tiempos establecidos</w:t>
            </w:r>
            <w:r w:rsidR="00AA13A7">
              <w:rPr>
                <w:sz w:val="24"/>
                <w:szCs w:val="24"/>
              </w:rPr>
              <w:t>.</w:t>
            </w:r>
          </w:p>
          <w:p w:rsidR="00F64470" w:rsidRPr="00F64470" w:rsidRDefault="00F64470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5E7A84" w:rsidRPr="00A43090" w:rsidRDefault="005E7A8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A43090">
              <w:rPr>
                <w:sz w:val="24"/>
                <w:szCs w:val="24"/>
              </w:rPr>
              <w:t>Seguimiento del plan semanal, lookahead, análisis de Restricciones y Plan de cumplimiento.</w:t>
            </w:r>
          </w:p>
          <w:p w:rsidR="005E7A84" w:rsidRDefault="005E7A84" w:rsidP="00A34A24">
            <w:pPr>
              <w:spacing w:after="0" w:line="360" w:lineRule="auto"/>
              <w:ind w:left="360"/>
              <w:jc w:val="both"/>
              <w:rPr>
                <w:rFonts w:ascii="Arial" w:hAnsi="Arial"/>
                <w:sz w:val="22"/>
                <w:lang w:val="es-PE"/>
              </w:rPr>
            </w:pPr>
          </w:p>
          <w:p w:rsidR="005E7A84" w:rsidRDefault="005E7A8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A43090">
              <w:rPr>
                <w:sz w:val="24"/>
                <w:szCs w:val="24"/>
              </w:rPr>
              <w:t xml:space="preserve">Realización de protocolos </w:t>
            </w:r>
            <w:r w:rsidR="00F64470">
              <w:rPr>
                <w:sz w:val="24"/>
                <w:szCs w:val="24"/>
              </w:rPr>
              <w:t xml:space="preserve">de calidad y </w:t>
            </w:r>
            <w:r w:rsidR="00F64470" w:rsidRPr="00F64470">
              <w:rPr>
                <w:sz w:val="24"/>
                <w:szCs w:val="24"/>
              </w:rPr>
              <w:t>entregar al responsable</w:t>
            </w:r>
            <w:r w:rsidR="00972968">
              <w:rPr>
                <w:sz w:val="24"/>
                <w:szCs w:val="24"/>
              </w:rPr>
              <w:t xml:space="preserve"> para que los trabajos se realic</w:t>
            </w:r>
            <w:r w:rsidR="00972968" w:rsidRPr="00F64470">
              <w:rPr>
                <w:sz w:val="24"/>
                <w:szCs w:val="24"/>
              </w:rPr>
              <w:t>en</w:t>
            </w:r>
            <w:r w:rsidR="00F64470" w:rsidRPr="00F64470">
              <w:rPr>
                <w:sz w:val="24"/>
                <w:szCs w:val="24"/>
              </w:rPr>
              <w:t xml:space="preserve"> con la calidad requerida</w:t>
            </w:r>
            <w:r w:rsidR="00AA13A7">
              <w:rPr>
                <w:sz w:val="24"/>
                <w:szCs w:val="24"/>
              </w:rPr>
              <w:t>.</w:t>
            </w:r>
          </w:p>
          <w:p w:rsidR="00A43090" w:rsidRPr="00A43090" w:rsidRDefault="00A43090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5E7A84" w:rsidRDefault="005E7A8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A43090">
              <w:rPr>
                <w:sz w:val="24"/>
                <w:szCs w:val="24"/>
              </w:rPr>
              <w:lastRenderedPageBreak/>
              <w:t>Control de concreto en obra.</w:t>
            </w:r>
          </w:p>
          <w:p w:rsidR="00A43090" w:rsidRDefault="00A43090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A43090" w:rsidRDefault="00A43090" w:rsidP="00A34A24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661"/>
            </w:pPr>
            <w:r>
              <w:t>Reubicación de bermas y jardines de la Av. Próceres – San Juan de Lurigancho</w:t>
            </w:r>
            <w:r w:rsidR="00A34A24">
              <w:t>.</w:t>
            </w:r>
          </w:p>
          <w:p w:rsidR="00A43090" w:rsidRPr="00A43090" w:rsidRDefault="00A43090" w:rsidP="005E7A84">
            <w:pPr>
              <w:spacing w:after="0" w:line="240" w:lineRule="auto"/>
              <w:ind w:left="360"/>
              <w:jc w:val="both"/>
              <w:rPr>
                <w:sz w:val="24"/>
                <w:szCs w:val="24"/>
              </w:rPr>
            </w:pPr>
          </w:p>
          <w:p w:rsidR="005E7A84" w:rsidRDefault="005E7A84" w:rsidP="005E7A84">
            <w:pPr>
              <w:spacing w:after="0" w:line="240" w:lineRule="auto"/>
              <w:ind w:left="360"/>
              <w:jc w:val="both"/>
              <w:rPr>
                <w:rFonts w:ascii="Arial" w:hAnsi="Arial"/>
                <w:sz w:val="22"/>
                <w:lang w:val="es-PE"/>
              </w:rPr>
            </w:pPr>
          </w:p>
          <w:p w:rsidR="0094059F" w:rsidRDefault="0094059F" w:rsidP="005E7A84">
            <w:pPr>
              <w:spacing w:after="0" w:line="240" w:lineRule="auto"/>
              <w:ind w:left="360"/>
              <w:jc w:val="both"/>
              <w:rPr>
                <w:rFonts w:ascii="Arial" w:hAnsi="Arial"/>
                <w:sz w:val="22"/>
                <w:lang w:val="es-PE"/>
              </w:rPr>
            </w:pPr>
          </w:p>
          <w:p w:rsidR="0094059F" w:rsidRDefault="0094059F" w:rsidP="0094059F">
            <w:pPr>
              <w:pStyle w:val="Subseccin"/>
              <w:spacing w:line="360" w:lineRule="auto"/>
            </w:pPr>
            <w:r w:rsidRPr="00405A65">
              <w:rPr>
                <w:b w:val="0"/>
              </w:rPr>
              <w:t>Asistente</w:t>
            </w:r>
            <w:r>
              <w:rPr>
                <w:b w:val="0"/>
              </w:rPr>
              <w:t xml:space="preserve"> de Campo – Área </w:t>
            </w:r>
            <w:r w:rsidR="00E14578">
              <w:rPr>
                <w:b w:val="0"/>
              </w:rPr>
              <w:t>Producción</w:t>
            </w:r>
            <w:r>
              <w:rPr>
                <w:b w:val="0"/>
              </w:rPr>
              <w:t xml:space="preserve"> | </w:t>
            </w:r>
            <w:sdt>
              <w:sdtPr>
                <w:id w:val="703911965"/>
                <w:placeholder>
                  <w:docPart w:val="AFA5A10649A44E60856F87207BD4753C"/>
                </w:placeholder>
              </w:sdtPr>
              <w:sdtEndPr/>
              <w:sdtContent>
                <w:r w:rsidR="00E14578">
                  <w:t xml:space="preserve">ASOCIADOS EN CONCRETO </w:t>
                </w:r>
                <w:r w:rsidR="00F92DF4">
                  <w:t xml:space="preserve"> SAC</w:t>
                </w:r>
              </w:sdtContent>
            </w:sdt>
          </w:p>
          <w:p w:rsidR="0094059F" w:rsidRDefault="00684515" w:rsidP="0094059F">
            <w:pPr>
              <w:spacing w:line="360" w:lineRule="auto"/>
            </w:pPr>
            <w:r>
              <w:t>Setiembre 2011</w:t>
            </w:r>
            <w:r w:rsidR="0094059F">
              <w:t xml:space="preserve"> – </w:t>
            </w:r>
            <w:r>
              <w:t>Agosto 2012</w:t>
            </w:r>
            <w:r w:rsidR="0094059F">
              <w:t xml:space="preserve"> </w:t>
            </w:r>
          </w:p>
          <w:p w:rsidR="00F92DF4" w:rsidRDefault="00F92DF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Ejecución </w:t>
            </w:r>
            <w:r w:rsidRPr="00F92DF4">
              <w:rPr>
                <w:sz w:val="24"/>
                <w:szCs w:val="24"/>
              </w:rPr>
              <w:t>conforme a los planos y especificaciones técnicas establecidas en el proyecto</w:t>
            </w:r>
            <w:r>
              <w:rPr>
                <w:sz w:val="24"/>
                <w:szCs w:val="24"/>
              </w:rPr>
              <w:t xml:space="preserve"> VILLA CLUB SEGUNDA ETAPA.</w:t>
            </w:r>
          </w:p>
          <w:p w:rsidR="00F92DF4" w:rsidRPr="00F92DF4" w:rsidRDefault="00F92DF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F92DF4" w:rsidRDefault="00A34A24" w:rsidP="00A34A24">
            <w:pPr>
              <w:pStyle w:val="Subseccin"/>
              <w:spacing w:line="360" w:lineRule="auto"/>
              <w:ind w:left="661"/>
              <w:rPr>
                <w:b w:val="0"/>
                <w:bCs w:val="0"/>
                <w:color w:val="auto"/>
                <w:spacing w:val="0"/>
              </w:rPr>
            </w:pPr>
            <w:r>
              <w:rPr>
                <w:b w:val="0"/>
                <w:bCs w:val="0"/>
                <w:color w:val="auto"/>
                <w:spacing w:val="0"/>
              </w:rPr>
              <w:t>A</w:t>
            </w:r>
            <w:r w:rsidR="00F92DF4" w:rsidRPr="00F92DF4">
              <w:rPr>
                <w:b w:val="0"/>
                <w:bCs w:val="0"/>
                <w:color w:val="auto"/>
                <w:spacing w:val="0"/>
              </w:rPr>
              <w:t>provechamiento de los equipos, herramientas, recursos humanos adecuados y necesarios dentro de la obra.</w:t>
            </w:r>
          </w:p>
          <w:p w:rsidR="00A34A24" w:rsidRDefault="00A34A24" w:rsidP="00A34A24">
            <w:pPr>
              <w:pStyle w:val="Subseccin"/>
              <w:spacing w:line="360" w:lineRule="auto"/>
              <w:ind w:left="661"/>
              <w:rPr>
                <w:b w:val="0"/>
                <w:bCs w:val="0"/>
                <w:color w:val="auto"/>
                <w:spacing w:val="0"/>
              </w:rPr>
            </w:pPr>
          </w:p>
          <w:p w:rsidR="00F92DF4" w:rsidRDefault="00F92DF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92DF4">
              <w:rPr>
                <w:sz w:val="24"/>
                <w:szCs w:val="24"/>
              </w:rPr>
              <w:t>esponsable de llevar a cabo el proyecto encomendad</w:t>
            </w:r>
            <w:r>
              <w:rPr>
                <w:sz w:val="24"/>
                <w:szCs w:val="24"/>
              </w:rPr>
              <w:t>o con la calidad, tiempo</w:t>
            </w:r>
            <w:r w:rsidRPr="00F92DF4">
              <w:rPr>
                <w:sz w:val="24"/>
                <w:szCs w:val="24"/>
              </w:rPr>
              <w:t xml:space="preserve"> considerado.</w:t>
            </w:r>
          </w:p>
          <w:p w:rsidR="00F92DF4" w:rsidRPr="00F92DF4" w:rsidRDefault="00F92DF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F92DF4" w:rsidRDefault="00F92DF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F92DF4">
              <w:rPr>
                <w:sz w:val="24"/>
                <w:szCs w:val="24"/>
              </w:rPr>
              <w:t>Cumplir con las Normas de Seguridad e Higiene Industrial.</w:t>
            </w:r>
          </w:p>
          <w:p w:rsidR="00F92DF4" w:rsidRPr="00F92DF4" w:rsidRDefault="00F92DF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94059F" w:rsidRDefault="00F92DF4" w:rsidP="00A34A24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F92DF4">
              <w:rPr>
                <w:sz w:val="24"/>
                <w:szCs w:val="24"/>
              </w:rPr>
              <w:t>Hacer los requerimientos de material oportunos y elabora</w:t>
            </w:r>
            <w:r>
              <w:rPr>
                <w:sz w:val="24"/>
                <w:szCs w:val="24"/>
              </w:rPr>
              <w:t>r</w:t>
            </w:r>
            <w:r w:rsidRPr="00F92DF4">
              <w:rPr>
                <w:sz w:val="24"/>
                <w:szCs w:val="24"/>
              </w:rPr>
              <w:t xml:space="preserve"> reportes de avances de obra, ejecución de la obra y de las actividades de control, tales como calidad, organización d</w:t>
            </w:r>
            <w:r w:rsidR="00EE346A">
              <w:rPr>
                <w:sz w:val="24"/>
                <w:szCs w:val="24"/>
              </w:rPr>
              <w:t xml:space="preserve">el personal, actas, </w:t>
            </w:r>
            <w:r w:rsidR="00972968">
              <w:rPr>
                <w:sz w:val="24"/>
                <w:szCs w:val="24"/>
              </w:rPr>
              <w:t>mediciones.</w:t>
            </w:r>
          </w:p>
          <w:p w:rsidR="003D3F6A" w:rsidRDefault="003D3F6A" w:rsidP="0094059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</w:p>
          <w:p w:rsidR="0094059F" w:rsidRDefault="0094059F" w:rsidP="0094059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r w:rsidRPr="00405A65">
              <w:rPr>
                <w:b w:val="0"/>
              </w:rPr>
              <w:t>Asistente</w:t>
            </w:r>
            <w:r>
              <w:rPr>
                <w:b w:val="0"/>
              </w:rPr>
              <w:t xml:space="preserve"> de Campo</w:t>
            </w:r>
            <w:r w:rsidR="00E14578">
              <w:rPr>
                <w:b w:val="0"/>
              </w:rPr>
              <w:t xml:space="preserve"> – Área Producción </w:t>
            </w:r>
            <w:r>
              <w:rPr>
                <w:b w:val="0"/>
              </w:rPr>
              <w:t xml:space="preserve"> | </w:t>
            </w:r>
            <w:sdt>
              <w:sdtPr>
                <w:id w:val="1016428670"/>
                <w:placeholder>
                  <w:docPart w:val="2B2B54FC6FB44D0BADDF3290F0303827"/>
                </w:placeholder>
              </w:sdtPr>
              <w:sdtEndPr/>
              <w:sdtContent>
                <w:r w:rsidR="00E14578">
                  <w:t>AGALOBRAS SAC</w:t>
                </w:r>
              </w:sdtContent>
            </w:sdt>
          </w:p>
          <w:p w:rsidR="0094059F" w:rsidRDefault="001F0AD8" w:rsidP="0094059F">
            <w:pPr>
              <w:spacing w:line="360" w:lineRule="auto"/>
            </w:pPr>
            <w:r>
              <w:t>Mayo 2011</w:t>
            </w:r>
            <w:r w:rsidR="0094059F">
              <w:t xml:space="preserve"> – </w:t>
            </w:r>
            <w:r>
              <w:t>Setiembre 2011</w:t>
            </w:r>
            <w:r w:rsidR="0094059F">
              <w:t xml:space="preserve"> </w:t>
            </w:r>
          </w:p>
          <w:p w:rsidR="00A34A24" w:rsidRDefault="00A34A24" w:rsidP="00EE346A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A34A24">
              <w:rPr>
                <w:sz w:val="24"/>
                <w:szCs w:val="24"/>
              </w:rPr>
              <w:t xml:space="preserve">Coordinar con cada jefe de grupo las actividades programadas </w:t>
            </w:r>
            <w:r w:rsidR="00EF6986">
              <w:rPr>
                <w:sz w:val="24"/>
                <w:szCs w:val="24"/>
              </w:rPr>
              <w:t>del día, para el desarrollo del proyecto de la facultad de minas de la UNMSM.</w:t>
            </w:r>
          </w:p>
          <w:p w:rsidR="00A34A24" w:rsidRPr="00A34A24" w:rsidRDefault="00A34A24" w:rsidP="00EE346A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A34A24" w:rsidRDefault="00A34A24" w:rsidP="00EE346A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Entregar al</w:t>
            </w:r>
            <w:r w:rsidR="00D86FD2">
              <w:rPr>
                <w:sz w:val="24"/>
                <w:szCs w:val="24"/>
              </w:rPr>
              <w:t xml:space="preserve"> Ingeniero</w:t>
            </w:r>
            <w:r w:rsidRPr="00A34A24">
              <w:rPr>
                <w:sz w:val="24"/>
                <w:szCs w:val="24"/>
              </w:rPr>
              <w:t xml:space="preserve"> de Campo el plan diario de la Obra y/o Proyecto, el cual se desprende de la pr</w:t>
            </w:r>
            <w:r>
              <w:rPr>
                <w:sz w:val="24"/>
                <w:szCs w:val="24"/>
              </w:rPr>
              <w:t xml:space="preserve">ogramación semanal </w:t>
            </w:r>
            <w:r w:rsidRPr="00A34A24">
              <w:rPr>
                <w:sz w:val="24"/>
                <w:szCs w:val="24"/>
              </w:rPr>
              <w:t>para cumplir con las actividades programadas</w:t>
            </w:r>
            <w:r>
              <w:rPr>
                <w:sz w:val="24"/>
                <w:szCs w:val="24"/>
              </w:rPr>
              <w:t>.</w:t>
            </w:r>
          </w:p>
          <w:p w:rsidR="00A34A24" w:rsidRPr="00A34A24" w:rsidRDefault="00A34A24" w:rsidP="00EE346A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A34A24" w:rsidRDefault="00A34A24" w:rsidP="00EE346A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A34A24">
              <w:rPr>
                <w:sz w:val="24"/>
                <w:szCs w:val="24"/>
              </w:rPr>
              <w:t xml:space="preserve">Verificar que todos los trabajos se realicen de acuerdo a los planos establecidos revisando las últimas versiones y compatibilizando las especificaciones </w:t>
            </w:r>
            <w:r w:rsidR="001F0AD8" w:rsidRPr="00A34A24">
              <w:rPr>
                <w:sz w:val="24"/>
                <w:szCs w:val="24"/>
              </w:rPr>
              <w:t>técnicas</w:t>
            </w:r>
            <w:r w:rsidR="001F0AD8">
              <w:rPr>
                <w:sz w:val="24"/>
                <w:szCs w:val="24"/>
              </w:rPr>
              <w:t>.</w:t>
            </w:r>
          </w:p>
          <w:p w:rsidR="00A34A24" w:rsidRDefault="00A34A24" w:rsidP="00EE346A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</w:p>
          <w:p w:rsidR="00A34A24" w:rsidRPr="00A34A24" w:rsidRDefault="00A34A24" w:rsidP="00EE346A">
            <w:pPr>
              <w:spacing w:after="0" w:line="360" w:lineRule="auto"/>
              <w:ind w:left="661"/>
              <w:jc w:val="both"/>
              <w:rPr>
                <w:sz w:val="24"/>
                <w:szCs w:val="24"/>
              </w:rPr>
            </w:pPr>
            <w:r w:rsidRPr="00A34A24">
              <w:rPr>
                <w:sz w:val="24"/>
                <w:szCs w:val="24"/>
              </w:rPr>
              <w:t>coordinación del concreto</w:t>
            </w:r>
            <w:r>
              <w:rPr>
                <w:sz w:val="24"/>
                <w:szCs w:val="24"/>
              </w:rPr>
              <w:t xml:space="preserve"> en </w:t>
            </w:r>
            <w:r w:rsidR="001F0AD8">
              <w:rPr>
                <w:sz w:val="24"/>
                <w:szCs w:val="24"/>
              </w:rPr>
              <w:t>obra,</w:t>
            </w:r>
            <w:r>
              <w:rPr>
                <w:sz w:val="24"/>
                <w:szCs w:val="24"/>
              </w:rPr>
              <w:t xml:space="preserve"> </w:t>
            </w:r>
            <w:r w:rsidRPr="00A34A24">
              <w:rPr>
                <w:sz w:val="24"/>
                <w:szCs w:val="24"/>
              </w:rPr>
              <w:t>control del personal, seguimiento del avance y medición de rendimientos de mano de obra.</w:t>
            </w:r>
          </w:p>
          <w:p w:rsidR="00F92DF4" w:rsidRDefault="00F92DF4" w:rsidP="005E7A84">
            <w:pPr>
              <w:pStyle w:val="Subseccin"/>
              <w:spacing w:line="360" w:lineRule="auto"/>
              <w:rPr>
                <w:b w:val="0"/>
              </w:rPr>
            </w:pPr>
          </w:p>
          <w:p w:rsidR="006A39DC" w:rsidRDefault="001234D6" w:rsidP="0035135F">
            <w:pPr>
              <w:pStyle w:val="Seccin"/>
              <w:spacing w:line="360" w:lineRule="auto"/>
            </w:pPr>
            <w:r>
              <w:t>Formación académica</w:t>
            </w:r>
            <w:r w:rsidR="00405A65">
              <w:t xml:space="preserve"> </w:t>
            </w:r>
          </w:p>
          <w:p w:rsidR="00C532C5" w:rsidRDefault="00C532C5" w:rsidP="0035135F">
            <w:pPr>
              <w:pStyle w:val="Subseccin"/>
              <w:spacing w:line="360" w:lineRule="auto"/>
            </w:pPr>
          </w:p>
          <w:p w:rsidR="00405A65" w:rsidRDefault="00AF23B7" w:rsidP="0035135F">
            <w:pPr>
              <w:pStyle w:val="Subseccin"/>
              <w:spacing w:line="360" w:lineRule="auto"/>
            </w:pPr>
            <w:r>
              <w:t>Cámara peruana de la construcción (CAPECO)</w:t>
            </w:r>
          </w:p>
          <w:p w:rsidR="00405A65" w:rsidRDefault="009D0D8D" w:rsidP="0035135F">
            <w:pPr>
              <w:pStyle w:val="Subseccin"/>
              <w:spacing w:line="360" w:lineRule="auto"/>
            </w:pPr>
            <w:r>
              <w:t>Formación técnica</w:t>
            </w:r>
            <w:r w:rsidR="00AF23B7">
              <w:t xml:space="preserve"> en construcción civil </w:t>
            </w:r>
          </w:p>
          <w:p w:rsidR="00AF23B7" w:rsidRDefault="00AF23B7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Enero 2009 – Febrero 2011</w:t>
            </w:r>
          </w:p>
          <w:p w:rsidR="005E7A84" w:rsidRPr="005E7A84" w:rsidRDefault="00AF23B7" w:rsidP="00E12843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 xml:space="preserve">Técnico en </w:t>
            </w:r>
            <w:r w:rsidR="009D0D8D">
              <w:t xml:space="preserve">construcción civil </w:t>
            </w:r>
            <w:r>
              <w:t>–</w:t>
            </w:r>
            <w:r w:rsidR="000410C2">
              <w:t xml:space="preserve"> </w:t>
            </w:r>
            <w:r w:rsidR="00077CB2">
              <w:t>Titulado</w:t>
            </w:r>
          </w:p>
          <w:p w:rsidR="0035135F" w:rsidRDefault="00C532C5" w:rsidP="0035135F">
            <w:pPr>
              <w:pStyle w:val="Seccin"/>
              <w:spacing w:line="360" w:lineRule="auto"/>
            </w:pPr>
            <w:r>
              <w:t>Seminarios</w:t>
            </w:r>
            <w:r w:rsidR="00E547D8">
              <w:t xml:space="preserve"> Y CURSOS</w:t>
            </w:r>
          </w:p>
          <w:p w:rsidR="0035135F" w:rsidRDefault="0035135F" w:rsidP="0035135F">
            <w:pPr>
              <w:pStyle w:val="Subseccin"/>
              <w:spacing w:line="360" w:lineRule="auto"/>
            </w:pPr>
            <w:r>
              <w:t>CAPECO</w:t>
            </w:r>
          </w:p>
          <w:p w:rsidR="0035135F" w:rsidRDefault="0035135F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13 Setiembre 2015 – 25 Octubre 2015</w:t>
            </w:r>
          </w:p>
          <w:p w:rsidR="0035135F" w:rsidRPr="009D0D8D" w:rsidRDefault="0035135F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 w:rsidRPr="009D0D8D">
              <w:t xml:space="preserve">Servicio nacional de inversiones públicas (SNIP) </w:t>
            </w:r>
          </w:p>
          <w:p w:rsidR="00C532C5" w:rsidRDefault="00C532C5" w:rsidP="0035135F">
            <w:pPr>
              <w:pStyle w:val="Subseccin"/>
              <w:spacing w:line="360" w:lineRule="auto"/>
            </w:pPr>
          </w:p>
          <w:p w:rsidR="0035135F" w:rsidRDefault="0035135F" w:rsidP="0035135F">
            <w:pPr>
              <w:pStyle w:val="Subseccin"/>
              <w:spacing w:line="360" w:lineRule="auto"/>
            </w:pPr>
            <w:r>
              <w:t>CAPECO</w:t>
            </w:r>
          </w:p>
          <w:p w:rsidR="0035135F" w:rsidRDefault="0035135F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23 Enero 2012 – 31 Enero 2012</w:t>
            </w:r>
          </w:p>
          <w:p w:rsidR="0035135F" w:rsidRDefault="0035135F" w:rsidP="0035135F">
            <w:pPr>
              <w:tabs>
                <w:tab w:val="left" w:pos="-3544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  <w:r w:rsidRPr="00AF23B7">
              <w:rPr>
                <w:sz w:val="24"/>
                <w:szCs w:val="24"/>
              </w:rPr>
              <w:t xml:space="preserve">Seminario de </w:t>
            </w:r>
            <w:r>
              <w:rPr>
                <w:sz w:val="24"/>
                <w:szCs w:val="24"/>
              </w:rPr>
              <w:t xml:space="preserve">impacto ambiental </w:t>
            </w:r>
          </w:p>
          <w:p w:rsidR="0035135F" w:rsidRPr="00AF23B7" w:rsidRDefault="0035135F" w:rsidP="0035135F">
            <w:pPr>
              <w:tabs>
                <w:tab w:val="left" w:pos="-3544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</w:p>
          <w:p w:rsidR="0035135F" w:rsidRDefault="0035135F" w:rsidP="0035135F">
            <w:pPr>
              <w:pStyle w:val="Subseccin"/>
              <w:spacing w:line="360" w:lineRule="auto"/>
            </w:pPr>
            <w:r>
              <w:lastRenderedPageBreak/>
              <w:t>CAPECO</w:t>
            </w:r>
          </w:p>
          <w:p w:rsidR="0035135F" w:rsidRDefault="0035135F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01 Marzo 2012 – 09 Marzo 2012</w:t>
            </w:r>
          </w:p>
          <w:p w:rsidR="00AF23B7" w:rsidRDefault="0035135F" w:rsidP="0035135F">
            <w:pPr>
              <w:tabs>
                <w:tab w:val="left" w:pos="-3544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  <w:r w:rsidRPr="00AF23B7">
              <w:rPr>
                <w:sz w:val="24"/>
                <w:szCs w:val="24"/>
              </w:rPr>
              <w:t xml:space="preserve">Seminario de </w:t>
            </w:r>
            <w:r>
              <w:rPr>
                <w:sz w:val="24"/>
                <w:szCs w:val="24"/>
              </w:rPr>
              <w:t xml:space="preserve">gerencia de proyectos en construcción civil   </w:t>
            </w:r>
            <w:r w:rsidRPr="009D0D8D">
              <w:rPr>
                <w:sz w:val="24"/>
              </w:rPr>
              <w:t xml:space="preserve"> </w:t>
            </w:r>
          </w:p>
          <w:p w:rsidR="0035135F" w:rsidRPr="00AF23B7" w:rsidRDefault="0035135F" w:rsidP="0035135F">
            <w:pPr>
              <w:tabs>
                <w:tab w:val="left" w:pos="-3544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</w:p>
          <w:p w:rsidR="00F532C4" w:rsidRDefault="00AF23B7" w:rsidP="0035135F">
            <w:pPr>
              <w:pStyle w:val="Subseccin"/>
              <w:spacing w:line="360" w:lineRule="auto"/>
            </w:pPr>
            <w:r>
              <w:t>UNIMASTER</w:t>
            </w:r>
          </w:p>
          <w:p w:rsidR="009B49EC" w:rsidRDefault="002D178B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28 Marzo 2017 – 03 Julio 2011</w:t>
            </w:r>
          </w:p>
          <w:p w:rsidR="00AF23B7" w:rsidRDefault="00EE346A" w:rsidP="0035135F">
            <w:pPr>
              <w:pStyle w:val="Subseccin"/>
              <w:spacing w:line="360" w:lineRule="auto"/>
              <w:rPr>
                <w:b w:val="0"/>
                <w:bCs w:val="0"/>
                <w:color w:val="auto"/>
                <w:spacing w:val="0"/>
              </w:rPr>
            </w:pPr>
            <w:r w:rsidRPr="00AF23B7">
              <w:rPr>
                <w:b w:val="0"/>
                <w:bCs w:val="0"/>
                <w:color w:val="auto"/>
                <w:spacing w:val="0"/>
              </w:rPr>
              <w:t>AutoCAD</w:t>
            </w:r>
          </w:p>
          <w:p w:rsidR="00AF23B7" w:rsidRPr="00AF23B7" w:rsidRDefault="00AF23B7" w:rsidP="0035135F">
            <w:pPr>
              <w:pStyle w:val="Subseccin"/>
              <w:spacing w:line="360" w:lineRule="auto"/>
              <w:rPr>
                <w:b w:val="0"/>
                <w:bCs w:val="0"/>
                <w:color w:val="auto"/>
                <w:spacing w:val="0"/>
              </w:rPr>
            </w:pPr>
          </w:p>
          <w:p w:rsidR="00AF23B7" w:rsidRDefault="00AF23B7" w:rsidP="0035135F">
            <w:pPr>
              <w:pStyle w:val="Subseccin"/>
              <w:spacing w:line="360" w:lineRule="auto"/>
            </w:pPr>
            <w:r>
              <w:t>CAPECO</w:t>
            </w:r>
          </w:p>
          <w:p w:rsidR="00244B54" w:rsidRDefault="00244B54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05 Enero 2011 – 14 Enero 2011</w:t>
            </w:r>
          </w:p>
          <w:p w:rsidR="00AF23B7" w:rsidRPr="00AF23B7" w:rsidRDefault="00D86FD2" w:rsidP="0035135F">
            <w:pPr>
              <w:tabs>
                <w:tab w:val="left" w:pos="-3544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Seminario de A</w:t>
            </w:r>
            <w:r w:rsidR="00AF23B7" w:rsidRPr="00AF23B7">
              <w:rPr>
                <w:sz w:val="24"/>
                <w:szCs w:val="24"/>
              </w:rPr>
              <w:t xml:space="preserve">porticados de concreto armado en la construcción </w:t>
            </w:r>
          </w:p>
          <w:p w:rsidR="00C532C5" w:rsidRPr="00AF23B7" w:rsidRDefault="00C532C5" w:rsidP="0035135F">
            <w:pPr>
              <w:pStyle w:val="Subseccin"/>
              <w:spacing w:line="360" w:lineRule="auto"/>
              <w:rPr>
                <w:b w:val="0"/>
                <w:bCs w:val="0"/>
                <w:color w:val="auto"/>
                <w:spacing w:val="0"/>
                <w:lang w:val="es-PE"/>
              </w:rPr>
            </w:pPr>
          </w:p>
          <w:p w:rsidR="009D0D8D" w:rsidRDefault="009D0D8D" w:rsidP="0035135F">
            <w:pPr>
              <w:pStyle w:val="Subseccin"/>
              <w:spacing w:line="360" w:lineRule="auto"/>
            </w:pPr>
            <w:r>
              <w:t>CAPECO</w:t>
            </w:r>
          </w:p>
          <w:p w:rsidR="00244B54" w:rsidRDefault="00244B54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12 Marzo 2011 – 16 Abril 2011</w:t>
            </w:r>
          </w:p>
          <w:p w:rsidR="009D0D8D" w:rsidRDefault="00244B54" w:rsidP="0035135F">
            <w:pPr>
              <w:tabs>
                <w:tab w:val="left" w:pos="-3544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Computación</w:t>
            </w:r>
            <w:r w:rsidR="009D0D8D">
              <w:rPr>
                <w:sz w:val="24"/>
                <w:szCs w:val="24"/>
              </w:rPr>
              <w:t xml:space="preserve"> básica </w:t>
            </w:r>
          </w:p>
          <w:p w:rsidR="00C532C5" w:rsidRDefault="00C532C5" w:rsidP="0035135F">
            <w:pPr>
              <w:pStyle w:val="Subseccin"/>
              <w:spacing w:line="360" w:lineRule="auto"/>
              <w:rPr>
                <w:lang w:val="es-PE"/>
              </w:rPr>
            </w:pPr>
          </w:p>
          <w:p w:rsidR="0035135F" w:rsidRDefault="0035135F" w:rsidP="0035135F">
            <w:pPr>
              <w:pStyle w:val="Subseccin"/>
              <w:spacing w:line="360" w:lineRule="auto"/>
            </w:pPr>
            <w:r w:rsidRPr="00F532C4">
              <w:t>CO</w:t>
            </w:r>
            <w:r>
              <w:t>NSTRUTEK</w:t>
            </w:r>
          </w:p>
          <w:p w:rsidR="0035135F" w:rsidRDefault="0035135F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  <w:ind w:left="360" w:hanging="360"/>
            </w:pPr>
            <w:r>
              <w:t>17 Junio 2010 – 17 Julio 2010</w:t>
            </w:r>
          </w:p>
          <w:p w:rsidR="00EE346A" w:rsidRPr="00EE346A" w:rsidRDefault="0035135F" w:rsidP="00EE346A">
            <w:pPr>
              <w:tabs>
                <w:tab w:val="left" w:pos="-3544"/>
              </w:tabs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textAlignment w:val="baseline"/>
              <w:rPr>
                <w:sz w:val="24"/>
                <w:szCs w:val="24"/>
              </w:rPr>
            </w:pPr>
            <w:r w:rsidRPr="00AF23B7">
              <w:rPr>
                <w:sz w:val="24"/>
                <w:szCs w:val="24"/>
              </w:rPr>
              <w:t>Teórico – práctico de construcción en drywall</w:t>
            </w:r>
          </w:p>
          <w:p w:rsidR="00DC25BE" w:rsidRDefault="00DC25BE" w:rsidP="0035135F">
            <w:pPr>
              <w:pStyle w:val="Seccin"/>
              <w:spacing w:line="360" w:lineRule="auto"/>
            </w:pPr>
            <w:r>
              <w:t>REFERENCIAS</w:t>
            </w:r>
          </w:p>
          <w:p w:rsidR="00522D66" w:rsidRDefault="00522D66" w:rsidP="0035135F">
            <w:pPr>
              <w:pStyle w:val="Subseccin"/>
              <w:spacing w:line="360" w:lineRule="auto"/>
              <w:rPr>
                <w:b w:val="0"/>
              </w:rPr>
            </w:pPr>
          </w:p>
          <w:p w:rsidR="008D131B" w:rsidRDefault="008D131B" w:rsidP="0035135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r>
              <w:rPr>
                <w:b w:val="0"/>
              </w:rPr>
              <w:t xml:space="preserve">Gerente General | </w:t>
            </w:r>
            <w:sdt>
              <w:sdtPr>
                <w:id w:val="777444580"/>
                <w:placeholder>
                  <w:docPart w:val="880CA83691DE4B8CBE72CA31642493E1"/>
                </w:placeholder>
              </w:sdtPr>
              <w:sdtEndPr/>
              <w:sdtContent>
                <w:r w:rsidR="00B601E6">
                  <w:t xml:space="preserve">CYV INGENIEROS </w:t>
                </w:r>
              </w:sdtContent>
            </w:sdt>
          </w:p>
          <w:p w:rsidR="008D131B" w:rsidRDefault="008D131B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</w:pPr>
            <w:r>
              <w:t xml:space="preserve">Ing. </w:t>
            </w:r>
            <w:r w:rsidR="00EB525C">
              <w:t>Jorge Villanueva</w:t>
            </w:r>
          </w:p>
          <w:p w:rsidR="008D131B" w:rsidRDefault="008D131B" w:rsidP="0035135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r>
              <w:rPr>
                <w:b w:val="0"/>
              </w:rPr>
              <w:t xml:space="preserve">Gerente de Producción | </w:t>
            </w:r>
            <w:sdt>
              <w:sdtPr>
                <w:id w:val="-1593776869"/>
                <w:placeholder>
                  <w:docPart w:val="B09A294331AA47D286210D2648C643C8"/>
                </w:placeholder>
              </w:sdtPr>
              <w:sdtEndPr/>
              <w:sdtContent>
                <w:r>
                  <w:t>CONSORCIO TREN ELECTRICO</w:t>
                </w:r>
              </w:sdtContent>
            </w:sdt>
          </w:p>
          <w:p w:rsidR="008D131B" w:rsidRDefault="008D131B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</w:pPr>
            <w:r>
              <w:t>Ing. Patricia Santillán</w:t>
            </w:r>
          </w:p>
          <w:p w:rsidR="00EB525C" w:rsidRDefault="00AF23B7" w:rsidP="0035135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r>
              <w:rPr>
                <w:b w:val="0"/>
              </w:rPr>
              <w:lastRenderedPageBreak/>
              <w:t xml:space="preserve">RS </w:t>
            </w:r>
            <w:r w:rsidR="009D0D8D">
              <w:rPr>
                <w:b w:val="0"/>
              </w:rPr>
              <w:t>Área</w:t>
            </w:r>
            <w:r>
              <w:rPr>
                <w:b w:val="0"/>
              </w:rPr>
              <w:t xml:space="preserve"> de comercial</w:t>
            </w:r>
            <w:r w:rsidR="00EB525C">
              <w:rPr>
                <w:b w:val="0"/>
              </w:rPr>
              <w:t xml:space="preserve"> | </w:t>
            </w:r>
            <w:sdt>
              <w:sdtPr>
                <w:id w:val="-709338262"/>
                <w:placeholder>
                  <w:docPart w:val="5922BAE669534822B3B428B54654159D"/>
                </w:placeholder>
              </w:sdtPr>
              <w:sdtEndPr/>
              <w:sdtContent>
                <w:r w:rsidR="00EB525C">
                  <w:t>CONSORCIO TREN ELECTRICO</w:t>
                </w:r>
              </w:sdtContent>
            </w:sdt>
          </w:p>
          <w:p w:rsidR="00EB525C" w:rsidRDefault="00EB525C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</w:pPr>
            <w:r>
              <w:t xml:space="preserve">Ing. Raúl Chávez Hinojosa </w:t>
            </w:r>
          </w:p>
          <w:p w:rsidR="003F0EDF" w:rsidRDefault="00B601E6" w:rsidP="0035135F">
            <w:pPr>
              <w:pStyle w:val="Subseccin"/>
              <w:spacing w:line="360" w:lineRule="auto"/>
              <w:rPr>
                <w:color w:val="auto"/>
                <w:spacing w:val="0"/>
                <w:sz w:val="23"/>
              </w:rPr>
            </w:pPr>
            <w:r>
              <w:rPr>
                <w:b w:val="0"/>
              </w:rPr>
              <w:t>Jefe de supervisión de obra</w:t>
            </w:r>
            <w:r w:rsidR="003F0EDF">
              <w:rPr>
                <w:b w:val="0"/>
              </w:rPr>
              <w:t xml:space="preserve"> | </w:t>
            </w:r>
            <w:sdt>
              <w:sdtPr>
                <w:id w:val="-1220364389"/>
                <w:placeholder>
                  <w:docPart w:val="3F7C35365B294B1CB0BFA7FA2E9C6288"/>
                </w:placeholder>
              </w:sdtPr>
              <w:sdtEndPr/>
              <w:sdtContent>
                <w:r>
                  <w:t xml:space="preserve">JLV CONSULTORES </w:t>
                </w:r>
              </w:sdtContent>
            </w:sdt>
          </w:p>
          <w:p w:rsidR="003F0EDF" w:rsidRDefault="003F0EDF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</w:pPr>
            <w:r>
              <w:t xml:space="preserve">Ing. </w:t>
            </w:r>
            <w:r w:rsidR="00B601E6">
              <w:t xml:space="preserve">Luis Puemape Calderon </w:t>
            </w:r>
            <w:r>
              <w:t xml:space="preserve"> </w:t>
            </w:r>
          </w:p>
          <w:p w:rsidR="003D3F6A" w:rsidRDefault="003D3F6A" w:rsidP="0035135F">
            <w:pPr>
              <w:pStyle w:val="Listaconvietas"/>
              <w:numPr>
                <w:ilvl w:val="0"/>
                <w:numId w:val="0"/>
              </w:numPr>
              <w:spacing w:line="360" w:lineRule="auto"/>
            </w:pPr>
          </w:p>
          <w:p w:rsidR="006A39DC" w:rsidRDefault="001234D6" w:rsidP="0035135F">
            <w:pPr>
              <w:pStyle w:val="Seccin"/>
              <w:spacing w:line="360" w:lineRule="auto"/>
            </w:pPr>
            <w:r>
              <w:t>cualificaciones</w:t>
            </w:r>
          </w:p>
          <w:p w:rsidR="00C532C5" w:rsidRDefault="00C532C5" w:rsidP="0035135F">
            <w:pPr>
              <w:pStyle w:val="Seccin"/>
              <w:spacing w:line="360" w:lineRule="auto"/>
              <w:rPr>
                <w:b w:val="0"/>
                <w:bCs w:val="0"/>
                <w:caps w:val="0"/>
                <w:color w:val="auto"/>
                <w:spacing w:val="0"/>
              </w:rPr>
            </w:pPr>
            <w:r>
              <w:rPr>
                <w:b w:val="0"/>
                <w:bCs w:val="0"/>
                <w:caps w:val="0"/>
                <w:color w:val="auto"/>
                <w:spacing w:val="0"/>
              </w:rPr>
              <w:t xml:space="preserve">Conocimiento del entorno de Office (Word, Excel, </w:t>
            </w:r>
            <w:r w:rsidRPr="00312C95">
              <w:rPr>
                <w:b w:val="0"/>
                <w:bCs w:val="0"/>
                <w:caps w:val="0"/>
                <w:color w:val="auto"/>
                <w:spacing w:val="0"/>
                <w:lang w:val="es-PE"/>
              </w:rPr>
              <w:t>Power</w:t>
            </w:r>
            <w:r>
              <w:rPr>
                <w:b w:val="0"/>
                <w:bCs w:val="0"/>
                <w:caps w:val="0"/>
                <w:color w:val="auto"/>
                <w:spacing w:val="0"/>
              </w:rPr>
              <w:t xml:space="preserve"> Point)</w:t>
            </w:r>
          </w:p>
          <w:p w:rsidR="006A39DC" w:rsidRDefault="006A39DC" w:rsidP="0035135F">
            <w:pPr>
              <w:pStyle w:val="Seccin"/>
              <w:spacing w:line="360" w:lineRule="auto"/>
            </w:pPr>
          </w:p>
        </w:tc>
      </w:tr>
      <w:tr w:rsidR="00522D66" w:rsidTr="00D86FD2">
        <w:trPr>
          <w:trHeight w:val="288"/>
          <w:jc w:val="center"/>
        </w:trPr>
        <w:tc>
          <w:tcPr>
            <w:tcW w:w="22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522D66" w:rsidRDefault="00522D66">
            <w:pPr>
              <w:rPr>
                <w:b/>
                <w:bCs/>
                <w:color w:val="FFFFFF" w:themeColor="background1"/>
              </w:rPr>
            </w:pPr>
          </w:p>
        </w:tc>
        <w:tc>
          <w:tcPr>
            <w:tcW w:w="73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15" w:type="dxa"/>
              <w:left w:w="115" w:type="dxa"/>
              <w:bottom w:w="115" w:type="dxa"/>
              <w:right w:w="115" w:type="dxa"/>
            </w:tcMar>
          </w:tcPr>
          <w:p w:rsidR="00522D66" w:rsidRDefault="00000E2A" w:rsidP="00E97251">
            <w:pPr>
              <w:pStyle w:val="Seccin"/>
            </w:pPr>
            <w:r>
              <w:t xml:space="preserve">DISPONIBILIDAD INMEDIATA </w:t>
            </w:r>
          </w:p>
        </w:tc>
      </w:tr>
    </w:tbl>
    <w:p w:rsidR="006A39DC" w:rsidRDefault="006A39DC">
      <w:pPr>
        <w:spacing w:after="200" w:line="276" w:lineRule="auto"/>
      </w:pPr>
    </w:p>
    <w:sectPr w:rsidR="006A39DC" w:rsidSect="006A39DC">
      <w:headerReference w:type="even" r:id="rId10"/>
      <w:headerReference w:type="default" r:id="rId11"/>
      <w:footerReference w:type="even" r:id="rId12"/>
      <w:footerReference w:type="default" r:id="rId13"/>
      <w:pgSz w:w="11907" w:h="16839"/>
      <w:pgMar w:top="1134" w:right="1134" w:bottom="1134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D64" w:rsidRDefault="005D2D64">
      <w:pPr>
        <w:spacing w:after="0" w:line="240" w:lineRule="auto"/>
      </w:pPr>
      <w:r>
        <w:separator/>
      </w:r>
    </w:p>
  </w:endnote>
  <w:endnote w:type="continuationSeparator" w:id="0">
    <w:p w:rsidR="005D2D64" w:rsidRDefault="005D2D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9DC" w:rsidRDefault="006A39DC"/>
  <w:p w:rsidR="006A39DC" w:rsidRDefault="001234D6">
    <w:pPr>
      <w:pStyle w:val="Piedepginapar"/>
    </w:pPr>
    <w:r>
      <w:t xml:space="preserve">Página </w:t>
    </w:r>
    <w:r w:rsidR="001F2536">
      <w:fldChar w:fldCharType="begin"/>
    </w:r>
    <w:r w:rsidR="001F2536">
      <w:instrText xml:space="preserve"> PAGE   \* MERGEFORMAT </w:instrText>
    </w:r>
    <w:r w:rsidR="001F2536">
      <w:fldChar w:fldCharType="separate"/>
    </w:r>
    <w:r>
      <w:rPr>
        <w:noProof/>
        <w:sz w:val="24"/>
        <w:szCs w:val="24"/>
      </w:rPr>
      <w:t>2</w:t>
    </w:r>
    <w:r w:rsidR="001F253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39DC" w:rsidRDefault="006A39DC"/>
  <w:p w:rsidR="006A39DC" w:rsidRDefault="001234D6">
    <w:pPr>
      <w:pStyle w:val="Piedepginaimpar"/>
    </w:pPr>
    <w:r>
      <w:t xml:space="preserve">Página </w:t>
    </w:r>
    <w:r w:rsidR="001F2536">
      <w:fldChar w:fldCharType="begin"/>
    </w:r>
    <w:r w:rsidR="001F2536">
      <w:instrText xml:space="preserve"> PAGE   \* MERGEFORMAT </w:instrText>
    </w:r>
    <w:r w:rsidR="001F2536">
      <w:fldChar w:fldCharType="separate"/>
    </w:r>
    <w:r w:rsidR="007104A5" w:rsidRPr="007104A5">
      <w:rPr>
        <w:noProof/>
        <w:sz w:val="24"/>
        <w:szCs w:val="24"/>
      </w:rPr>
      <w:t>2</w:t>
    </w:r>
    <w:r w:rsidR="001F2536">
      <w:rPr>
        <w:noProof/>
        <w:sz w:val="24"/>
        <w:szCs w:val="24"/>
      </w:rPr>
      <w:fldChar w:fldCharType="end"/>
    </w:r>
  </w:p>
  <w:p w:rsidR="006A39DC" w:rsidRDefault="006A39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D64" w:rsidRDefault="005D2D64">
      <w:pPr>
        <w:spacing w:after="0" w:line="240" w:lineRule="auto"/>
      </w:pPr>
      <w:r>
        <w:separator/>
      </w:r>
    </w:p>
  </w:footnote>
  <w:footnote w:type="continuationSeparator" w:id="0">
    <w:p w:rsidR="005D2D64" w:rsidRDefault="005D2D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id w:val="5327404"/>
      <w:placeholder>
        <w:docPart w:val="61CF28C8B3724D098DE6D05F42E67EC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8E3892">
        <w:pPr>
          <w:pStyle w:val="Encabezadopar"/>
          <w:rPr>
            <w:szCs w:val="20"/>
          </w:rPr>
        </w:pPr>
        <w:r>
          <w:rPr>
            <w:szCs w:val="20"/>
          </w:rPr>
          <w:t>Jesica Huaytalla Bejar</w:t>
        </w:r>
      </w:p>
    </w:sdtContent>
  </w:sdt>
  <w:p w:rsidR="006A39DC" w:rsidRDefault="006A39D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Cs w:val="20"/>
      </w:rPr>
      <w:alias w:val="Autor"/>
      <w:id w:val="5384246"/>
      <w:placeholder>
        <w:docPart w:val="CC46DA7243084FCFB89BB48657F89398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6A39DC" w:rsidRDefault="008E3892">
        <w:pPr>
          <w:pStyle w:val="Encabezadoimpar"/>
          <w:rPr>
            <w:szCs w:val="20"/>
          </w:rPr>
        </w:pPr>
        <w:r>
          <w:rPr>
            <w:szCs w:val="20"/>
          </w:rPr>
          <w:t>Jesica Huaytalla Bejar</w:t>
        </w:r>
      </w:p>
    </w:sdtContent>
  </w:sdt>
  <w:p w:rsidR="006A39DC" w:rsidRDefault="006A39D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8"/>
    <w:multiLevelType w:val="singleLevel"/>
    <w:tmpl w:val="934A14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B17A9B"/>
    <w:multiLevelType w:val="multilevel"/>
    <w:tmpl w:val="0409001D"/>
    <w:styleLink w:val="Estilodelistamediano"/>
    <w:lvl w:ilvl="0">
      <w:start w:val="1"/>
      <w:numFmt w:val="bullet"/>
      <w:lvlText w:val=""/>
      <w:lvlJc w:val="left"/>
      <w:pPr>
        <w:ind w:left="360" w:hanging="360"/>
      </w:pPr>
      <w:rPr>
        <w:rFonts w:asciiTheme="minorHAnsi" w:eastAsiaTheme="minorEastAsia" w:hAnsi="Wingdings 2" w:cstheme="minorBidi" w:hint="default"/>
        <w:color w:val="DD8047" w:themeColor="accent2"/>
        <w:sz w:val="23"/>
        <w:szCs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C880799"/>
    <w:multiLevelType w:val="hybridMultilevel"/>
    <w:tmpl w:val="67A4916E"/>
    <w:lvl w:ilvl="0" w:tplc="CB423BDA">
      <w:start w:val="1"/>
      <w:numFmt w:val="bullet"/>
      <w:pStyle w:val="Listaconvietas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F31504"/>
    <w:multiLevelType w:val="hybridMultilevel"/>
    <w:tmpl w:val="F822E2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4759F"/>
    <w:multiLevelType w:val="hybridMultilevel"/>
    <w:tmpl w:val="7270D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1F6B30"/>
    <w:multiLevelType w:val="multilevel"/>
    <w:tmpl w:val="DEFAA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F573C6"/>
    <w:multiLevelType w:val="hybridMultilevel"/>
    <w:tmpl w:val="4D32FDD8"/>
    <w:lvl w:ilvl="0" w:tplc="D19E5B8A">
      <w:start w:val="1"/>
      <w:numFmt w:val="bullet"/>
      <w:pStyle w:val="Sangranormal"/>
      <w:lvlText w:val=""/>
      <w:lvlJc w:val="left"/>
      <w:pPr>
        <w:ind w:left="648" w:hanging="360"/>
      </w:pPr>
      <w:rPr>
        <w:rFonts w:ascii="Wingdings 2" w:hAnsi="Wingdings 2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6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5"/>
  </w:num>
  <w:num w:numId="12">
    <w:abstractNumId w:val="10"/>
  </w:num>
  <w:num w:numId="13">
    <w:abstractNumId w:val="4"/>
  </w:num>
  <w:num w:numId="14">
    <w:abstractNumId w:val="6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5"/>
  </w:num>
  <w:num w:numId="20">
    <w:abstractNumId w:val="10"/>
  </w:num>
  <w:num w:numId="21">
    <w:abstractNumId w:val="6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5"/>
  </w:num>
  <w:num w:numId="27">
    <w:abstractNumId w:val="10"/>
  </w:num>
  <w:num w:numId="28">
    <w:abstractNumId w:val="8"/>
  </w:num>
  <w:num w:numId="29">
    <w:abstractNumId w:val="6"/>
  </w:num>
  <w:num w:numId="30">
    <w:abstractNumId w:val="7"/>
  </w:num>
  <w:num w:numId="31">
    <w:abstractNumId w:val="7"/>
  </w:num>
  <w:num w:numId="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attachedTemplate r:id="rId1"/>
  <w:defaultTabStop w:val="709"/>
  <w:hyphenationZone w:val="420"/>
  <w:drawingGridHorizontalSpacing w:val="115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FCE"/>
    <w:rsid w:val="00000E2A"/>
    <w:rsid w:val="00003FEA"/>
    <w:rsid w:val="000240E8"/>
    <w:rsid w:val="000410C2"/>
    <w:rsid w:val="00042BA6"/>
    <w:rsid w:val="00062A00"/>
    <w:rsid w:val="00062A5B"/>
    <w:rsid w:val="00077CB2"/>
    <w:rsid w:val="00084A71"/>
    <w:rsid w:val="000A26A2"/>
    <w:rsid w:val="000C0056"/>
    <w:rsid w:val="000D44F8"/>
    <w:rsid w:val="000D6CE8"/>
    <w:rsid w:val="00106371"/>
    <w:rsid w:val="001234D6"/>
    <w:rsid w:val="00133F0F"/>
    <w:rsid w:val="00146204"/>
    <w:rsid w:val="00154932"/>
    <w:rsid w:val="001A4F73"/>
    <w:rsid w:val="001D3553"/>
    <w:rsid w:val="001F0AD8"/>
    <w:rsid w:val="001F2536"/>
    <w:rsid w:val="00244B54"/>
    <w:rsid w:val="00276342"/>
    <w:rsid w:val="002B38AE"/>
    <w:rsid w:val="002D178B"/>
    <w:rsid w:val="0030536B"/>
    <w:rsid w:val="00311BB3"/>
    <w:rsid w:val="00312C95"/>
    <w:rsid w:val="00315736"/>
    <w:rsid w:val="00330689"/>
    <w:rsid w:val="0035135F"/>
    <w:rsid w:val="00392E59"/>
    <w:rsid w:val="003D3F6A"/>
    <w:rsid w:val="003F0EDF"/>
    <w:rsid w:val="00405A65"/>
    <w:rsid w:val="00430863"/>
    <w:rsid w:val="004374B8"/>
    <w:rsid w:val="004439F6"/>
    <w:rsid w:val="00447997"/>
    <w:rsid w:val="00485008"/>
    <w:rsid w:val="00503FCE"/>
    <w:rsid w:val="00520838"/>
    <w:rsid w:val="00522D66"/>
    <w:rsid w:val="005314DA"/>
    <w:rsid w:val="005D2D64"/>
    <w:rsid w:val="005D7616"/>
    <w:rsid w:val="005E7A84"/>
    <w:rsid w:val="005F531B"/>
    <w:rsid w:val="00601EAB"/>
    <w:rsid w:val="006700B5"/>
    <w:rsid w:val="00684515"/>
    <w:rsid w:val="00693F3E"/>
    <w:rsid w:val="006A39DC"/>
    <w:rsid w:val="006A6BEA"/>
    <w:rsid w:val="006B3C60"/>
    <w:rsid w:val="007104A5"/>
    <w:rsid w:val="00721D17"/>
    <w:rsid w:val="007804D1"/>
    <w:rsid w:val="00785BE5"/>
    <w:rsid w:val="007F2A23"/>
    <w:rsid w:val="00850857"/>
    <w:rsid w:val="00857924"/>
    <w:rsid w:val="008742B5"/>
    <w:rsid w:val="008D131B"/>
    <w:rsid w:val="008D317A"/>
    <w:rsid w:val="008E3892"/>
    <w:rsid w:val="008F2E3D"/>
    <w:rsid w:val="0094059F"/>
    <w:rsid w:val="00972968"/>
    <w:rsid w:val="009827D3"/>
    <w:rsid w:val="009A592F"/>
    <w:rsid w:val="009B49EC"/>
    <w:rsid w:val="009C7EE4"/>
    <w:rsid w:val="009D0D8D"/>
    <w:rsid w:val="00A0366D"/>
    <w:rsid w:val="00A34A24"/>
    <w:rsid w:val="00A43090"/>
    <w:rsid w:val="00A61642"/>
    <w:rsid w:val="00A72D0B"/>
    <w:rsid w:val="00A774B1"/>
    <w:rsid w:val="00AA13A7"/>
    <w:rsid w:val="00AB68FE"/>
    <w:rsid w:val="00AC6B3D"/>
    <w:rsid w:val="00AF23B7"/>
    <w:rsid w:val="00AF3409"/>
    <w:rsid w:val="00B31112"/>
    <w:rsid w:val="00B601E6"/>
    <w:rsid w:val="00BC49FB"/>
    <w:rsid w:val="00C11F8B"/>
    <w:rsid w:val="00C3193C"/>
    <w:rsid w:val="00C532C5"/>
    <w:rsid w:val="00CB16CB"/>
    <w:rsid w:val="00CC0BF8"/>
    <w:rsid w:val="00CE5B1D"/>
    <w:rsid w:val="00D0388D"/>
    <w:rsid w:val="00D1380C"/>
    <w:rsid w:val="00D47230"/>
    <w:rsid w:val="00D55EE0"/>
    <w:rsid w:val="00D857C0"/>
    <w:rsid w:val="00D86FD2"/>
    <w:rsid w:val="00DC25BE"/>
    <w:rsid w:val="00E12843"/>
    <w:rsid w:val="00E14578"/>
    <w:rsid w:val="00E21EDA"/>
    <w:rsid w:val="00E547D8"/>
    <w:rsid w:val="00E97251"/>
    <w:rsid w:val="00EB525C"/>
    <w:rsid w:val="00EE346A"/>
    <w:rsid w:val="00EF6986"/>
    <w:rsid w:val="00F123DE"/>
    <w:rsid w:val="00F15124"/>
    <w:rsid w:val="00F503C6"/>
    <w:rsid w:val="00F532C4"/>
    <w:rsid w:val="00F64470"/>
    <w:rsid w:val="00F66A7B"/>
    <w:rsid w:val="00F860B0"/>
    <w:rsid w:val="00F92DF4"/>
    <w:rsid w:val="00FC4513"/>
    <w:rsid w:val="00FD2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73D7282"/>
  <w15:docId w15:val="{A277066A-1FCC-4FD6-8871-914FDF7A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39DC"/>
    <w:pPr>
      <w:spacing w:after="180" w:line="264" w:lineRule="auto"/>
    </w:pPr>
    <w:rPr>
      <w:rFonts w:eastAsiaTheme="minorEastAsia"/>
      <w:sz w:val="23"/>
      <w:szCs w:val="23"/>
      <w:lang w:val="es-ES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rsid w:val="006A39DC"/>
    <w:pPr>
      <w:spacing w:before="300" w:after="80" w:line="240" w:lineRule="auto"/>
      <w:outlineLvl w:val="0"/>
    </w:pPr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rsid w:val="006A39DC"/>
    <w:pPr>
      <w:spacing w:before="240" w:after="80"/>
      <w:outlineLvl w:val="1"/>
    </w:pPr>
    <w:rPr>
      <w:b/>
      <w:bCs/>
      <w:color w:val="94B6D2" w:themeColor="accent1"/>
      <w:spacing w:val="20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rsid w:val="006A39DC"/>
    <w:pPr>
      <w:spacing w:before="240" w:after="60"/>
      <w:outlineLvl w:val="2"/>
    </w:pPr>
    <w:rPr>
      <w:b/>
      <w:bCs/>
      <w:color w:val="000000" w:themeColor="text1"/>
      <w:spacing w:val="10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rsid w:val="006A39DC"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rsid w:val="006A39DC"/>
    <w:pPr>
      <w:spacing w:before="200" w:after="0"/>
      <w:outlineLvl w:val="4"/>
    </w:pPr>
    <w:rPr>
      <w:b/>
      <w:bCs/>
      <w:color w:val="775F55" w:themeColor="text2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rsid w:val="006A39DC"/>
    <w:pPr>
      <w:spacing w:after="0"/>
      <w:outlineLvl w:val="5"/>
    </w:pPr>
    <w:rPr>
      <w:b/>
      <w:bCs/>
      <w:color w:val="DD8047" w:themeColor="accent2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rsid w:val="006A39D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rsid w:val="006A39DC"/>
    <w:pPr>
      <w:spacing w:after="0"/>
      <w:outlineLvl w:val="7"/>
    </w:pPr>
    <w:rPr>
      <w:b/>
      <w:bCs/>
      <w:i/>
      <w:iCs/>
      <w:color w:val="94B6D2" w:themeColor="accent1"/>
      <w:spacing w:val="10"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rsid w:val="006A39DC"/>
    <w:pPr>
      <w:spacing w:after="0"/>
      <w:outlineLvl w:val="8"/>
    </w:pPr>
    <w:rPr>
      <w:b/>
      <w:bCs/>
      <w:caps/>
      <w:color w:val="A5AB81" w:themeColor="accent3"/>
      <w:spacing w:val="40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rsid w:val="006A39DC"/>
    <w:pPr>
      <w:spacing w:after="0" w:line="240" w:lineRule="auto"/>
    </w:pPr>
    <w:rPr>
      <w:rFonts w:eastAsiaTheme="minorEastAsia"/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ita">
    <w:name w:val="Quote"/>
    <w:basedOn w:val="Normal"/>
    <w:link w:val="CitaCar"/>
    <w:uiPriority w:val="29"/>
    <w:qFormat/>
    <w:rsid w:val="006A39DC"/>
    <w:rPr>
      <w:i/>
      <w:iCs/>
      <w:smallCaps/>
      <w:color w:val="775F55" w:themeColor="text2"/>
      <w:spacing w:val="6"/>
    </w:rPr>
  </w:style>
  <w:style w:type="character" w:customStyle="1" w:styleId="CitaCar">
    <w:name w:val="Cita Car"/>
    <w:basedOn w:val="Fuentedeprrafopredeter"/>
    <w:link w:val="Cita"/>
    <w:uiPriority w:val="29"/>
    <w:rsid w:val="006A39DC"/>
    <w:rPr>
      <w:i/>
      <w:iCs/>
      <w:smallCaps/>
      <w:color w:val="775F55" w:themeColor="text2"/>
      <w:spacing w:val="6"/>
      <w:sz w:val="23"/>
    </w:rPr>
  </w:style>
  <w:style w:type="paragraph" w:customStyle="1" w:styleId="Seccin">
    <w:name w:val="Sección"/>
    <w:basedOn w:val="Normal"/>
    <w:uiPriority w:val="2"/>
    <w:qFormat/>
    <w:rsid w:val="006A39DC"/>
    <w:pPr>
      <w:spacing w:before="480" w:after="40" w:line="240" w:lineRule="auto"/>
    </w:pPr>
    <w:rPr>
      <w:b/>
      <w:bCs/>
      <w:caps/>
      <w:color w:val="DD8047" w:themeColor="accent2"/>
      <w:spacing w:val="60"/>
      <w:sz w:val="24"/>
      <w:szCs w:val="24"/>
    </w:rPr>
  </w:style>
  <w:style w:type="paragraph" w:customStyle="1" w:styleId="Subseccin">
    <w:name w:val="Subsección"/>
    <w:basedOn w:val="Normal"/>
    <w:uiPriority w:val="3"/>
    <w:qFormat/>
    <w:rsid w:val="006A39DC"/>
    <w:pPr>
      <w:spacing w:after="40"/>
    </w:pPr>
    <w:rPr>
      <w:b/>
      <w:bCs/>
      <w:color w:val="94B6D2" w:themeColor="accent1"/>
      <w:spacing w:val="30"/>
      <w:sz w:val="24"/>
      <w:szCs w:val="24"/>
    </w:rPr>
  </w:style>
  <w:style w:type="paragraph" w:styleId="Listaconvietas">
    <w:name w:val="List Bullet"/>
    <w:basedOn w:val="Normal"/>
    <w:uiPriority w:val="36"/>
    <w:unhideWhenUsed/>
    <w:qFormat/>
    <w:rsid w:val="006A39DC"/>
    <w:pPr>
      <w:numPr>
        <w:numId w:val="21"/>
      </w:numPr>
    </w:pPr>
    <w:rPr>
      <w:sz w:val="24"/>
      <w:szCs w:val="24"/>
    </w:rPr>
  </w:style>
  <w:style w:type="character" w:styleId="Textodelmarcadordeposicin">
    <w:name w:val="Placeholder Text"/>
    <w:basedOn w:val="Fuentedeprrafopredeter"/>
    <w:uiPriority w:val="99"/>
    <w:unhideWhenUsed/>
    <w:rsid w:val="006A39D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A39DC"/>
    <w:rPr>
      <w:rFonts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A39DC"/>
    <w:rPr>
      <w:rFonts w:eastAsiaTheme="minorEastAsia" w:hAnsi="Tahoma"/>
      <w:sz w:val="16"/>
      <w:szCs w:val="16"/>
      <w:lang w:val="es-ES"/>
    </w:rPr>
  </w:style>
  <w:style w:type="paragraph" w:styleId="Textodebloque">
    <w:name w:val="Block Text"/>
    <w:aliases w:val="Bloquear cita"/>
    <w:uiPriority w:val="40"/>
    <w:rsid w:val="006A39DC"/>
    <w:pPr>
      <w:pBdr>
        <w:top w:val="single" w:sz="2" w:space="10" w:color="BED3E4" w:themeColor="accent1" w:themeTint="99"/>
        <w:bottom w:val="single" w:sz="24" w:space="10" w:color="BED3E4" w:themeColor="accent1" w:themeTint="99"/>
      </w:pBdr>
      <w:spacing w:after="280" w:line="240" w:lineRule="auto"/>
      <w:ind w:left="1440" w:right="1440"/>
      <w:jc w:val="both"/>
    </w:pPr>
    <w:rPr>
      <w:rFonts w:eastAsiaTheme="minorEastAsia"/>
      <w:color w:val="7F7F7F" w:themeColor="background1" w:themeShade="7F"/>
      <w:sz w:val="28"/>
      <w:szCs w:val="28"/>
      <w:lang w:val="es-ES"/>
    </w:rPr>
  </w:style>
  <w:style w:type="character" w:styleId="Ttulodellibro">
    <w:name w:val="Book Title"/>
    <w:basedOn w:val="Fuentedeprrafopredeter"/>
    <w:uiPriority w:val="33"/>
    <w:qFormat/>
    <w:rsid w:val="006A39DC"/>
    <w:rPr>
      <w:rFonts w:asciiTheme="minorHAnsi" w:eastAsiaTheme="minorEastAsia" w:hAnsiTheme="minorHAnsi" w:cstheme="minorBidi"/>
      <w:bCs w:val="0"/>
      <w:i/>
      <w:iCs/>
      <w:color w:val="775F55" w:themeColor="text2"/>
      <w:sz w:val="23"/>
      <w:szCs w:val="23"/>
      <w:lang w:val="es-ES"/>
    </w:rPr>
  </w:style>
  <w:style w:type="paragraph" w:styleId="Descripcin">
    <w:name w:val="caption"/>
    <w:basedOn w:val="Normal"/>
    <w:next w:val="Normal"/>
    <w:uiPriority w:val="35"/>
    <w:unhideWhenUsed/>
    <w:rsid w:val="006A39DC"/>
    <w:rPr>
      <w:b/>
      <w:bCs/>
      <w:caps/>
      <w:sz w:val="16"/>
      <w:szCs w:val="16"/>
    </w:rPr>
  </w:style>
  <w:style w:type="character" w:styleId="nfasis">
    <w:name w:val="Emphasis"/>
    <w:uiPriority w:val="20"/>
    <w:qFormat/>
    <w:rsid w:val="006A39DC"/>
    <w:rPr>
      <w:rFonts w:asciiTheme="minorHAnsi" w:eastAsiaTheme="minorEastAsia" w:hAnsiTheme="minorHAnsi" w:cstheme="minorBidi"/>
      <w:b/>
      <w:bCs/>
      <w:i/>
      <w:iCs/>
      <w:color w:val="775F55" w:themeColor="text2"/>
      <w:spacing w:val="10"/>
      <w:sz w:val="23"/>
      <w:szCs w:val="23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A39D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A39DC"/>
    <w:rPr>
      <w:sz w:val="23"/>
    </w:rPr>
  </w:style>
  <w:style w:type="paragraph" w:styleId="Encabezado">
    <w:name w:val="header"/>
    <w:basedOn w:val="Normal"/>
    <w:link w:val="EncabezadoCar"/>
    <w:uiPriority w:val="99"/>
    <w:unhideWhenUsed/>
    <w:rsid w:val="006A39D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A39DC"/>
    <w:rPr>
      <w:sz w:val="23"/>
    </w:rPr>
  </w:style>
  <w:style w:type="character" w:customStyle="1" w:styleId="Ttulo1Car">
    <w:name w:val="Título 1 Car"/>
    <w:basedOn w:val="Fuentedeprrafopredeter"/>
    <w:link w:val="Ttulo1"/>
    <w:uiPriority w:val="9"/>
    <w:semiHidden/>
    <w:rsid w:val="006A39DC"/>
    <w:rPr>
      <w:rFonts w:asciiTheme="majorHAnsi" w:eastAsiaTheme="majorEastAsia" w:hAnsiTheme="majorHAnsi" w:cstheme="majorBidi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A39DC"/>
    <w:rPr>
      <w:b/>
      <w:bCs/>
      <w:color w:val="94B6D2" w:themeColor="accent1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A39DC"/>
    <w:rPr>
      <w:b/>
      <w:bCs/>
      <w:color w:val="000000" w:themeColor="text1"/>
      <w:spacing w:val="1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A39DC"/>
    <w:rPr>
      <w:caps/>
      <w:spacing w:val="1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A39DC"/>
    <w:rPr>
      <w:b/>
      <w:bCs/>
      <w:color w:val="775F55" w:themeColor="text2"/>
      <w:spacing w:val="10"/>
      <w:sz w:val="23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A39DC"/>
    <w:rPr>
      <w:b/>
      <w:bCs/>
      <w:color w:val="DD8047" w:themeColor="accent2"/>
      <w:spacing w:val="10"/>
      <w:sz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A39DC"/>
    <w:rPr>
      <w:smallCaps/>
      <w:color w:val="000000" w:themeColor="text1"/>
      <w:spacing w:val="10"/>
      <w:sz w:val="23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A39DC"/>
    <w:rPr>
      <w:b/>
      <w:bCs/>
      <w:i/>
      <w:iCs/>
      <w:color w:val="94B6D2" w:themeColor="accent1"/>
      <w:spacing w:val="10"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A39DC"/>
    <w:rPr>
      <w:b/>
      <w:bCs/>
      <w:caps/>
      <w:color w:val="A5AB81" w:themeColor="accent3"/>
      <w:spacing w:val="40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6A39DC"/>
    <w:rPr>
      <w:color w:val="F7B615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6A39DC"/>
    <w:rPr>
      <w:rFonts w:asciiTheme="minorHAnsi" w:hAnsiTheme="minorHAnsi"/>
      <w:b/>
      <w:bCs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paragraph" w:styleId="Citadestacada">
    <w:name w:val="Intense Quote"/>
    <w:basedOn w:val="Normal"/>
    <w:link w:val="CitadestacadaCar"/>
    <w:uiPriority w:val="30"/>
    <w:qFormat/>
    <w:rsid w:val="006A39DC"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bCs/>
      <w:color w:val="DD8047" w:themeColor="accent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A39DC"/>
    <w:rPr>
      <w:b/>
      <w:bCs/>
      <w:color w:val="DD8047" w:themeColor="accent2"/>
      <w:sz w:val="23"/>
      <w:shd w:val="clear" w:color="auto" w:fill="FFFFFF" w:themeFill="background1"/>
    </w:rPr>
  </w:style>
  <w:style w:type="character" w:styleId="Referenciaintensa">
    <w:name w:val="Intense Reference"/>
    <w:basedOn w:val="Fuentedeprrafopredeter"/>
    <w:uiPriority w:val="32"/>
    <w:qFormat/>
    <w:rsid w:val="006A39DC"/>
    <w:rPr>
      <w:rFonts w:asciiTheme="minorHAnsi" w:hAnsiTheme="minorHAnsi"/>
      <w:b/>
      <w:bCs/>
      <w:caps/>
      <w:color w:val="94B6D2" w:themeColor="accent1"/>
      <w:spacing w:val="10"/>
      <w:w w:val="100"/>
      <w:position w:val="0"/>
      <w:sz w:val="20"/>
      <w:szCs w:val="20"/>
      <w:u w:val="single" w:color="94B6D2" w:themeColor="accent1"/>
      <w:bdr w:val="none" w:sz="0" w:space="0" w:color="auto"/>
    </w:rPr>
  </w:style>
  <w:style w:type="paragraph" w:styleId="Lista">
    <w:name w:val="List"/>
    <w:basedOn w:val="Normal"/>
    <w:uiPriority w:val="99"/>
    <w:unhideWhenUsed/>
    <w:rsid w:val="006A39DC"/>
    <w:pPr>
      <w:ind w:left="360" w:hanging="360"/>
    </w:pPr>
  </w:style>
  <w:style w:type="paragraph" w:styleId="Lista2">
    <w:name w:val="List 2"/>
    <w:basedOn w:val="Normal"/>
    <w:uiPriority w:val="99"/>
    <w:unhideWhenUsed/>
    <w:rsid w:val="006A39DC"/>
    <w:pPr>
      <w:ind w:left="720" w:hanging="360"/>
    </w:pPr>
  </w:style>
  <w:style w:type="paragraph" w:styleId="Listaconvietas2">
    <w:name w:val="List Bullet 2"/>
    <w:basedOn w:val="Normal"/>
    <w:uiPriority w:val="36"/>
    <w:unhideWhenUsed/>
    <w:qFormat/>
    <w:rsid w:val="006A39DC"/>
    <w:pPr>
      <w:numPr>
        <w:numId w:val="22"/>
      </w:numPr>
    </w:pPr>
    <w:rPr>
      <w:color w:val="94B6D2" w:themeColor="accent1"/>
    </w:rPr>
  </w:style>
  <w:style w:type="paragraph" w:styleId="Listaconvietas3">
    <w:name w:val="List Bullet 3"/>
    <w:basedOn w:val="Normal"/>
    <w:uiPriority w:val="36"/>
    <w:unhideWhenUsed/>
    <w:qFormat/>
    <w:rsid w:val="006A39DC"/>
    <w:pPr>
      <w:numPr>
        <w:numId w:val="23"/>
      </w:numPr>
    </w:pPr>
    <w:rPr>
      <w:color w:val="DD8047" w:themeColor="accent2"/>
    </w:rPr>
  </w:style>
  <w:style w:type="paragraph" w:styleId="Listaconvietas4">
    <w:name w:val="List Bullet 4"/>
    <w:basedOn w:val="Normal"/>
    <w:uiPriority w:val="36"/>
    <w:unhideWhenUsed/>
    <w:qFormat/>
    <w:rsid w:val="006A39DC"/>
    <w:pPr>
      <w:numPr>
        <w:numId w:val="24"/>
      </w:numPr>
    </w:pPr>
    <w:rPr>
      <w:caps/>
      <w:spacing w:val="4"/>
    </w:rPr>
  </w:style>
  <w:style w:type="paragraph" w:styleId="Listaconvietas5">
    <w:name w:val="List Bullet 5"/>
    <w:basedOn w:val="Normal"/>
    <w:uiPriority w:val="36"/>
    <w:unhideWhenUsed/>
    <w:qFormat/>
    <w:rsid w:val="006A39DC"/>
    <w:pPr>
      <w:numPr>
        <w:numId w:val="25"/>
      </w:numPr>
    </w:pPr>
  </w:style>
  <w:style w:type="paragraph" w:styleId="Prrafodelista">
    <w:name w:val="List Paragraph"/>
    <w:basedOn w:val="Normal"/>
    <w:uiPriority w:val="34"/>
    <w:unhideWhenUsed/>
    <w:qFormat/>
    <w:rsid w:val="006A39DC"/>
    <w:pPr>
      <w:ind w:left="720"/>
      <w:contextualSpacing/>
    </w:pPr>
  </w:style>
  <w:style w:type="numbering" w:customStyle="1" w:styleId="Estilodelistamediano">
    <w:name w:val="Estilo de lista mediano"/>
    <w:uiPriority w:val="99"/>
    <w:rsid w:val="006A39DC"/>
    <w:pPr>
      <w:numPr>
        <w:numId w:val="11"/>
      </w:numPr>
    </w:pPr>
  </w:style>
  <w:style w:type="paragraph" w:styleId="Sinespaciado">
    <w:name w:val="No Spacing"/>
    <w:basedOn w:val="Normal"/>
    <w:uiPriority w:val="99"/>
    <w:qFormat/>
    <w:rsid w:val="006A39DC"/>
    <w:pPr>
      <w:spacing w:after="0" w:line="240" w:lineRule="auto"/>
    </w:pPr>
  </w:style>
  <w:style w:type="paragraph" w:styleId="Sangranormal">
    <w:name w:val="Normal Indent"/>
    <w:basedOn w:val="Normal"/>
    <w:uiPriority w:val="99"/>
    <w:unhideWhenUsed/>
    <w:rsid w:val="006A39DC"/>
    <w:pPr>
      <w:numPr>
        <w:numId w:val="27"/>
      </w:numPr>
      <w:spacing w:line="300" w:lineRule="auto"/>
      <w:contextualSpacing/>
    </w:pPr>
  </w:style>
  <w:style w:type="paragraph" w:customStyle="1" w:styleId="Nombre">
    <w:name w:val="Nombre"/>
    <w:basedOn w:val="Normal"/>
    <w:uiPriority w:val="1"/>
    <w:qFormat/>
    <w:rsid w:val="006A39DC"/>
    <w:pPr>
      <w:spacing w:after="0"/>
    </w:pPr>
    <w:rPr>
      <w:color w:val="FFFFFF" w:themeColor="background1"/>
      <w:sz w:val="40"/>
      <w:szCs w:val="40"/>
    </w:rPr>
  </w:style>
  <w:style w:type="paragraph" w:customStyle="1" w:styleId="Direccindelremitente">
    <w:name w:val="Dirección del remitente"/>
    <w:basedOn w:val="Sinespaciado"/>
    <w:uiPriority w:val="4"/>
    <w:qFormat/>
    <w:rsid w:val="006A39DC"/>
    <w:pPr>
      <w:spacing w:before="240"/>
      <w:contextualSpacing/>
    </w:pPr>
    <w:rPr>
      <w:color w:val="775F55" w:themeColor="text2"/>
    </w:rPr>
  </w:style>
  <w:style w:type="character" w:styleId="Textoennegrita">
    <w:name w:val="Strong"/>
    <w:uiPriority w:val="22"/>
    <w:qFormat/>
    <w:rsid w:val="006A39DC"/>
    <w:rPr>
      <w:rFonts w:asciiTheme="minorHAnsi" w:eastAsiaTheme="minorEastAsia" w:hAnsiTheme="minorHAnsi" w:cstheme="minorBidi"/>
      <w:b/>
      <w:bCs/>
      <w:iCs w:val="0"/>
      <w:color w:val="DD8047" w:themeColor="accent2"/>
      <w:szCs w:val="23"/>
      <w:lang w:val="es-ES"/>
    </w:rPr>
  </w:style>
  <w:style w:type="paragraph" w:styleId="Subttulo">
    <w:name w:val="Subtitle"/>
    <w:basedOn w:val="Normal"/>
    <w:link w:val="SubttuloCar"/>
    <w:uiPriority w:val="11"/>
    <w:rsid w:val="006A39DC"/>
    <w:pPr>
      <w:spacing w:after="720" w:line="240" w:lineRule="auto"/>
    </w:pPr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6A39DC"/>
    <w:rPr>
      <w:rFonts w:asciiTheme="majorHAnsi" w:eastAsiaTheme="majorEastAsia" w:hAnsiTheme="majorHAnsi" w:cstheme="majorBidi"/>
      <w:b/>
      <w:bCs/>
      <w:caps/>
      <w:color w:val="DD8047" w:themeColor="accent2"/>
      <w:spacing w:val="50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6A39DC"/>
    <w:rPr>
      <w:rFonts w:asciiTheme="minorHAnsi" w:hAnsiTheme="minorHAnsi"/>
      <w:i/>
      <w:iCs/>
      <w:sz w:val="23"/>
    </w:rPr>
  </w:style>
  <w:style w:type="character" w:styleId="Referenciasutil">
    <w:name w:val="Subtle Reference"/>
    <w:basedOn w:val="Fuentedeprrafopredeter"/>
    <w:uiPriority w:val="31"/>
    <w:qFormat/>
    <w:rsid w:val="006A39DC"/>
    <w:rPr>
      <w:rFonts w:asciiTheme="minorHAnsi" w:hAnsiTheme="minorHAnsi"/>
      <w:b/>
      <w:bCs/>
      <w:i/>
      <w:iCs/>
      <w:color w:val="775F55" w:themeColor="text2"/>
      <w:sz w:val="23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6A39DC"/>
    <w:pPr>
      <w:ind w:left="220" w:hanging="220"/>
    </w:pPr>
  </w:style>
  <w:style w:type="paragraph" w:styleId="Ttulo">
    <w:name w:val="Title"/>
    <w:basedOn w:val="Normal"/>
    <w:link w:val="TtuloCar"/>
    <w:uiPriority w:val="10"/>
    <w:rsid w:val="006A39DC"/>
    <w:pPr>
      <w:spacing w:after="0" w:line="240" w:lineRule="auto"/>
    </w:pPr>
    <w:rPr>
      <w:color w:val="775F55" w:themeColor="text2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6A39DC"/>
    <w:rPr>
      <w:color w:val="775F55" w:themeColor="text2"/>
      <w:sz w:val="72"/>
      <w:szCs w:val="72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before="180" w:after="40" w:line="240" w:lineRule="auto"/>
    </w:pPr>
    <w:rPr>
      <w:b/>
      <w:bCs/>
      <w:caps/>
      <w:noProof/>
      <w:color w:val="775F55" w:themeColor="tex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6A39D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styleId="Fecha">
    <w:name w:val="Date"/>
    <w:basedOn w:val="Sinespaciado"/>
    <w:next w:val="Normal"/>
    <w:link w:val="FechaCar"/>
    <w:uiPriority w:val="99"/>
    <w:unhideWhenUsed/>
    <w:rsid w:val="006A39DC"/>
    <w:pPr>
      <w:framePr w:wrap="around" w:hAnchor="page" w:xAlign="center" w:yAlign="top"/>
      <w:contextualSpacing/>
      <w:suppressOverlap/>
      <w:jc w:val="center"/>
    </w:pPr>
    <w:rPr>
      <w:b/>
      <w:bCs/>
      <w:color w:val="FFFFFF" w:themeColor="background1"/>
    </w:rPr>
  </w:style>
  <w:style w:type="character" w:customStyle="1" w:styleId="FechaCar">
    <w:name w:val="Fecha Car"/>
    <w:basedOn w:val="Fuentedeprrafopredeter"/>
    <w:link w:val="Fecha"/>
    <w:uiPriority w:val="99"/>
    <w:rsid w:val="006A39DC"/>
    <w:rPr>
      <w:rFonts w:eastAsiaTheme="minorEastAsia"/>
      <w:b/>
      <w:bCs/>
      <w:color w:val="FFFFFF" w:themeColor="background1"/>
      <w:sz w:val="23"/>
      <w:szCs w:val="23"/>
      <w:lang w:val="es-ES"/>
    </w:rPr>
  </w:style>
  <w:style w:type="paragraph" w:customStyle="1" w:styleId="Piedepginapar">
    <w:name w:val="Pie de página par"/>
    <w:basedOn w:val="Normal"/>
    <w:unhideWhenUsed/>
    <w:qFormat/>
    <w:rsid w:val="006A39DC"/>
    <w:pPr>
      <w:pBdr>
        <w:top w:val="single" w:sz="4" w:space="1" w:color="94B6D2" w:themeColor="accent1"/>
      </w:pBdr>
    </w:pPr>
    <w:rPr>
      <w:color w:val="775F55" w:themeColor="text2"/>
      <w:sz w:val="20"/>
      <w:szCs w:val="20"/>
    </w:rPr>
  </w:style>
  <w:style w:type="paragraph" w:customStyle="1" w:styleId="Piedepginaimpar">
    <w:name w:val="Pie de página impar"/>
    <w:basedOn w:val="Normal"/>
    <w:unhideWhenUsed/>
    <w:qFormat/>
    <w:rsid w:val="006A39DC"/>
    <w:pPr>
      <w:pBdr>
        <w:top w:val="single" w:sz="4" w:space="1" w:color="94B6D2" w:themeColor="accent1"/>
      </w:pBdr>
      <w:jc w:val="right"/>
    </w:pPr>
    <w:rPr>
      <w:color w:val="775F55" w:themeColor="text2"/>
      <w:sz w:val="20"/>
      <w:szCs w:val="20"/>
    </w:rPr>
  </w:style>
  <w:style w:type="paragraph" w:customStyle="1" w:styleId="Encabezadopar">
    <w:name w:val="Encabezado par"/>
    <w:basedOn w:val="Sinespaciado"/>
    <w:unhideWhenUsed/>
    <w:qFormat/>
    <w:rsid w:val="006A39DC"/>
    <w:pPr>
      <w:pBdr>
        <w:bottom w:val="single" w:sz="4" w:space="1" w:color="94B6D2" w:themeColor="accent1"/>
      </w:pBdr>
    </w:pPr>
    <w:rPr>
      <w:b/>
      <w:bCs/>
      <w:color w:val="775F55" w:themeColor="text2"/>
      <w:sz w:val="20"/>
    </w:rPr>
  </w:style>
  <w:style w:type="paragraph" w:customStyle="1" w:styleId="Encabezadoimpar">
    <w:name w:val="Encabezado impar"/>
    <w:basedOn w:val="Sinespaciado"/>
    <w:unhideWhenUsed/>
    <w:qFormat/>
    <w:rsid w:val="006A39DC"/>
    <w:pPr>
      <w:pBdr>
        <w:bottom w:val="single" w:sz="4" w:space="1" w:color="94B6D2" w:themeColor="accent1"/>
      </w:pBdr>
      <w:jc w:val="right"/>
    </w:pPr>
    <w:rPr>
      <w:b/>
      <w:bCs/>
      <w:color w:val="775F55" w:themeColor="text2"/>
      <w:sz w:val="20"/>
    </w:rPr>
  </w:style>
  <w:style w:type="paragraph" w:customStyle="1" w:styleId="Direccindelremitente0">
    <w:name w:val="Dirección del remitente"/>
    <w:basedOn w:val="Sinespaciado"/>
    <w:uiPriority w:val="2"/>
    <w:unhideWhenUsed/>
    <w:qFormat/>
    <w:rsid w:val="006A39DC"/>
    <w:pPr>
      <w:spacing w:after="200"/>
    </w:pPr>
    <w:rPr>
      <w:color w:val="775F55" w:themeColor="text2"/>
    </w:rPr>
  </w:style>
  <w:style w:type="paragraph" w:customStyle="1" w:styleId="Nombredelacompaa">
    <w:name w:val="Nombre de la compañía"/>
    <w:basedOn w:val="Normal"/>
    <w:qFormat/>
    <w:rsid w:val="006A39DC"/>
    <w:pPr>
      <w:spacing w:after="0"/>
    </w:pPr>
    <w:rPr>
      <w:b/>
      <w:bCs/>
      <w:color w:val="775F55" w:themeColor="text2"/>
      <w:sz w:val="36"/>
      <w:szCs w:val="36"/>
    </w:rPr>
  </w:style>
  <w:style w:type="paragraph" w:styleId="Saludo">
    <w:name w:val="Salutation"/>
    <w:basedOn w:val="Normal"/>
    <w:next w:val="Normal"/>
    <w:link w:val="SaludoCar"/>
    <w:uiPriority w:val="4"/>
    <w:unhideWhenUsed/>
    <w:qFormat/>
    <w:rsid w:val="006A39DC"/>
    <w:pPr>
      <w:spacing w:before="400" w:after="320" w:line="240" w:lineRule="auto"/>
    </w:pPr>
    <w:rPr>
      <w:b/>
      <w:bCs/>
    </w:rPr>
  </w:style>
  <w:style w:type="character" w:customStyle="1" w:styleId="SaludoCar">
    <w:name w:val="Saludo Car"/>
    <w:basedOn w:val="Fuentedeprrafopredeter"/>
    <w:link w:val="Saludo"/>
    <w:uiPriority w:val="4"/>
    <w:rsid w:val="006A39DC"/>
    <w:rPr>
      <w:b/>
      <w:bCs/>
      <w:sz w:val="23"/>
    </w:rPr>
  </w:style>
  <w:style w:type="paragraph" w:customStyle="1" w:styleId="Direccindeldestinatario">
    <w:name w:val="Dirección del destinatario"/>
    <w:basedOn w:val="Sinespaciado"/>
    <w:uiPriority w:val="3"/>
    <w:qFormat/>
    <w:rsid w:val="006A39DC"/>
    <w:pPr>
      <w:spacing w:before="240"/>
      <w:contextualSpacing/>
    </w:pPr>
    <w:rPr>
      <w:color w:val="775F55" w:themeColor="text2"/>
    </w:rPr>
  </w:style>
  <w:style w:type="paragraph" w:styleId="Cierre">
    <w:name w:val="Closing"/>
    <w:basedOn w:val="Normal"/>
    <w:link w:val="CierreCar"/>
    <w:uiPriority w:val="5"/>
    <w:unhideWhenUsed/>
    <w:qFormat/>
    <w:rsid w:val="006A39DC"/>
    <w:pPr>
      <w:spacing w:before="96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5"/>
    <w:rsid w:val="006A39DC"/>
    <w:rPr>
      <w:rFonts w:eastAsiaTheme="minorEastAsia"/>
      <w:sz w:val="23"/>
      <w:szCs w:val="23"/>
      <w:lang w:val="es-ES"/>
    </w:rPr>
  </w:style>
  <w:style w:type="paragraph" w:styleId="Firma">
    <w:name w:val="Signature"/>
    <w:basedOn w:val="Normal"/>
    <w:link w:val="FirmaCar"/>
    <w:uiPriority w:val="99"/>
    <w:unhideWhenUsed/>
    <w:rsid w:val="006A39DC"/>
    <w:rPr>
      <w:b/>
      <w:bCs/>
    </w:rPr>
  </w:style>
  <w:style w:type="character" w:customStyle="1" w:styleId="FirmaCar">
    <w:name w:val="Firma Car"/>
    <w:basedOn w:val="Fuentedeprrafopredeter"/>
    <w:link w:val="Firma"/>
    <w:uiPriority w:val="99"/>
    <w:rsid w:val="006A39DC"/>
    <w:rPr>
      <w:b/>
      <w:bCs/>
      <w:sz w:val="23"/>
    </w:rPr>
  </w:style>
  <w:style w:type="paragraph" w:customStyle="1" w:styleId="Categora">
    <w:name w:val="Categoría"/>
    <w:basedOn w:val="Normal"/>
    <w:link w:val="Carcterdecategora"/>
    <w:qFormat/>
    <w:rsid w:val="006A39DC"/>
    <w:pPr>
      <w:spacing w:after="0"/>
    </w:pPr>
    <w:rPr>
      <w:b/>
      <w:bCs/>
      <w:sz w:val="24"/>
      <w:szCs w:val="24"/>
    </w:rPr>
  </w:style>
  <w:style w:type="character" w:customStyle="1" w:styleId="Carcterdecategora">
    <w:name w:val="Carácter de categoría"/>
    <w:basedOn w:val="Fuentedeprrafopredeter"/>
    <w:link w:val="Categora"/>
    <w:rsid w:val="006A39DC"/>
    <w:rPr>
      <w:rFonts w:eastAsiaTheme="minorEastAsia"/>
      <w:b/>
      <w:bCs/>
      <w:sz w:val="24"/>
      <w:szCs w:val="24"/>
      <w:lang w:val="es-ES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8E38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4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30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e.cka91@hotmail.com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Gohann\Datos%20de%20programa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3208F0FD9D34A15A581D63ECE52FF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FF632D-4FF1-482E-AF3B-1BF82C23D567}"/>
      </w:docPartPr>
      <w:docPartBody>
        <w:p w:rsidR="004E3D3D" w:rsidRDefault="005148DC">
          <w:pPr>
            <w:pStyle w:val="43208F0FD9D34A15A581D63ECE52FFDB"/>
          </w:pPr>
          <w:r>
            <w:rPr>
              <w:rStyle w:val="Textodelmarcadordeposicin"/>
            </w:rPr>
            <w:t>Elija un bloque de creación.</w:t>
          </w:r>
        </w:p>
      </w:docPartBody>
    </w:docPart>
    <w:docPart>
      <w:docPartPr>
        <w:name w:val="52F75839B1934589A201BFDFF04304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511308-2B0D-4C70-912B-8BEF17F0D6B5}"/>
      </w:docPartPr>
      <w:docPartBody>
        <w:p w:rsidR="004E3D3D" w:rsidRDefault="005148DC">
          <w:pPr>
            <w:pStyle w:val="52F75839B1934589A201BFDFF04304F7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91D630636C4C4BCC82EFD1E27C3FB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535D2-65E8-4CB9-BF62-973CD7D3A9FE}"/>
      </w:docPartPr>
      <w:docPartBody>
        <w:p w:rsidR="004E3D3D" w:rsidRDefault="005148DC">
          <w:pPr>
            <w:pStyle w:val="91D630636C4C4BCC82EFD1E27C3FB844"/>
          </w:pPr>
          <w:r>
            <w:rPr>
              <w:lang w:val="es-ES"/>
            </w:rPr>
            <w:t>[Seleccionar la fecha]</w:t>
          </w:r>
        </w:p>
      </w:docPartBody>
    </w:docPart>
    <w:docPart>
      <w:docPartPr>
        <w:name w:val="61CF28C8B3724D098DE6D05F42E67E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C9506C-CB93-402B-95CF-A3A1581A5B6B}"/>
      </w:docPartPr>
      <w:docPartBody>
        <w:p w:rsidR="004E3D3D" w:rsidRDefault="005148DC">
          <w:pPr>
            <w:pStyle w:val="61CF28C8B3724D098DE6D05F42E67ECB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CC46DA7243084FCFB89BB48657F89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6FF3F-361C-4CC2-AD78-C1729E38A56D}"/>
      </w:docPartPr>
      <w:docPartBody>
        <w:p w:rsidR="004E3D3D" w:rsidRDefault="005148DC">
          <w:pPr>
            <w:pStyle w:val="CC46DA7243084FCFB89BB48657F89398"/>
          </w:pPr>
          <w:r>
            <w:rPr>
              <w:szCs w:val="20"/>
            </w:rPr>
            <w:t>[Escriba el nombre del autor]</w:t>
          </w:r>
        </w:p>
      </w:docPartBody>
    </w:docPart>
    <w:docPart>
      <w:docPartPr>
        <w:name w:val="0ED3AA31894A4B6FA777508386B63B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32A2-A947-4E6F-A0DF-3E158404E0AE}"/>
      </w:docPartPr>
      <w:docPartBody>
        <w:p w:rsidR="00CE7227" w:rsidRDefault="00850C6C" w:rsidP="00850C6C">
          <w:pPr>
            <w:pStyle w:val="0ED3AA31894A4B6FA777508386B63BAF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3F7C35365B294B1CB0BFA7FA2E9C6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0F50F-30D9-4AF2-9A5F-C4D91369B89A}"/>
      </w:docPartPr>
      <w:docPartBody>
        <w:p w:rsidR="0095666D" w:rsidRDefault="00CE7227" w:rsidP="00CE7227">
          <w:pPr>
            <w:pStyle w:val="3F7C35365B294B1CB0BFA7FA2E9C6288"/>
          </w:pPr>
          <w:r>
            <w:t>[Escriba el nombre de la compañía]</w:t>
          </w:r>
        </w:p>
      </w:docPartBody>
    </w:docPart>
    <w:docPart>
      <w:docPartPr>
        <w:name w:val="D6B19357893343C1BB9BA39CCBBE29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6B390-4996-423B-B54B-9286DCFFFD4E}"/>
      </w:docPartPr>
      <w:docPartBody>
        <w:p w:rsidR="000E5ED9" w:rsidRDefault="00F67790" w:rsidP="00F67790">
          <w:pPr>
            <w:pStyle w:val="D6B19357893343C1BB9BA39CCBBE295B"/>
          </w:pPr>
          <w:r>
            <w:t>[Escriba el nombre de la compañía]</w:t>
          </w:r>
        </w:p>
      </w:docPartBody>
    </w:docPart>
    <w:docPart>
      <w:docPartPr>
        <w:name w:val="5DA4394DB6E446149FA6DF8C6FD551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5EC9A2-E7A0-4378-BB8A-388FDB9277B1}"/>
      </w:docPartPr>
      <w:docPartBody>
        <w:p w:rsidR="000E5ED9" w:rsidRDefault="00F67790" w:rsidP="00F67790">
          <w:pPr>
            <w:pStyle w:val="5DA4394DB6E446149FA6DF8C6FD55185"/>
          </w:pPr>
          <w:r>
            <w:t>[Escriba el nombre de la compañía]</w:t>
          </w:r>
        </w:p>
      </w:docPartBody>
    </w:docPart>
    <w:docPart>
      <w:docPartPr>
        <w:name w:val="880CA83691DE4B8CBE72CA3164249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5E966-C1EF-4AE4-BCB8-A50093710142}"/>
      </w:docPartPr>
      <w:docPartBody>
        <w:p w:rsidR="00633F6B" w:rsidRDefault="00AA4C6E" w:rsidP="00AA4C6E">
          <w:pPr>
            <w:pStyle w:val="880CA83691DE4B8CBE72CA31642493E1"/>
          </w:pPr>
          <w:r>
            <w:t>[Escriba el nombre de la compañía]</w:t>
          </w:r>
        </w:p>
      </w:docPartBody>
    </w:docPart>
    <w:docPart>
      <w:docPartPr>
        <w:name w:val="B09A294331AA47D286210D2648C643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C6EC19-5036-440C-953C-A01FFC4A9672}"/>
      </w:docPartPr>
      <w:docPartBody>
        <w:p w:rsidR="00633F6B" w:rsidRDefault="00AA4C6E" w:rsidP="00AA4C6E">
          <w:pPr>
            <w:pStyle w:val="B09A294331AA47D286210D2648C643C8"/>
          </w:pPr>
          <w:r>
            <w:t>[Escriba el nombre de la compañía]</w:t>
          </w:r>
        </w:p>
      </w:docPartBody>
    </w:docPart>
    <w:docPart>
      <w:docPartPr>
        <w:name w:val="FA4BA5612B954689B94DD784B44C3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8E953-BED0-4986-BC84-D34D8AE50A22}"/>
      </w:docPartPr>
      <w:docPartBody>
        <w:p w:rsidR="00DE5511" w:rsidRDefault="00E458A3" w:rsidP="00E458A3">
          <w:pPr>
            <w:pStyle w:val="FA4BA5612B954689B94DD784B44C3283"/>
          </w:pPr>
          <w:r>
            <w:t>[Escriba el nombre de la compañía]</w:t>
          </w:r>
        </w:p>
      </w:docPartBody>
    </w:docPart>
    <w:docPart>
      <w:docPartPr>
        <w:name w:val="5922BAE669534822B3B428B5465415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351A64-7B52-4DB5-83CB-6724B7930F69}"/>
      </w:docPartPr>
      <w:docPartBody>
        <w:p w:rsidR="006445BB" w:rsidRDefault="00DE5511" w:rsidP="00DE5511">
          <w:pPr>
            <w:pStyle w:val="5922BAE669534822B3B428B54654159D"/>
          </w:pPr>
          <w:r>
            <w:t>[Escriba el nombre de la compañía]</w:t>
          </w:r>
        </w:p>
      </w:docPartBody>
    </w:docPart>
    <w:docPart>
      <w:docPartPr>
        <w:name w:val="8D036706B0834D178A5860F4788D4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A6CE49-4CB5-4FE9-939D-2321E91AF9B1}"/>
      </w:docPartPr>
      <w:docPartBody>
        <w:p w:rsidR="006445BB" w:rsidRDefault="00DE5511" w:rsidP="00DE5511">
          <w:pPr>
            <w:pStyle w:val="8D036706B0834D178A5860F4788D4F7B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AFA5A10649A44E60856F87207BD47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14C5DA-404C-457B-9133-C01412ECCA38}"/>
      </w:docPartPr>
      <w:docPartBody>
        <w:p w:rsidR="006445BB" w:rsidRDefault="00DE5511" w:rsidP="00DE5511">
          <w:pPr>
            <w:pStyle w:val="AFA5A10649A44E60856F87207BD4753C"/>
          </w:pPr>
          <w:r>
            <w:rPr>
              <w:lang w:val="es-ES"/>
            </w:rPr>
            <w:t>[Escriba el nombre de la compañía]</w:t>
          </w:r>
        </w:p>
      </w:docPartBody>
    </w:docPart>
    <w:docPart>
      <w:docPartPr>
        <w:name w:val="2B2B54FC6FB44D0BADDF3290F03038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47E9E-269E-4B84-8576-C2307BADF9D3}"/>
      </w:docPartPr>
      <w:docPartBody>
        <w:p w:rsidR="006445BB" w:rsidRDefault="00DE5511" w:rsidP="00DE5511">
          <w:pPr>
            <w:pStyle w:val="2B2B54FC6FB44D0BADDF3290F0303827"/>
          </w:pPr>
          <w:r>
            <w:rPr>
              <w:lang w:val="es-ES"/>
            </w:rPr>
            <w:t>[Escriba el nombre de la 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126BD"/>
    <w:rsid w:val="000126BD"/>
    <w:rsid w:val="0008062D"/>
    <w:rsid w:val="000C6B3A"/>
    <w:rsid w:val="000E5ED9"/>
    <w:rsid w:val="000F65F9"/>
    <w:rsid w:val="0012691C"/>
    <w:rsid w:val="001F2A55"/>
    <w:rsid w:val="00232827"/>
    <w:rsid w:val="00277259"/>
    <w:rsid w:val="003D6629"/>
    <w:rsid w:val="004B37AE"/>
    <w:rsid w:val="004E3D3D"/>
    <w:rsid w:val="005148DC"/>
    <w:rsid w:val="005464FB"/>
    <w:rsid w:val="00617487"/>
    <w:rsid w:val="00631BB7"/>
    <w:rsid w:val="006332C7"/>
    <w:rsid w:val="00633F6B"/>
    <w:rsid w:val="006445BB"/>
    <w:rsid w:val="00670C21"/>
    <w:rsid w:val="006E6108"/>
    <w:rsid w:val="00733126"/>
    <w:rsid w:val="0073719E"/>
    <w:rsid w:val="00774034"/>
    <w:rsid w:val="00850C6C"/>
    <w:rsid w:val="00856295"/>
    <w:rsid w:val="00925817"/>
    <w:rsid w:val="0095666D"/>
    <w:rsid w:val="00AA4C6E"/>
    <w:rsid w:val="00AE5CDB"/>
    <w:rsid w:val="00B364CC"/>
    <w:rsid w:val="00B76036"/>
    <w:rsid w:val="00C473F2"/>
    <w:rsid w:val="00CE7227"/>
    <w:rsid w:val="00D3248F"/>
    <w:rsid w:val="00DA282B"/>
    <w:rsid w:val="00DC61D4"/>
    <w:rsid w:val="00DE5511"/>
    <w:rsid w:val="00E458A3"/>
    <w:rsid w:val="00EF7E06"/>
    <w:rsid w:val="00F04C91"/>
    <w:rsid w:val="00F67790"/>
    <w:rsid w:val="00FA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D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unhideWhenUsed/>
    <w:rsid w:val="004E3D3D"/>
    <w:rPr>
      <w:rFonts w:eastAsiaTheme="minorEastAsia" w:cstheme="minorBidi"/>
      <w:bCs w:val="0"/>
      <w:iCs w:val="0"/>
      <w:color w:val="808080"/>
      <w:szCs w:val="23"/>
      <w:lang w:val="es-ES"/>
    </w:rPr>
  </w:style>
  <w:style w:type="paragraph" w:customStyle="1" w:styleId="43208F0FD9D34A15A581D63ECE52FFDB">
    <w:name w:val="43208F0FD9D34A15A581D63ECE52FFDB"/>
    <w:rsid w:val="004E3D3D"/>
  </w:style>
  <w:style w:type="paragraph" w:customStyle="1" w:styleId="52F75839B1934589A201BFDFF04304F7">
    <w:name w:val="52F75839B1934589A201BFDFF04304F7"/>
    <w:rsid w:val="004E3D3D"/>
  </w:style>
  <w:style w:type="paragraph" w:customStyle="1" w:styleId="91D630636C4C4BCC82EFD1E27C3FB844">
    <w:name w:val="91D630636C4C4BCC82EFD1E27C3FB844"/>
    <w:rsid w:val="004E3D3D"/>
  </w:style>
  <w:style w:type="paragraph" w:customStyle="1" w:styleId="1FDADF0F7ABB4497A8BC31CA92A5413C">
    <w:name w:val="1FDADF0F7ABB4497A8BC31CA92A5413C"/>
    <w:rsid w:val="004E3D3D"/>
  </w:style>
  <w:style w:type="paragraph" w:customStyle="1" w:styleId="318569906F8349BFB2F3E97DF031A22C">
    <w:name w:val="318569906F8349BFB2F3E97DF031A22C"/>
    <w:rsid w:val="004E3D3D"/>
  </w:style>
  <w:style w:type="paragraph" w:customStyle="1" w:styleId="B9AD021D43F44012886483114CB30ACA">
    <w:name w:val="B9AD021D43F44012886483114CB30ACA"/>
    <w:rsid w:val="004E3D3D"/>
  </w:style>
  <w:style w:type="paragraph" w:customStyle="1" w:styleId="15DC053786524EE0B5D831FDA1F8FCB6">
    <w:name w:val="15DC053786524EE0B5D831FDA1F8FCB6"/>
    <w:rsid w:val="004E3D3D"/>
  </w:style>
  <w:style w:type="paragraph" w:customStyle="1" w:styleId="CA9BB4E1463D4CF794F378814555B4EE">
    <w:name w:val="CA9BB4E1463D4CF794F378814555B4EE"/>
    <w:rsid w:val="004E3D3D"/>
  </w:style>
  <w:style w:type="paragraph" w:customStyle="1" w:styleId="FB53635930E94542857A761C7FC653D4">
    <w:name w:val="FB53635930E94542857A761C7FC653D4"/>
    <w:rsid w:val="004E3D3D"/>
  </w:style>
  <w:style w:type="paragraph" w:customStyle="1" w:styleId="C69A7CD0BCB4414C9AA4943417E32E8E">
    <w:name w:val="C69A7CD0BCB4414C9AA4943417E32E8E"/>
    <w:rsid w:val="004E3D3D"/>
  </w:style>
  <w:style w:type="paragraph" w:customStyle="1" w:styleId="919BC38DC8194AB098B40EA73CBCECD1">
    <w:name w:val="919BC38DC8194AB098B40EA73CBCECD1"/>
    <w:rsid w:val="004E3D3D"/>
  </w:style>
  <w:style w:type="paragraph" w:customStyle="1" w:styleId="11731A38E92A4A908B0299E4BCDB05B7">
    <w:name w:val="11731A38E92A4A908B0299E4BCDB05B7"/>
    <w:rsid w:val="004E3D3D"/>
  </w:style>
  <w:style w:type="paragraph" w:customStyle="1" w:styleId="8748E4E709A044A68A1E543CF37987BC">
    <w:name w:val="8748E4E709A044A68A1E543CF37987BC"/>
    <w:rsid w:val="004E3D3D"/>
  </w:style>
  <w:style w:type="paragraph" w:customStyle="1" w:styleId="0367187C4CC54095BD0A88862FCEC98E">
    <w:name w:val="0367187C4CC54095BD0A88862FCEC98E"/>
    <w:rsid w:val="004E3D3D"/>
  </w:style>
  <w:style w:type="paragraph" w:customStyle="1" w:styleId="D91D69FCCE734018A2D7FF4865982648">
    <w:name w:val="D91D69FCCE734018A2D7FF4865982648"/>
    <w:rsid w:val="004E3D3D"/>
  </w:style>
  <w:style w:type="paragraph" w:customStyle="1" w:styleId="D47373D0FAA34837A224C21C25DE38BA">
    <w:name w:val="D47373D0FAA34837A224C21C25DE38BA"/>
    <w:rsid w:val="004E3D3D"/>
  </w:style>
  <w:style w:type="paragraph" w:customStyle="1" w:styleId="5879629DB3BB41C48C12144D25DF5104">
    <w:name w:val="5879629DB3BB41C48C12144D25DF5104"/>
    <w:rsid w:val="004E3D3D"/>
  </w:style>
  <w:style w:type="paragraph" w:customStyle="1" w:styleId="61CF28C8B3724D098DE6D05F42E67ECB">
    <w:name w:val="61CF28C8B3724D098DE6D05F42E67ECB"/>
    <w:rsid w:val="004E3D3D"/>
  </w:style>
  <w:style w:type="paragraph" w:customStyle="1" w:styleId="CC46DA7243084FCFB89BB48657F89398">
    <w:name w:val="CC46DA7243084FCFB89BB48657F89398"/>
    <w:rsid w:val="004E3D3D"/>
  </w:style>
  <w:style w:type="paragraph" w:customStyle="1" w:styleId="22610CA2C36B40928CB9D78DB5731362">
    <w:name w:val="22610CA2C36B40928CB9D78DB5731362"/>
    <w:rsid w:val="000126BD"/>
  </w:style>
  <w:style w:type="paragraph" w:customStyle="1" w:styleId="7A1ACA68ADEE45AB9E7CA0009B761242">
    <w:name w:val="7A1ACA68ADEE45AB9E7CA0009B761242"/>
    <w:rsid w:val="004E3D3D"/>
  </w:style>
  <w:style w:type="paragraph" w:customStyle="1" w:styleId="01F06551572348BA8EB9A7576E039B3F">
    <w:name w:val="01F06551572348BA8EB9A7576E039B3F"/>
    <w:rsid w:val="004E3D3D"/>
  </w:style>
  <w:style w:type="paragraph" w:customStyle="1" w:styleId="71C8E548BCF24ABEAC7A30CF56C72BD1">
    <w:name w:val="71C8E548BCF24ABEAC7A30CF56C72BD1"/>
    <w:rsid w:val="00C473F2"/>
  </w:style>
  <w:style w:type="paragraph" w:customStyle="1" w:styleId="187C5C5AF98E4755BC233787EE97E209">
    <w:name w:val="187C5C5AF98E4755BC233787EE97E209"/>
    <w:rsid w:val="006E6108"/>
  </w:style>
  <w:style w:type="paragraph" w:customStyle="1" w:styleId="F94D7AB444404B2F8427F897BA8BD9F2">
    <w:name w:val="F94D7AB444404B2F8427F897BA8BD9F2"/>
    <w:rsid w:val="006E6108"/>
  </w:style>
  <w:style w:type="paragraph" w:customStyle="1" w:styleId="BC59E1A8BAD340D69395EE671811F8CF">
    <w:name w:val="BC59E1A8BAD340D69395EE671811F8CF"/>
    <w:rsid w:val="006E6108"/>
  </w:style>
  <w:style w:type="paragraph" w:customStyle="1" w:styleId="6952C1E0F6F6448A9AD3AA8540A66A83">
    <w:name w:val="6952C1E0F6F6448A9AD3AA8540A66A83"/>
    <w:rsid w:val="006E6108"/>
  </w:style>
  <w:style w:type="paragraph" w:customStyle="1" w:styleId="B51C81D826FC4A83877AB6ED98C2C88D">
    <w:name w:val="B51C81D826FC4A83877AB6ED98C2C88D"/>
    <w:rsid w:val="006E6108"/>
  </w:style>
  <w:style w:type="paragraph" w:customStyle="1" w:styleId="6B55412C440D40D497E49D56E7430455">
    <w:name w:val="6B55412C440D40D497E49D56E7430455"/>
    <w:rsid w:val="006E6108"/>
  </w:style>
  <w:style w:type="paragraph" w:customStyle="1" w:styleId="F28A2D1050284A4598193D9D644D072D">
    <w:name w:val="F28A2D1050284A4598193D9D644D072D"/>
    <w:rsid w:val="006E6108"/>
  </w:style>
  <w:style w:type="paragraph" w:customStyle="1" w:styleId="70EB9475B3F8423DACCA4DA0A844FB99">
    <w:name w:val="70EB9475B3F8423DACCA4DA0A844FB99"/>
    <w:rsid w:val="006E6108"/>
  </w:style>
  <w:style w:type="paragraph" w:customStyle="1" w:styleId="37064C4003EF44738C76500CC2048B6E">
    <w:name w:val="37064C4003EF44738C76500CC2048B6E"/>
    <w:rsid w:val="006E6108"/>
  </w:style>
  <w:style w:type="paragraph" w:customStyle="1" w:styleId="9B5D4A4264BB4879B305B13CE254F849">
    <w:name w:val="9B5D4A4264BB4879B305B13CE254F849"/>
    <w:rsid w:val="006E6108"/>
  </w:style>
  <w:style w:type="paragraph" w:customStyle="1" w:styleId="B6E596EC668D472E94E3AF5285AE4EC8">
    <w:name w:val="B6E596EC668D472E94E3AF5285AE4EC8"/>
    <w:rsid w:val="006E6108"/>
  </w:style>
  <w:style w:type="paragraph" w:customStyle="1" w:styleId="F49DA6F2121C4E4CAD91CE90D873379C">
    <w:name w:val="F49DA6F2121C4E4CAD91CE90D873379C"/>
    <w:rsid w:val="006E6108"/>
  </w:style>
  <w:style w:type="paragraph" w:customStyle="1" w:styleId="BB8F99AF23F149EEA0442AFA35C56492">
    <w:name w:val="BB8F99AF23F149EEA0442AFA35C56492"/>
    <w:rsid w:val="006E6108"/>
  </w:style>
  <w:style w:type="paragraph" w:customStyle="1" w:styleId="F31144A4BBED446EBCA4EBD2EAF7518E">
    <w:name w:val="F31144A4BBED446EBCA4EBD2EAF7518E"/>
    <w:rsid w:val="006E6108"/>
  </w:style>
  <w:style w:type="paragraph" w:customStyle="1" w:styleId="210FE0620BFF4BC9A1D00953CB94B68B">
    <w:name w:val="210FE0620BFF4BC9A1D00953CB94B68B"/>
    <w:rsid w:val="006E6108"/>
  </w:style>
  <w:style w:type="paragraph" w:customStyle="1" w:styleId="E479EF8D45D84F2EA00B45D25F6A3D3A">
    <w:name w:val="E479EF8D45D84F2EA00B45D25F6A3D3A"/>
    <w:rsid w:val="006E6108"/>
  </w:style>
  <w:style w:type="paragraph" w:customStyle="1" w:styleId="FCF097D30E97462FB1C08029CE4EBEC5">
    <w:name w:val="FCF097D30E97462FB1C08029CE4EBEC5"/>
    <w:rsid w:val="00850C6C"/>
  </w:style>
  <w:style w:type="paragraph" w:customStyle="1" w:styleId="E276562D2C7A44BCB3C7EB66D6020647">
    <w:name w:val="E276562D2C7A44BCB3C7EB66D6020647"/>
    <w:rsid w:val="00850C6C"/>
  </w:style>
  <w:style w:type="paragraph" w:customStyle="1" w:styleId="E3F6F8BA9DB3478C8E1B3DFE401737AB">
    <w:name w:val="E3F6F8BA9DB3478C8E1B3DFE401737AB"/>
    <w:rsid w:val="00850C6C"/>
  </w:style>
  <w:style w:type="paragraph" w:customStyle="1" w:styleId="AA3A2A54494B4FED8D2D95E6D8D738CA">
    <w:name w:val="AA3A2A54494B4FED8D2D95E6D8D738CA"/>
    <w:rsid w:val="00850C6C"/>
  </w:style>
  <w:style w:type="paragraph" w:customStyle="1" w:styleId="5149C863FF79431488DBA6E3A0EF68E4">
    <w:name w:val="5149C863FF79431488DBA6E3A0EF68E4"/>
    <w:rsid w:val="00850C6C"/>
  </w:style>
  <w:style w:type="paragraph" w:customStyle="1" w:styleId="6B2F6768195E47D1BF76CDE1D82909C7">
    <w:name w:val="6B2F6768195E47D1BF76CDE1D82909C7"/>
    <w:rsid w:val="00850C6C"/>
  </w:style>
  <w:style w:type="paragraph" w:customStyle="1" w:styleId="84033EC06FFE4AC4A0059F6BCB2B8601">
    <w:name w:val="84033EC06FFE4AC4A0059F6BCB2B8601"/>
    <w:rsid w:val="00850C6C"/>
  </w:style>
  <w:style w:type="paragraph" w:customStyle="1" w:styleId="CA52FC29B49A441FA0A3339A284447E9">
    <w:name w:val="CA52FC29B49A441FA0A3339A284447E9"/>
    <w:rsid w:val="00850C6C"/>
  </w:style>
  <w:style w:type="paragraph" w:customStyle="1" w:styleId="1285AE143ADD4F70A6D7E62856DAFBE8">
    <w:name w:val="1285AE143ADD4F70A6D7E62856DAFBE8"/>
    <w:rsid w:val="00850C6C"/>
  </w:style>
  <w:style w:type="paragraph" w:customStyle="1" w:styleId="A6EB9E74E0A94A37955D86F672B2A26E">
    <w:name w:val="A6EB9E74E0A94A37955D86F672B2A26E"/>
    <w:rsid w:val="00850C6C"/>
  </w:style>
  <w:style w:type="paragraph" w:customStyle="1" w:styleId="0ED3AA31894A4B6FA777508386B63BAF">
    <w:name w:val="0ED3AA31894A4B6FA777508386B63BAF"/>
    <w:rsid w:val="00850C6C"/>
  </w:style>
  <w:style w:type="paragraph" w:customStyle="1" w:styleId="BED699FB27704F7ABCEE1444564AC319">
    <w:name w:val="BED699FB27704F7ABCEE1444564AC319"/>
    <w:rsid w:val="00850C6C"/>
  </w:style>
  <w:style w:type="paragraph" w:customStyle="1" w:styleId="592E5FD29ED446F993A362E2B8FC4D13">
    <w:name w:val="592E5FD29ED446F993A362E2B8FC4D13"/>
    <w:rsid w:val="00850C6C"/>
  </w:style>
  <w:style w:type="paragraph" w:customStyle="1" w:styleId="39B39D19A9474B099DC4901495B9EAF4">
    <w:name w:val="39B39D19A9474B099DC4901495B9EAF4"/>
    <w:rsid w:val="00850C6C"/>
  </w:style>
  <w:style w:type="paragraph" w:customStyle="1" w:styleId="CF23D9DA418C4C26897FB545A4DD85F2">
    <w:name w:val="CF23D9DA418C4C26897FB545A4DD85F2"/>
    <w:rsid w:val="00850C6C"/>
  </w:style>
  <w:style w:type="paragraph" w:customStyle="1" w:styleId="8C98F036A40D4137843FFA33A45459C6">
    <w:name w:val="8C98F036A40D4137843FFA33A45459C6"/>
    <w:rsid w:val="00850C6C"/>
  </w:style>
  <w:style w:type="paragraph" w:customStyle="1" w:styleId="4B4674E957F34EB1907CE32DD2E07AC3">
    <w:name w:val="4B4674E957F34EB1907CE32DD2E07AC3"/>
    <w:rsid w:val="00850C6C"/>
  </w:style>
  <w:style w:type="paragraph" w:customStyle="1" w:styleId="7CB66407DCA94F058573CBC084BED900">
    <w:name w:val="7CB66407DCA94F058573CBC084BED900"/>
    <w:rsid w:val="00850C6C"/>
  </w:style>
  <w:style w:type="paragraph" w:customStyle="1" w:styleId="97DDB182C67E4B499862845006DF22F6">
    <w:name w:val="97DDB182C67E4B499862845006DF22F6"/>
    <w:rsid w:val="00850C6C"/>
  </w:style>
  <w:style w:type="paragraph" w:customStyle="1" w:styleId="B215B0C8545F413FB1749CA6A122D05B">
    <w:name w:val="B215B0C8545F413FB1749CA6A122D05B"/>
    <w:rsid w:val="00850C6C"/>
  </w:style>
  <w:style w:type="paragraph" w:customStyle="1" w:styleId="2816B03869504DB599FE48E6B493C1EA">
    <w:name w:val="2816B03869504DB599FE48E6B493C1EA"/>
    <w:rsid w:val="00850C6C"/>
  </w:style>
  <w:style w:type="paragraph" w:customStyle="1" w:styleId="3F7C35365B294B1CB0BFA7FA2E9C6288">
    <w:name w:val="3F7C35365B294B1CB0BFA7FA2E9C6288"/>
    <w:rsid w:val="00CE7227"/>
  </w:style>
  <w:style w:type="paragraph" w:customStyle="1" w:styleId="88665B84B8B8414B9ED4311E38916C61">
    <w:name w:val="88665B84B8B8414B9ED4311E38916C61"/>
    <w:rsid w:val="00CE7227"/>
  </w:style>
  <w:style w:type="paragraph" w:customStyle="1" w:styleId="C55362499D5E438DAF54B2D4E9DC6C33">
    <w:name w:val="C55362499D5E438DAF54B2D4E9DC6C33"/>
    <w:rsid w:val="00F04C91"/>
  </w:style>
  <w:style w:type="paragraph" w:customStyle="1" w:styleId="731579E348B847B3A7F2D1870EF76282">
    <w:name w:val="731579E348B847B3A7F2D1870EF76282"/>
    <w:rsid w:val="00F04C91"/>
  </w:style>
  <w:style w:type="paragraph" w:customStyle="1" w:styleId="E1AFC1021C6446519FD1083BDA4C432B">
    <w:name w:val="E1AFC1021C6446519FD1083BDA4C432B"/>
    <w:rsid w:val="00F04C91"/>
  </w:style>
  <w:style w:type="paragraph" w:customStyle="1" w:styleId="F80CA23EAC334D40AE1A3587F92289BA">
    <w:name w:val="F80CA23EAC334D40AE1A3587F92289BA"/>
    <w:rsid w:val="00F04C91"/>
  </w:style>
  <w:style w:type="paragraph" w:customStyle="1" w:styleId="7D340876F0D74906A46A3B4E39B5AA02">
    <w:name w:val="7D340876F0D74906A46A3B4E39B5AA02"/>
    <w:rsid w:val="00F04C91"/>
  </w:style>
  <w:style w:type="paragraph" w:customStyle="1" w:styleId="023BDABAC72E4DC88012730D73DF20B2">
    <w:name w:val="023BDABAC72E4DC88012730D73DF20B2"/>
    <w:rsid w:val="00F67790"/>
    <w:rPr>
      <w:lang w:val="es-ES" w:eastAsia="es-ES"/>
    </w:rPr>
  </w:style>
  <w:style w:type="paragraph" w:customStyle="1" w:styleId="D6B19357893343C1BB9BA39CCBBE295B">
    <w:name w:val="D6B19357893343C1BB9BA39CCBBE295B"/>
    <w:rsid w:val="00F67790"/>
    <w:rPr>
      <w:lang w:val="es-ES" w:eastAsia="es-ES"/>
    </w:rPr>
  </w:style>
  <w:style w:type="paragraph" w:customStyle="1" w:styleId="5DA4394DB6E446149FA6DF8C6FD55185">
    <w:name w:val="5DA4394DB6E446149FA6DF8C6FD55185"/>
    <w:rsid w:val="00F67790"/>
    <w:rPr>
      <w:lang w:val="es-ES" w:eastAsia="es-ES"/>
    </w:rPr>
  </w:style>
  <w:style w:type="paragraph" w:customStyle="1" w:styleId="FB439F7984DA444D82D52C120E80204D">
    <w:name w:val="FB439F7984DA444D82D52C120E80204D"/>
    <w:rsid w:val="00F67790"/>
    <w:rPr>
      <w:lang w:val="es-ES" w:eastAsia="es-ES"/>
    </w:rPr>
  </w:style>
  <w:style w:type="paragraph" w:customStyle="1" w:styleId="880CA83691DE4B8CBE72CA31642493E1">
    <w:name w:val="880CA83691DE4B8CBE72CA31642493E1"/>
    <w:rsid w:val="00AA4C6E"/>
    <w:pPr>
      <w:spacing w:after="160" w:line="259" w:lineRule="auto"/>
    </w:pPr>
  </w:style>
  <w:style w:type="paragraph" w:customStyle="1" w:styleId="B09A294331AA47D286210D2648C643C8">
    <w:name w:val="B09A294331AA47D286210D2648C643C8"/>
    <w:rsid w:val="00AA4C6E"/>
    <w:pPr>
      <w:spacing w:after="160" w:line="259" w:lineRule="auto"/>
    </w:pPr>
  </w:style>
  <w:style w:type="paragraph" w:customStyle="1" w:styleId="3178B6B94C024E399AF7C030314837FB">
    <w:name w:val="3178B6B94C024E399AF7C030314837FB"/>
    <w:rsid w:val="00E458A3"/>
    <w:pPr>
      <w:spacing w:after="160" w:line="259" w:lineRule="auto"/>
    </w:pPr>
  </w:style>
  <w:style w:type="paragraph" w:customStyle="1" w:styleId="ADEADD38962E455FAA95992FD900673B">
    <w:name w:val="ADEADD38962E455FAA95992FD900673B"/>
    <w:rsid w:val="00E458A3"/>
    <w:pPr>
      <w:spacing w:after="160" w:line="259" w:lineRule="auto"/>
    </w:pPr>
  </w:style>
  <w:style w:type="paragraph" w:customStyle="1" w:styleId="CF425A5BCE0F4108B01B371B4BEAF67A">
    <w:name w:val="CF425A5BCE0F4108B01B371B4BEAF67A"/>
    <w:rsid w:val="00E458A3"/>
    <w:pPr>
      <w:spacing w:after="160" w:line="259" w:lineRule="auto"/>
    </w:pPr>
  </w:style>
  <w:style w:type="paragraph" w:customStyle="1" w:styleId="6F83F0958A9F4ADEA1902BBDC2EA8E1D">
    <w:name w:val="6F83F0958A9F4ADEA1902BBDC2EA8E1D"/>
    <w:rsid w:val="00E458A3"/>
    <w:pPr>
      <w:spacing w:after="160" w:line="259" w:lineRule="auto"/>
    </w:pPr>
  </w:style>
  <w:style w:type="paragraph" w:customStyle="1" w:styleId="DBD7BBC7C1694CDDA3E8CE6E01EFD8B1">
    <w:name w:val="DBD7BBC7C1694CDDA3E8CE6E01EFD8B1"/>
    <w:rsid w:val="00E458A3"/>
    <w:pPr>
      <w:spacing w:after="160" w:line="259" w:lineRule="auto"/>
    </w:pPr>
  </w:style>
  <w:style w:type="paragraph" w:customStyle="1" w:styleId="456B3E6547B1435D97C69BEF25B88D95">
    <w:name w:val="456B3E6547B1435D97C69BEF25B88D95"/>
    <w:rsid w:val="00E458A3"/>
    <w:pPr>
      <w:spacing w:after="160" w:line="259" w:lineRule="auto"/>
    </w:pPr>
  </w:style>
  <w:style w:type="paragraph" w:customStyle="1" w:styleId="D03E720F56B74AC98B7D9E49EA06309A">
    <w:name w:val="D03E720F56B74AC98B7D9E49EA06309A"/>
    <w:rsid w:val="00E458A3"/>
    <w:pPr>
      <w:spacing w:after="160" w:line="259" w:lineRule="auto"/>
    </w:pPr>
  </w:style>
  <w:style w:type="paragraph" w:customStyle="1" w:styleId="40098F50D4E1497E8BF5AED1FD81D064">
    <w:name w:val="40098F50D4E1497E8BF5AED1FD81D064"/>
    <w:rsid w:val="00E458A3"/>
    <w:pPr>
      <w:spacing w:after="160" w:line="259" w:lineRule="auto"/>
    </w:pPr>
  </w:style>
  <w:style w:type="paragraph" w:customStyle="1" w:styleId="C717106619BC4C9BA5248F5463D0624E">
    <w:name w:val="C717106619BC4C9BA5248F5463D0624E"/>
    <w:rsid w:val="00E458A3"/>
    <w:pPr>
      <w:spacing w:after="160" w:line="259" w:lineRule="auto"/>
    </w:pPr>
  </w:style>
  <w:style w:type="paragraph" w:customStyle="1" w:styleId="EC6EA0B907DB4D029B4A1965ABF956E9">
    <w:name w:val="EC6EA0B907DB4D029B4A1965ABF956E9"/>
    <w:rsid w:val="00E458A3"/>
    <w:pPr>
      <w:spacing w:after="160" w:line="259" w:lineRule="auto"/>
    </w:pPr>
  </w:style>
  <w:style w:type="paragraph" w:customStyle="1" w:styleId="69E371CE10FA449BBE1FEDB2C4FED81D">
    <w:name w:val="69E371CE10FA449BBE1FEDB2C4FED81D"/>
    <w:rsid w:val="00E458A3"/>
    <w:pPr>
      <w:spacing w:after="160" w:line="259" w:lineRule="auto"/>
    </w:pPr>
  </w:style>
  <w:style w:type="paragraph" w:customStyle="1" w:styleId="EEF66C75F7544409AB1361F99E45BE05">
    <w:name w:val="EEF66C75F7544409AB1361F99E45BE05"/>
    <w:rsid w:val="00E458A3"/>
    <w:pPr>
      <w:spacing w:after="160" w:line="259" w:lineRule="auto"/>
    </w:pPr>
  </w:style>
  <w:style w:type="paragraph" w:customStyle="1" w:styleId="E8BFF00DD71F4AABA2F27CCB3F39D04B">
    <w:name w:val="E8BFF00DD71F4AABA2F27CCB3F39D04B"/>
    <w:rsid w:val="00E458A3"/>
    <w:pPr>
      <w:spacing w:after="160" w:line="259" w:lineRule="auto"/>
    </w:pPr>
  </w:style>
  <w:style w:type="paragraph" w:customStyle="1" w:styleId="083FC231B55545E7860549F54470130A">
    <w:name w:val="083FC231B55545E7860549F54470130A"/>
    <w:rsid w:val="00E458A3"/>
    <w:pPr>
      <w:spacing w:after="160" w:line="259" w:lineRule="auto"/>
    </w:pPr>
  </w:style>
  <w:style w:type="paragraph" w:customStyle="1" w:styleId="4EE81F6F3EF94D0A87E701A5760DA885">
    <w:name w:val="4EE81F6F3EF94D0A87E701A5760DA885"/>
    <w:rsid w:val="00E458A3"/>
    <w:pPr>
      <w:spacing w:after="160" w:line="259" w:lineRule="auto"/>
    </w:pPr>
  </w:style>
  <w:style w:type="paragraph" w:customStyle="1" w:styleId="FA4BA5612B954689B94DD784B44C3283">
    <w:name w:val="FA4BA5612B954689B94DD784B44C3283"/>
    <w:rsid w:val="00E458A3"/>
    <w:pPr>
      <w:spacing w:after="160" w:line="259" w:lineRule="auto"/>
    </w:pPr>
  </w:style>
  <w:style w:type="paragraph" w:customStyle="1" w:styleId="09090466B9C94DCFAE957EA26BBC5CF7">
    <w:name w:val="09090466B9C94DCFAE957EA26BBC5CF7"/>
    <w:rsid w:val="00E458A3"/>
    <w:pPr>
      <w:spacing w:after="160" w:line="259" w:lineRule="auto"/>
    </w:pPr>
  </w:style>
  <w:style w:type="paragraph" w:customStyle="1" w:styleId="5922BAE669534822B3B428B54654159D">
    <w:name w:val="5922BAE669534822B3B428B54654159D"/>
    <w:rsid w:val="00DE5511"/>
    <w:pPr>
      <w:spacing w:after="160" w:line="259" w:lineRule="auto"/>
    </w:pPr>
    <w:rPr>
      <w:lang w:val="en-US" w:eastAsia="en-US"/>
    </w:rPr>
  </w:style>
  <w:style w:type="paragraph" w:customStyle="1" w:styleId="0DDB53B875DE4DBFAFCD8A6288EF66D8">
    <w:name w:val="0DDB53B875DE4DBFAFCD8A6288EF66D8"/>
    <w:rsid w:val="00DE5511"/>
    <w:pPr>
      <w:spacing w:after="160" w:line="259" w:lineRule="auto"/>
    </w:pPr>
    <w:rPr>
      <w:lang w:val="en-US" w:eastAsia="en-US"/>
    </w:rPr>
  </w:style>
  <w:style w:type="paragraph" w:customStyle="1" w:styleId="8D036706B0834D178A5860F4788D4F7B">
    <w:name w:val="8D036706B0834D178A5860F4788D4F7B"/>
    <w:rsid w:val="00DE5511"/>
    <w:pPr>
      <w:spacing w:after="160" w:line="259" w:lineRule="auto"/>
    </w:pPr>
    <w:rPr>
      <w:lang w:val="en-US" w:eastAsia="en-US"/>
    </w:rPr>
  </w:style>
  <w:style w:type="paragraph" w:customStyle="1" w:styleId="AFA5A10649A44E60856F87207BD4753C">
    <w:name w:val="AFA5A10649A44E60856F87207BD4753C"/>
    <w:rsid w:val="00DE5511"/>
    <w:pPr>
      <w:spacing w:after="160" w:line="259" w:lineRule="auto"/>
    </w:pPr>
    <w:rPr>
      <w:lang w:val="en-US" w:eastAsia="en-US"/>
    </w:rPr>
  </w:style>
  <w:style w:type="paragraph" w:customStyle="1" w:styleId="2B2B54FC6FB44D0BADDF3290F0303827">
    <w:name w:val="2B2B54FC6FB44D0BADDF3290F0303827"/>
    <w:rsid w:val="00DE5511"/>
    <w:pPr>
      <w:spacing w:after="160" w:line="259" w:lineRule="auto"/>
    </w:pPr>
    <w:rPr>
      <w:lang w:val="en-US" w:eastAsia="en-US"/>
    </w:rPr>
  </w:style>
  <w:style w:type="paragraph" w:customStyle="1" w:styleId="A7AFEE8941F24289AF5F1038FE65B026">
    <w:name w:val="A7AFEE8941F24289AF5F1038FE65B026"/>
    <w:rsid w:val="006445BB"/>
    <w:pPr>
      <w:spacing w:after="160" w:line="259" w:lineRule="auto"/>
    </w:pPr>
    <w:rPr>
      <w:lang w:val="en-US" w:eastAsia="en-US"/>
    </w:rPr>
  </w:style>
  <w:style w:type="paragraph" w:customStyle="1" w:styleId="9095C670F491447B895CA4A2E30B2102">
    <w:name w:val="9095C670F491447B895CA4A2E30B2102"/>
    <w:rsid w:val="006445BB"/>
    <w:pPr>
      <w:spacing w:after="160" w:line="259" w:lineRule="auto"/>
    </w:pPr>
    <w:rPr>
      <w:lang w:val="en-US" w:eastAsia="en-US"/>
    </w:rPr>
  </w:style>
  <w:style w:type="paragraph" w:customStyle="1" w:styleId="7293C5A8BB96492298EAD32A599CCCE1">
    <w:name w:val="7293C5A8BB96492298EAD32A599CCCE1"/>
    <w:rsid w:val="006445BB"/>
    <w:pPr>
      <w:spacing w:after="160" w:line="259" w:lineRule="auto"/>
    </w:pPr>
    <w:rPr>
      <w:lang w:val="en-US" w:eastAsia="en-US"/>
    </w:rPr>
  </w:style>
  <w:style w:type="paragraph" w:customStyle="1" w:styleId="E18E6F558EF64A7BB57C1774C3C8BB21">
    <w:name w:val="E18E6F558EF64A7BB57C1774C3C8BB21"/>
    <w:rsid w:val="006445BB"/>
    <w:pPr>
      <w:spacing w:after="160" w:line="259" w:lineRule="auto"/>
    </w:pPr>
    <w:rPr>
      <w:lang w:val="en-US" w:eastAsia="en-US"/>
    </w:rPr>
  </w:style>
  <w:style w:type="paragraph" w:customStyle="1" w:styleId="D90F17456EFA4C88A1329F27767B99F4">
    <w:name w:val="D90F17456EFA4C88A1329F27767B99F4"/>
    <w:rsid w:val="006445BB"/>
    <w:pPr>
      <w:spacing w:after="160" w:line="259" w:lineRule="auto"/>
    </w:pPr>
    <w:rPr>
      <w:lang w:val="en-US" w:eastAsia="en-US"/>
    </w:rPr>
  </w:style>
  <w:style w:type="paragraph" w:customStyle="1" w:styleId="EAF29252F7A741A2BADE97A40F3616D9">
    <w:name w:val="EAF29252F7A741A2BADE97A40F3616D9"/>
    <w:rsid w:val="006445BB"/>
    <w:pPr>
      <w:spacing w:after="160" w:line="259" w:lineRule="auto"/>
    </w:pPr>
    <w:rPr>
      <w:lang w:val="en-US" w:eastAsia="en-US"/>
    </w:rPr>
  </w:style>
  <w:style w:type="paragraph" w:customStyle="1" w:styleId="517A55A5CED04D7695D22FD4A4119D46">
    <w:name w:val="517A55A5CED04D7695D22FD4A4119D46"/>
    <w:rsid w:val="006445BB"/>
    <w:pPr>
      <w:spacing w:after="160" w:line="259" w:lineRule="auto"/>
    </w:pPr>
    <w:rPr>
      <w:lang w:val="en-US" w:eastAsia="en-US"/>
    </w:rPr>
  </w:style>
  <w:style w:type="paragraph" w:customStyle="1" w:styleId="3148D13AE89F4C0A871BEA5C2E6A7534">
    <w:name w:val="3148D13AE89F4C0A871BEA5C2E6A7534"/>
    <w:rsid w:val="006445BB"/>
    <w:pPr>
      <w:spacing w:after="160" w:line="259" w:lineRule="auto"/>
    </w:pPr>
    <w:rPr>
      <w:lang w:val="en-US" w:eastAsia="en-US"/>
    </w:rPr>
  </w:style>
  <w:style w:type="paragraph" w:customStyle="1" w:styleId="D4FBF5818A6C4C7BB15C9A49B70060BE">
    <w:name w:val="D4FBF5818A6C4C7BB15C9A49B70060BE"/>
    <w:rsid w:val="006445BB"/>
    <w:pPr>
      <w:spacing w:after="160" w:line="259" w:lineRule="auto"/>
    </w:pPr>
    <w:rPr>
      <w:lang w:val="en-US" w:eastAsia="en-US"/>
    </w:rPr>
  </w:style>
  <w:style w:type="paragraph" w:customStyle="1" w:styleId="05DF0E7ABB98412F954982ACB4F5B9BA">
    <w:name w:val="05DF0E7ABB98412F954982ACB4F5B9BA"/>
    <w:rsid w:val="006445BB"/>
    <w:pPr>
      <w:spacing w:after="160" w:line="259" w:lineRule="auto"/>
    </w:pPr>
    <w:rPr>
      <w:lang w:val="en-US" w:eastAsia="en-US"/>
    </w:rPr>
  </w:style>
  <w:style w:type="paragraph" w:customStyle="1" w:styleId="15479253BB2B49198D3C6D3025CD0582">
    <w:name w:val="15479253BB2B49198D3C6D3025CD0582"/>
    <w:rsid w:val="006445BB"/>
    <w:pPr>
      <w:spacing w:after="160" w:line="259" w:lineRule="auto"/>
    </w:pPr>
    <w:rPr>
      <w:lang w:val="en-US" w:eastAsia="en-US"/>
    </w:rPr>
  </w:style>
  <w:style w:type="paragraph" w:customStyle="1" w:styleId="CD6226845DCC4688A032D100290727CD">
    <w:name w:val="CD6226845DCC4688A032D100290727CD"/>
    <w:rsid w:val="006445BB"/>
    <w:pPr>
      <w:spacing w:after="160" w:line="259" w:lineRule="auto"/>
    </w:pPr>
    <w:rPr>
      <w:lang w:val="en-US" w:eastAsia="en-US"/>
    </w:rPr>
  </w:style>
  <w:style w:type="paragraph" w:customStyle="1" w:styleId="6C11F155AC664FBCBABE359E1B4AE5A4">
    <w:name w:val="6C11F155AC664FBCBABE359E1B4AE5A4"/>
    <w:rsid w:val="006445BB"/>
    <w:pPr>
      <w:spacing w:after="160" w:line="259" w:lineRule="auto"/>
    </w:pPr>
    <w:rPr>
      <w:lang w:val="en-US" w:eastAsia="en-US"/>
    </w:rPr>
  </w:style>
  <w:style w:type="paragraph" w:customStyle="1" w:styleId="B002EC8EA21E4239975FE6841B80C6EA">
    <w:name w:val="B002EC8EA21E4239975FE6841B80C6EA"/>
    <w:rsid w:val="006445BB"/>
    <w:pPr>
      <w:spacing w:after="160" w:line="259" w:lineRule="auto"/>
    </w:pPr>
    <w:rPr>
      <w:lang w:val="en-US" w:eastAsia="en-US"/>
    </w:rPr>
  </w:style>
  <w:style w:type="paragraph" w:customStyle="1" w:styleId="D76F5B7876FF4603A9AF58D822D54B8D">
    <w:name w:val="D76F5B7876FF4603A9AF58D822D54B8D"/>
    <w:rsid w:val="006445BB"/>
    <w:pPr>
      <w:spacing w:after="160" w:line="259" w:lineRule="auto"/>
    </w:pPr>
    <w:rPr>
      <w:lang w:val="en-US" w:eastAsia="en-US"/>
    </w:rPr>
  </w:style>
  <w:style w:type="paragraph" w:customStyle="1" w:styleId="9E032BF47CEF413B92543ECDDED00157">
    <w:name w:val="9E032BF47CEF413B92543ECDDED00157"/>
    <w:rsid w:val="006445BB"/>
    <w:pPr>
      <w:spacing w:after="160" w:line="259" w:lineRule="auto"/>
    </w:pPr>
    <w:rPr>
      <w:lang w:val="en-US" w:eastAsia="en-US"/>
    </w:rPr>
  </w:style>
  <w:style w:type="paragraph" w:customStyle="1" w:styleId="12DB65E4EDEB48C5B5C4E2DAFB166C52">
    <w:name w:val="12DB65E4EDEB48C5B5C4E2DAFB166C52"/>
    <w:rsid w:val="006445BB"/>
    <w:pPr>
      <w:spacing w:after="160" w:line="259" w:lineRule="auto"/>
    </w:pPr>
    <w:rPr>
      <w:lang w:val="en-US" w:eastAsia="en-US"/>
    </w:rPr>
  </w:style>
  <w:style w:type="paragraph" w:customStyle="1" w:styleId="BDD34E3D0C4142E58953FE21A1D2DFFE">
    <w:name w:val="BDD34E3D0C4142E58953FE21A1D2DFFE"/>
    <w:rsid w:val="006445BB"/>
    <w:pPr>
      <w:spacing w:after="160" w:line="259" w:lineRule="auto"/>
    </w:pPr>
    <w:rPr>
      <w:lang w:val="en-US" w:eastAsia="en-US"/>
    </w:rPr>
  </w:style>
  <w:style w:type="paragraph" w:customStyle="1" w:styleId="D9611DC7EFC642CC80E6BA3150C48F64">
    <w:name w:val="D9611DC7EFC642CC80E6BA3150C48F64"/>
    <w:rsid w:val="006445BB"/>
    <w:pPr>
      <w:spacing w:after="160" w:line="259" w:lineRule="auto"/>
    </w:pPr>
    <w:rPr>
      <w:lang w:val="en-US" w:eastAsia="en-US"/>
    </w:rPr>
  </w:style>
  <w:style w:type="paragraph" w:customStyle="1" w:styleId="04358639745D4CDF8B0B75D6D77706F5">
    <w:name w:val="04358639745D4CDF8B0B75D6D77706F5"/>
    <w:rsid w:val="006445BB"/>
    <w:pPr>
      <w:spacing w:after="160" w:line="259" w:lineRule="auto"/>
    </w:pPr>
    <w:rPr>
      <w:lang w:val="en-US" w:eastAsia="en-US"/>
    </w:rPr>
  </w:style>
  <w:style w:type="paragraph" w:customStyle="1" w:styleId="4ED21DE815274367906730BBABE66AC7">
    <w:name w:val="4ED21DE815274367906730BBABE66AC7"/>
    <w:rsid w:val="006445BB"/>
    <w:pPr>
      <w:spacing w:after="160" w:line="259" w:lineRule="auto"/>
    </w:pPr>
    <w:rPr>
      <w:lang w:val="en-US" w:eastAsia="en-US"/>
    </w:rPr>
  </w:style>
  <w:style w:type="paragraph" w:customStyle="1" w:styleId="CD99199325F240FEAB2F915ACD911B2A">
    <w:name w:val="CD99199325F240FEAB2F915ACD911B2A"/>
    <w:rsid w:val="006445BB"/>
    <w:pPr>
      <w:spacing w:after="160" w:line="259" w:lineRule="auto"/>
    </w:pPr>
    <w:rPr>
      <w:lang w:val="en-US" w:eastAsia="en-US"/>
    </w:rPr>
  </w:style>
  <w:style w:type="paragraph" w:customStyle="1" w:styleId="6CDBD1E9507245A3AEF8F53F52BA8BC3">
    <w:name w:val="6CDBD1E9507245A3AEF8F53F52BA8BC3"/>
    <w:rsid w:val="006445BB"/>
    <w:pPr>
      <w:spacing w:after="160" w:line="259" w:lineRule="auto"/>
    </w:pPr>
    <w:rPr>
      <w:lang w:val="en-US" w:eastAsia="en-US"/>
    </w:rPr>
  </w:style>
  <w:style w:type="paragraph" w:customStyle="1" w:styleId="AC752F2FE7FE47F0BE2D98B643E29312">
    <w:name w:val="AC752F2FE7FE47F0BE2D98B643E29312"/>
    <w:rsid w:val="006445BB"/>
    <w:pPr>
      <w:spacing w:after="160" w:line="259" w:lineRule="auto"/>
    </w:pPr>
    <w:rPr>
      <w:lang w:val="en-US" w:eastAsia="en-US"/>
    </w:rPr>
  </w:style>
  <w:style w:type="paragraph" w:customStyle="1" w:styleId="8646321B9582409CA857D56F52C77380">
    <w:name w:val="8646321B9582409CA857D56F52C77380"/>
    <w:rsid w:val="006445BB"/>
    <w:pPr>
      <w:spacing w:after="160" w:line="259" w:lineRule="auto"/>
    </w:pPr>
    <w:rPr>
      <w:lang w:val="en-US" w:eastAsia="en-US"/>
    </w:rPr>
  </w:style>
  <w:style w:type="paragraph" w:customStyle="1" w:styleId="F9BC711A919F465A9B59933D422F5565">
    <w:name w:val="F9BC711A919F465A9B59933D422F5565"/>
    <w:rsid w:val="006445BB"/>
    <w:pPr>
      <w:spacing w:after="160" w:line="259" w:lineRule="auto"/>
    </w:pPr>
    <w:rPr>
      <w:lang w:val="en-US" w:eastAsia="en-US"/>
    </w:rPr>
  </w:style>
  <w:style w:type="paragraph" w:customStyle="1" w:styleId="57DA85BAF7824B868063B4288488815F">
    <w:name w:val="57DA85BAF7824B868063B4288488815F"/>
    <w:rsid w:val="006445BB"/>
    <w:pPr>
      <w:spacing w:after="160" w:line="259" w:lineRule="auto"/>
    </w:pPr>
    <w:rPr>
      <w:lang w:val="en-US" w:eastAsia="en-US"/>
    </w:rPr>
  </w:style>
  <w:style w:type="paragraph" w:customStyle="1" w:styleId="5901918578334C489D13B7FFF7BFD772">
    <w:name w:val="5901918578334C489D13B7FFF7BFD772"/>
    <w:rsid w:val="006445BB"/>
    <w:pPr>
      <w:spacing w:after="160" w:line="259" w:lineRule="auto"/>
    </w:pPr>
    <w:rPr>
      <w:lang w:val="en-US" w:eastAsia="en-US"/>
    </w:rPr>
  </w:style>
  <w:style w:type="paragraph" w:customStyle="1" w:styleId="96766DC0D44C4C1BA43A4F7ABA980875">
    <w:name w:val="96766DC0D44C4C1BA43A4F7ABA980875"/>
    <w:rsid w:val="006445BB"/>
    <w:pPr>
      <w:spacing w:after="160" w:line="259" w:lineRule="auto"/>
    </w:pPr>
    <w:rPr>
      <w:lang w:val="en-US" w:eastAsia="en-US"/>
    </w:rPr>
  </w:style>
  <w:style w:type="paragraph" w:customStyle="1" w:styleId="97698CC0904841D5A7AD7E9CA37B7AA6">
    <w:name w:val="97698CC0904841D5A7AD7E9CA37B7AA6"/>
    <w:rsid w:val="006445BB"/>
    <w:pPr>
      <w:spacing w:after="160" w:line="259" w:lineRule="auto"/>
    </w:pPr>
    <w:rPr>
      <w:lang w:val="en-US" w:eastAsia="en-US"/>
    </w:rPr>
  </w:style>
  <w:style w:type="paragraph" w:customStyle="1" w:styleId="23A6E532F6454BDC8C0AF9756FCCC961">
    <w:name w:val="23A6E532F6454BDC8C0AF9756FCCC961"/>
    <w:rsid w:val="006445BB"/>
    <w:pPr>
      <w:spacing w:after="160" w:line="259" w:lineRule="auto"/>
    </w:pPr>
    <w:rPr>
      <w:lang w:val="en-US" w:eastAsia="en-US"/>
    </w:rPr>
  </w:style>
  <w:style w:type="paragraph" w:customStyle="1" w:styleId="1C8CDE6DAFA74818BE17A833ED0D72B5">
    <w:name w:val="1C8CDE6DAFA74818BE17A833ED0D72B5"/>
    <w:rsid w:val="006445BB"/>
    <w:pPr>
      <w:spacing w:after="160" w:line="259" w:lineRule="auto"/>
    </w:pPr>
    <w:rPr>
      <w:lang w:val="en-US" w:eastAsia="en-US"/>
    </w:rPr>
  </w:style>
  <w:style w:type="paragraph" w:customStyle="1" w:styleId="383B2E03040B4185A5742EB586801E54">
    <w:name w:val="383B2E03040B4185A5742EB586801E54"/>
    <w:rsid w:val="006445BB"/>
    <w:pPr>
      <w:spacing w:after="160" w:line="259" w:lineRule="auto"/>
    </w:pPr>
    <w:rPr>
      <w:lang w:val="en-US" w:eastAsia="en-US"/>
    </w:rPr>
  </w:style>
  <w:style w:type="paragraph" w:customStyle="1" w:styleId="1521B49269CD4792BEA951EF89B6B83C">
    <w:name w:val="1521B49269CD4792BEA951EF89B6B83C"/>
    <w:rsid w:val="006445BB"/>
    <w:pPr>
      <w:spacing w:after="160" w:line="259" w:lineRule="auto"/>
    </w:pPr>
    <w:rPr>
      <w:lang w:val="en-US" w:eastAsia="en-US"/>
    </w:rPr>
  </w:style>
  <w:style w:type="paragraph" w:customStyle="1" w:styleId="CCBA6B8D468C47A7AA35AAF07328165C">
    <w:name w:val="CCBA6B8D468C47A7AA35AAF07328165C"/>
    <w:rsid w:val="006445BB"/>
    <w:pPr>
      <w:spacing w:after="160" w:line="259" w:lineRule="auto"/>
    </w:pPr>
    <w:rPr>
      <w:lang w:val="en-US" w:eastAsia="en-US"/>
    </w:rPr>
  </w:style>
  <w:style w:type="paragraph" w:customStyle="1" w:styleId="DF90BEB2DA614FFEB43621C395B55317">
    <w:name w:val="DF90BEB2DA614FFEB43621C395B55317"/>
    <w:rsid w:val="006445BB"/>
    <w:pPr>
      <w:spacing w:after="160" w:line="259" w:lineRule="auto"/>
    </w:pPr>
    <w:rPr>
      <w:lang w:val="en-US" w:eastAsia="en-US"/>
    </w:rPr>
  </w:style>
  <w:style w:type="paragraph" w:customStyle="1" w:styleId="C72E77E5398744BFB82EAB7254F57E43">
    <w:name w:val="C72E77E5398744BFB82EAB7254F57E43"/>
    <w:rsid w:val="006445BB"/>
    <w:pPr>
      <w:spacing w:after="160" w:line="259" w:lineRule="auto"/>
    </w:pPr>
    <w:rPr>
      <w:lang w:val="en-US" w:eastAsia="en-US"/>
    </w:rPr>
  </w:style>
  <w:style w:type="paragraph" w:customStyle="1" w:styleId="A6ABD27292F04F5A8B58CA7581250A93">
    <w:name w:val="A6ABD27292F04F5A8B58CA7581250A93"/>
    <w:rsid w:val="006445BB"/>
    <w:pPr>
      <w:spacing w:after="160" w:line="259" w:lineRule="auto"/>
    </w:pPr>
    <w:rPr>
      <w:lang w:val="en-US" w:eastAsia="en-US"/>
    </w:rPr>
  </w:style>
  <w:style w:type="paragraph" w:customStyle="1" w:styleId="48CB096BEE2149B2804B18E37F89AFF9">
    <w:name w:val="48CB096BEE2149B2804B18E37F89AFF9"/>
    <w:rsid w:val="006445BB"/>
    <w:pPr>
      <w:spacing w:after="160" w:line="259" w:lineRule="auto"/>
    </w:pPr>
    <w:rPr>
      <w:lang w:val="en-US" w:eastAsia="en-US"/>
    </w:rPr>
  </w:style>
  <w:style w:type="paragraph" w:customStyle="1" w:styleId="0A3B0EBE62DF474A80E613426035412A">
    <w:name w:val="0A3B0EBE62DF474A80E613426035412A"/>
    <w:rsid w:val="006445BB"/>
    <w:pPr>
      <w:spacing w:after="160" w:line="259" w:lineRule="auto"/>
    </w:pPr>
    <w:rPr>
      <w:lang w:val="en-US" w:eastAsia="en-US"/>
    </w:rPr>
  </w:style>
  <w:style w:type="paragraph" w:customStyle="1" w:styleId="AFCD858E5E3540C7997C785802C34877">
    <w:name w:val="AFCD858E5E3540C7997C785802C34877"/>
    <w:rsid w:val="006445BB"/>
    <w:pPr>
      <w:spacing w:after="160" w:line="259" w:lineRule="auto"/>
    </w:pPr>
    <w:rPr>
      <w:lang w:val="en-US" w:eastAsia="en-US"/>
    </w:rPr>
  </w:style>
  <w:style w:type="paragraph" w:customStyle="1" w:styleId="4A88052D0CA6491FAC54C167E38F72BA">
    <w:name w:val="4A88052D0CA6491FAC54C167E38F72BA"/>
    <w:rsid w:val="006445BB"/>
    <w:pPr>
      <w:spacing w:after="160" w:line="259" w:lineRule="auto"/>
    </w:pPr>
    <w:rPr>
      <w:lang w:val="en-US" w:eastAsia="en-US"/>
    </w:rPr>
  </w:style>
  <w:style w:type="paragraph" w:customStyle="1" w:styleId="5A1DC1461D3344FAB1DB0B8A7319005E">
    <w:name w:val="5A1DC1461D3344FAB1DB0B8A7319005E"/>
    <w:rsid w:val="006445BB"/>
    <w:pPr>
      <w:spacing w:after="160" w:line="259" w:lineRule="auto"/>
    </w:pPr>
    <w:rPr>
      <w:lang w:val="en-US" w:eastAsia="en-US"/>
    </w:rPr>
  </w:style>
  <w:style w:type="paragraph" w:customStyle="1" w:styleId="DD50937350534308B88E27ABD4095452">
    <w:name w:val="DD50937350534308B88E27ABD4095452"/>
    <w:rsid w:val="006445BB"/>
    <w:pPr>
      <w:spacing w:after="160" w:line="259" w:lineRule="auto"/>
    </w:pPr>
    <w:rPr>
      <w:lang w:val="en-US" w:eastAsia="en-US"/>
    </w:rPr>
  </w:style>
  <w:style w:type="paragraph" w:customStyle="1" w:styleId="DD29950B5A2F4F8FA532C2F8D6C447F0">
    <w:name w:val="DD29950B5A2F4F8FA532C2F8D6C447F0"/>
    <w:rsid w:val="006445BB"/>
    <w:pPr>
      <w:spacing w:after="160" w:line="259" w:lineRule="auto"/>
    </w:pPr>
    <w:rPr>
      <w:lang w:val="en-US" w:eastAsia="en-US"/>
    </w:rPr>
  </w:style>
  <w:style w:type="paragraph" w:customStyle="1" w:styleId="F76FCFE6EB9E414A896B06C2EA3E17CD">
    <w:name w:val="F76FCFE6EB9E414A896B06C2EA3E17CD"/>
    <w:rsid w:val="006445BB"/>
    <w:pPr>
      <w:spacing w:after="160" w:line="259" w:lineRule="auto"/>
    </w:pPr>
    <w:rPr>
      <w:lang w:val="en-US" w:eastAsia="en-US"/>
    </w:rPr>
  </w:style>
  <w:style w:type="paragraph" w:customStyle="1" w:styleId="7FD767324C6241CB9D8ADA7C1CBDD024">
    <w:name w:val="7FD767324C6241CB9D8ADA7C1CBDD024"/>
    <w:rsid w:val="006445BB"/>
    <w:pPr>
      <w:spacing w:after="160" w:line="259" w:lineRule="auto"/>
    </w:pPr>
    <w:rPr>
      <w:lang w:val="en-US" w:eastAsia="en-US"/>
    </w:rPr>
  </w:style>
  <w:style w:type="paragraph" w:customStyle="1" w:styleId="109D58B6100A4965A8F1F21D7E2B1953">
    <w:name w:val="109D58B6100A4965A8F1F21D7E2B1953"/>
    <w:rsid w:val="006445BB"/>
    <w:pPr>
      <w:spacing w:after="160" w:line="259" w:lineRule="auto"/>
    </w:pPr>
    <w:rPr>
      <w:lang w:val="en-US" w:eastAsia="en-US"/>
    </w:rPr>
  </w:style>
  <w:style w:type="paragraph" w:customStyle="1" w:styleId="9B62A1557D6249B1A6879DDFD28E04CC">
    <w:name w:val="9B62A1557D6249B1A6879DDFD28E04CC"/>
    <w:rsid w:val="006445BB"/>
    <w:pPr>
      <w:spacing w:after="160" w:line="259" w:lineRule="auto"/>
    </w:pPr>
    <w:rPr>
      <w:lang w:val="en-US" w:eastAsia="en-US"/>
    </w:rPr>
  </w:style>
  <w:style w:type="paragraph" w:customStyle="1" w:styleId="7DD9CD5FE4754A4D95F26D901EA5ADDB">
    <w:name w:val="7DD9CD5FE4754A4D95F26D901EA5ADDB"/>
    <w:rsid w:val="006445BB"/>
    <w:pPr>
      <w:spacing w:after="160" w:line="259" w:lineRule="auto"/>
    </w:pPr>
    <w:rPr>
      <w:lang w:val="en-US" w:eastAsia="en-US"/>
    </w:rPr>
  </w:style>
  <w:style w:type="paragraph" w:customStyle="1" w:styleId="637979F61F6B44FFB4EB979415B43F66">
    <w:name w:val="637979F61F6B44FFB4EB979415B43F66"/>
    <w:rsid w:val="006445BB"/>
    <w:pPr>
      <w:spacing w:after="160" w:line="259" w:lineRule="auto"/>
    </w:pPr>
    <w:rPr>
      <w:lang w:val="en-US" w:eastAsia="en-US"/>
    </w:rPr>
  </w:style>
  <w:style w:type="paragraph" w:customStyle="1" w:styleId="B7FE66E8ED304A4DB84D0D73B1A4D3F6">
    <w:name w:val="B7FE66E8ED304A4DB84D0D73B1A4D3F6"/>
    <w:rsid w:val="006445BB"/>
    <w:pPr>
      <w:spacing w:after="160" w:line="259" w:lineRule="auto"/>
    </w:pPr>
    <w:rPr>
      <w:lang w:val="en-US" w:eastAsia="en-US"/>
    </w:rPr>
  </w:style>
  <w:style w:type="paragraph" w:customStyle="1" w:styleId="E139BE484BD7459C89D1125B07B2EC07">
    <w:name w:val="E139BE484BD7459C89D1125B07B2EC07"/>
    <w:rsid w:val="006445BB"/>
    <w:pPr>
      <w:spacing w:after="160" w:line="259" w:lineRule="auto"/>
    </w:pPr>
    <w:rPr>
      <w:lang w:val="en-US" w:eastAsia="en-US"/>
    </w:rPr>
  </w:style>
  <w:style w:type="paragraph" w:customStyle="1" w:styleId="FB2A33D1ACC74C48B8C56820216A1485">
    <w:name w:val="FB2A33D1ACC74C48B8C56820216A1485"/>
    <w:rsid w:val="006445BB"/>
    <w:pPr>
      <w:spacing w:after="160" w:line="259" w:lineRule="auto"/>
    </w:pPr>
    <w:rPr>
      <w:lang w:val="en-US" w:eastAsia="en-US"/>
    </w:rPr>
  </w:style>
  <w:style w:type="paragraph" w:customStyle="1" w:styleId="8181ECC435A64A469B2562769302E5D3">
    <w:name w:val="8181ECC435A64A469B2562769302E5D3"/>
    <w:rsid w:val="006445BB"/>
    <w:pPr>
      <w:spacing w:after="160" w:line="259" w:lineRule="auto"/>
    </w:pPr>
    <w:rPr>
      <w:lang w:val="en-US" w:eastAsia="en-US"/>
    </w:rPr>
  </w:style>
  <w:style w:type="paragraph" w:customStyle="1" w:styleId="6FA17540A7AA4D218FCAC18D9B330EDC">
    <w:name w:val="6FA17540A7AA4D218FCAC18D9B330EDC"/>
    <w:rsid w:val="006445BB"/>
    <w:pPr>
      <w:spacing w:after="160" w:line="259" w:lineRule="auto"/>
    </w:pPr>
    <w:rPr>
      <w:lang w:val="en-US" w:eastAsia="en-US"/>
    </w:rPr>
  </w:style>
  <w:style w:type="paragraph" w:customStyle="1" w:styleId="B457D19142B945AD8C09B436165F25CC">
    <w:name w:val="B457D19142B945AD8C09B436165F25CC"/>
    <w:rsid w:val="006445BB"/>
    <w:pPr>
      <w:spacing w:after="160" w:line="259" w:lineRule="auto"/>
    </w:pPr>
    <w:rPr>
      <w:lang w:val="en-US" w:eastAsia="en-US"/>
    </w:rPr>
  </w:style>
  <w:style w:type="paragraph" w:customStyle="1" w:styleId="92FD898DBF814F6C91D8376BC537FCB7">
    <w:name w:val="92FD898DBF814F6C91D8376BC537FCB7"/>
    <w:rsid w:val="006445BB"/>
    <w:pPr>
      <w:spacing w:after="160" w:line="259" w:lineRule="auto"/>
    </w:pPr>
    <w:rPr>
      <w:lang w:val="en-US" w:eastAsia="en-US"/>
    </w:rPr>
  </w:style>
  <w:style w:type="paragraph" w:customStyle="1" w:styleId="DE6D2893FF364DA882DF307E5E6963DA">
    <w:name w:val="DE6D2893FF364DA882DF307E5E6963DA"/>
    <w:rsid w:val="006445BB"/>
    <w:pPr>
      <w:spacing w:after="160" w:line="259" w:lineRule="auto"/>
    </w:pPr>
    <w:rPr>
      <w:lang w:val="en-US" w:eastAsia="en-US"/>
    </w:rPr>
  </w:style>
  <w:style w:type="paragraph" w:customStyle="1" w:styleId="82F2DC9F06C74E2A8680A16D40E62FB2">
    <w:name w:val="82F2DC9F06C74E2A8680A16D40E62FB2"/>
    <w:rsid w:val="006445BB"/>
    <w:pPr>
      <w:spacing w:after="160" w:line="259" w:lineRule="auto"/>
    </w:pPr>
    <w:rPr>
      <w:lang w:val="en-US" w:eastAsia="en-US"/>
    </w:rPr>
  </w:style>
  <w:style w:type="paragraph" w:customStyle="1" w:styleId="652615E29A5A437B9ADFDCC1D01F3F7A">
    <w:name w:val="652615E29A5A437B9ADFDCC1D01F3F7A"/>
    <w:rsid w:val="006445BB"/>
    <w:pPr>
      <w:spacing w:after="160" w:line="259" w:lineRule="auto"/>
    </w:pPr>
    <w:rPr>
      <w:lang w:val="en-US" w:eastAsia="en-US"/>
    </w:rPr>
  </w:style>
  <w:style w:type="paragraph" w:customStyle="1" w:styleId="1CBFB56F27DA4FC0BC18060FBB000ABE">
    <w:name w:val="1CBFB56F27DA4FC0BC18060FBB000ABE"/>
    <w:rsid w:val="006445BB"/>
    <w:pPr>
      <w:spacing w:after="160" w:line="259" w:lineRule="auto"/>
    </w:pPr>
    <w:rPr>
      <w:lang w:val="en-US" w:eastAsia="en-US"/>
    </w:rPr>
  </w:style>
  <w:style w:type="paragraph" w:customStyle="1" w:styleId="2E5FF052F9B343C7B37410A96C9B432B">
    <w:name w:val="2E5FF052F9B343C7B37410A96C9B432B"/>
    <w:rsid w:val="006445BB"/>
    <w:pPr>
      <w:spacing w:after="160" w:line="259" w:lineRule="auto"/>
    </w:pPr>
    <w:rPr>
      <w:lang w:val="en-US" w:eastAsia="en-US"/>
    </w:rPr>
  </w:style>
  <w:style w:type="paragraph" w:customStyle="1" w:styleId="9655A9C8CB764AC5A297898BB53209D5">
    <w:name w:val="9655A9C8CB764AC5A297898BB53209D5"/>
    <w:rsid w:val="006445BB"/>
    <w:pPr>
      <w:spacing w:after="160" w:line="259" w:lineRule="auto"/>
    </w:pPr>
    <w:rPr>
      <w:lang w:val="en-US" w:eastAsia="en-US"/>
    </w:rPr>
  </w:style>
  <w:style w:type="paragraph" w:customStyle="1" w:styleId="7764F0B1C2CE4117A2151962469E2AC7">
    <w:name w:val="7764F0B1C2CE4117A2151962469E2AC7"/>
    <w:rsid w:val="006445BB"/>
    <w:pPr>
      <w:spacing w:after="160" w:line="259" w:lineRule="auto"/>
    </w:pPr>
    <w:rPr>
      <w:lang w:val="en-US" w:eastAsia="en-US"/>
    </w:rPr>
  </w:style>
  <w:style w:type="paragraph" w:customStyle="1" w:styleId="D67F0C7D27164661A07968885894ED0F">
    <w:name w:val="D67F0C7D27164661A07968885894ED0F"/>
    <w:rsid w:val="006445BB"/>
    <w:pPr>
      <w:spacing w:after="160" w:line="259" w:lineRule="auto"/>
    </w:pPr>
    <w:rPr>
      <w:lang w:val="en-US" w:eastAsia="en-US"/>
    </w:rPr>
  </w:style>
  <w:style w:type="paragraph" w:customStyle="1" w:styleId="373D7981060E4335AE791D09E501A776">
    <w:name w:val="373D7981060E4335AE791D09E501A776"/>
    <w:rsid w:val="006445BB"/>
    <w:pPr>
      <w:spacing w:after="160" w:line="259" w:lineRule="auto"/>
    </w:pPr>
    <w:rPr>
      <w:lang w:val="en-US" w:eastAsia="en-US"/>
    </w:rPr>
  </w:style>
  <w:style w:type="paragraph" w:customStyle="1" w:styleId="5A63DC7CBF634CAAB8C88FA929E962DE">
    <w:name w:val="5A63DC7CBF634CAAB8C88FA929E962DE"/>
    <w:rsid w:val="006445BB"/>
    <w:pPr>
      <w:spacing w:after="160" w:line="259" w:lineRule="auto"/>
    </w:pPr>
    <w:rPr>
      <w:lang w:val="en-US" w:eastAsia="en-US"/>
    </w:rPr>
  </w:style>
  <w:style w:type="paragraph" w:customStyle="1" w:styleId="D59418AC7DC54F9DBE11B2EC41D1A8AA">
    <w:name w:val="D59418AC7DC54F9DBE11B2EC41D1A8AA"/>
    <w:rsid w:val="006445BB"/>
    <w:pPr>
      <w:spacing w:after="160" w:line="259" w:lineRule="auto"/>
    </w:pPr>
    <w:rPr>
      <w:lang w:val="en-US" w:eastAsia="en-US"/>
    </w:rPr>
  </w:style>
  <w:style w:type="paragraph" w:customStyle="1" w:styleId="F74DC77519FA44BC8DB032A84694A889">
    <w:name w:val="F74DC77519FA44BC8DB032A84694A889"/>
    <w:rsid w:val="006445BB"/>
    <w:pPr>
      <w:spacing w:after="160" w:line="259" w:lineRule="auto"/>
    </w:pPr>
    <w:rPr>
      <w:lang w:val="en-US" w:eastAsia="en-US"/>
    </w:rPr>
  </w:style>
  <w:style w:type="paragraph" w:customStyle="1" w:styleId="1038F05B891E403A917D47487B340D5B">
    <w:name w:val="1038F05B891E403A917D47487B340D5B"/>
    <w:rsid w:val="006445BB"/>
    <w:pPr>
      <w:spacing w:after="160" w:line="259" w:lineRule="auto"/>
    </w:pPr>
    <w:rPr>
      <w:lang w:val="en-US" w:eastAsia="en-US"/>
    </w:rPr>
  </w:style>
  <w:style w:type="paragraph" w:customStyle="1" w:styleId="D0E7879616C342A788D57FC503D1682C">
    <w:name w:val="D0E7879616C342A788D57FC503D1682C"/>
    <w:rsid w:val="006445BB"/>
    <w:pPr>
      <w:spacing w:after="160" w:line="259" w:lineRule="auto"/>
    </w:pPr>
    <w:rPr>
      <w:lang w:val="en-US" w:eastAsia="en-US"/>
    </w:rPr>
  </w:style>
  <w:style w:type="paragraph" w:customStyle="1" w:styleId="720B307B0FBF43908A2932FAB29E916A">
    <w:name w:val="720B307B0FBF43908A2932FAB29E916A"/>
    <w:rsid w:val="006445BB"/>
    <w:pPr>
      <w:spacing w:after="160" w:line="259" w:lineRule="auto"/>
    </w:pPr>
    <w:rPr>
      <w:lang w:val="en-US" w:eastAsia="en-US"/>
    </w:rPr>
  </w:style>
  <w:style w:type="paragraph" w:customStyle="1" w:styleId="EB017C74E70243338BC2CCC18DB98A10">
    <w:name w:val="EB017C74E70243338BC2CCC18DB98A10"/>
    <w:rsid w:val="006445BB"/>
    <w:pPr>
      <w:spacing w:after="160" w:line="259" w:lineRule="auto"/>
    </w:pPr>
    <w:rPr>
      <w:lang w:val="en-US" w:eastAsia="en-US"/>
    </w:rPr>
  </w:style>
  <w:style w:type="paragraph" w:customStyle="1" w:styleId="C2EF0D689A9F425D9095CFAAC3001F1B">
    <w:name w:val="C2EF0D689A9F425D9095CFAAC3001F1B"/>
    <w:rsid w:val="006445BB"/>
    <w:pPr>
      <w:spacing w:after="160" w:line="259" w:lineRule="auto"/>
    </w:pPr>
    <w:rPr>
      <w:lang w:val="en-US" w:eastAsia="en-US"/>
    </w:rPr>
  </w:style>
  <w:style w:type="paragraph" w:customStyle="1" w:styleId="60A33836D3DF4D92846AE55E10C08825">
    <w:name w:val="60A33836D3DF4D92846AE55E10C08825"/>
    <w:rsid w:val="006445BB"/>
    <w:pPr>
      <w:spacing w:after="160" w:line="259" w:lineRule="auto"/>
    </w:pPr>
    <w:rPr>
      <w:lang w:val="en-US" w:eastAsia="en-US"/>
    </w:rPr>
  </w:style>
  <w:style w:type="paragraph" w:customStyle="1" w:styleId="5A2C4294A77541919A7064D3158B5283">
    <w:name w:val="5A2C4294A77541919A7064D3158B5283"/>
    <w:rsid w:val="006445BB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D9F6C70B-A206-4A5B-BD55-7939016A46D8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40</TotalTime>
  <Pages>7</Pages>
  <Words>893</Words>
  <Characters>5092</Characters>
  <Application>Microsoft Office Word</Application>
  <DocSecurity>0</DocSecurity>
  <Lines>42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Jesica Huaytalla Bejar</dc:creator>
  <cp:lastModifiedBy>SILVA</cp:lastModifiedBy>
  <cp:revision>7</cp:revision>
  <cp:lastPrinted>2009-11-22T23:28:00Z</cp:lastPrinted>
  <dcterms:created xsi:type="dcterms:W3CDTF">2019-02-01T20:47:00Z</dcterms:created>
  <dcterms:modified xsi:type="dcterms:W3CDTF">2019-03-07T17:57:00Z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3082</vt:i4>
  </property>
  <property fmtid="{D5CDD505-2E9C-101B-9397-08002B2CF9AE}" pid="3" name="_Version">
    <vt:lpwstr>0809</vt:lpwstr>
  </property>
  <property fmtid="{D5CDD505-2E9C-101B-9397-08002B2CF9AE}" pid="4" name="_TemplateID">
    <vt:lpwstr>TC101927463082</vt:lpwstr>
  </property>
</Properties>
</file>