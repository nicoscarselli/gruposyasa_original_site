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6D" w:rsidRPr="00A90527" w:rsidRDefault="00C4626D">
      <w:pPr>
        <w:pStyle w:val="HeadingBold"/>
        <w:rPr>
          <w:lang w:val="es-MX"/>
        </w:rPr>
      </w:pPr>
      <w:r w:rsidRPr="00C462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78.2pt;margin-top:86.4pt;width:158.4pt;height:633.6pt;z-index:25165772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" o:allowincell="f" stroked="f">
            <v:textbox>
              <w:txbxContent>
                <w:p w:rsidR="007E2C3F" w:rsidRPr="00D01178" w:rsidRDefault="007E2C3F" w:rsidP="008A04DC">
                  <w:pPr>
                    <w:pStyle w:val="HeadingBold"/>
                    <w:rPr>
                      <w:lang w:val="es-MX"/>
                    </w:rPr>
                  </w:pPr>
                  <w:r w:rsidRPr="00D01178">
                    <w:rPr>
                      <w:lang w:val="es-MX"/>
                    </w:rPr>
                    <w:t>Educación</w:t>
                  </w:r>
                </w:p>
                <w:p w:rsidR="007E2C3F" w:rsidRDefault="004F41AC" w:rsidP="008A04DC">
                  <w:pPr>
                    <w:pStyle w:val="NormalSpace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Ingeniero Civil </w:t>
                  </w:r>
                  <w:r w:rsidR="007E2C3F" w:rsidRPr="00B37BB4">
                    <w:rPr>
                      <w:lang w:val="es-MX"/>
                    </w:rPr>
                    <w:t>Graduado en la Universidad</w:t>
                  </w:r>
                  <w:r>
                    <w:rPr>
                      <w:lang w:val="es-MX"/>
                    </w:rPr>
                    <w:t xml:space="preserve"> Autónoma de Sinaloa</w:t>
                  </w:r>
                </w:p>
                <w:p w:rsidR="004F41AC" w:rsidRPr="00B37BB4" w:rsidRDefault="004F41AC" w:rsidP="008A04DC">
                  <w:pPr>
                    <w:pStyle w:val="NormalSpace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Maestría en Administración de Proyecto de Edificación, en la Universidad Autónoma de Nuevo Leon</w:t>
                  </w:r>
                </w:p>
                <w:p w:rsidR="007E2C3F" w:rsidRPr="00D01178" w:rsidRDefault="007E2C3F" w:rsidP="008A04DC">
                  <w:pPr>
                    <w:pStyle w:val="HeadingBold"/>
                    <w:rPr>
                      <w:lang w:val="es-MX"/>
                    </w:rPr>
                  </w:pPr>
                  <w:r w:rsidRPr="00D01178">
                    <w:rPr>
                      <w:lang w:val="es-MX"/>
                    </w:rPr>
                    <w:t>Cursos y Seminarios</w:t>
                  </w:r>
                </w:p>
                <w:p w:rsidR="007E2C3F" w:rsidRPr="00B37BB4" w:rsidRDefault="004F41AC" w:rsidP="008A04DC">
                  <w:pPr>
                    <w:pStyle w:val="NormalSpace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“Secretaria de Trabajo y Previsión Social”</w:t>
                  </w:r>
                </w:p>
                <w:p w:rsidR="00D01178" w:rsidRDefault="00D01178" w:rsidP="008A04DC">
                  <w:pPr>
                    <w:pStyle w:val="HeadingBold"/>
                    <w:rPr>
                      <w:lang w:val="es-MX"/>
                    </w:rPr>
                  </w:pPr>
                </w:p>
                <w:p w:rsidR="007E2C3F" w:rsidRPr="00642564" w:rsidRDefault="007E2C3F" w:rsidP="008A04DC">
                  <w:pPr>
                    <w:pStyle w:val="HeadingBold"/>
                    <w:rPr>
                      <w:lang w:val="es-MX"/>
                    </w:rPr>
                  </w:pPr>
                  <w:r w:rsidRPr="00642564">
                    <w:rPr>
                      <w:lang w:val="es-MX"/>
                    </w:rPr>
                    <w:t>Idiomas</w:t>
                  </w:r>
                </w:p>
                <w:p w:rsidR="007E2C3F" w:rsidRPr="00642564" w:rsidRDefault="004F41AC" w:rsidP="008A04DC">
                  <w:pPr>
                    <w:pStyle w:val="Logro"/>
                    <w:numPr>
                      <w:ilvl w:val="0"/>
                      <w:numId w:val="0"/>
                    </w:numPr>
                    <w:ind w:left="245" w:hanging="245"/>
                    <w:rPr>
                      <w:rFonts w:ascii="Arial Narrow" w:hAnsi="Arial Narrow"/>
                      <w:lang w:val="es-MX"/>
                    </w:rPr>
                  </w:pPr>
                  <w:r>
                    <w:rPr>
                      <w:rFonts w:ascii="Arial Narrow" w:hAnsi="Arial Narrow"/>
                      <w:lang w:val="es-MX"/>
                    </w:rPr>
                    <w:t xml:space="preserve"> Español, </w:t>
                  </w:r>
                  <w:r w:rsidR="007E2C3F" w:rsidRPr="00642564">
                    <w:rPr>
                      <w:rFonts w:ascii="Arial Narrow" w:hAnsi="Arial Narrow"/>
                      <w:lang w:val="es-MX"/>
                    </w:rPr>
                    <w:t>Inglés</w:t>
                  </w:r>
                </w:p>
                <w:p w:rsidR="007E2C3F" w:rsidRPr="00422567" w:rsidRDefault="007E2C3F" w:rsidP="00DC0451">
                  <w:pPr>
                    <w:rPr>
                      <w:lang w:val="es-MX"/>
                    </w:rPr>
                  </w:pPr>
                </w:p>
                <w:p w:rsidR="004F41AC" w:rsidRDefault="004F41AC"/>
              </w:txbxContent>
            </v:textbox>
            <w10:wrap anchory="page"/>
          </v:shape>
        </w:pict>
      </w:r>
      <w:r w:rsidR="005C676B" w:rsidRPr="00A90527">
        <w:rPr>
          <w:lang w:val="es-MX"/>
        </w:rPr>
        <w:t>Perfil</w:t>
      </w:r>
    </w:p>
    <w:p w:rsidR="00B9563A" w:rsidRDefault="00B9563A" w:rsidP="008A04DC">
      <w:pPr>
        <w:rPr>
          <w:lang w:val="es-MX"/>
        </w:rPr>
      </w:pPr>
    </w:p>
    <w:p w:rsidR="007E517B" w:rsidRDefault="004F41AC" w:rsidP="008A04DC">
      <w:pPr>
        <w:rPr>
          <w:lang w:val="es-MX"/>
        </w:rPr>
      </w:pPr>
      <w:r>
        <w:rPr>
          <w:lang w:val="es-MX"/>
        </w:rPr>
        <w:t xml:space="preserve">Aladar Razo Ingeniero civil que </w:t>
      </w:r>
      <w:r w:rsidR="00B42750">
        <w:rPr>
          <w:lang w:val="es-MX"/>
        </w:rPr>
        <w:t xml:space="preserve">ha </w:t>
      </w:r>
      <w:r>
        <w:rPr>
          <w:lang w:val="es-MX"/>
        </w:rPr>
        <w:t xml:space="preserve">desarrollado su experiencia a lo largo de 17 años de su ejercicio profesional. Ha trabajado en empresas de </w:t>
      </w:r>
      <w:r w:rsidR="009578C1">
        <w:rPr>
          <w:lang w:val="es-MX"/>
        </w:rPr>
        <w:t>Edificación</w:t>
      </w:r>
      <w:r>
        <w:rPr>
          <w:lang w:val="es-MX"/>
        </w:rPr>
        <w:t xml:space="preserve"> Hoteleras</w:t>
      </w:r>
      <w:r w:rsidR="00EB0903">
        <w:rPr>
          <w:lang w:val="es-MX"/>
        </w:rPr>
        <w:t xml:space="preserve"> a carge de las areas de obra civil, acabados y en la gerencia de construccion</w:t>
      </w:r>
      <w:r>
        <w:rPr>
          <w:lang w:val="es-MX"/>
        </w:rPr>
        <w:t xml:space="preserve">, </w:t>
      </w:r>
      <w:r w:rsidR="009578C1">
        <w:rPr>
          <w:lang w:val="es-MX"/>
        </w:rPr>
        <w:t>así</w:t>
      </w:r>
      <w:r>
        <w:rPr>
          <w:lang w:val="es-MX"/>
        </w:rPr>
        <w:t xml:space="preserve"> como en urbanizaciones</w:t>
      </w:r>
      <w:r w:rsidR="001B4C12">
        <w:rPr>
          <w:lang w:val="es-MX"/>
        </w:rPr>
        <w:t xml:space="preserve">, </w:t>
      </w:r>
      <w:r w:rsidR="00A57C3B">
        <w:rPr>
          <w:lang w:val="es-MX"/>
        </w:rPr>
        <w:t>Instalación</w:t>
      </w:r>
      <w:r w:rsidR="001B4C12">
        <w:rPr>
          <w:lang w:val="es-MX"/>
        </w:rPr>
        <w:t xml:space="preserve"> de plantas </w:t>
      </w:r>
      <w:r w:rsidR="0004618B">
        <w:rPr>
          <w:lang w:val="es-MX"/>
        </w:rPr>
        <w:t>de saladoras</w:t>
      </w:r>
      <w:r w:rsidR="00A57C3B">
        <w:rPr>
          <w:lang w:val="es-MX"/>
        </w:rPr>
        <w:t>, plantas de tratamiento</w:t>
      </w:r>
      <w:r w:rsidR="00EB0903">
        <w:rPr>
          <w:lang w:val="es-MX"/>
        </w:rPr>
        <w:t xml:space="preserve">, infraestructura electromecánica, </w:t>
      </w:r>
      <w:r w:rsidR="00A57C3B">
        <w:rPr>
          <w:lang w:val="es-MX"/>
        </w:rPr>
        <w:t xml:space="preserve">edificio de oficinas , </w:t>
      </w:r>
      <w:r w:rsidR="0004618B">
        <w:rPr>
          <w:lang w:val="es-MX"/>
        </w:rPr>
        <w:t>así</w:t>
      </w:r>
      <w:r w:rsidR="003636A4">
        <w:rPr>
          <w:lang w:val="es-MX"/>
        </w:rPr>
        <w:t xml:space="preserve"> como centro educativo</w:t>
      </w:r>
      <w:r w:rsidR="00A57C3B">
        <w:rPr>
          <w:lang w:val="es-MX"/>
        </w:rPr>
        <w:t>.</w:t>
      </w:r>
      <w:r>
        <w:rPr>
          <w:lang w:val="es-MX"/>
        </w:rPr>
        <w:t xml:space="preserve"> </w:t>
      </w:r>
    </w:p>
    <w:p w:rsidR="007E517B" w:rsidRDefault="007E517B" w:rsidP="008A04DC">
      <w:pPr>
        <w:rPr>
          <w:lang w:val="es-MX"/>
        </w:rPr>
      </w:pPr>
    </w:p>
    <w:p w:rsidR="00B31C91" w:rsidRDefault="00B31C91">
      <w:pPr>
        <w:pStyle w:val="HeadingBold"/>
        <w:rPr>
          <w:lang w:val="es-MX"/>
        </w:rPr>
      </w:pPr>
    </w:p>
    <w:p w:rsidR="00260B7F" w:rsidRPr="00A90527" w:rsidRDefault="00260B7F">
      <w:pPr>
        <w:pStyle w:val="HeadingBold"/>
        <w:rPr>
          <w:lang w:val="es-MX"/>
        </w:rPr>
      </w:pPr>
    </w:p>
    <w:p w:rsidR="00BE586D" w:rsidRDefault="007E517B">
      <w:pPr>
        <w:pStyle w:val="HeadingBold"/>
      </w:pPr>
      <w:r>
        <w:t>Experiencia</w:t>
      </w:r>
    </w:p>
    <w:p w:rsidR="008A04DC" w:rsidRDefault="008A04DC" w:rsidP="008A04DC">
      <w:pPr>
        <w:pStyle w:val="BulletInformation"/>
        <w:numPr>
          <w:ilvl w:val="0"/>
          <w:numId w:val="0"/>
        </w:numPr>
        <w:rPr>
          <w:b/>
        </w:rPr>
      </w:pPr>
    </w:p>
    <w:p w:rsidR="008A04DC" w:rsidRPr="008E2D85" w:rsidRDefault="00892F93" w:rsidP="008A04DC">
      <w:pPr>
        <w:pStyle w:val="ProjectName"/>
        <w:rPr>
          <w:rFonts w:ascii="Times New Roman" w:hAnsi="Times New Roman"/>
          <w:sz w:val="22"/>
        </w:rPr>
      </w:pPr>
      <w:r>
        <w:t>Museo del Papalote Verde</w:t>
      </w:r>
    </w:p>
    <w:p w:rsidR="008A04DC" w:rsidRPr="00892F93" w:rsidRDefault="009578C1" w:rsidP="008A04DC">
      <w:pPr>
        <w:pStyle w:val="ProjectName"/>
        <w:numPr>
          <w:ilvl w:val="0"/>
          <w:numId w:val="0"/>
        </w:numPr>
        <w:ind w:left="270"/>
        <w:rPr>
          <w:rFonts w:ascii="Times New Roman" w:hAnsi="Times New Roman"/>
          <w:b w:val="0"/>
          <w:sz w:val="22"/>
          <w:lang w:val="es-MX"/>
        </w:rPr>
      </w:pPr>
      <w:r>
        <w:rPr>
          <w:b w:val="0"/>
          <w:lang w:val="es-MX"/>
        </w:rPr>
        <w:t>Monterrey,</w:t>
      </w:r>
      <w:r w:rsidR="00892F93">
        <w:rPr>
          <w:b w:val="0"/>
          <w:lang w:val="es-MX"/>
        </w:rPr>
        <w:t xml:space="preserve"> Nuevo Leon, </w:t>
      </w:r>
      <w:r w:rsidR="003A3D11">
        <w:rPr>
          <w:b w:val="0"/>
          <w:lang w:val="es-MX"/>
        </w:rPr>
        <w:t>México</w:t>
      </w:r>
    </w:p>
    <w:p w:rsidR="0065695C" w:rsidRPr="003A3D11" w:rsidRDefault="0065695C" w:rsidP="003A3D11">
      <w:pPr>
        <w:pStyle w:val="ProjectName"/>
        <w:numPr>
          <w:ilvl w:val="0"/>
          <w:numId w:val="0"/>
        </w:numPr>
        <w:ind w:left="270"/>
        <w:rPr>
          <w:b w:val="0"/>
          <w:lang w:val="es-MX"/>
        </w:rPr>
      </w:pPr>
      <w:r w:rsidRPr="003A3D11">
        <w:rPr>
          <w:b w:val="0"/>
          <w:lang w:val="es-MX"/>
        </w:rPr>
        <w:t xml:space="preserve">Gerenciamiento de </w:t>
      </w:r>
      <w:r w:rsidR="009578C1" w:rsidRPr="003A3D11">
        <w:rPr>
          <w:b w:val="0"/>
          <w:lang w:val="es-MX"/>
        </w:rPr>
        <w:t>Proyecto,</w:t>
      </w:r>
      <w:r w:rsidR="003A3D11" w:rsidRPr="003A3D11">
        <w:rPr>
          <w:b w:val="0"/>
          <w:lang w:val="es-MX"/>
        </w:rPr>
        <w:t xml:space="preserve"> servicios de preco</w:t>
      </w:r>
      <w:r w:rsidRPr="003A3D11">
        <w:rPr>
          <w:b w:val="0"/>
          <w:lang w:val="es-MX"/>
        </w:rPr>
        <w:t xml:space="preserve"> </w:t>
      </w:r>
      <w:r w:rsidR="003A3D11" w:rsidRPr="003A3D11">
        <w:rPr>
          <w:b w:val="0"/>
          <w:lang w:val="es-MX"/>
        </w:rPr>
        <w:t>c</w:t>
      </w:r>
      <w:r w:rsidRPr="003A3D11">
        <w:rPr>
          <w:b w:val="0"/>
          <w:lang w:val="es-MX"/>
        </w:rPr>
        <w:t>onstrucción</w:t>
      </w:r>
      <w:r w:rsidR="009578C1">
        <w:rPr>
          <w:b w:val="0"/>
          <w:lang w:val="es-MX"/>
        </w:rPr>
        <w:t>,  P</w:t>
      </w:r>
      <w:r w:rsidR="003A3D11">
        <w:rPr>
          <w:b w:val="0"/>
          <w:lang w:val="es-MX"/>
        </w:rPr>
        <w:t xml:space="preserve">royectos </w:t>
      </w:r>
      <w:r w:rsidR="009578C1">
        <w:rPr>
          <w:b w:val="0"/>
          <w:lang w:val="es-MX"/>
        </w:rPr>
        <w:t xml:space="preserve"> de un </w:t>
      </w:r>
      <w:r w:rsidR="003A3D11">
        <w:rPr>
          <w:b w:val="0"/>
          <w:lang w:val="es-MX"/>
        </w:rPr>
        <w:t xml:space="preserve">Museo Infantil, </w:t>
      </w:r>
      <w:r w:rsidR="009578C1">
        <w:rPr>
          <w:b w:val="0"/>
          <w:lang w:val="es-MX"/>
        </w:rPr>
        <w:t xml:space="preserve">desarrollado en </w:t>
      </w:r>
      <w:r w:rsidR="003A3D11">
        <w:rPr>
          <w:b w:val="0"/>
          <w:lang w:val="es-MX"/>
        </w:rPr>
        <w:t xml:space="preserve">dos niveles para uso público, que incluirá concesiones comerciales, en una superficie de 9000 m2. Valor de la construcción US$25 M (Estimado para el proyecto completo). Fecha de terminación Abril 2013 </w:t>
      </w:r>
    </w:p>
    <w:p w:rsidR="0065695C" w:rsidRPr="003A3D11" w:rsidRDefault="0065695C" w:rsidP="003A3D11">
      <w:pPr>
        <w:pStyle w:val="ProjectName"/>
        <w:numPr>
          <w:ilvl w:val="0"/>
          <w:numId w:val="0"/>
        </w:numPr>
        <w:ind w:left="270"/>
        <w:rPr>
          <w:b w:val="0"/>
          <w:lang w:val="es-MX"/>
        </w:rPr>
      </w:pPr>
    </w:p>
    <w:p w:rsidR="0065695C" w:rsidRDefault="0065695C" w:rsidP="0065695C">
      <w:pPr>
        <w:pStyle w:val="facts-bold"/>
        <w:rPr>
          <w:lang w:val="pt-BR"/>
        </w:rPr>
      </w:pPr>
      <w:r w:rsidRPr="00A90140">
        <w:rPr>
          <w:lang w:val="pt-BR"/>
        </w:rPr>
        <w:t>Arquitectos</w:t>
      </w:r>
    </w:p>
    <w:p w:rsidR="000B4B9D" w:rsidRPr="000B4B9D" w:rsidRDefault="000B4B9D" w:rsidP="000B4B9D">
      <w:pPr>
        <w:rPr>
          <w:lang w:val="pt-BR" w:eastAsia="es-ES"/>
        </w:rPr>
      </w:pPr>
    </w:p>
    <w:p w:rsidR="0065695C" w:rsidRPr="00A90140" w:rsidRDefault="003A3D11" w:rsidP="0065695C">
      <w:pPr>
        <w:pStyle w:val="facts-bold"/>
        <w:rPr>
          <w:b w:val="0"/>
          <w:lang w:val="pt-BR"/>
        </w:rPr>
      </w:pPr>
      <w:r>
        <w:rPr>
          <w:b w:val="0"/>
          <w:lang w:val="pt-BR"/>
        </w:rPr>
        <w:t>Iñaqui Echeverria y Asociados</w:t>
      </w:r>
      <w:r w:rsidR="0065695C" w:rsidRPr="00A90140">
        <w:rPr>
          <w:b w:val="0"/>
          <w:lang w:val="pt-BR"/>
        </w:rPr>
        <w:t>, Urbanismo, Paisaje.</w:t>
      </w:r>
    </w:p>
    <w:p w:rsidR="0065695C" w:rsidRDefault="0065695C" w:rsidP="0065695C">
      <w:pPr>
        <w:pStyle w:val="facts-normal"/>
        <w:rPr>
          <w:lang w:val="pt-BR"/>
        </w:rPr>
      </w:pPr>
    </w:p>
    <w:p w:rsidR="00260B7F" w:rsidRDefault="00260B7F" w:rsidP="00260B7F">
      <w:pPr>
        <w:rPr>
          <w:lang w:val="pt-BR"/>
        </w:rPr>
      </w:pPr>
    </w:p>
    <w:p w:rsidR="00260B7F" w:rsidRDefault="00260B7F" w:rsidP="00260B7F">
      <w:pPr>
        <w:rPr>
          <w:lang w:val="pt-BR"/>
        </w:rPr>
      </w:pPr>
    </w:p>
    <w:p w:rsidR="00260B7F" w:rsidRPr="00260B7F" w:rsidRDefault="00260B7F" w:rsidP="00260B7F">
      <w:pPr>
        <w:rPr>
          <w:lang w:val="pt-BR"/>
        </w:rPr>
      </w:pPr>
    </w:p>
    <w:p w:rsidR="00EB0903" w:rsidRPr="008E2D85" w:rsidRDefault="00EB0903" w:rsidP="00EB0903">
      <w:pPr>
        <w:pStyle w:val="ProjectName"/>
        <w:rPr>
          <w:rFonts w:ascii="Times New Roman" w:hAnsi="Times New Roman"/>
          <w:sz w:val="22"/>
        </w:rPr>
      </w:pPr>
      <w:r>
        <w:t>Centro Roberto Garza Sada</w:t>
      </w:r>
    </w:p>
    <w:p w:rsidR="00EB0903" w:rsidRPr="00892F93" w:rsidRDefault="00EB0903" w:rsidP="00EB0903">
      <w:pPr>
        <w:pStyle w:val="ProjectName"/>
        <w:numPr>
          <w:ilvl w:val="0"/>
          <w:numId w:val="0"/>
        </w:numPr>
        <w:ind w:left="270"/>
        <w:rPr>
          <w:rFonts w:ascii="Times New Roman" w:hAnsi="Times New Roman"/>
          <w:b w:val="0"/>
          <w:sz w:val="22"/>
          <w:lang w:val="es-MX"/>
        </w:rPr>
      </w:pPr>
      <w:r>
        <w:rPr>
          <w:b w:val="0"/>
          <w:lang w:val="es-MX"/>
        </w:rPr>
        <w:t>Monterrey, Nuevo Leon, México</w:t>
      </w:r>
    </w:p>
    <w:p w:rsidR="00EB0903" w:rsidRDefault="00EB0903" w:rsidP="00D60CA7">
      <w:pPr>
        <w:pStyle w:val="ProjectName"/>
        <w:numPr>
          <w:ilvl w:val="0"/>
          <w:numId w:val="0"/>
        </w:numPr>
        <w:ind w:left="270"/>
        <w:rPr>
          <w:lang w:val="pt-BR"/>
        </w:rPr>
      </w:pPr>
      <w:r w:rsidRPr="004B4C5A">
        <w:rPr>
          <w:b w:val="0"/>
          <w:lang w:val="es-MX"/>
        </w:rPr>
        <w:t xml:space="preserve">Superintendente de Obra, </w:t>
      </w:r>
      <w:r w:rsidR="004B4C5A" w:rsidRPr="004B4C5A">
        <w:rPr>
          <w:b w:val="0"/>
          <w:lang w:val="es-MX"/>
        </w:rPr>
        <w:t>pre-construcción y las fases de construcción de</w:t>
      </w:r>
      <w:r w:rsidR="00260B7F">
        <w:rPr>
          <w:b w:val="0"/>
          <w:lang w:val="es-MX"/>
        </w:rPr>
        <w:t>l</w:t>
      </w:r>
      <w:r w:rsidR="004B4C5A" w:rsidRPr="004B4C5A">
        <w:rPr>
          <w:b w:val="0"/>
          <w:lang w:val="es-MX"/>
        </w:rPr>
        <w:t xml:space="preserve"> Centro Roberto Garza Sada, y es parte de la Universidad de Monterrey (UDEM) Plan Director 2008-2018. La UDEM tiene como objetivo crear su Arte, Arquitectura y Diseño de la Escuela, que será un icono a nivel regional e internacional. </w:t>
      </w:r>
      <w:r w:rsidR="00260B7F">
        <w:rPr>
          <w:b w:val="0"/>
          <w:lang w:val="es-MX"/>
        </w:rPr>
        <w:t>Realizado en estructura Hibrida (Metalica-Concreto Reforzado) en concreto aparente gris, canceleria duovent con película inteligente y puente terminco, Instalaciones Electromecanicas y HVAC, SCI, Control de Iluminacion, montaje de equipamiento, con C</w:t>
      </w:r>
      <w:r w:rsidR="004B4C5A" w:rsidRPr="004B4C5A">
        <w:rPr>
          <w:b w:val="0"/>
          <w:lang w:val="es-MX"/>
        </w:rPr>
        <w:t xml:space="preserve">ertificación LEED </w:t>
      </w:r>
      <w:r w:rsidR="00260B7F">
        <w:rPr>
          <w:b w:val="0"/>
          <w:lang w:val="es-MX"/>
        </w:rPr>
        <w:t>Plata.</w:t>
      </w:r>
      <w:r w:rsidR="004B4C5A">
        <w:rPr>
          <w:rFonts w:ascii="Arial" w:hAnsi="Arial" w:cs="Arial"/>
          <w:color w:val="333333"/>
          <w:lang w:val="es-ES"/>
        </w:rPr>
        <w:br/>
      </w:r>
      <w:r w:rsidR="004B4C5A">
        <w:rPr>
          <w:rFonts w:ascii="Arial" w:hAnsi="Arial" w:cs="Arial"/>
          <w:color w:val="333333"/>
          <w:lang w:val="es-ES"/>
        </w:rPr>
        <w:br/>
      </w:r>
      <w:r w:rsidRPr="00A90140">
        <w:rPr>
          <w:lang w:val="pt-BR"/>
        </w:rPr>
        <w:t>Arquitectos</w:t>
      </w:r>
    </w:p>
    <w:p w:rsidR="00EB0903" w:rsidRPr="000B4B9D" w:rsidRDefault="00EB0903" w:rsidP="00EB0903">
      <w:pPr>
        <w:rPr>
          <w:lang w:val="pt-BR" w:eastAsia="es-ES"/>
        </w:rPr>
      </w:pPr>
    </w:p>
    <w:p w:rsidR="00EB0903" w:rsidRPr="00A90140" w:rsidRDefault="004B4C5A" w:rsidP="00EB0903">
      <w:pPr>
        <w:pStyle w:val="facts-bold"/>
        <w:rPr>
          <w:b w:val="0"/>
          <w:lang w:val="pt-BR"/>
        </w:rPr>
      </w:pPr>
      <w:r>
        <w:rPr>
          <w:b w:val="0"/>
          <w:lang w:val="pt-BR"/>
        </w:rPr>
        <w:t>Tadao Ando</w:t>
      </w:r>
      <w:r w:rsidR="00EB0903">
        <w:rPr>
          <w:b w:val="0"/>
          <w:lang w:val="pt-BR"/>
        </w:rPr>
        <w:t xml:space="preserve"> y Asociados</w:t>
      </w:r>
      <w:r w:rsidR="00EB0903" w:rsidRPr="00A90140">
        <w:rPr>
          <w:b w:val="0"/>
          <w:lang w:val="pt-BR"/>
        </w:rPr>
        <w:t>,</w:t>
      </w:r>
      <w:r>
        <w:rPr>
          <w:b w:val="0"/>
          <w:lang w:val="pt-BR"/>
        </w:rPr>
        <w:t xml:space="preserve"> SWA</w:t>
      </w:r>
      <w:r w:rsidR="00EB0903" w:rsidRPr="00A90140">
        <w:rPr>
          <w:b w:val="0"/>
          <w:lang w:val="pt-BR"/>
        </w:rPr>
        <w:t>.</w:t>
      </w:r>
    </w:p>
    <w:p w:rsidR="00EB0903" w:rsidRDefault="00EB0903" w:rsidP="00EB0903">
      <w:pPr>
        <w:rPr>
          <w:lang w:val="pt-BR"/>
        </w:rPr>
      </w:pPr>
    </w:p>
    <w:p w:rsidR="00260B7F" w:rsidRDefault="00260B7F" w:rsidP="00EB0903">
      <w:pPr>
        <w:rPr>
          <w:lang w:val="pt-BR"/>
        </w:rPr>
      </w:pPr>
    </w:p>
    <w:p w:rsidR="00260B7F" w:rsidRDefault="00260B7F" w:rsidP="00EB0903">
      <w:pPr>
        <w:rPr>
          <w:lang w:val="pt-BR"/>
        </w:rPr>
      </w:pPr>
    </w:p>
    <w:p w:rsidR="00260B7F" w:rsidRDefault="00260B7F" w:rsidP="00EB0903">
      <w:pPr>
        <w:rPr>
          <w:lang w:val="pt-BR"/>
        </w:rPr>
      </w:pPr>
    </w:p>
    <w:p w:rsidR="00496A4E" w:rsidRPr="008E2D85" w:rsidRDefault="00496A4E" w:rsidP="00496A4E">
      <w:pPr>
        <w:pStyle w:val="ProjectName"/>
        <w:rPr>
          <w:rFonts w:ascii="Times New Roman" w:hAnsi="Times New Roman"/>
          <w:sz w:val="22"/>
        </w:rPr>
      </w:pPr>
      <w:r>
        <w:t>Hotel Hacienda Encantada</w:t>
      </w:r>
    </w:p>
    <w:p w:rsidR="00496A4E" w:rsidRPr="00892F93" w:rsidRDefault="00496A4E" w:rsidP="00496A4E">
      <w:pPr>
        <w:pStyle w:val="ProjectName"/>
        <w:numPr>
          <w:ilvl w:val="0"/>
          <w:numId w:val="0"/>
        </w:numPr>
        <w:ind w:left="270"/>
        <w:rPr>
          <w:rFonts w:ascii="Times New Roman" w:hAnsi="Times New Roman"/>
          <w:b w:val="0"/>
          <w:sz w:val="22"/>
          <w:lang w:val="es-MX"/>
        </w:rPr>
      </w:pPr>
      <w:r>
        <w:rPr>
          <w:b w:val="0"/>
          <w:lang w:val="es-MX"/>
        </w:rPr>
        <w:t>Cabo San Lucas, B.C.S., México</w:t>
      </w:r>
    </w:p>
    <w:p w:rsidR="00496A4E" w:rsidRPr="003A3D11" w:rsidRDefault="00496A4E" w:rsidP="00496A4E">
      <w:pPr>
        <w:pStyle w:val="ProjectName"/>
        <w:numPr>
          <w:ilvl w:val="0"/>
          <w:numId w:val="0"/>
        </w:numPr>
        <w:ind w:left="270"/>
        <w:rPr>
          <w:b w:val="0"/>
          <w:lang w:val="es-MX"/>
        </w:rPr>
      </w:pPr>
      <w:r w:rsidRPr="003A3D11">
        <w:rPr>
          <w:b w:val="0"/>
          <w:lang w:val="es-MX"/>
        </w:rPr>
        <w:t>Geren</w:t>
      </w:r>
      <w:r>
        <w:rPr>
          <w:b w:val="0"/>
          <w:lang w:val="es-MX"/>
        </w:rPr>
        <w:t>te</w:t>
      </w:r>
      <w:r w:rsidRPr="003A3D11">
        <w:rPr>
          <w:b w:val="0"/>
          <w:lang w:val="es-MX"/>
        </w:rPr>
        <w:t xml:space="preserve"> de Proyecto, servicios de preco construcción</w:t>
      </w:r>
      <w:r>
        <w:rPr>
          <w:b w:val="0"/>
          <w:lang w:val="es-MX"/>
        </w:rPr>
        <w:t xml:space="preserve"> y construccion,  Proyectos  de un </w:t>
      </w:r>
      <w:r w:rsidR="00D60CA7">
        <w:rPr>
          <w:b w:val="0"/>
          <w:lang w:val="es-MX"/>
        </w:rPr>
        <w:t xml:space="preserve">Hotel clasificado 5 diamantes por la AAA incluye, restaurantes, albercas, Spa, Toma Submarina, PTAR, Desaladora, Planta de Emergencia, Lavanderia, Comedor de Empleados, Oficinas, Habitaciones de Tiempo compartido, </w:t>
      </w:r>
      <w:r>
        <w:rPr>
          <w:b w:val="0"/>
          <w:lang w:val="es-MX"/>
        </w:rPr>
        <w:t xml:space="preserve"> Valor de la construcción US$</w:t>
      </w:r>
      <w:r w:rsidR="00D60CA7">
        <w:rPr>
          <w:b w:val="0"/>
          <w:lang w:val="es-MX"/>
        </w:rPr>
        <w:t>100</w:t>
      </w:r>
      <w:r>
        <w:rPr>
          <w:b w:val="0"/>
          <w:lang w:val="es-MX"/>
        </w:rPr>
        <w:t xml:space="preserve"> M (Estimado para el proyecto completo). Fecha de terminación </w:t>
      </w:r>
      <w:r w:rsidR="00D60CA7">
        <w:rPr>
          <w:b w:val="0"/>
          <w:lang w:val="es-MX"/>
        </w:rPr>
        <w:t>Septiembre  2008</w:t>
      </w:r>
      <w:r>
        <w:rPr>
          <w:b w:val="0"/>
          <w:lang w:val="es-MX"/>
        </w:rPr>
        <w:t xml:space="preserve"> </w:t>
      </w:r>
    </w:p>
    <w:p w:rsidR="00496A4E" w:rsidRDefault="00496A4E" w:rsidP="00496A4E">
      <w:pPr>
        <w:pStyle w:val="ProjectName"/>
        <w:numPr>
          <w:ilvl w:val="0"/>
          <w:numId w:val="0"/>
        </w:numPr>
        <w:ind w:left="270"/>
        <w:rPr>
          <w:b w:val="0"/>
          <w:lang w:val="es-MX"/>
        </w:rPr>
      </w:pPr>
    </w:p>
    <w:p w:rsidR="00496A4E" w:rsidRDefault="00496A4E" w:rsidP="00496A4E">
      <w:pPr>
        <w:pStyle w:val="facts-bold"/>
        <w:rPr>
          <w:lang w:val="pt-BR"/>
        </w:rPr>
      </w:pPr>
      <w:r w:rsidRPr="00A90140">
        <w:rPr>
          <w:lang w:val="pt-BR"/>
        </w:rPr>
        <w:t>Arquitectos</w:t>
      </w:r>
    </w:p>
    <w:p w:rsidR="00496A4E" w:rsidRPr="000B4B9D" w:rsidRDefault="00496A4E" w:rsidP="00496A4E">
      <w:pPr>
        <w:rPr>
          <w:lang w:val="pt-BR" w:eastAsia="es-ES"/>
        </w:rPr>
      </w:pPr>
    </w:p>
    <w:p w:rsidR="00496A4E" w:rsidRDefault="00D60CA7" w:rsidP="00D60CA7">
      <w:pPr>
        <w:pStyle w:val="facts-bold"/>
        <w:rPr>
          <w:b w:val="0"/>
          <w:lang w:val="pt-BR"/>
        </w:rPr>
      </w:pPr>
      <w:r>
        <w:rPr>
          <w:b w:val="0"/>
          <w:lang w:val="pt-BR"/>
        </w:rPr>
        <w:t>Molins Arquitectos</w:t>
      </w:r>
      <w:r w:rsidR="00496A4E" w:rsidRPr="00A90140">
        <w:rPr>
          <w:b w:val="0"/>
          <w:lang w:val="pt-BR"/>
        </w:rPr>
        <w:t xml:space="preserve"> </w:t>
      </w:r>
    </w:p>
    <w:p w:rsidR="00260B7F" w:rsidRDefault="00260B7F" w:rsidP="00260B7F">
      <w:pPr>
        <w:rPr>
          <w:lang w:val="pt-BR" w:eastAsia="es-ES"/>
        </w:rPr>
      </w:pPr>
    </w:p>
    <w:p w:rsidR="00260B7F" w:rsidRDefault="00260B7F" w:rsidP="00260B7F">
      <w:pPr>
        <w:rPr>
          <w:lang w:val="pt-BR" w:eastAsia="es-ES"/>
        </w:rPr>
      </w:pPr>
    </w:p>
    <w:p w:rsidR="00260B7F" w:rsidRPr="00260B7F" w:rsidRDefault="00260B7F" w:rsidP="00260B7F">
      <w:pPr>
        <w:rPr>
          <w:lang w:val="pt-BR" w:eastAsia="es-ES"/>
        </w:rPr>
      </w:pPr>
    </w:p>
    <w:p w:rsidR="00D60CA7" w:rsidRPr="008E2D85" w:rsidRDefault="00D60CA7" w:rsidP="00D60CA7">
      <w:pPr>
        <w:pStyle w:val="ProjectName"/>
        <w:rPr>
          <w:rFonts w:ascii="Times New Roman" w:hAnsi="Times New Roman"/>
          <w:sz w:val="22"/>
        </w:rPr>
      </w:pPr>
      <w:r>
        <w:lastRenderedPageBreak/>
        <w:t>Hotel Pueblo Bonito Sunset Beach</w:t>
      </w:r>
    </w:p>
    <w:p w:rsidR="00D60CA7" w:rsidRPr="00892F93" w:rsidRDefault="00D60CA7" w:rsidP="00D60CA7">
      <w:pPr>
        <w:pStyle w:val="ProjectName"/>
        <w:numPr>
          <w:ilvl w:val="0"/>
          <w:numId w:val="0"/>
        </w:numPr>
        <w:ind w:left="270"/>
        <w:rPr>
          <w:rFonts w:ascii="Times New Roman" w:hAnsi="Times New Roman"/>
          <w:b w:val="0"/>
          <w:sz w:val="22"/>
          <w:lang w:val="es-MX"/>
        </w:rPr>
      </w:pPr>
      <w:r>
        <w:rPr>
          <w:b w:val="0"/>
          <w:lang w:val="es-MX"/>
        </w:rPr>
        <w:t>Cabo San Lucas, B.C.S., México</w:t>
      </w:r>
    </w:p>
    <w:p w:rsidR="00D60CA7" w:rsidRDefault="00D60CA7" w:rsidP="00D60CA7">
      <w:pPr>
        <w:pStyle w:val="ProjectName"/>
        <w:numPr>
          <w:ilvl w:val="0"/>
          <w:numId w:val="0"/>
        </w:numPr>
        <w:ind w:left="270"/>
        <w:rPr>
          <w:b w:val="0"/>
          <w:lang w:val="es-MX"/>
        </w:rPr>
      </w:pPr>
      <w:r>
        <w:rPr>
          <w:b w:val="0"/>
          <w:lang w:val="es-MX"/>
        </w:rPr>
        <w:t>Field Enginner</w:t>
      </w:r>
      <w:r w:rsidRPr="003A3D11">
        <w:rPr>
          <w:b w:val="0"/>
          <w:lang w:val="es-MX"/>
        </w:rPr>
        <w:t xml:space="preserve">, servicios </w:t>
      </w:r>
      <w:r>
        <w:rPr>
          <w:b w:val="0"/>
          <w:lang w:val="es-MX"/>
        </w:rPr>
        <w:t xml:space="preserve">construccion,  Proyectos  de un Hotel clasificado 5 diamantes por la AAA incluye, restaurantes, albercas, Spa, Pozos de agua salobre, PTAR, Desaladora, Planta de Emergencia, Lavanderia, Comedor de Empleados, Oficinas, Habitaciones de Tiempo compartido,  </w:t>
      </w:r>
    </w:p>
    <w:p w:rsidR="007A4210" w:rsidRPr="003A3D11" w:rsidRDefault="007A4210" w:rsidP="00D60CA7">
      <w:pPr>
        <w:pStyle w:val="ProjectName"/>
        <w:numPr>
          <w:ilvl w:val="0"/>
          <w:numId w:val="0"/>
        </w:numPr>
        <w:ind w:left="270"/>
        <w:rPr>
          <w:b w:val="0"/>
          <w:lang w:val="es-MX"/>
        </w:rPr>
      </w:pPr>
    </w:p>
    <w:p w:rsidR="00D60CA7" w:rsidRDefault="00D60CA7" w:rsidP="00D60CA7">
      <w:pPr>
        <w:pStyle w:val="facts-bold"/>
        <w:rPr>
          <w:lang w:val="pt-BR"/>
        </w:rPr>
      </w:pPr>
      <w:r w:rsidRPr="00A90140">
        <w:rPr>
          <w:lang w:val="pt-BR"/>
        </w:rPr>
        <w:t>Arquitectos</w:t>
      </w:r>
    </w:p>
    <w:p w:rsidR="00D60CA7" w:rsidRPr="000B4B9D" w:rsidRDefault="00D60CA7" w:rsidP="00D60CA7">
      <w:pPr>
        <w:rPr>
          <w:lang w:val="pt-BR" w:eastAsia="es-ES"/>
        </w:rPr>
      </w:pPr>
    </w:p>
    <w:p w:rsidR="00D60CA7" w:rsidRPr="00EB0903" w:rsidRDefault="00D60CA7" w:rsidP="00D60CA7">
      <w:pPr>
        <w:pStyle w:val="facts-bold"/>
        <w:rPr>
          <w:lang w:val="pt-BR"/>
        </w:rPr>
      </w:pPr>
      <w:r>
        <w:rPr>
          <w:b w:val="0"/>
          <w:lang w:val="pt-BR"/>
        </w:rPr>
        <w:t>GVA, WATG</w:t>
      </w:r>
      <w:r w:rsidRPr="00A90140">
        <w:rPr>
          <w:b w:val="0"/>
          <w:lang w:val="pt-BR"/>
        </w:rPr>
        <w:t xml:space="preserve"> </w:t>
      </w:r>
    </w:p>
    <w:p w:rsidR="00D60CA7" w:rsidRDefault="00D60CA7" w:rsidP="00D60CA7">
      <w:pPr>
        <w:rPr>
          <w:lang w:val="pt-BR" w:eastAsia="es-ES"/>
        </w:rPr>
      </w:pPr>
    </w:p>
    <w:p w:rsidR="00D60CA7" w:rsidRDefault="00D60CA7" w:rsidP="00D60CA7">
      <w:pPr>
        <w:rPr>
          <w:lang w:val="pt-BR" w:eastAsia="es-ES"/>
        </w:rPr>
      </w:pPr>
    </w:p>
    <w:p w:rsidR="00D60CA7" w:rsidRPr="008E2D85" w:rsidRDefault="00D60CA7" w:rsidP="00D60CA7">
      <w:pPr>
        <w:pStyle w:val="ProjectName"/>
        <w:rPr>
          <w:rFonts w:ascii="Times New Roman" w:hAnsi="Times New Roman"/>
          <w:sz w:val="22"/>
        </w:rPr>
      </w:pPr>
      <w:r>
        <w:t>Hotel Pueblo Bonito ROSE</w:t>
      </w:r>
    </w:p>
    <w:p w:rsidR="00D60CA7" w:rsidRPr="00892F93" w:rsidRDefault="00D60CA7" w:rsidP="00D60CA7">
      <w:pPr>
        <w:pStyle w:val="ProjectName"/>
        <w:numPr>
          <w:ilvl w:val="0"/>
          <w:numId w:val="0"/>
        </w:numPr>
        <w:ind w:left="270"/>
        <w:rPr>
          <w:rFonts w:ascii="Times New Roman" w:hAnsi="Times New Roman"/>
          <w:b w:val="0"/>
          <w:sz w:val="22"/>
          <w:lang w:val="es-MX"/>
        </w:rPr>
      </w:pPr>
      <w:r>
        <w:rPr>
          <w:b w:val="0"/>
          <w:lang w:val="es-MX"/>
        </w:rPr>
        <w:t>Cabo San Lucas, B.C.S., México</w:t>
      </w:r>
    </w:p>
    <w:p w:rsidR="00D60CA7" w:rsidRDefault="00D60CA7" w:rsidP="00D60CA7">
      <w:pPr>
        <w:pStyle w:val="ProjectName"/>
        <w:numPr>
          <w:ilvl w:val="0"/>
          <w:numId w:val="0"/>
        </w:numPr>
        <w:ind w:left="270"/>
        <w:rPr>
          <w:b w:val="0"/>
          <w:lang w:val="es-MX"/>
        </w:rPr>
      </w:pPr>
      <w:r>
        <w:rPr>
          <w:b w:val="0"/>
          <w:lang w:val="es-MX"/>
        </w:rPr>
        <w:t>Field Enginner</w:t>
      </w:r>
      <w:r w:rsidRPr="003A3D11">
        <w:rPr>
          <w:b w:val="0"/>
          <w:lang w:val="es-MX"/>
        </w:rPr>
        <w:t xml:space="preserve">, servicios </w:t>
      </w:r>
      <w:r>
        <w:rPr>
          <w:b w:val="0"/>
          <w:lang w:val="es-MX"/>
        </w:rPr>
        <w:t xml:space="preserve">construccion,  Proyectos  de un Hotel </w:t>
      </w:r>
      <w:r w:rsidR="007A4210">
        <w:rPr>
          <w:b w:val="0"/>
          <w:lang w:val="es-MX"/>
        </w:rPr>
        <w:t xml:space="preserve">de Tiempo Compartido </w:t>
      </w:r>
      <w:r>
        <w:rPr>
          <w:b w:val="0"/>
          <w:lang w:val="es-MX"/>
        </w:rPr>
        <w:t>incluye, restaurantes, albercas, Spa, Pozos de agua salobre, PTAR, Desaladora, Planta de Emergencia, Lavanderia, Comedor de Empleados, Oficinas, Habitaciones de Tiempo compartido</w:t>
      </w:r>
      <w:r w:rsidR="007A4210">
        <w:rPr>
          <w:b w:val="0"/>
          <w:lang w:val="es-MX"/>
        </w:rPr>
        <w:t>.</w:t>
      </w:r>
      <w:r>
        <w:rPr>
          <w:b w:val="0"/>
          <w:lang w:val="es-MX"/>
        </w:rPr>
        <w:t xml:space="preserve"> </w:t>
      </w:r>
    </w:p>
    <w:p w:rsidR="00D60CA7" w:rsidRPr="003A3D11" w:rsidRDefault="00D60CA7" w:rsidP="00D60CA7">
      <w:pPr>
        <w:pStyle w:val="ProjectName"/>
        <w:numPr>
          <w:ilvl w:val="0"/>
          <w:numId w:val="0"/>
        </w:numPr>
        <w:ind w:left="270"/>
        <w:rPr>
          <w:b w:val="0"/>
          <w:lang w:val="es-MX"/>
        </w:rPr>
      </w:pPr>
    </w:p>
    <w:p w:rsidR="00D60CA7" w:rsidRDefault="00D60CA7" w:rsidP="00D60CA7">
      <w:pPr>
        <w:pStyle w:val="facts-bold"/>
        <w:rPr>
          <w:lang w:val="pt-BR"/>
        </w:rPr>
      </w:pPr>
      <w:r w:rsidRPr="00A90140">
        <w:rPr>
          <w:lang w:val="pt-BR"/>
        </w:rPr>
        <w:t>Arquitectos</w:t>
      </w:r>
    </w:p>
    <w:p w:rsidR="00D60CA7" w:rsidRPr="000B4B9D" w:rsidRDefault="00D60CA7" w:rsidP="00D60CA7">
      <w:pPr>
        <w:rPr>
          <w:lang w:val="pt-BR" w:eastAsia="es-ES"/>
        </w:rPr>
      </w:pPr>
    </w:p>
    <w:p w:rsidR="00D60CA7" w:rsidRPr="00EB0903" w:rsidRDefault="00D60CA7" w:rsidP="00D60CA7">
      <w:pPr>
        <w:pStyle w:val="facts-bold"/>
        <w:rPr>
          <w:lang w:val="pt-BR"/>
        </w:rPr>
      </w:pPr>
      <w:r>
        <w:rPr>
          <w:b w:val="0"/>
          <w:lang w:val="pt-BR"/>
        </w:rPr>
        <w:t>GVA,</w:t>
      </w:r>
      <w:r w:rsidR="007A4210">
        <w:rPr>
          <w:b w:val="0"/>
          <w:lang w:val="pt-BR"/>
        </w:rPr>
        <w:t xml:space="preserve"> AI,</w:t>
      </w:r>
      <w:r>
        <w:rPr>
          <w:b w:val="0"/>
          <w:lang w:val="pt-BR"/>
        </w:rPr>
        <w:t xml:space="preserve"> WATG</w:t>
      </w:r>
      <w:r w:rsidRPr="00A90140">
        <w:rPr>
          <w:b w:val="0"/>
          <w:lang w:val="pt-BR"/>
        </w:rPr>
        <w:t xml:space="preserve"> </w:t>
      </w:r>
    </w:p>
    <w:p w:rsidR="00D60CA7" w:rsidRPr="00D60CA7" w:rsidRDefault="00D60CA7" w:rsidP="00D60CA7">
      <w:pPr>
        <w:rPr>
          <w:lang w:val="pt-BR" w:eastAsia="es-ES"/>
        </w:rPr>
      </w:pPr>
    </w:p>
    <w:sectPr w:rsidR="00D60CA7" w:rsidRPr="00D60CA7" w:rsidSect="0019311D">
      <w:headerReference w:type="default" r:id="rId7"/>
      <w:type w:val="continuous"/>
      <w:pgSz w:w="12240" w:h="15840" w:code="1"/>
      <w:pgMar w:top="1800" w:right="720" w:bottom="1440" w:left="4867" w:header="806" w:footer="720" w:gutter="0"/>
      <w:cols w:space="576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FA4" w:rsidRDefault="00BF5FA4">
      <w:r>
        <w:separator/>
      </w:r>
    </w:p>
  </w:endnote>
  <w:endnote w:type="continuationSeparator" w:id="1">
    <w:p w:rsidR="00BF5FA4" w:rsidRDefault="00BF5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"/>
    <w:charset w:val="00"/>
    <w:family w:val="auto"/>
    <w:pitch w:val="variable"/>
    <w:sig w:usb0="03000000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FA4" w:rsidRDefault="00BF5FA4">
      <w:r>
        <w:separator/>
      </w:r>
    </w:p>
  </w:footnote>
  <w:footnote w:type="continuationSeparator" w:id="1">
    <w:p w:rsidR="00BF5FA4" w:rsidRDefault="00BF5F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C3F" w:rsidRPr="00F0485D" w:rsidRDefault="004F41AC" w:rsidP="00891EE4">
    <w:pPr>
      <w:pStyle w:val="Ttulo1"/>
      <w:ind w:hanging="3427"/>
    </w:pPr>
    <w:r>
      <w:rPr>
        <w:noProof/>
      </w:rPr>
      <w:t xml:space="preserve"> Aladar Razo </w:t>
    </w:r>
    <w:r w:rsidR="007E2C3F">
      <w:rPr>
        <w:noProof/>
      </w:rPr>
      <w:tab/>
    </w:r>
    <w:r>
      <w:rPr>
        <w:bCs/>
      </w:rPr>
      <w:t>Project  Manager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02A00D8"/>
    <w:multiLevelType w:val="singleLevel"/>
    <w:tmpl w:val="FBD24544"/>
    <w:lvl w:ilvl="0">
      <w:start w:val="12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0E4525D"/>
    <w:multiLevelType w:val="hybridMultilevel"/>
    <w:tmpl w:val="E99816D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DB56E7"/>
    <w:multiLevelType w:val="hybridMultilevel"/>
    <w:tmpl w:val="AC46969A"/>
    <w:lvl w:ilvl="0" w:tplc="FDDA25EC">
      <w:start w:val="12"/>
      <w:numFmt w:val="bullet"/>
      <w:lvlText w:val=""/>
      <w:lvlJc w:val="left"/>
      <w:pPr>
        <w:tabs>
          <w:tab w:val="num" w:pos="720"/>
        </w:tabs>
        <w:ind w:left="630" w:hanging="270"/>
      </w:pPr>
      <w:rPr>
        <w:rFonts w:ascii="Wingdings" w:hAnsi="Wingdings" w:hint="default"/>
        <w:b/>
        <w:i w:val="0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294CA0"/>
    <w:multiLevelType w:val="hybridMultilevel"/>
    <w:tmpl w:val="952668B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D875B0"/>
    <w:multiLevelType w:val="singleLevel"/>
    <w:tmpl w:val="63E0E2D0"/>
    <w:lvl w:ilvl="0">
      <w:start w:val="12"/>
      <w:numFmt w:val="bullet"/>
      <w:pStyle w:val="BulletInformation"/>
      <w:lvlText w:val=""/>
      <w:lvlJc w:val="left"/>
      <w:pPr>
        <w:tabs>
          <w:tab w:val="num" w:pos="460"/>
        </w:tabs>
        <w:ind w:left="370" w:hanging="270"/>
      </w:pPr>
      <w:rPr>
        <w:rFonts w:ascii="Wingdings" w:hAnsi="Wingdings" w:hint="default"/>
        <w:b/>
        <w:i w:val="0"/>
        <w:sz w:val="16"/>
      </w:rPr>
    </w:lvl>
  </w:abstractNum>
  <w:abstractNum w:abstractNumId="6">
    <w:nsid w:val="211F5795"/>
    <w:multiLevelType w:val="hybridMultilevel"/>
    <w:tmpl w:val="72967E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855259"/>
    <w:multiLevelType w:val="hybridMultilevel"/>
    <w:tmpl w:val="C29A0920"/>
    <w:lvl w:ilvl="0" w:tplc="35821E5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727246"/>
    <w:multiLevelType w:val="hybridMultilevel"/>
    <w:tmpl w:val="3EF0FB44"/>
    <w:lvl w:ilvl="0" w:tplc="FFFFFFFF">
      <w:start w:val="20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9">
    <w:nsid w:val="28AA2EF0"/>
    <w:multiLevelType w:val="hybridMultilevel"/>
    <w:tmpl w:val="AC9EAD04"/>
    <w:lvl w:ilvl="0" w:tplc="62827A5E">
      <w:start w:val="1"/>
      <w:numFmt w:val="bullet"/>
      <w:lvlText w:val=""/>
      <w:lvlJc w:val="left"/>
      <w:pPr>
        <w:tabs>
          <w:tab w:val="num" w:pos="634"/>
        </w:tabs>
        <w:ind w:left="548" w:hanging="274"/>
      </w:pPr>
      <w:rPr>
        <w:rFonts w:ascii="Wingdings" w:hAnsi="Wingdings" w:hint="default"/>
        <w:b w:val="0"/>
        <w:i w:val="0"/>
        <w:sz w:val="14"/>
      </w:rPr>
    </w:lvl>
    <w:lvl w:ilvl="1" w:tplc="CEB456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CE6C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2CC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0257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7EDF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6F8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2871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F8E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F9129B"/>
    <w:multiLevelType w:val="singleLevel"/>
    <w:tmpl w:val="7A42AC7A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12"/>
      </w:rPr>
    </w:lvl>
  </w:abstractNum>
  <w:abstractNum w:abstractNumId="11">
    <w:nsid w:val="3135688A"/>
    <w:multiLevelType w:val="hybridMultilevel"/>
    <w:tmpl w:val="A04E54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542C9"/>
    <w:multiLevelType w:val="singleLevel"/>
    <w:tmpl w:val="4E50A478"/>
    <w:lvl w:ilvl="0">
      <w:start w:val="12"/>
      <w:numFmt w:val="bullet"/>
      <w:pStyle w:val="ProjectName"/>
      <w:lvlText w:val=""/>
      <w:lvlJc w:val="left"/>
      <w:pPr>
        <w:tabs>
          <w:tab w:val="num" w:pos="360"/>
        </w:tabs>
        <w:ind w:left="270" w:hanging="270"/>
      </w:pPr>
      <w:rPr>
        <w:rFonts w:ascii="Wingdings" w:hAnsi="Wingdings" w:hint="default"/>
        <w:b/>
        <w:i w:val="0"/>
        <w:sz w:val="16"/>
      </w:rPr>
    </w:lvl>
  </w:abstractNum>
  <w:abstractNum w:abstractNumId="13">
    <w:nsid w:val="3F155BB7"/>
    <w:multiLevelType w:val="hybridMultilevel"/>
    <w:tmpl w:val="2B5CE390"/>
    <w:lvl w:ilvl="0" w:tplc="178CD5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18E2F78"/>
    <w:multiLevelType w:val="singleLevel"/>
    <w:tmpl w:val="FBD24544"/>
    <w:lvl w:ilvl="0">
      <w:start w:val="12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4478702E"/>
    <w:multiLevelType w:val="singleLevel"/>
    <w:tmpl w:val="2FB8156A"/>
    <w:lvl w:ilvl="0">
      <w:start w:val="12"/>
      <w:numFmt w:val="bullet"/>
      <w:pStyle w:val="SecondaryBullet"/>
      <w:lvlText w:val=""/>
      <w:lvlJc w:val="left"/>
      <w:pPr>
        <w:tabs>
          <w:tab w:val="num" w:pos="821"/>
        </w:tabs>
        <w:ind w:left="821" w:hanging="547"/>
      </w:pPr>
      <w:rPr>
        <w:rFonts w:ascii="Wingdings" w:hAnsi="Wingdings" w:hint="default"/>
        <w:b/>
        <w:i w:val="0"/>
        <w:sz w:val="14"/>
      </w:rPr>
    </w:lvl>
  </w:abstractNum>
  <w:abstractNum w:abstractNumId="16">
    <w:nsid w:val="4E4B6A5F"/>
    <w:multiLevelType w:val="hybridMultilevel"/>
    <w:tmpl w:val="55DE83C4"/>
    <w:lvl w:ilvl="0" w:tplc="FFFFFFFF">
      <w:start w:val="1"/>
      <w:numFmt w:val="bullet"/>
      <w:lvlText w:val=""/>
      <w:lvlJc w:val="left"/>
      <w:pPr>
        <w:tabs>
          <w:tab w:val="num" w:pos="1453"/>
        </w:tabs>
        <w:ind w:left="1453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2533"/>
        </w:tabs>
        <w:ind w:left="2533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tabs>
          <w:tab w:val="num" w:pos="3253"/>
        </w:tabs>
        <w:ind w:left="3253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73"/>
        </w:tabs>
        <w:ind w:left="39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93"/>
        </w:tabs>
        <w:ind w:left="46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13"/>
        </w:tabs>
        <w:ind w:left="54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33"/>
        </w:tabs>
        <w:ind w:left="61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53"/>
        </w:tabs>
        <w:ind w:left="68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73"/>
        </w:tabs>
        <w:ind w:left="7573" w:hanging="360"/>
      </w:pPr>
      <w:rPr>
        <w:rFonts w:ascii="Wingdings" w:hAnsi="Wingdings" w:hint="default"/>
      </w:rPr>
    </w:lvl>
  </w:abstractNum>
  <w:abstractNum w:abstractNumId="17">
    <w:nsid w:val="4E5D7DA1"/>
    <w:multiLevelType w:val="hybridMultilevel"/>
    <w:tmpl w:val="BE1A8E64"/>
    <w:lvl w:ilvl="0" w:tplc="C576E5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5DC2A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5B008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2A6C13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8274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6FA40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3A520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B668B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496E1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1462227"/>
    <w:multiLevelType w:val="hybridMultilevel"/>
    <w:tmpl w:val="F6A84FA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52055B5"/>
    <w:multiLevelType w:val="hybridMultilevel"/>
    <w:tmpl w:val="88A6F042"/>
    <w:lvl w:ilvl="0" w:tplc="03040B38">
      <w:start w:val="1"/>
      <w:numFmt w:val="bullet"/>
      <w:lvlText w:val=""/>
      <w:lvlJc w:val="left"/>
      <w:pPr>
        <w:tabs>
          <w:tab w:val="num" w:pos="1453"/>
        </w:tabs>
        <w:ind w:left="1453" w:hanging="360"/>
      </w:pPr>
      <w:rPr>
        <w:rFonts w:ascii="Symbol" w:hAnsi="Symbol" w:hint="default"/>
      </w:rPr>
    </w:lvl>
    <w:lvl w:ilvl="1" w:tplc="C80ABB38">
      <w:start w:val="1"/>
      <w:numFmt w:val="bullet"/>
      <w:lvlText w:val=""/>
      <w:lvlJc w:val="left"/>
      <w:pPr>
        <w:tabs>
          <w:tab w:val="num" w:pos="2533"/>
        </w:tabs>
        <w:ind w:left="2533" w:hanging="360"/>
      </w:pPr>
      <w:rPr>
        <w:rFonts w:ascii="Wingdings" w:hAnsi="Wingdings" w:hint="default"/>
      </w:rPr>
    </w:lvl>
    <w:lvl w:ilvl="2" w:tplc="DD580356">
      <w:start w:val="1"/>
      <w:numFmt w:val="bullet"/>
      <w:lvlText w:val=""/>
      <w:lvlJc w:val="left"/>
      <w:pPr>
        <w:tabs>
          <w:tab w:val="num" w:pos="3253"/>
        </w:tabs>
        <w:ind w:left="3253" w:hanging="360"/>
      </w:pPr>
      <w:rPr>
        <w:rFonts w:ascii="Symbol" w:hAnsi="Symbol" w:hint="default"/>
      </w:rPr>
    </w:lvl>
    <w:lvl w:ilvl="3" w:tplc="6090CC64" w:tentative="1">
      <w:start w:val="1"/>
      <w:numFmt w:val="bullet"/>
      <w:lvlText w:val=""/>
      <w:lvlJc w:val="left"/>
      <w:pPr>
        <w:tabs>
          <w:tab w:val="num" w:pos="3973"/>
        </w:tabs>
        <w:ind w:left="3973" w:hanging="360"/>
      </w:pPr>
      <w:rPr>
        <w:rFonts w:ascii="Symbol" w:hAnsi="Symbol" w:hint="default"/>
      </w:rPr>
    </w:lvl>
    <w:lvl w:ilvl="4" w:tplc="9B8E2BBE" w:tentative="1">
      <w:start w:val="1"/>
      <w:numFmt w:val="bullet"/>
      <w:lvlText w:val="o"/>
      <w:lvlJc w:val="left"/>
      <w:pPr>
        <w:tabs>
          <w:tab w:val="num" w:pos="4693"/>
        </w:tabs>
        <w:ind w:left="4693" w:hanging="360"/>
      </w:pPr>
      <w:rPr>
        <w:rFonts w:ascii="Courier New" w:hAnsi="Courier New" w:cs="Courier New" w:hint="default"/>
      </w:rPr>
    </w:lvl>
    <w:lvl w:ilvl="5" w:tplc="8D50DFB8" w:tentative="1">
      <w:start w:val="1"/>
      <w:numFmt w:val="bullet"/>
      <w:lvlText w:val=""/>
      <w:lvlJc w:val="left"/>
      <w:pPr>
        <w:tabs>
          <w:tab w:val="num" w:pos="5413"/>
        </w:tabs>
        <w:ind w:left="5413" w:hanging="360"/>
      </w:pPr>
      <w:rPr>
        <w:rFonts w:ascii="Wingdings" w:hAnsi="Wingdings" w:hint="default"/>
      </w:rPr>
    </w:lvl>
    <w:lvl w:ilvl="6" w:tplc="2EC6BA02" w:tentative="1">
      <w:start w:val="1"/>
      <w:numFmt w:val="bullet"/>
      <w:lvlText w:val=""/>
      <w:lvlJc w:val="left"/>
      <w:pPr>
        <w:tabs>
          <w:tab w:val="num" w:pos="6133"/>
        </w:tabs>
        <w:ind w:left="6133" w:hanging="360"/>
      </w:pPr>
      <w:rPr>
        <w:rFonts w:ascii="Symbol" w:hAnsi="Symbol" w:hint="default"/>
      </w:rPr>
    </w:lvl>
    <w:lvl w:ilvl="7" w:tplc="588C6168" w:tentative="1">
      <w:start w:val="1"/>
      <w:numFmt w:val="bullet"/>
      <w:lvlText w:val="o"/>
      <w:lvlJc w:val="left"/>
      <w:pPr>
        <w:tabs>
          <w:tab w:val="num" w:pos="6853"/>
        </w:tabs>
        <w:ind w:left="6853" w:hanging="360"/>
      </w:pPr>
      <w:rPr>
        <w:rFonts w:ascii="Courier New" w:hAnsi="Courier New" w:cs="Courier New" w:hint="default"/>
      </w:rPr>
    </w:lvl>
    <w:lvl w:ilvl="8" w:tplc="58B6D42C" w:tentative="1">
      <w:start w:val="1"/>
      <w:numFmt w:val="bullet"/>
      <w:lvlText w:val=""/>
      <w:lvlJc w:val="left"/>
      <w:pPr>
        <w:tabs>
          <w:tab w:val="num" w:pos="7573"/>
        </w:tabs>
        <w:ind w:left="7573" w:hanging="360"/>
      </w:pPr>
      <w:rPr>
        <w:rFonts w:ascii="Wingdings" w:hAnsi="Wingdings" w:hint="default"/>
      </w:rPr>
    </w:lvl>
  </w:abstractNum>
  <w:abstractNum w:abstractNumId="2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>
    <w:nsid w:val="6A731BBF"/>
    <w:multiLevelType w:val="hybridMultilevel"/>
    <w:tmpl w:val="22240448"/>
    <w:lvl w:ilvl="0" w:tplc="35821E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D0C2F62"/>
    <w:multiLevelType w:val="hybridMultilevel"/>
    <w:tmpl w:val="D368B8AC"/>
    <w:lvl w:ilvl="0" w:tplc="04090005">
      <w:start w:val="1"/>
      <w:numFmt w:val="bullet"/>
      <w:pStyle w:val="BulletInformationSpace"/>
      <w:lvlText w:val=""/>
      <w:lvlJc w:val="left"/>
      <w:pPr>
        <w:tabs>
          <w:tab w:val="num" w:pos="360"/>
        </w:tabs>
        <w:ind w:left="274" w:hanging="274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12"/>
  </w:num>
  <w:num w:numId="5">
    <w:abstractNumId w:val="9"/>
  </w:num>
  <w:num w:numId="6">
    <w:abstractNumId w:val="5"/>
  </w:num>
  <w:num w:numId="7">
    <w:abstractNumId w:val="22"/>
  </w:num>
  <w:num w:numId="8">
    <w:abstractNumId w:val="12"/>
  </w:num>
  <w:num w:numId="9">
    <w:abstractNumId w:val="15"/>
  </w:num>
  <w:num w:numId="10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21"/>
  </w:num>
  <w:num w:numId="12">
    <w:abstractNumId w:val="17"/>
  </w:num>
  <w:num w:numId="13">
    <w:abstractNumId w:val="13"/>
  </w:num>
  <w:num w:numId="14">
    <w:abstractNumId w:val="16"/>
  </w:num>
  <w:num w:numId="15">
    <w:abstractNumId w:val="4"/>
  </w:num>
  <w:num w:numId="16">
    <w:abstractNumId w:val="2"/>
  </w:num>
  <w:num w:numId="17">
    <w:abstractNumId w:val="11"/>
  </w:num>
  <w:num w:numId="18">
    <w:abstractNumId w:val="6"/>
  </w:num>
  <w:num w:numId="19">
    <w:abstractNumId w:val="7"/>
  </w:num>
  <w:num w:numId="20">
    <w:abstractNumId w:val="19"/>
  </w:num>
  <w:num w:numId="21">
    <w:abstractNumId w:val="18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20"/>
  </w:num>
  <w:num w:numId="40">
    <w:abstractNumId w:val="8"/>
  </w:num>
  <w:num w:numId="41">
    <w:abstractNumId w:val="3"/>
  </w:num>
  <w:num w:numId="42">
    <w:abstractNumId w:val="5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14338">
      <o:colormru v:ext="edit" colors="#5a8cff"/>
    </o:shapedefaults>
  </w:hdrShapeDefaults>
  <w:footnotePr>
    <w:footnote w:id="0"/>
    <w:footnote w:id="1"/>
  </w:footnotePr>
  <w:endnotePr>
    <w:endnote w:id="0"/>
    <w:endnote w:id="1"/>
  </w:endnotePr>
  <w:compat/>
  <w:rsids>
    <w:rsidRoot w:val="00D579D5"/>
    <w:rsid w:val="00005F60"/>
    <w:rsid w:val="00010F48"/>
    <w:rsid w:val="000175A1"/>
    <w:rsid w:val="00017D30"/>
    <w:rsid w:val="00017E77"/>
    <w:rsid w:val="00025387"/>
    <w:rsid w:val="000312DD"/>
    <w:rsid w:val="000358CE"/>
    <w:rsid w:val="00035D9E"/>
    <w:rsid w:val="0004618B"/>
    <w:rsid w:val="000547C3"/>
    <w:rsid w:val="00055DA7"/>
    <w:rsid w:val="00060DFC"/>
    <w:rsid w:val="000852ED"/>
    <w:rsid w:val="00086AD3"/>
    <w:rsid w:val="000B4B9D"/>
    <w:rsid w:val="000C47BC"/>
    <w:rsid w:val="000D5B2E"/>
    <w:rsid w:val="001121BF"/>
    <w:rsid w:val="00126A22"/>
    <w:rsid w:val="00140D2F"/>
    <w:rsid w:val="00157C7C"/>
    <w:rsid w:val="00171AC9"/>
    <w:rsid w:val="00190AFD"/>
    <w:rsid w:val="0019311D"/>
    <w:rsid w:val="001931C3"/>
    <w:rsid w:val="001B4C12"/>
    <w:rsid w:val="001B540A"/>
    <w:rsid w:val="001B7C81"/>
    <w:rsid w:val="001E248C"/>
    <w:rsid w:val="001F0367"/>
    <w:rsid w:val="00217231"/>
    <w:rsid w:val="00224143"/>
    <w:rsid w:val="00230669"/>
    <w:rsid w:val="00240956"/>
    <w:rsid w:val="002439F6"/>
    <w:rsid w:val="0025500A"/>
    <w:rsid w:val="00260B7F"/>
    <w:rsid w:val="0026211B"/>
    <w:rsid w:val="00270DAE"/>
    <w:rsid w:val="00283927"/>
    <w:rsid w:val="00287053"/>
    <w:rsid w:val="002B37F7"/>
    <w:rsid w:val="002C2565"/>
    <w:rsid w:val="002F0EF9"/>
    <w:rsid w:val="002F63A5"/>
    <w:rsid w:val="00313A89"/>
    <w:rsid w:val="00314DE1"/>
    <w:rsid w:val="003328F1"/>
    <w:rsid w:val="0033720B"/>
    <w:rsid w:val="00342312"/>
    <w:rsid w:val="00346E1B"/>
    <w:rsid w:val="00357056"/>
    <w:rsid w:val="003611D7"/>
    <w:rsid w:val="00362E80"/>
    <w:rsid w:val="003636A4"/>
    <w:rsid w:val="003710DD"/>
    <w:rsid w:val="00375C4A"/>
    <w:rsid w:val="00375D7A"/>
    <w:rsid w:val="003775B0"/>
    <w:rsid w:val="003A3D11"/>
    <w:rsid w:val="003C5389"/>
    <w:rsid w:val="003C5ED2"/>
    <w:rsid w:val="003C774A"/>
    <w:rsid w:val="003D2631"/>
    <w:rsid w:val="003D5F06"/>
    <w:rsid w:val="003E774B"/>
    <w:rsid w:val="003F0CD3"/>
    <w:rsid w:val="00422567"/>
    <w:rsid w:val="004366FC"/>
    <w:rsid w:val="004369C0"/>
    <w:rsid w:val="00442CD7"/>
    <w:rsid w:val="00445DFC"/>
    <w:rsid w:val="0047148D"/>
    <w:rsid w:val="00480F4C"/>
    <w:rsid w:val="00487E92"/>
    <w:rsid w:val="00492CBB"/>
    <w:rsid w:val="00496A4E"/>
    <w:rsid w:val="00497E23"/>
    <w:rsid w:val="004A0362"/>
    <w:rsid w:val="004A03AF"/>
    <w:rsid w:val="004B4C5A"/>
    <w:rsid w:val="004C6150"/>
    <w:rsid w:val="004D27EF"/>
    <w:rsid w:val="004D7A82"/>
    <w:rsid w:val="004F41AC"/>
    <w:rsid w:val="0051038B"/>
    <w:rsid w:val="00513BC8"/>
    <w:rsid w:val="00532C10"/>
    <w:rsid w:val="00535994"/>
    <w:rsid w:val="00536CD1"/>
    <w:rsid w:val="00536E09"/>
    <w:rsid w:val="00542868"/>
    <w:rsid w:val="0057226F"/>
    <w:rsid w:val="00573700"/>
    <w:rsid w:val="00573ACB"/>
    <w:rsid w:val="0057623B"/>
    <w:rsid w:val="00576F89"/>
    <w:rsid w:val="005A1898"/>
    <w:rsid w:val="005B653C"/>
    <w:rsid w:val="005C3472"/>
    <w:rsid w:val="005C676B"/>
    <w:rsid w:val="005D3239"/>
    <w:rsid w:val="005D460E"/>
    <w:rsid w:val="005D5065"/>
    <w:rsid w:val="006120EF"/>
    <w:rsid w:val="00642564"/>
    <w:rsid w:val="00647A0B"/>
    <w:rsid w:val="006521EF"/>
    <w:rsid w:val="0065695C"/>
    <w:rsid w:val="00673542"/>
    <w:rsid w:val="006770D3"/>
    <w:rsid w:val="006858DA"/>
    <w:rsid w:val="00691F93"/>
    <w:rsid w:val="006A79A7"/>
    <w:rsid w:val="006C5703"/>
    <w:rsid w:val="006C6A13"/>
    <w:rsid w:val="006C6CFC"/>
    <w:rsid w:val="006E19B6"/>
    <w:rsid w:val="006F6323"/>
    <w:rsid w:val="00700831"/>
    <w:rsid w:val="007048CC"/>
    <w:rsid w:val="00706072"/>
    <w:rsid w:val="00713FCF"/>
    <w:rsid w:val="007257C3"/>
    <w:rsid w:val="007335B3"/>
    <w:rsid w:val="00746F0C"/>
    <w:rsid w:val="00756071"/>
    <w:rsid w:val="007603E2"/>
    <w:rsid w:val="007848CA"/>
    <w:rsid w:val="007A4210"/>
    <w:rsid w:val="007D27FE"/>
    <w:rsid w:val="007D7C91"/>
    <w:rsid w:val="007E2C3F"/>
    <w:rsid w:val="007E31EA"/>
    <w:rsid w:val="007E517B"/>
    <w:rsid w:val="007E53F4"/>
    <w:rsid w:val="007E7B89"/>
    <w:rsid w:val="007F5109"/>
    <w:rsid w:val="0080120D"/>
    <w:rsid w:val="00801857"/>
    <w:rsid w:val="00834CFF"/>
    <w:rsid w:val="00891EE4"/>
    <w:rsid w:val="00892F93"/>
    <w:rsid w:val="0089628F"/>
    <w:rsid w:val="00897324"/>
    <w:rsid w:val="008A04DC"/>
    <w:rsid w:val="008E12C6"/>
    <w:rsid w:val="008E2D85"/>
    <w:rsid w:val="00900AC0"/>
    <w:rsid w:val="00913069"/>
    <w:rsid w:val="0095078E"/>
    <w:rsid w:val="0095780D"/>
    <w:rsid w:val="009578C1"/>
    <w:rsid w:val="00971AF3"/>
    <w:rsid w:val="00976597"/>
    <w:rsid w:val="009827FC"/>
    <w:rsid w:val="009A0E29"/>
    <w:rsid w:val="009F507D"/>
    <w:rsid w:val="00A02433"/>
    <w:rsid w:val="00A22421"/>
    <w:rsid w:val="00A23895"/>
    <w:rsid w:val="00A45B07"/>
    <w:rsid w:val="00A4693F"/>
    <w:rsid w:val="00A56128"/>
    <w:rsid w:val="00A57C3B"/>
    <w:rsid w:val="00A74E5F"/>
    <w:rsid w:val="00A80449"/>
    <w:rsid w:val="00A83A66"/>
    <w:rsid w:val="00A8575F"/>
    <w:rsid w:val="00A90527"/>
    <w:rsid w:val="00AB109D"/>
    <w:rsid w:val="00AC6CEF"/>
    <w:rsid w:val="00AE06A6"/>
    <w:rsid w:val="00B109C6"/>
    <w:rsid w:val="00B141FB"/>
    <w:rsid w:val="00B21BF4"/>
    <w:rsid w:val="00B22CDF"/>
    <w:rsid w:val="00B23981"/>
    <w:rsid w:val="00B3168C"/>
    <w:rsid w:val="00B31C91"/>
    <w:rsid w:val="00B42750"/>
    <w:rsid w:val="00B6651E"/>
    <w:rsid w:val="00B9563A"/>
    <w:rsid w:val="00BB4B82"/>
    <w:rsid w:val="00BD1D50"/>
    <w:rsid w:val="00BE4AFC"/>
    <w:rsid w:val="00BE586D"/>
    <w:rsid w:val="00BF5FA4"/>
    <w:rsid w:val="00C225B8"/>
    <w:rsid w:val="00C24176"/>
    <w:rsid w:val="00C45A86"/>
    <w:rsid w:val="00C4626D"/>
    <w:rsid w:val="00C63F25"/>
    <w:rsid w:val="00CA1793"/>
    <w:rsid w:val="00CE5425"/>
    <w:rsid w:val="00CE660D"/>
    <w:rsid w:val="00D01178"/>
    <w:rsid w:val="00D174F3"/>
    <w:rsid w:val="00D2459C"/>
    <w:rsid w:val="00D259C9"/>
    <w:rsid w:val="00D33369"/>
    <w:rsid w:val="00D40653"/>
    <w:rsid w:val="00D44C3E"/>
    <w:rsid w:val="00D579D5"/>
    <w:rsid w:val="00D60CA7"/>
    <w:rsid w:val="00D87DF8"/>
    <w:rsid w:val="00DB4024"/>
    <w:rsid w:val="00DC0451"/>
    <w:rsid w:val="00DC0F9E"/>
    <w:rsid w:val="00E43E03"/>
    <w:rsid w:val="00E44D1D"/>
    <w:rsid w:val="00E54683"/>
    <w:rsid w:val="00E659FE"/>
    <w:rsid w:val="00E82D93"/>
    <w:rsid w:val="00E83A69"/>
    <w:rsid w:val="00E90A3E"/>
    <w:rsid w:val="00E94A98"/>
    <w:rsid w:val="00EB0778"/>
    <w:rsid w:val="00EB0903"/>
    <w:rsid w:val="00EB0D63"/>
    <w:rsid w:val="00EB3AC5"/>
    <w:rsid w:val="00ED07A2"/>
    <w:rsid w:val="00ED7886"/>
    <w:rsid w:val="00EE2E7C"/>
    <w:rsid w:val="00EF2220"/>
    <w:rsid w:val="00F010EB"/>
    <w:rsid w:val="00F0485D"/>
    <w:rsid w:val="00F162C8"/>
    <w:rsid w:val="00F17326"/>
    <w:rsid w:val="00F30C8F"/>
    <w:rsid w:val="00F57388"/>
    <w:rsid w:val="00F60CDC"/>
    <w:rsid w:val="00F61281"/>
    <w:rsid w:val="00F659FF"/>
    <w:rsid w:val="00F84AC6"/>
    <w:rsid w:val="00F909A7"/>
    <w:rsid w:val="00FA378E"/>
    <w:rsid w:val="00FC216F"/>
    <w:rsid w:val="00FC7076"/>
    <w:rsid w:val="00FD22D6"/>
    <w:rsid w:val="00FD529E"/>
    <w:rsid w:val="00FD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ru v:ext="edit" colors="#5a8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311D"/>
    <w:pPr>
      <w:spacing w:line="220" w:lineRule="exact"/>
    </w:pPr>
    <w:rPr>
      <w:rFonts w:ascii="Arial Narrow" w:hAnsi="Arial Narrow"/>
      <w:lang w:val="en-US" w:eastAsia="en-US"/>
    </w:rPr>
  </w:style>
  <w:style w:type="paragraph" w:styleId="Ttulo1">
    <w:name w:val="heading 1"/>
    <w:aliases w:val="Employee Name"/>
    <w:basedOn w:val="Normal"/>
    <w:next w:val="Ttulo2"/>
    <w:qFormat/>
    <w:rsid w:val="0019311D"/>
    <w:pPr>
      <w:keepNext/>
      <w:spacing w:line="340" w:lineRule="exact"/>
      <w:outlineLvl w:val="0"/>
    </w:pPr>
    <w:rPr>
      <w:b/>
      <w:kern w:val="28"/>
      <w:sz w:val="32"/>
      <w:lang w:val="en-GB"/>
    </w:rPr>
  </w:style>
  <w:style w:type="paragraph" w:styleId="Ttulo2">
    <w:name w:val="heading 2"/>
    <w:basedOn w:val="Ttulo1"/>
    <w:next w:val="Normal"/>
    <w:qFormat/>
    <w:rsid w:val="0019311D"/>
    <w:pPr>
      <w:outlineLvl w:val="1"/>
    </w:pPr>
    <w:rPr>
      <w:b w:val="0"/>
      <w:snapToGrid w:val="0"/>
      <w:lang w:val="en-US"/>
    </w:rPr>
  </w:style>
  <w:style w:type="paragraph" w:styleId="Ttulo3">
    <w:name w:val="heading 3"/>
    <w:basedOn w:val="Normal"/>
    <w:next w:val="Normal"/>
    <w:qFormat/>
    <w:rsid w:val="0019311D"/>
    <w:pPr>
      <w:keepNext/>
      <w:outlineLvl w:val="2"/>
    </w:pPr>
    <w:rPr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Bold">
    <w:name w:val="Heading Bold"/>
    <w:basedOn w:val="Normal"/>
    <w:rsid w:val="0019311D"/>
    <w:rPr>
      <w:b/>
      <w:sz w:val="24"/>
    </w:rPr>
  </w:style>
  <w:style w:type="paragraph" w:customStyle="1" w:styleId="ProjectName">
    <w:name w:val="Project Name"/>
    <w:basedOn w:val="Normal"/>
    <w:rsid w:val="0019311D"/>
    <w:pPr>
      <w:numPr>
        <w:numId w:val="8"/>
      </w:numPr>
      <w:tabs>
        <w:tab w:val="left" w:pos="271"/>
      </w:tabs>
    </w:pPr>
    <w:rPr>
      <w:b/>
    </w:rPr>
  </w:style>
  <w:style w:type="paragraph" w:customStyle="1" w:styleId="Location">
    <w:name w:val="Location"/>
    <w:basedOn w:val="Normal"/>
    <w:rsid w:val="0019311D"/>
    <w:pPr>
      <w:ind w:left="271"/>
    </w:pPr>
  </w:style>
  <w:style w:type="paragraph" w:customStyle="1" w:styleId="ProjectDescription">
    <w:name w:val="Project Description"/>
    <w:basedOn w:val="Normal"/>
    <w:rsid w:val="0019311D"/>
    <w:pPr>
      <w:tabs>
        <w:tab w:val="left" w:pos="270"/>
        <w:tab w:val="left" w:pos="540"/>
        <w:tab w:val="left" w:pos="810"/>
        <w:tab w:val="left" w:pos="1080"/>
      </w:tabs>
      <w:spacing w:after="280" w:line="220" w:lineRule="atLeast"/>
      <w:ind w:left="274"/>
    </w:pPr>
  </w:style>
  <w:style w:type="paragraph" w:customStyle="1" w:styleId="NormalSpace">
    <w:name w:val="Normal Space"/>
    <w:basedOn w:val="Normal"/>
    <w:rsid w:val="0019311D"/>
    <w:pPr>
      <w:spacing w:after="220"/>
    </w:pPr>
  </w:style>
  <w:style w:type="paragraph" w:customStyle="1" w:styleId="TextBlue">
    <w:name w:val="Text Blue"/>
    <w:basedOn w:val="Normal"/>
    <w:rsid w:val="0019311D"/>
    <w:rPr>
      <w:snapToGrid w:val="0"/>
      <w:color w:val="2053B7"/>
    </w:rPr>
  </w:style>
  <w:style w:type="paragraph" w:customStyle="1" w:styleId="TextBlueBold">
    <w:name w:val="Text Blue Bold"/>
    <w:basedOn w:val="Normal"/>
    <w:rsid w:val="0019311D"/>
    <w:rPr>
      <w:rFonts w:ascii="Arial Narrow Bold" w:hAnsi="Arial Narrow Bold"/>
      <w:b/>
      <w:snapToGrid w:val="0"/>
      <w:color w:val="2053B7"/>
    </w:rPr>
  </w:style>
  <w:style w:type="paragraph" w:customStyle="1" w:styleId="HeadingBoldBlue">
    <w:name w:val="Heading Bold Blue"/>
    <w:basedOn w:val="Normal"/>
    <w:rsid w:val="0019311D"/>
    <w:rPr>
      <w:rFonts w:ascii="Arial Narrow Bold" w:hAnsi="Arial Narrow Bold"/>
      <w:b/>
      <w:snapToGrid w:val="0"/>
      <w:color w:val="2053B7"/>
      <w:sz w:val="24"/>
    </w:rPr>
  </w:style>
  <w:style w:type="paragraph" w:customStyle="1" w:styleId="CompanyName">
    <w:name w:val="Company Name"/>
    <w:basedOn w:val="Normal"/>
    <w:next w:val="JobTitle"/>
    <w:rsid w:val="007E7B89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PageNumbers">
    <w:name w:val="Page Numbers"/>
    <w:basedOn w:val="NormalSpace"/>
    <w:rsid w:val="0019311D"/>
    <w:pPr>
      <w:spacing w:after="0"/>
      <w:jc w:val="right"/>
    </w:pPr>
    <w:rPr>
      <w:i/>
      <w:sz w:val="16"/>
    </w:rPr>
  </w:style>
  <w:style w:type="paragraph" w:styleId="Encabezado">
    <w:name w:val="header"/>
    <w:basedOn w:val="Normal"/>
    <w:rsid w:val="0019311D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9311D"/>
    <w:pPr>
      <w:tabs>
        <w:tab w:val="center" w:pos="4320"/>
        <w:tab w:val="right" w:pos="8640"/>
      </w:tabs>
    </w:pPr>
  </w:style>
  <w:style w:type="paragraph" w:customStyle="1" w:styleId="BulletInformation">
    <w:name w:val="Bullet Information"/>
    <w:basedOn w:val="NormalSpace"/>
    <w:link w:val="BulletInformationCar"/>
    <w:rsid w:val="0019311D"/>
    <w:pPr>
      <w:numPr>
        <w:numId w:val="6"/>
      </w:numPr>
      <w:tabs>
        <w:tab w:val="left" w:pos="274"/>
      </w:tabs>
      <w:spacing w:after="0"/>
    </w:pPr>
  </w:style>
  <w:style w:type="paragraph" w:customStyle="1" w:styleId="BulletInformationSpace">
    <w:name w:val="Bullet Information Space"/>
    <w:basedOn w:val="BulletInformation"/>
    <w:rsid w:val="0019311D"/>
    <w:pPr>
      <w:numPr>
        <w:numId w:val="7"/>
      </w:numPr>
      <w:spacing w:after="220"/>
    </w:pPr>
  </w:style>
  <w:style w:type="paragraph" w:customStyle="1" w:styleId="ClientQuote">
    <w:name w:val="Client Quote"/>
    <w:basedOn w:val="Normal"/>
    <w:rsid w:val="0019311D"/>
    <w:rPr>
      <w:i/>
      <w:snapToGrid w:val="0"/>
    </w:rPr>
  </w:style>
  <w:style w:type="paragraph" w:customStyle="1" w:styleId="ClientQuoteSignature">
    <w:name w:val="Client Quote Signature"/>
    <w:basedOn w:val="Normal"/>
    <w:rsid w:val="0019311D"/>
    <w:rPr>
      <w:b/>
      <w:snapToGrid w:val="0"/>
    </w:rPr>
  </w:style>
  <w:style w:type="paragraph" w:customStyle="1" w:styleId="PhotoID">
    <w:name w:val="PhotoID"/>
    <w:basedOn w:val="Normal"/>
    <w:rsid w:val="0019311D"/>
    <w:rPr>
      <w:i/>
      <w:sz w:val="14"/>
      <w:lang w:val="en-GB"/>
    </w:rPr>
  </w:style>
  <w:style w:type="paragraph" w:customStyle="1" w:styleId="SecondaryBullet">
    <w:name w:val="Secondary Bullet"/>
    <w:basedOn w:val="Normal"/>
    <w:rsid w:val="0019311D"/>
    <w:pPr>
      <w:numPr>
        <w:numId w:val="9"/>
      </w:numPr>
      <w:tabs>
        <w:tab w:val="clear" w:pos="821"/>
        <w:tab w:val="left" w:pos="274"/>
        <w:tab w:val="left" w:pos="547"/>
      </w:tabs>
      <w:ind w:left="548" w:hanging="274"/>
    </w:pPr>
  </w:style>
  <w:style w:type="paragraph" w:customStyle="1" w:styleId="JobTitle">
    <w:name w:val="Job Title"/>
    <w:next w:val="Achievement"/>
    <w:rsid w:val="007E7B89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Textoindependiente"/>
    <w:rsid w:val="007E7B89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customStyle="1" w:styleId="CompanyNameOne">
    <w:name w:val="Company Name One"/>
    <w:basedOn w:val="CompanyName"/>
    <w:next w:val="JobTitle"/>
    <w:rsid w:val="007E7B89"/>
    <w:pPr>
      <w:spacing w:before="60"/>
    </w:pPr>
  </w:style>
  <w:style w:type="paragraph" w:customStyle="1" w:styleId="PersonalInfo">
    <w:name w:val="Personal Info"/>
    <w:basedOn w:val="Achievement"/>
    <w:next w:val="Achievement"/>
    <w:rsid w:val="007E7B89"/>
    <w:pPr>
      <w:numPr>
        <w:numId w:val="10"/>
      </w:numPr>
      <w:spacing w:before="220"/>
      <w:ind w:left="245" w:hanging="245"/>
    </w:pPr>
  </w:style>
  <w:style w:type="character" w:customStyle="1" w:styleId="CompanyNameChar">
    <w:name w:val="Company Name Char"/>
    <w:basedOn w:val="Fuentedeprrafopredeter"/>
    <w:rsid w:val="007E7B89"/>
    <w:rPr>
      <w:rFonts w:ascii="Garamond" w:hAnsi="Garamond"/>
      <w:sz w:val="22"/>
      <w:lang w:val="en-US" w:eastAsia="en-US" w:bidi="ar-SA"/>
    </w:rPr>
  </w:style>
  <w:style w:type="paragraph" w:styleId="Textoindependiente">
    <w:name w:val="Body Text"/>
    <w:basedOn w:val="Normal"/>
    <w:link w:val="TextoindependienteCar"/>
    <w:rsid w:val="007E7B89"/>
    <w:pPr>
      <w:spacing w:after="120"/>
    </w:pPr>
  </w:style>
  <w:style w:type="paragraph" w:customStyle="1" w:styleId="Logro">
    <w:name w:val="Logro"/>
    <w:basedOn w:val="Textoindependiente"/>
    <w:rsid w:val="001B7C81"/>
    <w:pPr>
      <w:numPr>
        <w:numId w:val="39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lang w:val="es-ES"/>
    </w:rPr>
  </w:style>
  <w:style w:type="character" w:styleId="Hipervnculo">
    <w:name w:val="Hyperlink"/>
    <w:basedOn w:val="Fuentedeprrafopredeter"/>
    <w:rsid w:val="001B7C81"/>
    <w:rPr>
      <w:noProof w:val="0"/>
      <w:color w:val="0000FF"/>
      <w:u w:val="single"/>
      <w:lang w:val="es-ES" w:bidi="ar-SA"/>
    </w:rPr>
  </w:style>
  <w:style w:type="paragraph" w:styleId="Textodeglobo">
    <w:name w:val="Balloon Text"/>
    <w:basedOn w:val="Normal"/>
    <w:semiHidden/>
    <w:rsid w:val="00C24176"/>
    <w:rPr>
      <w:rFonts w:ascii="Tahoma" w:hAnsi="Tahoma"/>
      <w:sz w:val="16"/>
      <w:szCs w:val="16"/>
    </w:rPr>
  </w:style>
  <w:style w:type="paragraph" w:customStyle="1" w:styleId="facts-normal">
    <w:name w:val="facts-normal"/>
    <w:basedOn w:val="Normal"/>
    <w:next w:val="Normal"/>
    <w:rsid w:val="003E774B"/>
    <w:rPr>
      <w:snapToGrid w:val="0"/>
    </w:rPr>
  </w:style>
  <w:style w:type="paragraph" w:customStyle="1" w:styleId="NormalText">
    <w:name w:val="Normal Text"/>
    <w:rsid w:val="000D5B2E"/>
    <w:rPr>
      <w:rFonts w:ascii="Arial Narrow" w:hAnsi="Arial Narrow"/>
      <w:lang w:val="en-US" w:eastAsia="en-US"/>
    </w:rPr>
  </w:style>
  <w:style w:type="character" w:customStyle="1" w:styleId="BulletInformationCar">
    <w:name w:val="Bullet Information Car"/>
    <w:basedOn w:val="Fuentedeprrafopredeter"/>
    <w:link w:val="BulletInformation"/>
    <w:rsid w:val="00B22CDF"/>
    <w:rPr>
      <w:rFonts w:ascii="Arial Narrow" w:hAnsi="Arial Narrow"/>
      <w:lang w:val="en-US" w:eastAsia="en-US" w:bidi="ar-SA"/>
    </w:rPr>
  </w:style>
  <w:style w:type="paragraph" w:customStyle="1" w:styleId="facts-bold">
    <w:name w:val="facts-bold"/>
    <w:basedOn w:val="Normal"/>
    <w:next w:val="Normal"/>
    <w:autoRedefine/>
    <w:rsid w:val="007E2C3F"/>
    <w:pPr>
      <w:spacing w:line="180" w:lineRule="exact"/>
      <w:ind w:firstLine="14"/>
    </w:pPr>
    <w:rPr>
      <w:b/>
      <w:lang w:val="en-GB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7623B"/>
    <w:rPr>
      <w:rFonts w:ascii="Arial Narrow" w:hAnsi="Arial Narrow"/>
      <w:lang w:val="en-US" w:eastAsia="en-US" w:bidi="ar-SA"/>
    </w:rPr>
  </w:style>
  <w:style w:type="character" w:customStyle="1" w:styleId="hps">
    <w:name w:val="hps"/>
    <w:basedOn w:val="Fuentedeprrafopredeter"/>
    <w:rsid w:val="004B4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311D"/>
    <w:pPr>
      <w:spacing w:line="220" w:lineRule="exact"/>
    </w:pPr>
    <w:rPr>
      <w:rFonts w:ascii="Arial Narrow" w:hAnsi="Arial Narrow"/>
      <w:lang w:val="en-US" w:eastAsia="en-US"/>
    </w:rPr>
  </w:style>
  <w:style w:type="paragraph" w:styleId="Ttulo1">
    <w:name w:val="heading 1"/>
    <w:aliases w:val="Employee Name"/>
    <w:basedOn w:val="Normal"/>
    <w:next w:val="Ttulo2"/>
    <w:qFormat/>
    <w:rsid w:val="0019311D"/>
    <w:pPr>
      <w:keepNext/>
      <w:spacing w:line="340" w:lineRule="exact"/>
      <w:outlineLvl w:val="0"/>
    </w:pPr>
    <w:rPr>
      <w:b/>
      <w:kern w:val="28"/>
      <w:sz w:val="32"/>
      <w:lang w:val="en-GB"/>
    </w:rPr>
  </w:style>
  <w:style w:type="paragraph" w:styleId="Ttulo2">
    <w:name w:val="heading 2"/>
    <w:basedOn w:val="Ttulo1"/>
    <w:next w:val="Normal"/>
    <w:qFormat/>
    <w:rsid w:val="0019311D"/>
    <w:pPr>
      <w:outlineLvl w:val="1"/>
    </w:pPr>
    <w:rPr>
      <w:b w:val="0"/>
      <w:snapToGrid w:val="0"/>
      <w:lang w:val="en-US"/>
    </w:rPr>
  </w:style>
  <w:style w:type="paragraph" w:styleId="Ttulo3">
    <w:name w:val="heading 3"/>
    <w:basedOn w:val="Normal"/>
    <w:next w:val="Normal"/>
    <w:qFormat/>
    <w:rsid w:val="0019311D"/>
    <w:pPr>
      <w:keepNext/>
      <w:outlineLvl w:val="2"/>
    </w:pPr>
    <w:rPr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Bold">
    <w:name w:val="Heading Bold"/>
    <w:basedOn w:val="Normal"/>
    <w:rsid w:val="0019311D"/>
    <w:rPr>
      <w:b/>
      <w:sz w:val="24"/>
    </w:rPr>
  </w:style>
  <w:style w:type="paragraph" w:customStyle="1" w:styleId="ProjectName">
    <w:name w:val="Project Name"/>
    <w:basedOn w:val="Normal"/>
    <w:rsid w:val="0019311D"/>
    <w:pPr>
      <w:numPr>
        <w:numId w:val="8"/>
      </w:numPr>
      <w:tabs>
        <w:tab w:val="left" w:pos="271"/>
      </w:tabs>
    </w:pPr>
    <w:rPr>
      <w:b/>
    </w:rPr>
  </w:style>
  <w:style w:type="paragraph" w:customStyle="1" w:styleId="Location">
    <w:name w:val="Location"/>
    <w:basedOn w:val="Normal"/>
    <w:rsid w:val="0019311D"/>
    <w:pPr>
      <w:ind w:left="271"/>
    </w:pPr>
  </w:style>
  <w:style w:type="paragraph" w:customStyle="1" w:styleId="ProjectDescription">
    <w:name w:val="Project Description"/>
    <w:basedOn w:val="Normal"/>
    <w:rsid w:val="0019311D"/>
    <w:pPr>
      <w:tabs>
        <w:tab w:val="left" w:pos="270"/>
        <w:tab w:val="left" w:pos="540"/>
        <w:tab w:val="left" w:pos="810"/>
        <w:tab w:val="left" w:pos="1080"/>
      </w:tabs>
      <w:spacing w:after="280" w:line="220" w:lineRule="atLeast"/>
      <w:ind w:left="274"/>
    </w:pPr>
  </w:style>
  <w:style w:type="paragraph" w:customStyle="1" w:styleId="NormalSpace">
    <w:name w:val="Normal Space"/>
    <w:basedOn w:val="Normal"/>
    <w:rsid w:val="0019311D"/>
    <w:pPr>
      <w:spacing w:after="220"/>
    </w:pPr>
  </w:style>
  <w:style w:type="paragraph" w:customStyle="1" w:styleId="TextBlue">
    <w:name w:val="Text Blue"/>
    <w:basedOn w:val="Normal"/>
    <w:rsid w:val="0019311D"/>
    <w:rPr>
      <w:snapToGrid w:val="0"/>
      <w:color w:val="2053B7"/>
    </w:rPr>
  </w:style>
  <w:style w:type="paragraph" w:customStyle="1" w:styleId="TextBlueBold">
    <w:name w:val="Text Blue Bold"/>
    <w:basedOn w:val="Normal"/>
    <w:rsid w:val="0019311D"/>
    <w:rPr>
      <w:rFonts w:ascii="Arial Narrow Bold" w:hAnsi="Arial Narrow Bold"/>
      <w:b/>
      <w:snapToGrid w:val="0"/>
      <w:color w:val="2053B7"/>
    </w:rPr>
  </w:style>
  <w:style w:type="paragraph" w:customStyle="1" w:styleId="HeadingBoldBlue">
    <w:name w:val="Heading Bold Blue"/>
    <w:basedOn w:val="Normal"/>
    <w:rsid w:val="0019311D"/>
    <w:rPr>
      <w:rFonts w:ascii="Arial Narrow Bold" w:hAnsi="Arial Narrow Bold"/>
      <w:b/>
      <w:snapToGrid w:val="0"/>
      <w:color w:val="2053B7"/>
      <w:sz w:val="24"/>
    </w:rPr>
  </w:style>
  <w:style w:type="paragraph" w:customStyle="1" w:styleId="CompanyName">
    <w:name w:val="Company Name"/>
    <w:basedOn w:val="Normal"/>
    <w:next w:val="JobTitle"/>
    <w:rsid w:val="007E7B89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PageNumbers">
    <w:name w:val="Page Numbers"/>
    <w:basedOn w:val="NormalSpace"/>
    <w:rsid w:val="0019311D"/>
    <w:pPr>
      <w:spacing w:after="0"/>
      <w:jc w:val="right"/>
    </w:pPr>
    <w:rPr>
      <w:i/>
      <w:sz w:val="16"/>
    </w:rPr>
  </w:style>
  <w:style w:type="paragraph" w:styleId="Encabezado">
    <w:name w:val="header"/>
    <w:basedOn w:val="Normal"/>
    <w:rsid w:val="0019311D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9311D"/>
    <w:pPr>
      <w:tabs>
        <w:tab w:val="center" w:pos="4320"/>
        <w:tab w:val="right" w:pos="8640"/>
      </w:tabs>
    </w:pPr>
  </w:style>
  <w:style w:type="paragraph" w:customStyle="1" w:styleId="BulletInformation">
    <w:name w:val="Bullet Information"/>
    <w:basedOn w:val="NormalSpace"/>
    <w:link w:val="BulletInformationCar"/>
    <w:rsid w:val="0019311D"/>
    <w:pPr>
      <w:numPr>
        <w:numId w:val="6"/>
      </w:numPr>
      <w:tabs>
        <w:tab w:val="left" w:pos="274"/>
      </w:tabs>
      <w:spacing w:after="0"/>
    </w:pPr>
  </w:style>
  <w:style w:type="paragraph" w:customStyle="1" w:styleId="BulletInformationSpace">
    <w:name w:val="Bullet Information Space"/>
    <w:basedOn w:val="BulletInformation"/>
    <w:rsid w:val="0019311D"/>
    <w:pPr>
      <w:numPr>
        <w:numId w:val="7"/>
      </w:numPr>
      <w:spacing w:after="220"/>
    </w:pPr>
  </w:style>
  <w:style w:type="paragraph" w:customStyle="1" w:styleId="ClientQuote">
    <w:name w:val="Client Quote"/>
    <w:basedOn w:val="Normal"/>
    <w:rsid w:val="0019311D"/>
    <w:rPr>
      <w:i/>
      <w:snapToGrid w:val="0"/>
    </w:rPr>
  </w:style>
  <w:style w:type="paragraph" w:customStyle="1" w:styleId="ClientQuoteSignature">
    <w:name w:val="Client Quote Signature"/>
    <w:basedOn w:val="Normal"/>
    <w:rsid w:val="0019311D"/>
    <w:rPr>
      <w:b/>
      <w:snapToGrid w:val="0"/>
    </w:rPr>
  </w:style>
  <w:style w:type="paragraph" w:customStyle="1" w:styleId="PhotoID">
    <w:name w:val="PhotoID"/>
    <w:basedOn w:val="Normal"/>
    <w:rsid w:val="0019311D"/>
    <w:rPr>
      <w:i/>
      <w:sz w:val="14"/>
      <w:lang w:val="en-GB"/>
    </w:rPr>
  </w:style>
  <w:style w:type="paragraph" w:customStyle="1" w:styleId="SecondaryBullet">
    <w:name w:val="Secondary Bullet"/>
    <w:basedOn w:val="Normal"/>
    <w:rsid w:val="0019311D"/>
    <w:pPr>
      <w:numPr>
        <w:numId w:val="9"/>
      </w:numPr>
      <w:tabs>
        <w:tab w:val="clear" w:pos="821"/>
        <w:tab w:val="left" w:pos="274"/>
        <w:tab w:val="left" w:pos="547"/>
      </w:tabs>
      <w:ind w:left="548" w:hanging="274"/>
    </w:pPr>
  </w:style>
  <w:style w:type="paragraph" w:customStyle="1" w:styleId="JobTitle">
    <w:name w:val="Job Title"/>
    <w:next w:val="Achievement"/>
    <w:rsid w:val="007E7B89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Textoindependiente"/>
    <w:rsid w:val="007E7B89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customStyle="1" w:styleId="CompanyNameOne">
    <w:name w:val="Company Name One"/>
    <w:basedOn w:val="CompanyName"/>
    <w:next w:val="JobTitle"/>
    <w:rsid w:val="007E7B89"/>
    <w:pPr>
      <w:spacing w:before="60"/>
    </w:pPr>
  </w:style>
  <w:style w:type="paragraph" w:customStyle="1" w:styleId="PersonalInfo">
    <w:name w:val="Personal Info"/>
    <w:basedOn w:val="Achievement"/>
    <w:next w:val="Achievement"/>
    <w:rsid w:val="007E7B89"/>
    <w:pPr>
      <w:numPr>
        <w:numId w:val="10"/>
      </w:numPr>
      <w:spacing w:before="220"/>
      <w:ind w:left="245" w:hanging="245"/>
    </w:pPr>
  </w:style>
  <w:style w:type="character" w:customStyle="1" w:styleId="CompanyNameChar">
    <w:name w:val="Company Name Char"/>
    <w:basedOn w:val="Fuentedeprrafopredeter"/>
    <w:rsid w:val="007E7B89"/>
    <w:rPr>
      <w:rFonts w:ascii="Garamond" w:hAnsi="Garamond"/>
      <w:sz w:val="22"/>
      <w:lang w:val="en-US" w:eastAsia="en-US" w:bidi="ar-SA"/>
    </w:rPr>
  </w:style>
  <w:style w:type="paragraph" w:styleId="Textoindependiente">
    <w:name w:val="Body Text"/>
    <w:basedOn w:val="Normal"/>
    <w:link w:val="TextoindependienteCar"/>
    <w:rsid w:val="007E7B89"/>
    <w:pPr>
      <w:spacing w:after="120"/>
    </w:pPr>
  </w:style>
  <w:style w:type="paragraph" w:customStyle="1" w:styleId="Logro">
    <w:name w:val="Logro"/>
    <w:basedOn w:val="Textoindependiente"/>
    <w:rsid w:val="001B7C81"/>
    <w:pPr>
      <w:numPr>
        <w:numId w:val="39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lang w:val="es-ES"/>
    </w:rPr>
  </w:style>
  <w:style w:type="character" w:styleId="Hipervnculo">
    <w:name w:val="Hyperlink"/>
    <w:basedOn w:val="Fuentedeprrafopredeter"/>
    <w:rsid w:val="001B7C81"/>
    <w:rPr>
      <w:noProof w:val="0"/>
      <w:color w:val="0000FF"/>
      <w:u w:val="single"/>
      <w:lang w:val="es-ES" w:bidi="ar-SA"/>
    </w:rPr>
  </w:style>
  <w:style w:type="paragraph" w:styleId="Textodeglobo">
    <w:name w:val="Balloon Text"/>
    <w:basedOn w:val="Normal"/>
    <w:semiHidden/>
    <w:rsid w:val="00C24176"/>
    <w:rPr>
      <w:rFonts w:ascii="Tahoma" w:hAnsi="Tahoma"/>
      <w:sz w:val="16"/>
      <w:szCs w:val="16"/>
    </w:rPr>
  </w:style>
  <w:style w:type="paragraph" w:customStyle="1" w:styleId="facts-normal">
    <w:name w:val="facts-normal"/>
    <w:basedOn w:val="Normal"/>
    <w:next w:val="Normal"/>
    <w:rsid w:val="003E774B"/>
    <w:rPr>
      <w:snapToGrid w:val="0"/>
    </w:rPr>
  </w:style>
  <w:style w:type="paragraph" w:customStyle="1" w:styleId="NormalText">
    <w:name w:val="Normal Text"/>
    <w:rsid w:val="000D5B2E"/>
    <w:rPr>
      <w:rFonts w:ascii="Arial Narrow" w:hAnsi="Arial Narrow"/>
      <w:lang w:val="en-US" w:eastAsia="en-US"/>
    </w:rPr>
  </w:style>
  <w:style w:type="character" w:customStyle="1" w:styleId="BulletInformationCar">
    <w:name w:val="Bullet Information Car"/>
    <w:basedOn w:val="Fuentedeprrafopredeter"/>
    <w:link w:val="BulletInformation"/>
    <w:rsid w:val="00B22CDF"/>
    <w:rPr>
      <w:rFonts w:ascii="Arial Narrow" w:hAnsi="Arial Narrow"/>
      <w:lang w:val="en-US" w:eastAsia="en-US" w:bidi="ar-SA"/>
    </w:rPr>
  </w:style>
  <w:style w:type="paragraph" w:customStyle="1" w:styleId="facts-bold">
    <w:name w:val="facts-bold"/>
    <w:basedOn w:val="Normal"/>
    <w:next w:val="Normal"/>
    <w:autoRedefine/>
    <w:rsid w:val="007E2C3F"/>
    <w:pPr>
      <w:spacing w:line="180" w:lineRule="exact"/>
      <w:ind w:firstLine="14"/>
    </w:pPr>
    <w:rPr>
      <w:b/>
      <w:lang w:val="en-GB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7623B"/>
    <w:rPr>
      <w:rFonts w:ascii="Arial Narrow" w:hAnsi="Arial Narrow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0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0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9049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9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1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6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5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3921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3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aceyk\Desktop\Resume%20Option%203%20Templa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Option 3 Template.dot</Template>
  <TotalTime>3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 Option 3 Template</vt:lpstr>
    </vt:vector>
  </TitlesOfParts>
  <Company>Bovis Lend Lease</Company>
  <LinksUpToDate>false</LinksUpToDate>
  <CharactersWithSpaces>2788</CharactersWithSpaces>
  <SharedDoc>false</SharedDoc>
  <HLinks>
    <vt:vector size="12" baseType="variant">
      <vt:variant>
        <vt:i4>393293</vt:i4>
      </vt:variant>
      <vt:variant>
        <vt:i4>3</vt:i4>
      </vt:variant>
      <vt:variant>
        <vt:i4>0</vt:i4>
      </vt:variant>
      <vt:variant>
        <vt:i4>5</vt:i4>
      </vt:variant>
      <vt:variant>
        <vt:lpwstr>http://www.antel.com.uy/</vt:lpwstr>
      </vt:variant>
      <vt:variant>
        <vt:lpwstr/>
      </vt:variant>
      <vt:variant>
        <vt:i4>5308488</vt:i4>
      </vt:variant>
      <vt:variant>
        <vt:i4>0</vt:i4>
      </vt:variant>
      <vt:variant>
        <vt:i4>0</vt:i4>
      </vt:variant>
      <vt:variant>
        <vt:i4>5</vt:i4>
      </vt:variant>
      <vt:variant>
        <vt:lpwstr>http://www.torremayor.com.mx/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Option 3 Template</dc:title>
  <dc:creator>K LACEY</dc:creator>
  <dc:description>09-APR-01</dc:description>
  <cp:lastModifiedBy>raza216</cp:lastModifiedBy>
  <cp:revision>3</cp:revision>
  <cp:lastPrinted>2012-03-27T15:52:00Z</cp:lastPrinted>
  <dcterms:created xsi:type="dcterms:W3CDTF">2013-05-10T13:55:00Z</dcterms:created>
  <dcterms:modified xsi:type="dcterms:W3CDTF">2013-05-10T13:57:00Z</dcterms:modified>
</cp:coreProperties>
</file>