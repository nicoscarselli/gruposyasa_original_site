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2D" w:rsidRPr="0019482D" w:rsidRDefault="00216DAC" w:rsidP="0019482D">
      <w:pPr>
        <w:ind w:left="0"/>
        <w:jc w:val="both"/>
        <w:rPr>
          <w:rFonts w:asciiTheme="majorHAnsi" w:hAnsiTheme="majorHAnsi"/>
          <w:sz w:val="28"/>
          <w:szCs w:val="28"/>
          <w:lang w:val="es-MX"/>
        </w:rPr>
      </w:pPr>
      <w:r>
        <w:rPr>
          <w:rFonts w:asciiTheme="majorHAnsi" w:hAnsiTheme="majorHAnsi"/>
          <w:b/>
          <w:noProof/>
          <w:sz w:val="40"/>
          <w:szCs w:val="40"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39370</wp:posOffset>
            </wp:positionV>
            <wp:extent cx="1005840" cy="1371600"/>
            <wp:effectExtent l="0" t="0" r="381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4255"/>
                    <a:stretch/>
                  </pic:blipFill>
                  <pic:spPr bwMode="auto"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078" w:rsidRPr="0019482D">
        <w:rPr>
          <w:rFonts w:asciiTheme="majorHAnsi" w:hAnsiTheme="majorHAnsi"/>
          <w:b/>
          <w:sz w:val="40"/>
          <w:szCs w:val="40"/>
          <w:lang w:val="es-MX"/>
        </w:rPr>
        <w:t>ERIK PINEDA ANTÚNEZ</w:t>
      </w:r>
      <w:r w:rsidR="00A20078" w:rsidRPr="0019482D">
        <w:rPr>
          <w:rFonts w:asciiTheme="majorHAnsi" w:hAnsiTheme="majorHAnsi"/>
          <w:sz w:val="40"/>
          <w:szCs w:val="40"/>
          <w:lang w:val="es-MX"/>
        </w:rPr>
        <w:t xml:space="preserve">    </w:t>
      </w:r>
      <w:r w:rsidR="00A20078" w:rsidRPr="0019482D">
        <w:rPr>
          <w:rFonts w:asciiTheme="majorHAnsi" w:hAnsiTheme="majorHAnsi"/>
          <w:sz w:val="28"/>
          <w:szCs w:val="28"/>
          <w:lang w:val="es-MX"/>
        </w:rPr>
        <w:t xml:space="preserve">- ARQUITECTO </w:t>
      </w:r>
      <w:r w:rsidR="008974C1" w:rsidRPr="0019482D">
        <w:rPr>
          <w:rFonts w:asciiTheme="majorHAnsi" w:hAnsiTheme="majorHAnsi"/>
          <w:sz w:val="28"/>
          <w:szCs w:val="28"/>
          <w:lang w:val="es-MX"/>
        </w:rPr>
        <w:t xml:space="preserve">– </w:t>
      </w:r>
    </w:p>
    <w:p w:rsidR="00130E32" w:rsidRPr="0019482D" w:rsidRDefault="00130E32" w:rsidP="0019482D">
      <w:pPr>
        <w:ind w:left="0"/>
        <w:jc w:val="both"/>
        <w:rPr>
          <w:rFonts w:asciiTheme="majorHAnsi" w:hAnsiTheme="majorHAnsi"/>
          <w:sz w:val="28"/>
          <w:szCs w:val="28"/>
          <w:lang w:val="es-MX"/>
        </w:rPr>
      </w:pPr>
      <w:r w:rsidRPr="0019482D">
        <w:rPr>
          <w:rFonts w:asciiTheme="majorHAnsi" w:hAnsiTheme="majorHAnsi"/>
          <w:sz w:val="28"/>
          <w:szCs w:val="28"/>
          <w:lang w:val="es-MX"/>
        </w:rPr>
        <w:t>Edad: 32</w:t>
      </w:r>
    </w:p>
    <w:p w:rsidR="00130E32" w:rsidRDefault="00130E32" w:rsidP="008974C1">
      <w:pPr>
        <w:pStyle w:val="Informacindecontacto"/>
        <w:rPr>
          <w:sz w:val="18"/>
          <w:szCs w:val="18"/>
        </w:rPr>
      </w:pPr>
    </w:p>
    <w:p w:rsidR="008974C1" w:rsidRPr="00F51D1B" w:rsidRDefault="008974C1" w:rsidP="008974C1">
      <w:pPr>
        <w:pStyle w:val="Informacindecontacto"/>
        <w:rPr>
          <w:sz w:val="18"/>
          <w:szCs w:val="18"/>
        </w:rPr>
      </w:pPr>
      <w:r>
        <w:rPr>
          <w:sz w:val="18"/>
          <w:szCs w:val="18"/>
        </w:rPr>
        <w:t xml:space="preserve">Artículo 127 Lote 22 Col. </w:t>
      </w:r>
      <w:proofErr w:type="spellStart"/>
      <w:r>
        <w:rPr>
          <w:sz w:val="18"/>
          <w:szCs w:val="18"/>
        </w:rPr>
        <w:t>Ruffo</w:t>
      </w:r>
      <w:proofErr w:type="spellEnd"/>
      <w:r>
        <w:rPr>
          <w:sz w:val="18"/>
          <w:szCs w:val="18"/>
        </w:rPr>
        <w:t xml:space="preserve"> Figueroa C.P.39470, Acapulco, Guerrero.</w:t>
      </w:r>
    </w:p>
    <w:p w:rsidR="008974C1" w:rsidRPr="00F51D1B" w:rsidRDefault="008974C1" w:rsidP="008974C1">
      <w:pPr>
        <w:pStyle w:val="Informacindecontacto"/>
        <w:rPr>
          <w:sz w:val="18"/>
          <w:szCs w:val="18"/>
        </w:rPr>
      </w:pPr>
      <w:r>
        <w:rPr>
          <w:sz w:val="18"/>
          <w:szCs w:val="18"/>
        </w:rPr>
        <w:t>Cel. 744 119 6396</w:t>
      </w:r>
    </w:p>
    <w:p w:rsidR="00130E32" w:rsidRDefault="008974C1" w:rsidP="008974C1">
      <w:pPr>
        <w:pStyle w:val="Informacindecontacto"/>
        <w:rPr>
          <w:sz w:val="18"/>
          <w:szCs w:val="18"/>
        </w:rPr>
      </w:pPr>
      <w:r>
        <w:rPr>
          <w:sz w:val="18"/>
          <w:szCs w:val="18"/>
        </w:rPr>
        <w:t>erikpinedaa@hotmail.com</w:t>
      </w:r>
      <w:r w:rsidR="00130E32">
        <w:rPr>
          <w:sz w:val="18"/>
          <w:szCs w:val="18"/>
        </w:rPr>
        <w:tab/>
      </w:r>
      <w:r w:rsidR="00130E32">
        <w:rPr>
          <w:sz w:val="18"/>
          <w:szCs w:val="18"/>
        </w:rPr>
        <w:tab/>
      </w:r>
    </w:p>
    <w:p w:rsidR="008974C1" w:rsidRPr="00F51D1B" w:rsidRDefault="00130E32" w:rsidP="008974C1">
      <w:pPr>
        <w:pStyle w:val="Informacindecontac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A6212" w:rsidRPr="00AC771D" w:rsidRDefault="001A6212">
      <w:pPr>
        <w:pStyle w:val="Ttulodeseccin"/>
        <w:rPr>
          <w:sz w:val="20"/>
          <w:szCs w:val="20"/>
        </w:rPr>
      </w:pPr>
      <w:r w:rsidRPr="00AC771D">
        <w:rPr>
          <w:sz w:val="20"/>
          <w:szCs w:val="20"/>
        </w:rPr>
        <w:t>Objetivo</w:t>
      </w:r>
    </w:p>
    <w:p w:rsidR="001A6212" w:rsidRDefault="006F1297" w:rsidP="00B3221A">
      <w:pPr>
        <w:pStyle w:val="Objetivo"/>
        <w:ind w:left="0"/>
        <w:jc w:val="both"/>
        <w:rPr>
          <w:sz w:val="20"/>
          <w:szCs w:val="20"/>
        </w:rPr>
      </w:pPr>
      <w:r>
        <w:rPr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3175</wp:posOffset>
                </wp:positionV>
                <wp:extent cx="5760085" cy="0"/>
                <wp:effectExtent l="14605" t="12700" r="35560" b="349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2">
                              <a:lumMod val="60000"/>
                              <a:lumOff val="4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pt;margin-top:.25pt;width:45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" strokeweight="1.5pt">
                <v:shadow on="t" color="#548dd4 [1951]"/>
              </v:shape>
            </w:pict>
          </mc:Fallback>
        </mc:AlternateContent>
      </w:r>
      <w:r w:rsidR="00B3221A">
        <w:rPr>
          <w:sz w:val="20"/>
          <w:szCs w:val="20"/>
        </w:rPr>
        <w:t>D</w:t>
      </w:r>
      <w:r w:rsidR="004F445E">
        <w:rPr>
          <w:sz w:val="20"/>
          <w:szCs w:val="20"/>
        </w:rPr>
        <w:t>esarrollar</w:t>
      </w:r>
      <w:r w:rsidR="00B3221A">
        <w:rPr>
          <w:sz w:val="20"/>
          <w:szCs w:val="20"/>
        </w:rPr>
        <w:t xml:space="preserve"> </w:t>
      </w:r>
      <w:r w:rsidR="004F445E">
        <w:rPr>
          <w:sz w:val="20"/>
          <w:szCs w:val="20"/>
        </w:rPr>
        <w:t xml:space="preserve">conocimientos técnico-constructivos que </w:t>
      </w:r>
      <w:r w:rsidR="00F96F4E">
        <w:rPr>
          <w:sz w:val="20"/>
          <w:szCs w:val="20"/>
        </w:rPr>
        <w:t>aporten beneficios a</w:t>
      </w:r>
      <w:bookmarkStart w:id="0" w:name="_GoBack"/>
      <w:bookmarkEnd w:id="0"/>
      <w:r w:rsidR="00F667CF">
        <w:rPr>
          <w:sz w:val="20"/>
          <w:szCs w:val="20"/>
        </w:rPr>
        <w:t xml:space="preserve"> la empresa, así como lograr la plenitud profesional personal.</w:t>
      </w:r>
    </w:p>
    <w:p w:rsidR="00003D9D" w:rsidRPr="00AC771D" w:rsidRDefault="00003D9D" w:rsidP="00003D9D">
      <w:pPr>
        <w:pStyle w:val="Objetivo"/>
        <w:jc w:val="both"/>
        <w:rPr>
          <w:sz w:val="20"/>
          <w:szCs w:val="20"/>
        </w:rPr>
      </w:pPr>
    </w:p>
    <w:p w:rsidR="001A6212" w:rsidRPr="00AD4078" w:rsidRDefault="006F1297">
      <w:pPr>
        <w:pStyle w:val="Ttulodeseccin"/>
        <w:rPr>
          <w:sz w:val="20"/>
          <w:szCs w:val="20"/>
          <w:lang w:val="es-MX"/>
        </w:rPr>
      </w:pPr>
      <w:r>
        <w:rPr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165735</wp:posOffset>
                </wp:positionV>
                <wp:extent cx="5760085" cy="0"/>
                <wp:effectExtent l="14605" t="13335" r="35560" b="438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2">
                              <a:lumMod val="60000"/>
                              <a:lumOff val="4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.85pt;margin-top:13.05pt;width:45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" strokeweight="1.5pt">
                <v:shadow on="t" color="#548dd4 [1951]"/>
              </v:shape>
            </w:pict>
          </mc:Fallback>
        </mc:AlternateContent>
      </w:r>
      <w:r w:rsidR="001A6212" w:rsidRPr="00AD4078">
        <w:rPr>
          <w:sz w:val="20"/>
          <w:szCs w:val="20"/>
          <w:lang w:val="es-MX"/>
        </w:rPr>
        <w:t>Experiencia</w:t>
      </w:r>
    </w:p>
    <w:p w:rsidR="00F667CF" w:rsidRDefault="00F667CF" w:rsidP="00F667CF">
      <w:pPr>
        <w:pStyle w:val="Lugaryfecha"/>
        <w:tabs>
          <w:tab w:val="left" w:pos="2268"/>
          <w:tab w:val="left" w:pos="2835"/>
        </w:tabs>
        <w:ind w:left="0"/>
        <w:rPr>
          <w:sz w:val="20"/>
          <w:szCs w:val="20"/>
        </w:rPr>
      </w:pPr>
      <w:r>
        <w:rPr>
          <w:sz w:val="20"/>
          <w:szCs w:val="20"/>
        </w:rPr>
        <w:t>2013/</w:t>
      </w:r>
      <w:r w:rsidR="007A2735">
        <w:rPr>
          <w:sz w:val="20"/>
          <w:szCs w:val="20"/>
        </w:rPr>
        <w:t>actualidad</w:t>
      </w:r>
      <w:r>
        <w:rPr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Operadora de Ecosistemas </w:t>
      </w:r>
      <w:r w:rsidRPr="00CA00FB">
        <w:rPr>
          <w:b/>
          <w:sz w:val="20"/>
          <w:szCs w:val="20"/>
        </w:rPr>
        <w:t xml:space="preserve"> S.A. de C.V.</w:t>
      </w:r>
      <w:r w:rsidR="00E561CC">
        <w:rPr>
          <w:b/>
          <w:sz w:val="20"/>
          <w:szCs w:val="20"/>
        </w:rPr>
        <w:t xml:space="preserve"> (grupo </w:t>
      </w:r>
      <w:proofErr w:type="spellStart"/>
      <w:r w:rsidR="00E561CC">
        <w:rPr>
          <w:b/>
          <w:sz w:val="20"/>
          <w:szCs w:val="20"/>
        </w:rPr>
        <w:t>Fypasa</w:t>
      </w:r>
      <w:proofErr w:type="spellEnd"/>
      <w:r w:rsidR="00E561CC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          Jalisco, México</w:t>
      </w:r>
    </w:p>
    <w:p w:rsidR="00F667CF" w:rsidRPr="00313C48" w:rsidRDefault="00F667CF" w:rsidP="00F667CF">
      <w:pPr>
        <w:pStyle w:val="Lugaryfecha"/>
        <w:ind w:left="0"/>
        <w:jc w:val="both"/>
        <w:rPr>
          <w:b/>
          <w:color w:val="595959" w:themeColor="text1" w:themeTint="A6"/>
          <w:sz w:val="20"/>
          <w:szCs w:val="20"/>
          <w:lang w:val="es-MX"/>
        </w:rPr>
      </w:pPr>
      <w:r>
        <w:rPr>
          <w:b/>
          <w:color w:val="595959" w:themeColor="text1" w:themeTint="A6"/>
          <w:sz w:val="20"/>
          <w:szCs w:val="20"/>
          <w:lang w:val="es-MX"/>
        </w:rPr>
        <w:t>Coordinador de Obra Civil</w:t>
      </w:r>
    </w:p>
    <w:p w:rsidR="00F667CF" w:rsidRPr="006F24F9" w:rsidRDefault="00F667CF" w:rsidP="00F667CF">
      <w:pPr>
        <w:pStyle w:val="Sinespaciado"/>
        <w:tabs>
          <w:tab w:val="left" w:pos="2835"/>
        </w:tabs>
        <w:ind w:left="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Experiencia en: Planta Potabilizadora de Aguas, realizando Control </w:t>
      </w:r>
      <w:r w:rsidR="00CA2E9A">
        <w:rPr>
          <w:sz w:val="20"/>
          <w:szCs w:val="20"/>
          <w:lang w:val="es-MX"/>
        </w:rPr>
        <w:t xml:space="preserve">y programación </w:t>
      </w:r>
      <w:r>
        <w:rPr>
          <w:sz w:val="20"/>
          <w:szCs w:val="20"/>
          <w:lang w:val="es-MX"/>
        </w:rPr>
        <w:t>de o</w:t>
      </w:r>
      <w:r w:rsidRPr="006F24F9">
        <w:rPr>
          <w:sz w:val="20"/>
          <w:szCs w:val="20"/>
          <w:lang w:val="es-MX"/>
        </w:rPr>
        <w:t xml:space="preserve">bra, </w:t>
      </w:r>
      <w:r>
        <w:rPr>
          <w:sz w:val="20"/>
          <w:szCs w:val="20"/>
          <w:lang w:val="es-MX"/>
        </w:rPr>
        <w:t>m</w:t>
      </w:r>
      <w:r w:rsidRPr="006F24F9">
        <w:rPr>
          <w:sz w:val="20"/>
          <w:szCs w:val="20"/>
          <w:lang w:val="es-MX"/>
        </w:rPr>
        <w:t>anejo de contrato de obra pública</w:t>
      </w:r>
      <w:r>
        <w:rPr>
          <w:sz w:val="20"/>
          <w:szCs w:val="20"/>
          <w:lang w:val="es-MX"/>
        </w:rPr>
        <w:t xml:space="preserve">, </w:t>
      </w:r>
      <w:r w:rsidR="00CA2E9A">
        <w:rPr>
          <w:sz w:val="20"/>
          <w:szCs w:val="20"/>
          <w:lang w:val="es-MX"/>
        </w:rPr>
        <w:t xml:space="preserve">bitácora electrónica, </w:t>
      </w:r>
      <w:r>
        <w:rPr>
          <w:sz w:val="20"/>
          <w:szCs w:val="20"/>
          <w:lang w:val="es-MX"/>
        </w:rPr>
        <w:t>estimaciones, p</w:t>
      </w:r>
      <w:r w:rsidR="00CA2E9A">
        <w:rPr>
          <w:sz w:val="20"/>
          <w:szCs w:val="20"/>
          <w:lang w:val="es-MX"/>
        </w:rPr>
        <w:t>royecto ejecutivo, supervisión y ejecución de obra, trato con proveedores, auditorías, integ</w:t>
      </w:r>
      <w:r w:rsidR="004909A4">
        <w:rPr>
          <w:sz w:val="20"/>
          <w:szCs w:val="20"/>
          <w:lang w:val="es-MX"/>
        </w:rPr>
        <w:t>ración de libros blancos, lineamientos de CONAGUA.</w:t>
      </w:r>
    </w:p>
    <w:p w:rsidR="00F667CF" w:rsidRPr="00F667CF" w:rsidRDefault="00F667CF" w:rsidP="00F667CF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Planta Potabilizadora “Toluquilla”. Contrato de construcción y equipamiento vigente con el Sistema Intermunicipal de Agua Potable y Alcantarillado</w:t>
      </w:r>
      <w:r w:rsidR="00AD4078">
        <w:rPr>
          <w:sz w:val="20"/>
          <w:szCs w:val="20"/>
        </w:rPr>
        <w:t xml:space="preserve"> (SIAPA)</w:t>
      </w:r>
      <w:r>
        <w:rPr>
          <w:sz w:val="20"/>
          <w:szCs w:val="20"/>
        </w:rPr>
        <w:t>, en Guadalajara, Jalisco.</w:t>
      </w:r>
      <w:r w:rsidR="00AD4078">
        <w:rPr>
          <w:sz w:val="20"/>
          <w:szCs w:val="20"/>
        </w:rPr>
        <w:t xml:space="preserve"> Obra civil, perforación de pozos</w:t>
      </w:r>
      <w:r w:rsidR="00CA2E9A">
        <w:rPr>
          <w:sz w:val="20"/>
          <w:szCs w:val="20"/>
        </w:rPr>
        <w:t xml:space="preserve"> profundos</w:t>
      </w:r>
      <w:r w:rsidR="00DA33FA">
        <w:rPr>
          <w:sz w:val="20"/>
          <w:szCs w:val="20"/>
        </w:rPr>
        <w:t>, instalación de</w:t>
      </w:r>
      <w:r w:rsidR="00AD4078">
        <w:rPr>
          <w:sz w:val="20"/>
          <w:szCs w:val="20"/>
        </w:rPr>
        <w:t xml:space="preserve"> l</w:t>
      </w:r>
      <w:r w:rsidR="00DA33FA">
        <w:rPr>
          <w:sz w:val="20"/>
          <w:szCs w:val="20"/>
        </w:rPr>
        <w:t>íneas de conducción hidráulicas de 4” a 24”, soldadura, pailería, equipamiento electromecánico de equipos de bombeo, espesado de lodo y sistema de suavización de aguas.</w:t>
      </w:r>
    </w:p>
    <w:p w:rsidR="00CA00FB" w:rsidRDefault="00CA00FB" w:rsidP="00CA00FB">
      <w:pPr>
        <w:pStyle w:val="Lugaryfecha"/>
        <w:ind w:left="0"/>
        <w:rPr>
          <w:sz w:val="20"/>
          <w:szCs w:val="20"/>
        </w:rPr>
      </w:pPr>
    </w:p>
    <w:p w:rsidR="00CA00FB" w:rsidRDefault="007B6E52" w:rsidP="0043064B">
      <w:pPr>
        <w:pStyle w:val="Lugaryfecha"/>
        <w:tabs>
          <w:tab w:val="left" w:pos="2268"/>
          <w:tab w:val="left" w:pos="2835"/>
        </w:tabs>
        <w:ind w:left="0"/>
        <w:rPr>
          <w:sz w:val="20"/>
          <w:szCs w:val="20"/>
        </w:rPr>
      </w:pPr>
      <w:r>
        <w:rPr>
          <w:sz w:val="20"/>
          <w:szCs w:val="20"/>
        </w:rPr>
        <w:t>2009/</w:t>
      </w:r>
      <w:r w:rsidR="0043064B">
        <w:rPr>
          <w:sz w:val="20"/>
          <w:szCs w:val="20"/>
        </w:rPr>
        <w:t xml:space="preserve"> </w:t>
      </w:r>
      <w:r w:rsidR="00CA00FB">
        <w:rPr>
          <w:sz w:val="20"/>
          <w:szCs w:val="20"/>
        </w:rPr>
        <w:t xml:space="preserve">2012     </w:t>
      </w:r>
      <w:r w:rsidR="0043064B">
        <w:rPr>
          <w:sz w:val="20"/>
          <w:szCs w:val="20"/>
        </w:rPr>
        <w:t xml:space="preserve"> </w:t>
      </w:r>
      <w:r w:rsidR="001D553A">
        <w:rPr>
          <w:sz w:val="20"/>
          <w:szCs w:val="20"/>
        </w:rPr>
        <w:t xml:space="preserve">          </w:t>
      </w:r>
      <w:proofErr w:type="spellStart"/>
      <w:r w:rsidR="00CA00FB" w:rsidRPr="00CA00FB">
        <w:rPr>
          <w:b/>
          <w:sz w:val="20"/>
          <w:szCs w:val="20"/>
        </w:rPr>
        <w:t>Fypasa</w:t>
      </w:r>
      <w:proofErr w:type="spellEnd"/>
      <w:r w:rsidR="00CA00FB" w:rsidRPr="00CA00FB">
        <w:rPr>
          <w:b/>
          <w:sz w:val="20"/>
          <w:szCs w:val="20"/>
        </w:rPr>
        <w:t xml:space="preserve"> Construcciones S.A. de C.V.</w:t>
      </w:r>
      <w:r w:rsidR="001D553A">
        <w:rPr>
          <w:sz w:val="20"/>
          <w:szCs w:val="20"/>
        </w:rPr>
        <w:t xml:space="preserve">        </w:t>
      </w:r>
      <w:r w:rsidR="00CA00FB">
        <w:rPr>
          <w:sz w:val="20"/>
          <w:szCs w:val="20"/>
        </w:rPr>
        <w:t>Guerrero,</w:t>
      </w:r>
      <w:r w:rsidR="006F24F9">
        <w:rPr>
          <w:sz w:val="20"/>
          <w:szCs w:val="20"/>
        </w:rPr>
        <w:t xml:space="preserve"> México</w:t>
      </w:r>
    </w:p>
    <w:p w:rsidR="006F24F9" w:rsidRPr="00313C48" w:rsidRDefault="006F24F9" w:rsidP="006F24F9">
      <w:pPr>
        <w:pStyle w:val="Lugaryfecha"/>
        <w:ind w:left="0"/>
        <w:jc w:val="both"/>
        <w:rPr>
          <w:b/>
          <w:color w:val="595959" w:themeColor="text1" w:themeTint="A6"/>
          <w:sz w:val="20"/>
          <w:szCs w:val="20"/>
          <w:lang w:val="es-MX"/>
        </w:rPr>
      </w:pPr>
      <w:r w:rsidRPr="00313C48">
        <w:rPr>
          <w:b/>
          <w:color w:val="595959" w:themeColor="text1" w:themeTint="A6"/>
          <w:sz w:val="20"/>
          <w:szCs w:val="20"/>
          <w:lang w:val="es-MX"/>
        </w:rPr>
        <w:t>Jefe d</w:t>
      </w:r>
      <w:r w:rsidR="00197747">
        <w:rPr>
          <w:b/>
          <w:color w:val="595959" w:themeColor="text1" w:themeTint="A6"/>
          <w:sz w:val="20"/>
          <w:szCs w:val="20"/>
          <w:lang w:val="es-MX"/>
        </w:rPr>
        <w:t>el departamento técnico de obra.</w:t>
      </w:r>
    </w:p>
    <w:p w:rsidR="006F24F9" w:rsidRPr="006F24F9" w:rsidRDefault="000C23CD" w:rsidP="006F24F9">
      <w:pPr>
        <w:pStyle w:val="Sinespaciado"/>
        <w:tabs>
          <w:tab w:val="left" w:pos="2835"/>
        </w:tabs>
        <w:ind w:left="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Experiencia en</w:t>
      </w:r>
      <w:r w:rsidR="00B939E7">
        <w:rPr>
          <w:sz w:val="20"/>
          <w:szCs w:val="20"/>
          <w:lang w:val="es-MX"/>
        </w:rPr>
        <w:t xml:space="preserve">: </w:t>
      </w:r>
      <w:r w:rsidR="00F634B4">
        <w:rPr>
          <w:sz w:val="20"/>
          <w:szCs w:val="20"/>
          <w:lang w:val="es-MX"/>
        </w:rPr>
        <w:t xml:space="preserve">Plantas de Tratamiento de Aguas Residuales (P.T.A.R.) realizando </w:t>
      </w:r>
      <w:r w:rsidR="006F24F9">
        <w:rPr>
          <w:sz w:val="20"/>
          <w:szCs w:val="20"/>
          <w:lang w:val="es-MX"/>
        </w:rPr>
        <w:t>C</w:t>
      </w:r>
      <w:r w:rsidR="00C75589">
        <w:rPr>
          <w:sz w:val="20"/>
          <w:szCs w:val="20"/>
          <w:lang w:val="es-MX"/>
        </w:rPr>
        <w:t>ontrol de o</w:t>
      </w:r>
      <w:r w:rsidR="006F24F9" w:rsidRPr="006F24F9">
        <w:rPr>
          <w:sz w:val="20"/>
          <w:szCs w:val="20"/>
          <w:lang w:val="es-MX"/>
        </w:rPr>
        <w:t xml:space="preserve">bra, </w:t>
      </w:r>
      <w:r w:rsidR="00F634B4">
        <w:rPr>
          <w:sz w:val="20"/>
          <w:szCs w:val="20"/>
          <w:lang w:val="es-MX"/>
        </w:rPr>
        <w:t>m</w:t>
      </w:r>
      <w:r w:rsidR="006F24F9" w:rsidRPr="006F24F9">
        <w:rPr>
          <w:sz w:val="20"/>
          <w:szCs w:val="20"/>
          <w:lang w:val="es-MX"/>
        </w:rPr>
        <w:t>anejo de contrato de obra pública</w:t>
      </w:r>
      <w:r w:rsidR="006F24F9">
        <w:rPr>
          <w:sz w:val="20"/>
          <w:szCs w:val="20"/>
          <w:lang w:val="es-MX"/>
        </w:rPr>
        <w:t xml:space="preserve">, </w:t>
      </w:r>
      <w:r w:rsidR="00F634B4">
        <w:rPr>
          <w:sz w:val="20"/>
          <w:szCs w:val="20"/>
          <w:lang w:val="es-MX"/>
        </w:rPr>
        <w:t>auditorías, e</w:t>
      </w:r>
      <w:r w:rsidR="006E7E14">
        <w:rPr>
          <w:sz w:val="20"/>
          <w:szCs w:val="20"/>
          <w:lang w:val="es-MX"/>
        </w:rPr>
        <w:t>stimaciones</w:t>
      </w:r>
      <w:r w:rsidR="00C75589">
        <w:rPr>
          <w:sz w:val="20"/>
          <w:szCs w:val="20"/>
          <w:lang w:val="es-MX"/>
        </w:rPr>
        <w:t>,</w:t>
      </w:r>
      <w:r w:rsidR="00F634B4">
        <w:rPr>
          <w:sz w:val="20"/>
          <w:szCs w:val="20"/>
          <w:lang w:val="es-MX"/>
        </w:rPr>
        <w:t xml:space="preserve"> p</w:t>
      </w:r>
      <w:r>
        <w:rPr>
          <w:sz w:val="20"/>
          <w:szCs w:val="20"/>
          <w:lang w:val="es-MX"/>
        </w:rPr>
        <w:t>royecto ejecutivo,</w:t>
      </w:r>
      <w:r w:rsidR="00F634B4">
        <w:rPr>
          <w:sz w:val="20"/>
          <w:szCs w:val="20"/>
          <w:lang w:val="es-MX"/>
        </w:rPr>
        <w:t xml:space="preserve"> s</w:t>
      </w:r>
      <w:r w:rsidR="006F24F9">
        <w:rPr>
          <w:sz w:val="20"/>
          <w:szCs w:val="20"/>
          <w:lang w:val="es-MX"/>
        </w:rPr>
        <w:t>upervisión</w:t>
      </w:r>
      <w:r w:rsidR="00F634B4">
        <w:rPr>
          <w:sz w:val="20"/>
          <w:szCs w:val="20"/>
          <w:lang w:val="es-MX"/>
        </w:rPr>
        <w:t xml:space="preserve"> y e</w:t>
      </w:r>
      <w:r>
        <w:rPr>
          <w:sz w:val="20"/>
          <w:szCs w:val="20"/>
          <w:lang w:val="es-MX"/>
        </w:rPr>
        <w:t>jecución de obra</w:t>
      </w:r>
      <w:r w:rsidR="004909A4">
        <w:rPr>
          <w:sz w:val="20"/>
          <w:szCs w:val="20"/>
          <w:lang w:val="es-MX"/>
        </w:rPr>
        <w:t>, lineamientos de CONAGUA.</w:t>
      </w:r>
    </w:p>
    <w:p w:rsidR="006F24F9" w:rsidRDefault="00C75589" w:rsidP="00313C48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P.T.A.R. “Aguas Blancas”</w:t>
      </w:r>
      <w:r w:rsidR="003D33DE">
        <w:rPr>
          <w:sz w:val="20"/>
          <w:szCs w:val="20"/>
        </w:rPr>
        <w:t xml:space="preserve"> </w:t>
      </w:r>
      <w:r>
        <w:rPr>
          <w:sz w:val="20"/>
          <w:szCs w:val="20"/>
        </w:rPr>
        <w:t>en Acapulco con capacidad de 1,3</w:t>
      </w:r>
      <w:r w:rsidR="003D33DE">
        <w:rPr>
          <w:sz w:val="20"/>
          <w:szCs w:val="20"/>
        </w:rPr>
        <w:t>50 litros por segundo.</w:t>
      </w:r>
      <w:r w:rsidR="003028B2">
        <w:rPr>
          <w:sz w:val="20"/>
          <w:szCs w:val="20"/>
        </w:rPr>
        <w:t xml:space="preserve"> Obra entregada.</w:t>
      </w:r>
    </w:p>
    <w:p w:rsidR="003028B2" w:rsidRDefault="00C75589" w:rsidP="00313C48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P.T.A.R. “Chilpancingo"</w:t>
      </w:r>
      <w:r w:rsidR="003028B2">
        <w:rPr>
          <w:sz w:val="20"/>
          <w:szCs w:val="20"/>
        </w:rPr>
        <w:t xml:space="preserve"> </w:t>
      </w:r>
      <w:r w:rsidR="003D33DE">
        <w:rPr>
          <w:sz w:val="20"/>
          <w:szCs w:val="20"/>
        </w:rPr>
        <w:t>con capacidad de 250 litros por segundo</w:t>
      </w:r>
      <w:r w:rsidR="003028B2">
        <w:rPr>
          <w:sz w:val="20"/>
          <w:szCs w:val="20"/>
        </w:rPr>
        <w:t>. Obra entregada.</w:t>
      </w:r>
    </w:p>
    <w:p w:rsidR="00003D9D" w:rsidRDefault="007E2BE7" w:rsidP="00313C48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P.T.A.R.</w:t>
      </w:r>
      <w:r w:rsidR="003028B2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="003028B2">
        <w:rPr>
          <w:sz w:val="20"/>
          <w:szCs w:val="20"/>
        </w:rPr>
        <w:t>Iguala</w:t>
      </w:r>
      <w:r>
        <w:rPr>
          <w:sz w:val="20"/>
          <w:szCs w:val="20"/>
        </w:rPr>
        <w:t>”</w:t>
      </w:r>
      <w:r w:rsidR="003D33DE">
        <w:rPr>
          <w:sz w:val="20"/>
          <w:szCs w:val="20"/>
        </w:rPr>
        <w:t xml:space="preserve"> con capacidad de 260 litros por segundo</w:t>
      </w:r>
      <w:r w:rsidR="003028B2">
        <w:rPr>
          <w:sz w:val="20"/>
          <w:szCs w:val="20"/>
        </w:rPr>
        <w:t xml:space="preserve">. Obra </w:t>
      </w:r>
      <w:r w:rsidR="00F667CF">
        <w:rPr>
          <w:sz w:val="20"/>
          <w:szCs w:val="20"/>
        </w:rPr>
        <w:t>entregada</w:t>
      </w:r>
      <w:r w:rsidR="003028B2">
        <w:rPr>
          <w:sz w:val="20"/>
          <w:szCs w:val="20"/>
        </w:rPr>
        <w:t>.</w:t>
      </w:r>
    </w:p>
    <w:p w:rsidR="00CA2E9A" w:rsidRDefault="00CA2E9A" w:rsidP="00313C48">
      <w:pPr>
        <w:pStyle w:val="Lugaryfecha"/>
        <w:ind w:left="0"/>
        <w:rPr>
          <w:sz w:val="20"/>
          <w:szCs w:val="20"/>
        </w:rPr>
      </w:pPr>
    </w:p>
    <w:p w:rsidR="00313C48" w:rsidRDefault="007B6E52" w:rsidP="0043064B">
      <w:pPr>
        <w:pStyle w:val="Lugaryfecha"/>
        <w:tabs>
          <w:tab w:val="left" w:pos="2268"/>
          <w:tab w:val="left" w:pos="2835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2007 / </w:t>
      </w:r>
      <w:r w:rsidR="00002802">
        <w:rPr>
          <w:sz w:val="20"/>
          <w:szCs w:val="20"/>
        </w:rPr>
        <w:t>2008</w:t>
      </w:r>
      <w:r w:rsidR="00313C48">
        <w:rPr>
          <w:sz w:val="20"/>
          <w:szCs w:val="20"/>
        </w:rPr>
        <w:t xml:space="preserve">             </w:t>
      </w:r>
      <w:r w:rsidR="0043064B">
        <w:rPr>
          <w:sz w:val="20"/>
          <w:szCs w:val="20"/>
        </w:rPr>
        <w:t xml:space="preserve"> </w:t>
      </w:r>
      <w:r w:rsidR="00F667CF">
        <w:rPr>
          <w:sz w:val="20"/>
          <w:szCs w:val="20"/>
        </w:rPr>
        <w:t xml:space="preserve">                   </w:t>
      </w:r>
      <w:proofErr w:type="spellStart"/>
      <w:r w:rsidR="00313C48">
        <w:rPr>
          <w:b/>
          <w:sz w:val="20"/>
          <w:szCs w:val="20"/>
        </w:rPr>
        <w:t>Galconsdi</w:t>
      </w:r>
      <w:proofErr w:type="spellEnd"/>
      <w:r w:rsidR="00313C48" w:rsidRPr="00CA00FB">
        <w:rPr>
          <w:b/>
          <w:sz w:val="20"/>
          <w:szCs w:val="20"/>
        </w:rPr>
        <w:t xml:space="preserve"> S.A. de C.V.</w:t>
      </w:r>
      <w:r w:rsidR="00313C48">
        <w:rPr>
          <w:sz w:val="20"/>
          <w:szCs w:val="20"/>
        </w:rPr>
        <w:t xml:space="preserve">                </w:t>
      </w:r>
      <w:r w:rsidR="00F667CF">
        <w:rPr>
          <w:sz w:val="20"/>
          <w:szCs w:val="20"/>
        </w:rPr>
        <w:t xml:space="preserve">   </w:t>
      </w:r>
      <w:r w:rsidR="00313C48">
        <w:rPr>
          <w:sz w:val="20"/>
          <w:szCs w:val="20"/>
        </w:rPr>
        <w:t>Guerrero, México</w:t>
      </w:r>
    </w:p>
    <w:p w:rsidR="00313C48" w:rsidRPr="00313C48" w:rsidRDefault="00313C48" w:rsidP="00313C48">
      <w:pPr>
        <w:pStyle w:val="Lugaryfecha"/>
        <w:ind w:left="0"/>
        <w:jc w:val="both"/>
        <w:rPr>
          <w:b/>
          <w:color w:val="7F7F7F" w:themeColor="text1" w:themeTint="80"/>
          <w:sz w:val="20"/>
          <w:szCs w:val="20"/>
          <w:lang w:val="es-MX"/>
        </w:rPr>
      </w:pPr>
      <w:r w:rsidRPr="00313C48">
        <w:rPr>
          <w:b/>
          <w:color w:val="7F7F7F" w:themeColor="text1" w:themeTint="80"/>
          <w:sz w:val="20"/>
          <w:szCs w:val="20"/>
          <w:lang w:val="es-MX"/>
        </w:rPr>
        <w:t>Residente de Obra</w:t>
      </w:r>
    </w:p>
    <w:p w:rsidR="00313C48" w:rsidRDefault="00CF0EB2" w:rsidP="00313C48">
      <w:pPr>
        <w:pStyle w:val="Sinespaciado"/>
        <w:tabs>
          <w:tab w:val="left" w:pos="2835"/>
        </w:tabs>
        <w:ind w:left="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Experiencia en</w:t>
      </w:r>
      <w:r w:rsidR="00B939E7">
        <w:rPr>
          <w:sz w:val="20"/>
          <w:szCs w:val="20"/>
          <w:lang w:val="es-MX"/>
        </w:rPr>
        <w:t xml:space="preserve">: </w:t>
      </w:r>
      <w:r w:rsidR="00313C48">
        <w:rPr>
          <w:sz w:val="20"/>
          <w:szCs w:val="20"/>
          <w:lang w:val="es-MX"/>
        </w:rPr>
        <w:t xml:space="preserve">Supervisión, Presupuestos, Estimaciones y Planos. </w:t>
      </w:r>
    </w:p>
    <w:p w:rsidR="00313C48" w:rsidRDefault="00E4626D" w:rsidP="00313C48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Cimentaciones</w:t>
      </w:r>
      <w:r w:rsidR="001633C8">
        <w:rPr>
          <w:sz w:val="20"/>
          <w:szCs w:val="20"/>
        </w:rPr>
        <w:t xml:space="preserve"> y estructuras</w:t>
      </w:r>
      <w:r>
        <w:rPr>
          <w:sz w:val="20"/>
          <w:szCs w:val="20"/>
        </w:rPr>
        <w:t xml:space="preserve"> de concreto armado, c</w:t>
      </w:r>
      <w:r w:rsidR="00313C48">
        <w:rPr>
          <w:sz w:val="20"/>
          <w:szCs w:val="20"/>
        </w:rPr>
        <w:t>olocación de acabados en pisos, muros y estructuras metálicas del conj</w:t>
      </w:r>
      <w:r w:rsidR="00281628">
        <w:rPr>
          <w:sz w:val="20"/>
          <w:szCs w:val="20"/>
        </w:rPr>
        <w:t>unto turístico “Mundo Imperial” en Acapulco.</w:t>
      </w:r>
    </w:p>
    <w:p w:rsidR="00E561CC" w:rsidRDefault="00E561CC" w:rsidP="00E4626D">
      <w:pPr>
        <w:pStyle w:val="Lugaryfecha"/>
        <w:tabs>
          <w:tab w:val="left" w:pos="2835"/>
        </w:tabs>
        <w:ind w:left="0"/>
        <w:rPr>
          <w:sz w:val="20"/>
          <w:szCs w:val="20"/>
        </w:rPr>
      </w:pPr>
    </w:p>
    <w:p w:rsidR="007A2735" w:rsidRDefault="007A2735" w:rsidP="00E4626D">
      <w:pPr>
        <w:pStyle w:val="Lugaryfecha"/>
        <w:tabs>
          <w:tab w:val="left" w:pos="2835"/>
        </w:tabs>
        <w:ind w:left="0"/>
        <w:rPr>
          <w:sz w:val="20"/>
          <w:szCs w:val="20"/>
        </w:rPr>
      </w:pPr>
    </w:p>
    <w:p w:rsidR="007A2735" w:rsidRDefault="007A2735" w:rsidP="00E4626D">
      <w:pPr>
        <w:pStyle w:val="Lugaryfecha"/>
        <w:tabs>
          <w:tab w:val="left" w:pos="2835"/>
        </w:tabs>
        <w:ind w:left="0"/>
        <w:rPr>
          <w:sz w:val="20"/>
          <w:szCs w:val="20"/>
        </w:rPr>
      </w:pPr>
    </w:p>
    <w:p w:rsidR="00E4626D" w:rsidRDefault="007B6E52" w:rsidP="00E4626D">
      <w:pPr>
        <w:pStyle w:val="Lugaryfecha"/>
        <w:tabs>
          <w:tab w:val="left" w:pos="2835"/>
        </w:tabs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2006 / </w:t>
      </w:r>
      <w:r w:rsidR="00E4626D">
        <w:rPr>
          <w:sz w:val="20"/>
          <w:szCs w:val="20"/>
        </w:rPr>
        <w:t xml:space="preserve">2007              </w:t>
      </w:r>
      <w:r w:rsidR="00F667CF">
        <w:rPr>
          <w:sz w:val="20"/>
          <w:szCs w:val="20"/>
        </w:rPr>
        <w:t xml:space="preserve">                   </w:t>
      </w:r>
      <w:proofErr w:type="spellStart"/>
      <w:r w:rsidR="00E4626D">
        <w:rPr>
          <w:b/>
          <w:sz w:val="20"/>
          <w:szCs w:val="20"/>
        </w:rPr>
        <w:t>Ecuamex</w:t>
      </w:r>
      <w:proofErr w:type="spellEnd"/>
      <w:r w:rsidR="00E4626D" w:rsidRPr="00CA00FB">
        <w:rPr>
          <w:b/>
          <w:sz w:val="20"/>
          <w:szCs w:val="20"/>
        </w:rPr>
        <w:t xml:space="preserve"> S.A. de C.V.</w:t>
      </w:r>
      <w:r w:rsidR="00E4626D">
        <w:rPr>
          <w:sz w:val="20"/>
          <w:szCs w:val="20"/>
        </w:rPr>
        <w:t xml:space="preserve">               </w:t>
      </w:r>
      <w:r w:rsidR="00F667CF">
        <w:rPr>
          <w:sz w:val="20"/>
          <w:szCs w:val="20"/>
        </w:rPr>
        <w:t xml:space="preserve">     </w:t>
      </w:r>
      <w:r w:rsidR="00E4626D">
        <w:rPr>
          <w:sz w:val="20"/>
          <w:szCs w:val="20"/>
        </w:rPr>
        <w:t>Guerrero, México</w:t>
      </w:r>
    </w:p>
    <w:p w:rsidR="00E4626D" w:rsidRPr="00313C48" w:rsidRDefault="00E4626D" w:rsidP="00E4626D">
      <w:pPr>
        <w:pStyle w:val="Lugaryfecha"/>
        <w:ind w:left="0"/>
        <w:jc w:val="both"/>
        <w:rPr>
          <w:b/>
          <w:color w:val="7F7F7F" w:themeColor="text1" w:themeTint="80"/>
          <w:sz w:val="20"/>
          <w:szCs w:val="20"/>
          <w:lang w:val="es-MX"/>
        </w:rPr>
      </w:pPr>
      <w:r w:rsidRPr="00313C48">
        <w:rPr>
          <w:b/>
          <w:color w:val="7F7F7F" w:themeColor="text1" w:themeTint="80"/>
          <w:sz w:val="20"/>
          <w:szCs w:val="20"/>
          <w:lang w:val="es-MX"/>
        </w:rPr>
        <w:t>Residente de Obra</w:t>
      </w:r>
    </w:p>
    <w:p w:rsidR="00E4626D" w:rsidRDefault="00CF0EB2" w:rsidP="00E4626D">
      <w:pPr>
        <w:pStyle w:val="Sinespaciado"/>
        <w:tabs>
          <w:tab w:val="left" w:pos="2835"/>
        </w:tabs>
        <w:ind w:left="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Experiencia en</w:t>
      </w:r>
      <w:r w:rsidR="00B939E7">
        <w:rPr>
          <w:sz w:val="20"/>
          <w:szCs w:val="20"/>
          <w:lang w:val="es-MX"/>
        </w:rPr>
        <w:t xml:space="preserve">: </w:t>
      </w:r>
      <w:r w:rsidR="00E4626D">
        <w:rPr>
          <w:sz w:val="20"/>
          <w:szCs w:val="20"/>
          <w:lang w:val="es-MX"/>
        </w:rPr>
        <w:t xml:space="preserve">Supervisión, Estimaciones y Planos. </w:t>
      </w:r>
    </w:p>
    <w:p w:rsidR="00E4626D" w:rsidRDefault="00E4626D" w:rsidP="00E4626D">
      <w:pPr>
        <w:pStyle w:val="Lugaryfech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Condominio de seis niveles y Edificio de Estacionamiento para 40 autos en el fraccionamiento Real Diamante</w:t>
      </w:r>
      <w:r w:rsidR="00281628">
        <w:rPr>
          <w:sz w:val="20"/>
          <w:szCs w:val="20"/>
        </w:rPr>
        <w:t xml:space="preserve"> en Acapulco</w:t>
      </w:r>
      <w:r>
        <w:rPr>
          <w:sz w:val="20"/>
          <w:szCs w:val="20"/>
        </w:rPr>
        <w:t>. Obra entregada.</w:t>
      </w:r>
    </w:p>
    <w:p w:rsidR="00FA3265" w:rsidRDefault="00FA3265" w:rsidP="00FA3265">
      <w:pPr>
        <w:pStyle w:val="Lugaryfecha"/>
        <w:tabs>
          <w:tab w:val="left" w:pos="2835"/>
        </w:tabs>
        <w:ind w:left="0"/>
        <w:rPr>
          <w:sz w:val="20"/>
          <w:szCs w:val="20"/>
        </w:rPr>
      </w:pPr>
    </w:p>
    <w:p w:rsidR="009213DF" w:rsidRDefault="00FA3265" w:rsidP="00FA3265">
      <w:pPr>
        <w:pStyle w:val="Lugaryfecha"/>
        <w:tabs>
          <w:tab w:val="left" w:pos="2835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2006          </w:t>
      </w:r>
      <w:r w:rsidR="009213DF">
        <w:rPr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>Casas Geo</w:t>
      </w:r>
      <w:r w:rsidR="009213DF" w:rsidRPr="00CA00FB">
        <w:rPr>
          <w:b/>
          <w:sz w:val="20"/>
          <w:szCs w:val="20"/>
        </w:rPr>
        <w:t xml:space="preserve"> S.A. de C.V.</w:t>
      </w:r>
      <w:r w:rsidR="009213DF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</w:t>
      </w:r>
      <w:r w:rsidR="009213DF">
        <w:rPr>
          <w:sz w:val="20"/>
          <w:szCs w:val="20"/>
        </w:rPr>
        <w:t xml:space="preserve"> Guerrero, México</w:t>
      </w:r>
    </w:p>
    <w:p w:rsidR="009213DF" w:rsidRPr="00313C48" w:rsidRDefault="00FA3265" w:rsidP="00FA3265">
      <w:pPr>
        <w:pStyle w:val="Lugaryfecha"/>
        <w:ind w:left="0"/>
        <w:jc w:val="both"/>
        <w:rPr>
          <w:b/>
          <w:color w:val="7F7F7F" w:themeColor="text1" w:themeTint="80"/>
          <w:sz w:val="20"/>
          <w:szCs w:val="20"/>
          <w:lang w:val="es-MX"/>
        </w:rPr>
      </w:pPr>
      <w:r>
        <w:rPr>
          <w:b/>
          <w:color w:val="7F7F7F" w:themeColor="text1" w:themeTint="80"/>
          <w:sz w:val="20"/>
          <w:szCs w:val="20"/>
          <w:lang w:val="es-MX"/>
        </w:rPr>
        <w:t>Auxiliar de Costos</w:t>
      </w:r>
    </w:p>
    <w:p w:rsidR="009213DF" w:rsidRDefault="009213DF" w:rsidP="009213DF">
      <w:pPr>
        <w:pStyle w:val="Sinespaciado"/>
        <w:numPr>
          <w:ilvl w:val="0"/>
          <w:numId w:val="3"/>
        </w:numPr>
        <w:tabs>
          <w:tab w:val="left" w:pos="2835"/>
        </w:tabs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Experiencia en: </w:t>
      </w:r>
      <w:r w:rsidR="00FA3265">
        <w:rPr>
          <w:sz w:val="20"/>
          <w:szCs w:val="20"/>
          <w:lang w:val="es-MX"/>
        </w:rPr>
        <w:t>Elaboración de precios unitarios, presupuestos y maquetas 3D.</w:t>
      </w:r>
      <w:r>
        <w:rPr>
          <w:sz w:val="20"/>
          <w:szCs w:val="20"/>
          <w:lang w:val="es-MX"/>
        </w:rPr>
        <w:t xml:space="preserve"> </w:t>
      </w:r>
    </w:p>
    <w:p w:rsidR="00936A57" w:rsidRDefault="00936A57">
      <w:pPr>
        <w:pStyle w:val="Ttulodeseccin"/>
        <w:rPr>
          <w:sz w:val="20"/>
          <w:szCs w:val="20"/>
        </w:rPr>
      </w:pPr>
    </w:p>
    <w:p w:rsidR="00CA2E9A" w:rsidRPr="00B939E7" w:rsidRDefault="00CA2E9A" w:rsidP="00CA2E9A">
      <w:pPr>
        <w:pStyle w:val="Ttulodeseccin"/>
        <w:rPr>
          <w:sz w:val="20"/>
          <w:szCs w:val="20"/>
        </w:rPr>
      </w:pPr>
      <w:r>
        <w:rPr>
          <w:sz w:val="20"/>
          <w:szCs w:val="20"/>
        </w:rPr>
        <w:t>Documentos personales:</w:t>
      </w:r>
    </w:p>
    <w:p w:rsidR="00CA2E9A" w:rsidRDefault="006F1297" w:rsidP="00CA2E9A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-7620</wp:posOffset>
                </wp:positionV>
                <wp:extent cx="5760085" cy="0"/>
                <wp:effectExtent l="14605" t="11430" r="35560" b="361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2">
                              <a:lumMod val="60000"/>
                              <a:lumOff val="4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.35pt;margin-top:-.6pt;width:453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" strokeweight="1.5pt">
                <v:shadow on="t" color="#548dd4 [1951]"/>
              </v:shape>
            </w:pict>
          </mc:Fallback>
        </mc:AlternateContent>
      </w:r>
      <w:proofErr w:type="spellStart"/>
      <w:r w:rsidR="00CA2E9A">
        <w:rPr>
          <w:sz w:val="20"/>
          <w:szCs w:val="20"/>
          <w:lang w:val="en-US"/>
        </w:rPr>
        <w:t>Título</w:t>
      </w:r>
      <w:proofErr w:type="spellEnd"/>
      <w:r w:rsidR="00CA2E9A">
        <w:rPr>
          <w:sz w:val="20"/>
          <w:szCs w:val="20"/>
          <w:lang w:val="en-US"/>
        </w:rPr>
        <w:t xml:space="preserve"> y </w:t>
      </w:r>
      <w:proofErr w:type="spellStart"/>
      <w:r w:rsidR="00CA2E9A">
        <w:rPr>
          <w:sz w:val="20"/>
          <w:szCs w:val="20"/>
          <w:lang w:val="en-US"/>
        </w:rPr>
        <w:t>cédula</w:t>
      </w:r>
      <w:proofErr w:type="spellEnd"/>
      <w:r w:rsidR="00CA2E9A">
        <w:rPr>
          <w:sz w:val="20"/>
          <w:szCs w:val="20"/>
          <w:lang w:val="en-US"/>
        </w:rPr>
        <w:t xml:space="preserve"> </w:t>
      </w:r>
      <w:proofErr w:type="spellStart"/>
      <w:r w:rsidR="00CA2E9A">
        <w:rPr>
          <w:sz w:val="20"/>
          <w:szCs w:val="20"/>
          <w:lang w:val="en-US"/>
        </w:rPr>
        <w:t>profesional</w:t>
      </w:r>
      <w:proofErr w:type="spellEnd"/>
      <w:r w:rsidR="00CA2E9A">
        <w:rPr>
          <w:sz w:val="20"/>
          <w:szCs w:val="20"/>
          <w:lang w:val="en-US"/>
        </w:rPr>
        <w:t>.</w:t>
      </w:r>
    </w:p>
    <w:p w:rsidR="00CA2E9A" w:rsidRDefault="00CA2E9A" w:rsidP="00CA2E9A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Licencia</w:t>
      </w:r>
      <w:proofErr w:type="spellEnd"/>
      <w:r>
        <w:rPr>
          <w:sz w:val="20"/>
          <w:szCs w:val="20"/>
          <w:lang w:val="en-US"/>
        </w:rPr>
        <w:t xml:space="preserve"> de </w:t>
      </w:r>
      <w:proofErr w:type="spellStart"/>
      <w:r>
        <w:rPr>
          <w:sz w:val="20"/>
          <w:szCs w:val="20"/>
          <w:lang w:val="en-US"/>
        </w:rPr>
        <w:t>manejo</w:t>
      </w:r>
      <w:proofErr w:type="spellEnd"/>
      <w:r>
        <w:rPr>
          <w:sz w:val="20"/>
          <w:szCs w:val="20"/>
          <w:lang w:val="en-US"/>
        </w:rPr>
        <w:t>.</w:t>
      </w:r>
    </w:p>
    <w:p w:rsidR="00CA2E9A" w:rsidRPr="00DA33FA" w:rsidRDefault="00CA2E9A" w:rsidP="00DA33FA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Pasaporte.</w:t>
      </w:r>
    </w:p>
    <w:p w:rsidR="00CA2E9A" w:rsidRDefault="00CA2E9A">
      <w:pPr>
        <w:pStyle w:val="Ttulodeseccin"/>
        <w:rPr>
          <w:sz w:val="20"/>
          <w:szCs w:val="20"/>
        </w:rPr>
      </w:pPr>
    </w:p>
    <w:p w:rsidR="001A6212" w:rsidRPr="00B939E7" w:rsidRDefault="006F1297">
      <w:pPr>
        <w:pStyle w:val="Ttulodeseccin"/>
        <w:rPr>
          <w:sz w:val="20"/>
          <w:szCs w:val="20"/>
        </w:rPr>
      </w:pPr>
      <w:r>
        <w:rPr>
          <w:noProof/>
          <w:sz w:val="20"/>
          <w:szCs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19050</wp:posOffset>
                </wp:positionV>
                <wp:extent cx="5760085" cy="0"/>
                <wp:effectExtent l="14605" t="9525" r="35560" b="381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2">
                              <a:lumMod val="60000"/>
                              <a:lumOff val="4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.35pt;margin-top:1.5pt;width:45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" strokeweight="1.5pt">
                <v:shadow on="t" color="#548dd4 [1951]"/>
              </v:shape>
            </w:pict>
          </mc:Fallback>
        </mc:AlternateContent>
      </w:r>
      <w:r w:rsidR="001A6212" w:rsidRPr="00B939E7">
        <w:rPr>
          <w:sz w:val="20"/>
          <w:szCs w:val="20"/>
        </w:rPr>
        <w:t>Formación académica</w:t>
      </w:r>
      <w:r w:rsidR="003D33DE">
        <w:rPr>
          <w:sz w:val="20"/>
          <w:szCs w:val="20"/>
        </w:rPr>
        <w:t xml:space="preserve"> en Guerrero, México</w:t>
      </w:r>
    </w:p>
    <w:p w:rsidR="001A6212" w:rsidRPr="00B939E7" w:rsidRDefault="007B6E52" w:rsidP="007B6E52">
      <w:pPr>
        <w:pStyle w:val="Lugaryfecha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="004619E9">
        <w:rPr>
          <w:sz w:val="20"/>
          <w:szCs w:val="20"/>
        </w:rPr>
        <w:t xml:space="preserve">2001-2006    </w:t>
      </w:r>
      <w:r w:rsidR="001A6212" w:rsidRPr="00B939E7">
        <w:rPr>
          <w:sz w:val="20"/>
          <w:szCs w:val="20"/>
        </w:rPr>
        <w:t xml:space="preserve">Universidad </w:t>
      </w:r>
      <w:r w:rsidR="004619E9">
        <w:rPr>
          <w:sz w:val="20"/>
          <w:szCs w:val="20"/>
        </w:rPr>
        <w:t>Americana de Acapulco</w:t>
      </w:r>
      <w:r w:rsidR="001A6212" w:rsidRPr="00B939E7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</w:p>
    <w:p w:rsidR="001A6212" w:rsidRPr="00B939E7" w:rsidRDefault="001A6212" w:rsidP="007B6E52">
      <w:pPr>
        <w:pStyle w:val="Logros"/>
        <w:ind w:left="2127"/>
        <w:jc w:val="both"/>
        <w:rPr>
          <w:sz w:val="20"/>
          <w:szCs w:val="20"/>
        </w:rPr>
      </w:pPr>
      <w:r w:rsidRPr="00B939E7">
        <w:rPr>
          <w:sz w:val="20"/>
          <w:szCs w:val="20"/>
        </w:rPr>
        <w:t xml:space="preserve">Licenciatura en </w:t>
      </w:r>
      <w:r w:rsidR="004619E9">
        <w:rPr>
          <w:sz w:val="20"/>
          <w:szCs w:val="20"/>
        </w:rPr>
        <w:t>Arquitectura</w:t>
      </w:r>
      <w:r w:rsidRPr="00B939E7">
        <w:rPr>
          <w:sz w:val="20"/>
          <w:szCs w:val="20"/>
        </w:rPr>
        <w:t>.</w:t>
      </w:r>
      <w:r w:rsidR="004619E9">
        <w:rPr>
          <w:sz w:val="20"/>
          <w:szCs w:val="20"/>
        </w:rPr>
        <w:t xml:space="preserve"> TITULADO</w:t>
      </w:r>
      <w:r w:rsidR="002733E2">
        <w:rPr>
          <w:sz w:val="20"/>
          <w:szCs w:val="20"/>
        </w:rPr>
        <w:t xml:space="preserve"> por la UNAM</w:t>
      </w:r>
    </w:p>
    <w:p w:rsidR="007B6E52" w:rsidRDefault="004619E9" w:rsidP="007B6E52">
      <w:pPr>
        <w:pStyle w:val="Lugaryfecha"/>
        <w:ind w:left="1767"/>
        <w:jc w:val="both"/>
        <w:rPr>
          <w:sz w:val="20"/>
          <w:szCs w:val="20"/>
        </w:rPr>
      </w:pPr>
      <w:r>
        <w:rPr>
          <w:sz w:val="20"/>
          <w:szCs w:val="20"/>
        </w:rPr>
        <w:t>1998-2001    Centro de Bachillerato Tecnológico, Industrial y de Servicios</w:t>
      </w:r>
    </w:p>
    <w:p w:rsidR="007B6E52" w:rsidRPr="007B6E52" w:rsidRDefault="007B6E52" w:rsidP="007B6E52">
      <w:pPr>
        <w:pStyle w:val="Sinespaciado"/>
        <w:jc w:val="both"/>
        <w:rPr>
          <w:sz w:val="20"/>
          <w:szCs w:val="20"/>
          <w:lang w:val="es-MX"/>
        </w:rPr>
      </w:pPr>
      <w:r w:rsidRPr="007B6E52">
        <w:rPr>
          <w:sz w:val="20"/>
          <w:szCs w:val="20"/>
          <w:lang w:val="es-MX"/>
        </w:rPr>
        <w:t xml:space="preserve">             N.14.</w:t>
      </w:r>
      <w:r w:rsidR="00613B9A">
        <w:rPr>
          <w:sz w:val="20"/>
          <w:szCs w:val="20"/>
          <w:lang w:val="es-MX"/>
        </w:rPr>
        <w:t xml:space="preserve"> </w:t>
      </w:r>
      <w:r w:rsidR="00197747">
        <w:rPr>
          <w:sz w:val="20"/>
          <w:szCs w:val="20"/>
          <w:lang w:val="es-MX"/>
        </w:rPr>
        <w:t>en</w:t>
      </w:r>
      <w:r w:rsidR="00613B9A">
        <w:rPr>
          <w:sz w:val="20"/>
          <w:szCs w:val="20"/>
          <w:lang w:val="es-MX"/>
        </w:rPr>
        <w:t xml:space="preserve"> Acapulco.</w:t>
      </w:r>
      <w:r w:rsidRPr="007B6E52">
        <w:rPr>
          <w:sz w:val="20"/>
          <w:szCs w:val="20"/>
          <w:lang w:val="es-MX"/>
        </w:rPr>
        <w:t xml:space="preserve"> </w:t>
      </w:r>
      <w:r w:rsidR="002733E2">
        <w:rPr>
          <w:sz w:val="20"/>
          <w:szCs w:val="20"/>
          <w:lang w:val="es-MX"/>
        </w:rPr>
        <w:t>TÉCNICO EN MANTENIMIENTO</w:t>
      </w:r>
      <w:r w:rsidR="00613B9A">
        <w:rPr>
          <w:sz w:val="20"/>
          <w:szCs w:val="20"/>
          <w:lang w:val="es-MX"/>
        </w:rPr>
        <w:tab/>
        <w:t xml:space="preserve">  </w:t>
      </w:r>
    </w:p>
    <w:p w:rsidR="007B6E52" w:rsidRDefault="007B6E52" w:rsidP="007B6E52">
      <w:pPr>
        <w:pStyle w:val="Lugaryfecha"/>
        <w:ind w:left="1767"/>
        <w:rPr>
          <w:sz w:val="20"/>
          <w:szCs w:val="20"/>
        </w:rPr>
      </w:pPr>
      <w:r>
        <w:rPr>
          <w:sz w:val="20"/>
          <w:szCs w:val="20"/>
        </w:rPr>
        <w:t>1995-1998    Escuela Secundaria Técnica N.151</w:t>
      </w:r>
      <w:r w:rsidR="00613B9A">
        <w:rPr>
          <w:sz w:val="20"/>
          <w:szCs w:val="20"/>
        </w:rPr>
        <w:t xml:space="preserve"> </w:t>
      </w:r>
      <w:r w:rsidR="00197747">
        <w:rPr>
          <w:sz w:val="20"/>
          <w:szCs w:val="20"/>
        </w:rPr>
        <w:t>en</w:t>
      </w:r>
      <w:r w:rsidR="00613B9A">
        <w:rPr>
          <w:sz w:val="20"/>
          <w:szCs w:val="20"/>
        </w:rPr>
        <w:t xml:space="preserve"> Acapulco</w:t>
      </w:r>
    </w:p>
    <w:p w:rsidR="007B6E52" w:rsidRDefault="00613B9A" w:rsidP="007B6E52">
      <w:pPr>
        <w:pStyle w:val="Lugaryfecha"/>
        <w:ind w:left="1767"/>
        <w:rPr>
          <w:sz w:val="20"/>
          <w:szCs w:val="20"/>
        </w:rPr>
      </w:pPr>
      <w:r>
        <w:rPr>
          <w:sz w:val="20"/>
          <w:szCs w:val="20"/>
        </w:rPr>
        <w:t>1989-1995</w:t>
      </w:r>
      <w:r w:rsidR="007B6E52">
        <w:rPr>
          <w:sz w:val="20"/>
          <w:szCs w:val="20"/>
        </w:rPr>
        <w:t xml:space="preserve">    </w:t>
      </w:r>
      <w:r>
        <w:rPr>
          <w:sz w:val="20"/>
          <w:szCs w:val="20"/>
        </w:rPr>
        <w:t>Escuela Primaria “Gral. Silvestre Castro” en Acapulco</w:t>
      </w:r>
    </w:p>
    <w:p w:rsidR="00197747" w:rsidRDefault="00197747" w:rsidP="007B6E52">
      <w:pPr>
        <w:pStyle w:val="Lugaryfecha"/>
        <w:ind w:left="1767"/>
        <w:rPr>
          <w:sz w:val="20"/>
          <w:szCs w:val="20"/>
        </w:rPr>
      </w:pPr>
    </w:p>
    <w:p w:rsidR="00C24431" w:rsidRPr="00B939E7" w:rsidRDefault="00C13633" w:rsidP="00C24431">
      <w:pPr>
        <w:pStyle w:val="Ttulodeseccin"/>
        <w:rPr>
          <w:sz w:val="20"/>
          <w:szCs w:val="20"/>
        </w:rPr>
      </w:pPr>
      <w:r>
        <w:rPr>
          <w:sz w:val="20"/>
          <w:szCs w:val="20"/>
        </w:rPr>
        <w:t>Conocimientos complementarios:</w:t>
      </w:r>
    </w:p>
    <w:p w:rsidR="00C24431" w:rsidRDefault="006F1297" w:rsidP="00C24431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-7620</wp:posOffset>
                </wp:positionV>
                <wp:extent cx="5760085" cy="0"/>
                <wp:effectExtent l="14605" t="11430" r="35560" b="361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2">
                              <a:lumMod val="60000"/>
                              <a:lumOff val="4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.35pt;margin-top:-.6pt;width:453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" strokeweight="1.5pt">
                <v:shadow on="t" color="#548dd4 [1951]"/>
              </v:shape>
            </w:pict>
          </mc:Fallback>
        </mc:AlternateContent>
      </w:r>
      <w:r w:rsidR="00C24431" w:rsidRPr="00C24431">
        <w:rPr>
          <w:sz w:val="20"/>
          <w:szCs w:val="20"/>
          <w:lang w:val="en-US"/>
        </w:rPr>
        <w:t xml:space="preserve">Software: </w:t>
      </w:r>
      <w:proofErr w:type="spellStart"/>
      <w:r w:rsidR="00C24431" w:rsidRPr="00C24431">
        <w:rPr>
          <w:sz w:val="20"/>
          <w:szCs w:val="20"/>
          <w:lang w:val="en-US"/>
        </w:rPr>
        <w:t>Paquetería</w:t>
      </w:r>
      <w:proofErr w:type="spellEnd"/>
      <w:r w:rsidR="00C24431" w:rsidRPr="00C24431">
        <w:rPr>
          <w:sz w:val="20"/>
          <w:szCs w:val="20"/>
          <w:lang w:val="en-US"/>
        </w:rPr>
        <w:t xml:space="preserve"> Office, Autocad, </w:t>
      </w:r>
      <w:proofErr w:type="spellStart"/>
      <w:r w:rsidR="00C24431" w:rsidRPr="00C24431">
        <w:rPr>
          <w:sz w:val="20"/>
          <w:szCs w:val="20"/>
          <w:lang w:val="en-US"/>
        </w:rPr>
        <w:t>Sketchup</w:t>
      </w:r>
      <w:proofErr w:type="spellEnd"/>
      <w:r w:rsidR="00C24431" w:rsidRPr="00C24431">
        <w:rPr>
          <w:sz w:val="20"/>
          <w:szCs w:val="20"/>
          <w:lang w:val="en-US"/>
        </w:rPr>
        <w:t xml:space="preserve">, </w:t>
      </w:r>
      <w:proofErr w:type="spellStart"/>
      <w:r w:rsidR="00C24431" w:rsidRPr="00C24431">
        <w:rPr>
          <w:sz w:val="20"/>
          <w:szCs w:val="20"/>
          <w:lang w:val="en-US"/>
        </w:rPr>
        <w:t>Neodata</w:t>
      </w:r>
      <w:proofErr w:type="spellEnd"/>
      <w:r w:rsidR="00C24431" w:rsidRPr="00C24431">
        <w:rPr>
          <w:sz w:val="20"/>
          <w:szCs w:val="20"/>
          <w:lang w:val="en-US"/>
        </w:rPr>
        <w:t>, Project</w:t>
      </w:r>
      <w:r w:rsidR="00B36379">
        <w:rPr>
          <w:sz w:val="20"/>
          <w:szCs w:val="20"/>
          <w:lang w:val="en-US"/>
        </w:rPr>
        <w:t>.</w:t>
      </w:r>
    </w:p>
    <w:p w:rsidR="00B36379" w:rsidRDefault="000C0923" w:rsidP="00C24431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Inglés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49000C">
        <w:rPr>
          <w:sz w:val="20"/>
          <w:szCs w:val="20"/>
          <w:lang w:val="en-US"/>
        </w:rPr>
        <w:t>curso</w:t>
      </w:r>
      <w:proofErr w:type="spellEnd"/>
      <w:r>
        <w:rPr>
          <w:sz w:val="20"/>
          <w:szCs w:val="20"/>
          <w:lang w:val="en-US"/>
        </w:rPr>
        <w:t xml:space="preserve"> TOEFL</w:t>
      </w:r>
    </w:p>
    <w:p w:rsidR="00C13633" w:rsidRPr="00C13633" w:rsidRDefault="00C13633" w:rsidP="00C24431">
      <w:pPr>
        <w:pStyle w:val="Lugaryfecha"/>
        <w:numPr>
          <w:ilvl w:val="0"/>
          <w:numId w:val="6"/>
        </w:numPr>
        <w:jc w:val="both"/>
        <w:rPr>
          <w:sz w:val="20"/>
          <w:szCs w:val="20"/>
          <w:lang w:val="es-MX"/>
        </w:rPr>
      </w:pPr>
      <w:r w:rsidRPr="00C13633">
        <w:rPr>
          <w:sz w:val="20"/>
          <w:szCs w:val="20"/>
          <w:lang w:val="es-MX"/>
        </w:rPr>
        <w:t>Curso básico de Estación T</w:t>
      </w:r>
      <w:r>
        <w:rPr>
          <w:sz w:val="20"/>
          <w:szCs w:val="20"/>
          <w:lang w:val="es-MX"/>
        </w:rPr>
        <w:t>otal.</w:t>
      </w:r>
    </w:p>
    <w:p w:rsidR="007B6E52" w:rsidRPr="00C13633" w:rsidRDefault="007B6E52" w:rsidP="007B6E52">
      <w:pPr>
        <w:pStyle w:val="Lugaryfecha"/>
        <w:ind w:left="1767"/>
        <w:rPr>
          <w:sz w:val="20"/>
          <w:szCs w:val="20"/>
          <w:lang w:val="es-MX"/>
        </w:rPr>
      </w:pPr>
    </w:p>
    <w:p w:rsidR="007B6E52" w:rsidRPr="00C13633" w:rsidRDefault="00CF06F4" w:rsidP="00E7741D">
      <w:pPr>
        <w:pStyle w:val="Ttulo1"/>
        <w:rPr>
          <w:lang w:val="es-MX"/>
        </w:rPr>
      </w:pPr>
      <w:r>
        <w:rPr>
          <w:lang w:val="es-MX"/>
        </w:rPr>
        <w:t>Se proporcionará mayor información a petición del interesado.</w:t>
      </w:r>
    </w:p>
    <w:sectPr w:rsidR="007B6E52" w:rsidRPr="00C13633" w:rsidSect="00A20078">
      <w:headerReference w:type="default" r:id="rId10"/>
      <w:footerReference w:type="default" r:id="rId11"/>
      <w:pgSz w:w="11907" w:h="16839"/>
      <w:pgMar w:top="851" w:right="1418" w:bottom="73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FE" w:rsidRDefault="00F32DFE" w:rsidP="0036426B">
      <w:pPr>
        <w:spacing w:before="0" w:after="0"/>
      </w:pPr>
      <w:r>
        <w:separator/>
      </w:r>
    </w:p>
  </w:endnote>
  <w:endnote w:type="continuationSeparator" w:id="0">
    <w:p w:rsidR="00F32DFE" w:rsidRDefault="00F32DFE" w:rsidP="003642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1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60AC" w:rsidRDefault="0007778A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EE9">
          <w:rPr>
            <w:noProof/>
          </w:rPr>
          <w:t>2</w:t>
        </w:r>
        <w:r>
          <w:rPr>
            <w:noProof/>
          </w:rPr>
          <w:fldChar w:fldCharType="end"/>
        </w:r>
        <w:r w:rsidR="001C60AC">
          <w:t xml:space="preserve"> | </w:t>
        </w:r>
        <w:r w:rsidR="001C60AC">
          <w:rPr>
            <w:color w:val="7F7F7F" w:themeColor="background1" w:themeShade="7F"/>
            <w:spacing w:val="60"/>
          </w:rPr>
          <w:t>Página</w:t>
        </w:r>
      </w:p>
    </w:sdtContent>
  </w:sdt>
  <w:p w:rsidR="001C60AC" w:rsidRDefault="001C60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FE" w:rsidRDefault="00F32DFE" w:rsidP="0036426B">
      <w:pPr>
        <w:spacing w:before="0" w:after="0"/>
      </w:pPr>
      <w:r>
        <w:separator/>
      </w:r>
    </w:p>
  </w:footnote>
  <w:footnote w:type="continuationSeparator" w:id="0">
    <w:p w:rsidR="00F32DFE" w:rsidRDefault="00F32DFE" w:rsidP="003642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CE0" w:rsidRPr="00A20078" w:rsidRDefault="00517CE0" w:rsidP="00A20078">
    <w:pPr>
      <w:pStyle w:val="Encabezado"/>
      <w:ind w:left="0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Logro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175D8"/>
    <w:multiLevelType w:val="hybridMultilevel"/>
    <w:tmpl w:val="842CF9E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9341BEC"/>
    <w:multiLevelType w:val="hybridMultilevel"/>
    <w:tmpl w:val="BBFA0D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67B36"/>
    <w:multiLevelType w:val="hybridMultilevel"/>
    <w:tmpl w:val="3AC40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B5CB8"/>
    <w:multiLevelType w:val="hybridMultilevel"/>
    <w:tmpl w:val="A1826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1B"/>
    <w:rsid w:val="00001AD5"/>
    <w:rsid w:val="00002802"/>
    <w:rsid w:val="00003D9D"/>
    <w:rsid w:val="00006BA7"/>
    <w:rsid w:val="0007778A"/>
    <w:rsid w:val="000B3326"/>
    <w:rsid w:val="000C0923"/>
    <w:rsid w:val="000C23CD"/>
    <w:rsid w:val="000E1ABF"/>
    <w:rsid w:val="000E354B"/>
    <w:rsid w:val="00130E32"/>
    <w:rsid w:val="00157A04"/>
    <w:rsid w:val="001633C8"/>
    <w:rsid w:val="0019482D"/>
    <w:rsid w:val="00197747"/>
    <w:rsid w:val="001A6212"/>
    <w:rsid w:val="001C149D"/>
    <w:rsid w:val="001C60AC"/>
    <w:rsid w:val="001C72BB"/>
    <w:rsid w:val="001D553A"/>
    <w:rsid w:val="00216DAC"/>
    <w:rsid w:val="002372A8"/>
    <w:rsid w:val="0026761A"/>
    <w:rsid w:val="002733E2"/>
    <w:rsid w:val="00281628"/>
    <w:rsid w:val="00283060"/>
    <w:rsid w:val="002B15A0"/>
    <w:rsid w:val="003028B2"/>
    <w:rsid w:val="00305A08"/>
    <w:rsid w:val="00313C48"/>
    <w:rsid w:val="003331BA"/>
    <w:rsid w:val="0035397E"/>
    <w:rsid w:val="0036426B"/>
    <w:rsid w:val="003903D3"/>
    <w:rsid w:val="003C79BC"/>
    <w:rsid w:val="003D33DE"/>
    <w:rsid w:val="0043064B"/>
    <w:rsid w:val="00446C17"/>
    <w:rsid w:val="004619E9"/>
    <w:rsid w:val="004849CF"/>
    <w:rsid w:val="0049000C"/>
    <w:rsid w:val="004909A4"/>
    <w:rsid w:val="00494219"/>
    <w:rsid w:val="004D1D4A"/>
    <w:rsid w:val="004F445E"/>
    <w:rsid w:val="00517CE0"/>
    <w:rsid w:val="00522888"/>
    <w:rsid w:val="00563E93"/>
    <w:rsid w:val="0058596F"/>
    <w:rsid w:val="00590F33"/>
    <w:rsid w:val="005A4DC2"/>
    <w:rsid w:val="0060102E"/>
    <w:rsid w:val="00613B9A"/>
    <w:rsid w:val="0068203C"/>
    <w:rsid w:val="006E7E14"/>
    <w:rsid w:val="006F1297"/>
    <w:rsid w:val="006F24F9"/>
    <w:rsid w:val="007A2735"/>
    <w:rsid w:val="007B22FC"/>
    <w:rsid w:val="007B6E52"/>
    <w:rsid w:val="007E2BE7"/>
    <w:rsid w:val="00853C64"/>
    <w:rsid w:val="00876ADB"/>
    <w:rsid w:val="008974C1"/>
    <w:rsid w:val="008F70D0"/>
    <w:rsid w:val="009023B8"/>
    <w:rsid w:val="00914EBD"/>
    <w:rsid w:val="009213DF"/>
    <w:rsid w:val="00936A57"/>
    <w:rsid w:val="009A111B"/>
    <w:rsid w:val="009C5810"/>
    <w:rsid w:val="009D1D0F"/>
    <w:rsid w:val="00A0365C"/>
    <w:rsid w:val="00A20078"/>
    <w:rsid w:val="00A27E9A"/>
    <w:rsid w:val="00A754A4"/>
    <w:rsid w:val="00AB3752"/>
    <w:rsid w:val="00AC771D"/>
    <w:rsid w:val="00AD4078"/>
    <w:rsid w:val="00B3221A"/>
    <w:rsid w:val="00B36379"/>
    <w:rsid w:val="00B41F93"/>
    <w:rsid w:val="00B440CA"/>
    <w:rsid w:val="00B65DCC"/>
    <w:rsid w:val="00B939E7"/>
    <w:rsid w:val="00BD71A3"/>
    <w:rsid w:val="00BF4C55"/>
    <w:rsid w:val="00C13633"/>
    <w:rsid w:val="00C24431"/>
    <w:rsid w:val="00C24AFD"/>
    <w:rsid w:val="00C56E7B"/>
    <w:rsid w:val="00C75589"/>
    <w:rsid w:val="00C93ACE"/>
    <w:rsid w:val="00CA00FB"/>
    <w:rsid w:val="00CA2E9A"/>
    <w:rsid w:val="00CB07D2"/>
    <w:rsid w:val="00CF06F4"/>
    <w:rsid w:val="00CF0EB2"/>
    <w:rsid w:val="00D06ACB"/>
    <w:rsid w:val="00DA33FA"/>
    <w:rsid w:val="00DD64F7"/>
    <w:rsid w:val="00E44512"/>
    <w:rsid w:val="00E4626D"/>
    <w:rsid w:val="00E533DB"/>
    <w:rsid w:val="00E53721"/>
    <w:rsid w:val="00E561CC"/>
    <w:rsid w:val="00E7741D"/>
    <w:rsid w:val="00EF4EE9"/>
    <w:rsid w:val="00F061BF"/>
    <w:rsid w:val="00F32DFE"/>
    <w:rsid w:val="00F51D1B"/>
    <w:rsid w:val="00F634B4"/>
    <w:rsid w:val="00F667CF"/>
    <w:rsid w:val="00F96F4E"/>
    <w:rsid w:val="00FA3265"/>
    <w:rsid w:val="00FA76A0"/>
    <w:rsid w:val="00FB0A1A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203C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Ttulo1">
    <w:name w:val="heading 1"/>
    <w:basedOn w:val="Normal"/>
    <w:next w:val="Normal"/>
    <w:link w:val="Ttulo1Car"/>
    <w:qFormat/>
    <w:rsid w:val="00E77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68203C"/>
  </w:style>
  <w:style w:type="paragraph" w:customStyle="1" w:styleId="Nombre">
    <w:name w:val="Nombre"/>
    <w:next w:val="Normal"/>
    <w:autoRedefine/>
    <w:rsid w:val="00313C48"/>
    <w:pPr>
      <w:spacing w:before="360" w:after="440" w:line="240" w:lineRule="atLeast"/>
    </w:pPr>
    <w:rPr>
      <w:rFonts w:asciiTheme="majorHAnsi" w:hAnsiTheme="majorHAnsi"/>
      <w:b/>
      <w:noProof/>
      <w:color w:val="595959" w:themeColor="text1" w:themeTint="A6"/>
      <w:spacing w:val="10"/>
      <w:sz w:val="40"/>
      <w:szCs w:val="40"/>
      <w:lang w:val="es-ES" w:eastAsia="es-ES" w:bidi="es-ES"/>
    </w:rPr>
  </w:style>
  <w:style w:type="paragraph" w:customStyle="1" w:styleId="Ttulodeseccin">
    <w:name w:val="Título de sección"/>
    <w:rsid w:val="0068203C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68203C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rsid w:val="0068203C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rsid w:val="0068203C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68203C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rsid w:val="0068203C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rsid w:val="0068203C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5397E"/>
    <w:pPr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Encabezado">
    <w:name w:val="header"/>
    <w:basedOn w:val="Normal"/>
    <w:link w:val="EncabezadoCar"/>
    <w:rsid w:val="0036426B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36426B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uiPriority w:val="99"/>
    <w:rsid w:val="0036426B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26B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customStyle="1" w:styleId="Ttulo1Car">
    <w:name w:val="Título 1 Car"/>
    <w:basedOn w:val="Fuentedeprrafopredeter"/>
    <w:link w:val="Ttulo1"/>
    <w:rsid w:val="00E7741D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  <w:lang w:val="en-US" w:eastAsia="en-US" w:bidi="es-ES"/>
    </w:rPr>
  </w:style>
  <w:style w:type="character" w:styleId="Hipervnculo">
    <w:name w:val="Hyperlink"/>
    <w:basedOn w:val="Fuentedeprrafopredeter"/>
    <w:rsid w:val="00897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203C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Ttulo1">
    <w:name w:val="heading 1"/>
    <w:basedOn w:val="Normal"/>
    <w:next w:val="Normal"/>
    <w:link w:val="Ttulo1Car"/>
    <w:qFormat/>
    <w:rsid w:val="00E77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68203C"/>
  </w:style>
  <w:style w:type="paragraph" w:customStyle="1" w:styleId="Nombre">
    <w:name w:val="Nombre"/>
    <w:next w:val="Normal"/>
    <w:autoRedefine/>
    <w:rsid w:val="00313C48"/>
    <w:pPr>
      <w:spacing w:before="360" w:after="440" w:line="240" w:lineRule="atLeast"/>
    </w:pPr>
    <w:rPr>
      <w:rFonts w:asciiTheme="majorHAnsi" w:hAnsiTheme="majorHAnsi"/>
      <w:b/>
      <w:noProof/>
      <w:color w:val="595959" w:themeColor="text1" w:themeTint="A6"/>
      <w:spacing w:val="10"/>
      <w:sz w:val="40"/>
      <w:szCs w:val="40"/>
      <w:lang w:val="es-ES" w:eastAsia="es-ES" w:bidi="es-ES"/>
    </w:rPr>
  </w:style>
  <w:style w:type="paragraph" w:customStyle="1" w:styleId="Ttulodeseccin">
    <w:name w:val="Título de sección"/>
    <w:rsid w:val="0068203C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68203C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rsid w:val="0068203C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rsid w:val="0068203C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68203C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rsid w:val="0068203C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rsid w:val="0068203C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5397E"/>
    <w:pPr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Encabezado">
    <w:name w:val="header"/>
    <w:basedOn w:val="Normal"/>
    <w:link w:val="EncabezadoCar"/>
    <w:rsid w:val="0036426B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36426B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uiPriority w:val="99"/>
    <w:rsid w:val="0036426B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26B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customStyle="1" w:styleId="Ttulo1Car">
    <w:name w:val="Título 1 Car"/>
    <w:basedOn w:val="Fuentedeprrafopredeter"/>
    <w:link w:val="Ttulo1"/>
    <w:rsid w:val="00E7741D"/>
    <w:rPr>
      <w:rFonts w:asciiTheme="majorHAnsi" w:eastAsiaTheme="majorEastAsia" w:hAnsiTheme="majorHAnsi" w:cstheme="majorBidi"/>
      <w:b/>
      <w:bCs/>
      <w:color w:val="365F91" w:themeColor="accent1" w:themeShade="BF"/>
      <w:spacing w:val="10"/>
      <w:sz w:val="28"/>
      <w:szCs w:val="28"/>
      <w:lang w:val="en-US" w:eastAsia="en-US" w:bidi="es-ES"/>
    </w:rPr>
  </w:style>
  <w:style w:type="character" w:styleId="Hipervnculo">
    <w:name w:val="Hyperlink"/>
    <w:basedOn w:val="Fuentedeprrafopredeter"/>
    <w:rsid w:val="00897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Roaming\Microsoft\Templates\Sales%20manager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C50F3-BF7E-4C35-8766-108D4FE8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</Template>
  <TotalTime>24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14</cp:revision>
  <cp:lastPrinted>2003-09-24T16:51:00Z</cp:lastPrinted>
  <dcterms:created xsi:type="dcterms:W3CDTF">2015-08-24T03:41:00Z</dcterms:created>
  <dcterms:modified xsi:type="dcterms:W3CDTF">2015-09-22T04:28:00Z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TC063694993082</vt:lpwstr>
  </property>
</Properties>
</file>