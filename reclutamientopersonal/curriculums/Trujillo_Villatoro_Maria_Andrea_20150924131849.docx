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AF1B9" w14:textId="77777777" w:rsidR="00AB4743" w:rsidRDefault="00AB4743" w:rsidP="00AB4743">
      <w:pPr>
        <w:pStyle w:val="Ttulo1"/>
        <w:spacing w:before="120" w:after="120"/>
        <w:rPr>
          <w:lang w:val="es-ES"/>
        </w:rPr>
      </w:pPr>
    </w:p>
    <w:p w14:paraId="00482D76" w14:textId="77777777" w:rsidR="00A0406C" w:rsidRDefault="00AB4743" w:rsidP="00AB4743">
      <w:pPr>
        <w:pStyle w:val="Ttulo1"/>
        <w:spacing w:before="120" w:after="120"/>
      </w:pPr>
      <w:r>
        <w:rPr>
          <w:lang w:val="es-ES"/>
        </w:rPr>
        <w:t>Área de interés</w:t>
      </w:r>
    </w:p>
    <w:sdt>
      <w:sdtPr>
        <w:id w:val="9459735"/>
        <w:placeholder>
          <w:docPart w:val="68A05394C1AEAC428657EAD989EC8B50"/>
        </w:placeholder>
      </w:sdtPr>
      <w:sdtEndPr/>
      <w:sdtContent>
        <w:sdt>
          <w:sdtPr>
            <w:id w:val="1451827316"/>
            <w:placeholder>
              <w:docPart w:val="774EF50EF17A4D4D9CD9FDBDACEAF4A0"/>
            </w:placeholder>
          </w:sdtPr>
          <w:sdtEndPr/>
          <w:sdtContent>
            <w:p w14:paraId="0E545C78" w14:textId="2558DA61" w:rsidR="00AB4743" w:rsidRPr="004F232B" w:rsidRDefault="00AB4743" w:rsidP="004F232B">
              <w:pPr>
                <w:pStyle w:val="Textodecuerpo"/>
                <w:spacing w:after="360" w:line="360" w:lineRule="auto"/>
              </w:pPr>
              <w:r w:rsidRPr="00AB4743">
                <w:rPr>
                  <w:b/>
                </w:rPr>
                <w:t>Ingeniería Civil:</w:t>
              </w:r>
              <w:r w:rsidR="005D4D08">
                <w:t xml:space="preserve"> </w:t>
              </w:r>
              <w:r w:rsidR="004F232B">
                <w:t>Estructuras, vías terrestres y c</w:t>
              </w:r>
              <w:r>
                <w:t>onstrucción en general.</w:t>
              </w:r>
            </w:p>
          </w:sdtContent>
        </w:sdt>
      </w:sdtContent>
    </w:sdt>
    <w:p w14:paraId="556C324C" w14:textId="77777777" w:rsidR="00AB4743" w:rsidRDefault="00AB4743" w:rsidP="00AB4743">
      <w:pPr>
        <w:pStyle w:val="Ttulo1"/>
        <w:spacing w:before="360"/>
      </w:pPr>
      <w:r>
        <w:rPr>
          <w:lang w:val="es-ES"/>
        </w:rPr>
        <w:t>Estudios</w:t>
      </w:r>
    </w:p>
    <w:p w14:paraId="32D26B1F" w14:textId="77777777" w:rsidR="00AB4743" w:rsidRDefault="00C84CFF" w:rsidP="00BD4937">
      <w:pPr>
        <w:pStyle w:val="Ttulo2"/>
        <w:spacing w:line="276" w:lineRule="auto"/>
      </w:pPr>
      <w:sdt>
        <w:sdtPr>
          <w:id w:val="9459739"/>
          <w:placeholder>
            <w:docPart w:val="80F9CA0FC2226847A6D218AA777DE9D3"/>
          </w:placeholder>
        </w:sdtPr>
        <w:sdtEndPr/>
        <w:sdtContent>
          <w:r w:rsidR="00AB4743">
            <w:t>Instituto Tecnológico y de Estudios Superiores de Monterrey (ITESM), Campus Puebla</w:t>
          </w:r>
        </w:sdtContent>
      </w:sdt>
      <w:r w:rsidR="00AB4743">
        <w:tab/>
      </w:r>
    </w:p>
    <w:p w14:paraId="4D64521D" w14:textId="6790CD68" w:rsidR="00AB4743" w:rsidRDefault="00BD4937" w:rsidP="004F232B">
      <w:pPr>
        <w:pStyle w:val="Textodecuerpo"/>
        <w:spacing w:after="0" w:line="360" w:lineRule="auto"/>
      </w:pPr>
      <w:r>
        <w:t xml:space="preserve">Ingeniería Civil  </w:t>
      </w:r>
      <w:r w:rsidR="00AB4743">
        <w:t>Agosto 2010</w:t>
      </w:r>
      <w:r>
        <w:t xml:space="preserve"> </w:t>
      </w:r>
      <w:r w:rsidR="00AB4743">
        <w:t>- Mayo 2015</w:t>
      </w:r>
    </w:p>
    <w:p w14:paraId="23C5D041" w14:textId="31907DAA" w:rsidR="009755C9" w:rsidRDefault="009755C9" w:rsidP="004F232B">
      <w:pPr>
        <w:pStyle w:val="Textodecuerpo"/>
        <w:spacing w:after="0" w:line="360" w:lineRule="auto"/>
      </w:pPr>
      <w:r>
        <w:t>Promedio : 94.15</w:t>
      </w:r>
    </w:p>
    <w:sdt>
      <w:sdtPr>
        <w:rPr>
          <w:rFonts w:asciiTheme="minorHAnsi" w:eastAsiaTheme="minorEastAsia" w:hAnsiTheme="minorHAnsi" w:cstheme="minorBidi"/>
          <w:b w:val="0"/>
          <w:bCs w:val="0"/>
          <w:color w:val="auto"/>
          <w:sz w:val="20"/>
          <w:szCs w:val="22"/>
        </w:rPr>
        <w:id w:val="-1513451825"/>
        <w:placeholder>
          <w:docPart w:val="FF490033EE7B3645AFF396109957CB15"/>
        </w:placeholder>
      </w:sdtPr>
      <w:sdtEndPr/>
      <w:sdtContent>
        <w:p w14:paraId="7E7F72C7" w14:textId="01334738" w:rsidR="00AB4743" w:rsidRPr="004F232B" w:rsidRDefault="00AB4743" w:rsidP="004F232B">
          <w:pPr>
            <w:pStyle w:val="Ttulo1"/>
            <w:spacing w:before="360" w:after="120"/>
            <w:rPr>
              <w:rFonts w:asciiTheme="minorHAnsi" w:eastAsiaTheme="minorEastAsia" w:hAnsiTheme="minorHAnsi" w:cstheme="minorBidi"/>
              <w:b w:val="0"/>
              <w:bCs w:val="0"/>
              <w:color w:val="auto"/>
              <w:sz w:val="20"/>
              <w:szCs w:val="22"/>
            </w:rPr>
          </w:pPr>
          <w:r>
            <w:rPr>
              <w:lang w:val="es-ES"/>
            </w:rPr>
            <w:t xml:space="preserve">Experiencia Internacional </w:t>
          </w:r>
        </w:p>
        <w:sdt>
          <w:sdtPr>
            <w:rPr>
              <w:rFonts w:asciiTheme="minorHAnsi" w:eastAsiaTheme="minorEastAsia" w:hAnsiTheme="minorHAnsi" w:cstheme="minorBidi"/>
              <w:b w:val="0"/>
              <w:bCs w:val="0"/>
              <w:color w:val="auto"/>
              <w:szCs w:val="22"/>
            </w:rPr>
            <w:id w:val="-819274996"/>
            <w:placeholder>
              <w:docPart w:val="1BBF9B3A511E73458A1D63C4A9CE1D80"/>
            </w:placeholder>
          </w:sdtPr>
          <w:sdtEndPr/>
          <w:sdtContent>
            <w:p w14:paraId="7A6341A9" w14:textId="77777777" w:rsidR="00AB4743" w:rsidRDefault="00C84CFF" w:rsidP="00AB4743">
              <w:pPr>
                <w:pStyle w:val="Ttulo2"/>
                <w:rPr>
                  <w:b w:val="0"/>
                </w:rPr>
              </w:pPr>
              <w:sdt>
                <w:sdtPr>
                  <w:id w:val="913904716"/>
                  <w:placeholder>
                    <w:docPart w:val="60938B447C805841991DE79E55CF027B"/>
                  </w:placeholder>
                </w:sdtPr>
                <w:sdtEndPr/>
                <w:sdtContent>
                  <w:r w:rsidR="00AB4743">
                    <w:t xml:space="preserve">Verano en la Universidad Politécnica de Cataluña                                              </w:t>
                  </w:r>
                </w:sdtContent>
              </w:sdt>
              <w:r w:rsidR="00AB4743">
                <w:t xml:space="preserve">                     Mayo - Junio 2014</w:t>
              </w:r>
            </w:p>
            <w:p w14:paraId="4CDAFCE2" w14:textId="77777777" w:rsidR="00AB4743" w:rsidRDefault="00AB4743" w:rsidP="00AB4743">
              <w:pPr>
                <w:pStyle w:val="Ttulo2"/>
                <w:rPr>
                  <w:b w:val="0"/>
                </w:rPr>
              </w:pPr>
              <w:r>
                <w:rPr>
                  <w:b w:val="0"/>
                </w:rPr>
                <w:t>Estudiante de intercambio.</w:t>
              </w:r>
            </w:p>
            <w:p w14:paraId="08245A20" w14:textId="77777777" w:rsidR="00AB4743" w:rsidRDefault="00AB4743" w:rsidP="00AB4743">
              <w:pPr>
                <w:pStyle w:val="Ttulo2"/>
              </w:pPr>
              <w:r>
                <w:rPr>
                  <w:b w:val="0"/>
                </w:rPr>
                <w:t>Materias: Administración de la Construcción, y Seguridad y Calidad en la Construcción.</w:t>
              </w:r>
              <w:r>
                <w:tab/>
              </w:r>
            </w:p>
            <w:p w14:paraId="2C501E0C" w14:textId="77777777" w:rsidR="00BD4937" w:rsidRPr="00BD4937" w:rsidRDefault="00BD4937" w:rsidP="00BD4937">
              <w:pPr>
                <w:pStyle w:val="Textodecuerpo"/>
              </w:pPr>
            </w:p>
            <w:p w14:paraId="67B041BB" w14:textId="77777777" w:rsidR="00AB4743" w:rsidRDefault="00AB4743" w:rsidP="00AB4743">
              <w:pPr>
                <w:pStyle w:val="Ttulo1"/>
                <w:spacing w:before="240" w:after="120"/>
              </w:pPr>
              <w:r>
                <w:rPr>
                  <w:lang w:val="es-ES"/>
                </w:rPr>
                <w:t>Competencias</w:t>
              </w:r>
            </w:p>
            <w:p w14:paraId="6FD69366" w14:textId="0F9E06D9" w:rsidR="00AB4743" w:rsidRDefault="00AB4743" w:rsidP="004F232B">
              <w:pPr>
                <w:pStyle w:val="Textodecuerpo"/>
                <w:spacing w:after="0" w:line="360" w:lineRule="auto"/>
              </w:pPr>
              <w:r>
                <w:rPr>
                  <w:b/>
                </w:rPr>
                <w:t xml:space="preserve">Idioma: </w:t>
              </w:r>
              <w:r w:rsidR="004F232B">
                <w:t>Inglés 70 %</w:t>
              </w:r>
              <w:r>
                <w:t xml:space="preserve"> (Puntuación de TOEFL</w:t>
              </w:r>
              <w:r w:rsidR="004F232B">
                <w:t> :</w:t>
              </w:r>
              <w:r>
                <w:t xml:space="preserve"> 557 )</w:t>
              </w:r>
            </w:p>
            <w:p w14:paraId="15E1A28C" w14:textId="23DCFD58" w:rsidR="00AB4743" w:rsidRDefault="00AB4743" w:rsidP="004F232B">
              <w:pPr>
                <w:pStyle w:val="Textodecuerpo"/>
                <w:spacing w:after="0" w:line="360" w:lineRule="auto"/>
              </w:pPr>
              <w:r>
                <w:rPr>
                  <w:b/>
                </w:rPr>
                <w:t xml:space="preserve">Software: </w:t>
              </w:r>
              <w:r>
                <w:t>Autocad</w:t>
              </w:r>
              <w:r w:rsidR="004F232B">
                <w:t xml:space="preserve"> (nivel medio)</w:t>
              </w:r>
              <w:r>
                <w:t>, SAP 2000</w:t>
              </w:r>
              <w:r w:rsidR="004F232B">
                <w:t xml:space="preserve"> (nivel bajo) y Project (nivel bajo)</w:t>
              </w:r>
              <w:r>
                <w:t>.</w:t>
              </w:r>
            </w:p>
            <w:p w14:paraId="0C259D52" w14:textId="4CB4434F" w:rsidR="00AB4743" w:rsidRDefault="00AB4743" w:rsidP="004F232B">
              <w:pPr>
                <w:pStyle w:val="Textodecuerpo"/>
                <w:spacing w:after="120" w:line="360" w:lineRule="auto"/>
              </w:pPr>
              <w:r>
                <w:rPr>
                  <w:b/>
                </w:rPr>
                <w:t xml:space="preserve">Competencias personales: </w:t>
              </w:r>
              <w:r>
                <w:t>Responsabilidad, Liderazgo, Trabajo en equipo, Persistencia</w:t>
              </w:r>
              <w:r w:rsidR="00C84CFF">
                <w:t>, Resolución de problemas, Honestidad, Objetivo</w:t>
              </w:r>
              <w:r>
                <w:t>.</w:t>
              </w:r>
            </w:p>
            <w:p w14:paraId="204DA47F" w14:textId="77777777" w:rsidR="00BD4937" w:rsidRDefault="00BD4937" w:rsidP="004F232B">
              <w:pPr>
                <w:pStyle w:val="Textodecuerpo"/>
                <w:spacing w:after="120" w:line="360" w:lineRule="auto"/>
              </w:pPr>
            </w:p>
            <w:p w14:paraId="6CE2C154" w14:textId="62E088D1" w:rsidR="00BD4937" w:rsidRDefault="00BD4937" w:rsidP="00BD4937">
              <w:pPr>
                <w:pStyle w:val="Ttulo1"/>
                <w:spacing w:before="240" w:after="120"/>
              </w:pPr>
              <w:r>
                <w:rPr>
                  <w:lang w:val="es-ES"/>
                </w:rPr>
                <w:t>Prácticas profesionales</w:t>
              </w:r>
            </w:p>
            <w:p w14:paraId="6358CD6E" w14:textId="14B8B87C" w:rsidR="00BD4937" w:rsidRDefault="00BD4937" w:rsidP="00BD4937">
              <w:pPr>
                <w:pStyle w:val="Textodecuerpo"/>
                <w:spacing w:after="0" w:line="276" w:lineRule="auto"/>
                <w:rPr>
                  <w:b/>
                </w:rPr>
              </w:pPr>
              <w:r>
                <w:t>Constructora Diamante</w:t>
              </w:r>
              <w:r w:rsidR="00D8528B">
                <w:t xml:space="preserve">, Comitán, Chiapas, México.                                                                </w:t>
              </w:r>
              <w:r w:rsidR="00C437A8">
                <w:rPr>
                  <w:b/>
                </w:rPr>
                <w:t>Mayo – Julio</w:t>
              </w:r>
              <w:r w:rsidRPr="00BD4937">
                <w:rPr>
                  <w:b/>
                </w:rPr>
                <w:t xml:space="preserve"> 2015</w:t>
              </w:r>
            </w:p>
            <w:p w14:paraId="2F364655" w14:textId="764FEE47" w:rsidR="00D8528B" w:rsidRPr="00D8528B" w:rsidRDefault="00D8528B" w:rsidP="00BD4937">
              <w:pPr>
                <w:pStyle w:val="Textodecuerpo"/>
                <w:spacing w:after="0" w:line="276" w:lineRule="auto"/>
              </w:pPr>
              <w:r>
                <w:rPr>
                  <w:b/>
                </w:rPr>
                <w:t xml:space="preserve">  </w:t>
              </w:r>
              <w:r>
                <w:t>- Auxiliar</w:t>
              </w:r>
              <w:r w:rsidR="003C1FF9">
                <w:t xml:space="preserve"> (</w:t>
              </w:r>
              <w:bookmarkStart w:id="0" w:name="_GoBack"/>
              <w:r w:rsidR="003C1FF9">
                <w:t>elaboración de catálogo de c</w:t>
              </w:r>
              <w:r w:rsidR="00331982">
                <w:t>onceptos, reportes fotográficos y de</w:t>
              </w:r>
              <w:r w:rsidR="003C1FF9">
                <w:t xml:space="preserve"> croquis, planos, realización de trámites con INAH</w:t>
              </w:r>
              <w:bookmarkEnd w:id="0"/>
              <w:r w:rsidR="003C1FF9">
                <w:t>).</w:t>
              </w:r>
            </w:p>
            <w:p w14:paraId="1A10F8B5" w14:textId="77777777" w:rsidR="00AB4743" w:rsidRDefault="00AB4743" w:rsidP="00BD4937">
              <w:pPr>
                <w:pStyle w:val="Ttulo1"/>
                <w:spacing w:before="240"/>
                <w:ind w:left="0" w:firstLine="0"/>
              </w:pPr>
            </w:p>
            <w:p w14:paraId="1821E7C9" w14:textId="77777777" w:rsidR="00AB4743" w:rsidRDefault="00AB4743" w:rsidP="00BD4937">
              <w:pPr>
                <w:pStyle w:val="Ttulo1"/>
                <w:spacing w:before="240"/>
                <w:ind w:left="0" w:firstLine="0"/>
              </w:pPr>
              <w:r>
                <w:t xml:space="preserve">Actividades extra-académicas  </w:t>
              </w:r>
            </w:p>
            <w:sdt>
              <w:sdtPr>
                <w:id w:val="-1487624118"/>
                <w:placeholder>
                  <w:docPart w:val="4FE092BB647A8A45BE0A65EF5A4D7B78"/>
                </w:placeholder>
              </w:sdtPr>
              <w:sdtEndPr/>
              <w:sdtContent>
                <w:p w14:paraId="0D8A3907" w14:textId="5CACCABE" w:rsidR="00D8528B" w:rsidRDefault="00D8528B" w:rsidP="00BD4937">
                  <w:pPr>
                    <w:pStyle w:val="Textodecuerpo"/>
                    <w:spacing w:after="120"/>
                    <w:rPr>
                      <w:b/>
                    </w:rPr>
                  </w:pPr>
                  <w:r>
                    <w:t xml:space="preserve">- </w:t>
                  </w:r>
                  <w:r w:rsidR="00BD4937">
                    <w:t>Asistencia al Congreso Mundial de Estudiantes de Ingeniería</w:t>
                  </w:r>
                  <w:r>
                    <w:t xml:space="preserve"> Civil                       </w:t>
                  </w:r>
                  <w:r w:rsidR="00BD4937">
                    <w:t xml:space="preserve">    </w:t>
                  </w:r>
                  <w:r w:rsidR="00BD4937" w:rsidRPr="00EA196F">
                    <w:rPr>
                      <w:b/>
                    </w:rPr>
                    <w:t>Agosto – Septiembre 2012</w:t>
                  </w:r>
                </w:p>
                <w:p w14:paraId="2E5A9B55" w14:textId="52D8C8D8" w:rsidR="00BD4937" w:rsidRDefault="00D8528B" w:rsidP="00BD4937">
                  <w:pPr>
                    <w:pStyle w:val="Textodecuerpo"/>
                    <w:spacing w:after="120"/>
                  </w:pPr>
                  <w:r>
                    <w:t>- Sociedad de Alumnos IC (Colaboradora y Organización de Congreso)</w:t>
                  </w:r>
                </w:p>
              </w:sdtContent>
            </w:sdt>
            <w:p w14:paraId="7F1443FD" w14:textId="5284DE50" w:rsidR="00BD4937" w:rsidRPr="00BD4937" w:rsidRDefault="00C84CFF" w:rsidP="00BD4937">
              <w:pPr>
                <w:pStyle w:val="Textodecuerpo"/>
                <w:spacing w:after="120"/>
              </w:pPr>
            </w:p>
          </w:sdtContent>
        </w:sdt>
      </w:sdtContent>
    </w:sdt>
    <w:sectPr w:rsidR="00BD4937" w:rsidRPr="00BD4937">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EF557" w14:textId="77777777" w:rsidR="00D8528B" w:rsidRDefault="00D8528B">
      <w:r>
        <w:separator/>
      </w:r>
    </w:p>
  </w:endnote>
  <w:endnote w:type="continuationSeparator" w:id="0">
    <w:p w14:paraId="7A8644DB" w14:textId="77777777" w:rsidR="00D8528B" w:rsidRDefault="00D8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9353D" w14:textId="77777777" w:rsidR="00D8528B" w:rsidRDefault="00D8528B">
    <w:pPr>
      <w:pStyle w:val="Piedepgina"/>
    </w:pPr>
    <w:r>
      <w:fldChar w:fldCharType="begin"/>
    </w:r>
    <w:r>
      <w:instrText>Page</w:instrText>
    </w:r>
    <w:r>
      <w:fldChar w:fldCharType="separate"/>
    </w:r>
    <w:r w:rsidR="003C1FF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9E482" w14:textId="77777777" w:rsidR="00D8528B" w:rsidRDefault="00D8528B">
      <w:r>
        <w:separator/>
      </w:r>
    </w:p>
  </w:footnote>
  <w:footnote w:type="continuationSeparator" w:id="0">
    <w:p w14:paraId="49FA3EA7" w14:textId="77777777" w:rsidR="00D8528B" w:rsidRDefault="00D85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D8528B" w14:paraId="0833938C" w14:textId="77777777">
      <w:trPr>
        <w:trHeight w:val="720"/>
      </w:trPr>
      <w:tc>
        <w:tcPr>
          <w:tcW w:w="10188" w:type="dxa"/>
          <w:vAlign w:val="center"/>
        </w:tcPr>
        <w:p w14:paraId="55A5907B" w14:textId="77777777" w:rsidR="00D8528B" w:rsidRDefault="00D8528B"/>
      </w:tc>
      <w:tc>
        <w:tcPr>
          <w:tcW w:w="720" w:type="dxa"/>
          <w:shd w:val="clear" w:color="auto" w:fill="A9122A" w:themeFill="accent1"/>
          <w:vAlign w:val="center"/>
        </w:tcPr>
        <w:p w14:paraId="4BA4B153" w14:textId="77777777" w:rsidR="00D8528B" w:rsidRDefault="00D8528B"/>
      </w:tc>
    </w:tr>
  </w:tbl>
  <w:p w14:paraId="3DB025E5" w14:textId="77777777" w:rsidR="00D8528B" w:rsidRDefault="00D8528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19"/>
      <w:gridCol w:w="1666"/>
    </w:tblGrid>
    <w:tr w:rsidR="00D8528B" w14:paraId="5B9732E0" w14:textId="77777777">
      <w:tc>
        <w:tcPr>
          <w:tcW w:w="9288" w:type="dxa"/>
          <w:vAlign w:val="center"/>
        </w:tcPr>
        <w:p w14:paraId="74454074" w14:textId="4BF7230C" w:rsidR="00D8528B" w:rsidRDefault="003C1FF9">
          <w:pPr>
            <w:pStyle w:val="Ttulo"/>
          </w:pPr>
          <w:r>
            <w:rPr>
              <w:noProof/>
              <w:lang w:val="es-ES" w:eastAsia="es-ES"/>
            </w:rPr>
            <w:drawing>
              <wp:anchor distT="0" distB="0" distL="114300" distR="114300" simplePos="0" relativeHeight="251658240" behindDoc="0" locked="0" layoutInCell="1" allowOverlap="1" wp14:anchorId="4216D70E" wp14:editId="51769003">
                <wp:simplePos x="0" y="0"/>
                <wp:positionH relativeFrom="column">
                  <wp:posOffset>5147310</wp:posOffset>
                </wp:positionH>
                <wp:positionV relativeFrom="paragraph">
                  <wp:posOffset>-4445</wp:posOffset>
                </wp:positionV>
                <wp:extent cx="1340485" cy="1555115"/>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485"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28B">
            <w:fldChar w:fldCharType="begin"/>
          </w:r>
          <w:r w:rsidR="00D8528B">
            <w:instrText>PLACEHOLDER</w:instrText>
          </w:r>
          <w:r w:rsidR="00D8528B">
            <w:fldChar w:fldCharType="begin"/>
          </w:r>
          <w:r w:rsidR="00D8528B">
            <w:instrText>IF</w:instrText>
          </w:r>
          <w:r w:rsidR="00D8528B">
            <w:fldChar w:fldCharType="begin"/>
          </w:r>
          <w:r w:rsidR="00D8528B">
            <w:instrText>USERNAME</w:instrText>
          </w:r>
          <w:r w:rsidR="00D8528B">
            <w:fldChar w:fldCharType="separate"/>
          </w:r>
          <w:r w:rsidR="00D8528B">
            <w:rPr>
              <w:noProof/>
            </w:rPr>
            <w:instrText>Maria Andrea Trujillo Villatoro</w:instrText>
          </w:r>
          <w:r w:rsidR="00D8528B">
            <w:rPr>
              <w:noProof/>
            </w:rPr>
            <w:fldChar w:fldCharType="end"/>
          </w:r>
          <w:r w:rsidR="00D8528B">
            <w:instrText>="" "[Su nombre]"</w:instrText>
          </w:r>
          <w:r w:rsidR="00D8528B">
            <w:fldChar w:fldCharType="begin"/>
          </w:r>
          <w:r w:rsidR="00D8528B">
            <w:instrText>USERNAME</w:instrText>
          </w:r>
          <w:r w:rsidR="00D8528B">
            <w:fldChar w:fldCharType="separate"/>
          </w:r>
          <w:r w:rsidR="00D8528B">
            <w:rPr>
              <w:noProof/>
            </w:rPr>
            <w:instrText>Maria Andrea Trujillo Villatoro</w:instrText>
          </w:r>
          <w:r w:rsidR="00D8528B">
            <w:rPr>
              <w:noProof/>
            </w:rPr>
            <w:fldChar w:fldCharType="end"/>
          </w:r>
          <w:r w:rsidR="00D8528B">
            <w:fldChar w:fldCharType="separate"/>
          </w:r>
          <w:r w:rsidR="00D8528B">
            <w:rPr>
              <w:noProof/>
            </w:rPr>
            <w:instrText>Maria Andrea Trujillo Villatoro</w:instrText>
          </w:r>
          <w:r w:rsidR="00D8528B">
            <w:fldChar w:fldCharType="end"/>
          </w:r>
          <w:r w:rsidR="00D8528B">
            <w:instrText>\* MERGEFORMAT</w:instrText>
          </w:r>
          <w:r w:rsidR="00D8528B">
            <w:fldChar w:fldCharType="separate"/>
          </w:r>
          <w:r w:rsidR="00C84CFF" w:rsidRPr="00C84CFF">
            <w:rPr>
              <w:lang w:val="es-ES"/>
            </w:rPr>
            <w:t xml:space="preserve">Maria </w:t>
          </w:r>
          <w:r w:rsidR="00C84CFF" w:rsidRPr="00C84CFF">
            <w:rPr>
              <w:noProof/>
              <w:lang w:val="es-ES"/>
            </w:rPr>
            <w:t>Andrea Trujillo</w:t>
          </w:r>
          <w:r w:rsidR="00C84CFF">
            <w:rPr>
              <w:noProof/>
            </w:rPr>
            <w:t xml:space="preserve"> Villatoro</w:t>
          </w:r>
          <w:r w:rsidR="00D8528B">
            <w:fldChar w:fldCharType="end"/>
          </w:r>
        </w:p>
        <w:p w14:paraId="1FC69FF3" w14:textId="77777777" w:rsidR="00D8528B" w:rsidRPr="004F232B" w:rsidRDefault="00D8528B" w:rsidP="00AB4743">
          <w:pPr>
            <w:rPr>
              <w:b/>
              <w:sz w:val="24"/>
              <w:szCs w:val="24"/>
            </w:rPr>
          </w:pPr>
          <w:r w:rsidRPr="004F232B">
            <w:rPr>
              <w:b/>
              <w:sz w:val="24"/>
              <w:szCs w:val="24"/>
            </w:rPr>
            <w:t xml:space="preserve">Ingeniero Civil </w:t>
          </w:r>
        </w:p>
        <w:p w14:paraId="21F2DFDB" w14:textId="77777777" w:rsidR="00D8528B" w:rsidRPr="00484EA6" w:rsidRDefault="00D8528B" w:rsidP="00AB4743"/>
        <w:p w14:paraId="6301A502" w14:textId="6AA4399B" w:rsidR="00D8528B" w:rsidRDefault="00D8528B" w:rsidP="00AB4743">
          <w:pPr>
            <w:pStyle w:val="ContactDetails"/>
          </w:pPr>
          <w:r>
            <w:rPr>
              <w:lang w:val="es-ES"/>
            </w:rPr>
            <w:t xml:space="preserve">San Andrés Cholula, Puebla.  </w:t>
          </w:r>
          <w:r>
            <w:br/>
          </w:r>
          <w:r>
            <w:rPr>
              <w:lang w:val="es-ES"/>
            </w:rPr>
            <w:t xml:space="preserve">Teléfono: (+52) 2226881600 </w:t>
          </w:r>
        </w:p>
        <w:p w14:paraId="51243AB5" w14:textId="17568D87" w:rsidR="00D8528B" w:rsidRDefault="00D8528B" w:rsidP="00AB4743">
          <w:pPr>
            <w:pStyle w:val="ContactDetails"/>
            <w:rPr>
              <w:lang w:val="es-ES"/>
            </w:rPr>
          </w:pPr>
          <w:r>
            <w:rPr>
              <w:lang w:val="es-ES"/>
            </w:rPr>
            <w:t xml:space="preserve">Celular: (+52) 9636359012   </w:t>
          </w:r>
        </w:p>
        <w:p w14:paraId="75ED0AB1" w14:textId="77777777" w:rsidR="00D8528B" w:rsidRDefault="00D8528B" w:rsidP="00AB4743">
          <w:pPr>
            <w:pStyle w:val="ContactDetails"/>
            <w:rPr>
              <w:lang w:val="es-ES"/>
            </w:rPr>
          </w:pPr>
          <w:r>
            <w:rPr>
              <w:lang w:val="es-ES"/>
            </w:rPr>
            <w:t xml:space="preserve">Correo electrónico: </w:t>
          </w:r>
          <w:hyperlink r:id="rId2" w:history="1">
            <w:r w:rsidRPr="00B879C4">
              <w:rPr>
                <w:rStyle w:val="Hipervnculo"/>
                <w:lang w:val="es-ES"/>
              </w:rPr>
              <w:t>mandrea_truvi@hotmail.com</w:t>
            </w:r>
          </w:hyperlink>
        </w:p>
        <w:p w14:paraId="21B96351" w14:textId="77777777" w:rsidR="00D8528B" w:rsidRDefault="00D8528B" w:rsidP="00AB4743">
          <w:pPr>
            <w:pStyle w:val="ContactDetails"/>
          </w:pPr>
          <w:r>
            <w:t>Fecha de nacimiento: 26 de Octubre de 1991 (23 años)</w:t>
          </w:r>
        </w:p>
        <w:p w14:paraId="21C01972" w14:textId="358F0D1F" w:rsidR="00D8528B" w:rsidRDefault="00D8528B" w:rsidP="00AB4743">
          <w:pPr>
            <w:pStyle w:val="ContactDetails"/>
          </w:pPr>
          <w:r>
            <w:t>Disponibilidad para viajar y cambiar de residencia.</w:t>
          </w:r>
        </w:p>
      </w:tc>
      <w:tc>
        <w:tcPr>
          <w:tcW w:w="1728" w:type="dxa"/>
          <w:vAlign w:val="center"/>
        </w:tcPr>
        <w:p w14:paraId="619CE8AE" w14:textId="1998520D" w:rsidR="00D8528B" w:rsidRDefault="00D8528B">
          <w:pPr>
            <w:pStyle w:val="Initials"/>
          </w:pPr>
        </w:p>
      </w:tc>
    </w:tr>
  </w:tbl>
  <w:p w14:paraId="5287A925" w14:textId="77777777" w:rsidR="00D8528B" w:rsidRDefault="00D8528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EC00777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3CC476C"/>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B4743"/>
    <w:rsid w:val="00203934"/>
    <w:rsid w:val="00331982"/>
    <w:rsid w:val="003C1FF9"/>
    <w:rsid w:val="0048218D"/>
    <w:rsid w:val="004F232B"/>
    <w:rsid w:val="005A7E17"/>
    <w:rsid w:val="005D4D08"/>
    <w:rsid w:val="008A1CF7"/>
    <w:rsid w:val="009755C9"/>
    <w:rsid w:val="00A0406C"/>
    <w:rsid w:val="00AB4743"/>
    <w:rsid w:val="00BD4937"/>
    <w:rsid w:val="00C437A8"/>
    <w:rsid w:val="00C84CFF"/>
    <w:rsid w:val="00D8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6F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0"/>
    </w:rPr>
  </w:style>
  <w:style w:type="paragraph" w:styleId="Ttulo1">
    <w:name w:val="heading 1"/>
    <w:basedOn w:val="Normal"/>
    <w:next w:val="Textodecuerpo"/>
    <w:link w:val="Ttulo1C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decuerpo"/>
    <w:link w:val="Ttulo2C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A9122A" w:themeColor="accent1"/>
    </w:rPr>
  </w:style>
  <w:style w:type="character" w:customStyle="1" w:styleId="PiedepginaCar">
    <w:name w:val="Pie de página Car"/>
    <w:basedOn w:val="Fuentedeprrafopredeter"/>
    <w:link w:val="Piedepgina"/>
    <w:rPr>
      <w:b/>
      <w:color w:val="A9122A"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Pr>
      <w:b/>
      <w:sz w:val="18"/>
      <w:szCs w:val="18"/>
    </w:rPr>
  </w:style>
  <w:style w:type="paragraph" w:customStyle="1" w:styleId="Initials">
    <w:name w:val="Initials"/>
    <w:basedOn w:val="Normal"/>
    <w:pPr>
      <w:jc w:val="center"/>
    </w:pPr>
    <w:rPr>
      <w:b/>
      <w:color w:val="A9122A" w:themeColor="accent1"/>
      <w:sz w:val="106"/>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A9122A"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A9122A"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A9122A"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540914"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540914"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A9122A" w:themeColor="accent1"/>
      </w:pBdr>
      <w:spacing w:before="200" w:after="280"/>
      <w:ind w:left="936" w:right="936"/>
    </w:pPr>
    <w:rPr>
      <w:b/>
      <w:bCs/>
      <w:i/>
      <w:iCs/>
      <w:color w:val="A9122A" w:themeColor="accent1"/>
    </w:rPr>
  </w:style>
  <w:style w:type="character" w:customStyle="1" w:styleId="CitaintensaCar">
    <w:name w:val="Cita intensa Car"/>
    <w:basedOn w:val="Fuentedeprrafopredeter"/>
    <w:link w:val="Citaintensa"/>
    <w:rPr>
      <w:b/>
      <w:bCs/>
      <w:i/>
      <w:iCs/>
      <w:color w:val="A9122A"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A9122A"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Hipervnculo">
    <w:name w:val="Hyperlink"/>
    <w:basedOn w:val="Fuentedeprrafopredeter"/>
    <w:uiPriority w:val="99"/>
    <w:unhideWhenUsed/>
    <w:rsid w:val="00AB4743"/>
    <w:rPr>
      <w:color w:val="002FFF" w:themeColor="hyperlink"/>
      <w:u w:val="single"/>
    </w:rPr>
  </w:style>
  <w:style w:type="character" w:styleId="Hipervnculovisitado">
    <w:name w:val="FollowedHyperlink"/>
    <w:basedOn w:val="Fuentedeprrafopredeter"/>
    <w:uiPriority w:val="99"/>
    <w:semiHidden/>
    <w:unhideWhenUsed/>
    <w:rsid w:val="004F232B"/>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0"/>
    </w:rPr>
  </w:style>
  <w:style w:type="paragraph" w:styleId="Ttulo1">
    <w:name w:val="heading 1"/>
    <w:basedOn w:val="Normal"/>
    <w:next w:val="Textodecuerpo"/>
    <w:link w:val="Ttulo1C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decuerpo"/>
    <w:link w:val="Ttulo2C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A9122A" w:themeColor="accent1"/>
    </w:rPr>
  </w:style>
  <w:style w:type="character" w:customStyle="1" w:styleId="PiedepginaCar">
    <w:name w:val="Pie de página Car"/>
    <w:basedOn w:val="Fuentedeprrafopredeter"/>
    <w:link w:val="Piedepgina"/>
    <w:rPr>
      <w:b/>
      <w:color w:val="A9122A"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Pr>
      <w:b/>
      <w:sz w:val="18"/>
      <w:szCs w:val="18"/>
    </w:rPr>
  </w:style>
  <w:style w:type="paragraph" w:customStyle="1" w:styleId="Initials">
    <w:name w:val="Initials"/>
    <w:basedOn w:val="Normal"/>
    <w:pPr>
      <w:jc w:val="center"/>
    </w:pPr>
    <w:rPr>
      <w:b/>
      <w:color w:val="A9122A" w:themeColor="accent1"/>
      <w:sz w:val="106"/>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A9122A"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A9122A"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A9122A"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540914"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540914"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A9122A" w:themeColor="accent1"/>
      </w:pBdr>
      <w:spacing w:before="200" w:after="280"/>
      <w:ind w:left="936" w:right="936"/>
    </w:pPr>
    <w:rPr>
      <w:b/>
      <w:bCs/>
      <w:i/>
      <w:iCs/>
      <w:color w:val="A9122A" w:themeColor="accent1"/>
    </w:rPr>
  </w:style>
  <w:style w:type="character" w:customStyle="1" w:styleId="CitaintensaCar">
    <w:name w:val="Cita intensa Car"/>
    <w:basedOn w:val="Fuentedeprrafopredeter"/>
    <w:link w:val="Citaintensa"/>
    <w:rPr>
      <w:b/>
      <w:bCs/>
      <w:i/>
      <w:iCs/>
      <w:color w:val="A9122A"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A9122A"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Hipervnculo">
    <w:name w:val="Hyperlink"/>
    <w:basedOn w:val="Fuentedeprrafopredeter"/>
    <w:uiPriority w:val="99"/>
    <w:unhideWhenUsed/>
    <w:rsid w:val="00AB4743"/>
    <w:rPr>
      <w:color w:val="002FFF" w:themeColor="hyperlink"/>
      <w:u w:val="single"/>
    </w:rPr>
  </w:style>
  <w:style w:type="character" w:styleId="Hipervnculovisitado">
    <w:name w:val="FollowedHyperlink"/>
    <w:basedOn w:val="Fuentedeprrafopredeter"/>
    <w:uiPriority w:val="99"/>
    <w:semiHidden/>
    <w:unhideWhenUsed/>
    <w:rsid w:val="004F232B"/>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mandrea_truvi@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Iniciales,%20curri&#769;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A05394C1AEAC428657EAD989EC8B50"/>
        <w:category>
          <w:name w:val="General"/>
          <w:gallery w:val="placeholder"/>
        </w:category>
        <w:types>
          <w:type w:val="bbPlcHdr"/>
        </w:types>
        <w:behaviors>
          <w:behavior w:val="content"/>
        </w:behaviors>
        <w:guid w:val="{1A72CD5E-A30E-7242-8AFB-2098005141C8}"/>
      </w:docPartPr>
      <w:docPartBody>
        <w:p w:rsidR="006E7995" w:rsidRDefault="00BB38BC">
          <w:pPr>
            <w:pStyle w:val="68A05394C1AEAC428657EAD989EC8B50"/>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74EF50EF17A4D4D9CD9FDBDACEAF4A0"/>
        <w:category>
          <w:name w:val="General"/>
          <w:gallery w:val="placeholder"/>
        </w:category>
        <w:types>
          <w:type w:val="bbPlcHdr"/>
        </w:types>
        <w:behaviors>
          <w:behavior w:val="content"/>
        </w:behaviors>
        <w:guid w:val="{8C271AFC-577E-714A-BD2F-17F05DA209CA}"/>
      </w:docPartPr>
      <w:docPartBody>
        <w:p w:rsidR="006E7995" w:rsidRDefault="00BB38BC" w:rsidP="00BB38BC">
          <w:pPr>
            <w:pStyle w:val="774EF50EF17A4D4D9CD9FDBDACEAF4A0"/>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0F9CA0FC2226847A6D218AA777DE9D3"/>
        <w:category>
          <w:name w:val="General"/>
          <w:gallery w:val="placeholder"/>
        </w:category>
        <w:types>
          <w:type w:val="bbPlcHdr"/>
        </w:types>
        <w:behaviors>
          <w:behavior w:val="content"/>
        </w:behaviors>
        <w:guid w:val="{87AC96E2-2401-F44C-9F5D-61DA5EC1086B}"/>
      </w:docPartPr>
      <w:docPartBody>
        <w:p w:rsidR="006E7995" w:rsidRDefault="00BB38BC" w:rsidP="00BB38BC">
          <w:pPr>
            <w:pStyle w:val="80F9CA0FC2226847A6D218AA777DE9D3"/>
          </w:pPr>
          <w:r>
            <w:rPr>
              <w:lang w:val="es-ES"/>
            </w:rPr>
            <w:t>Lorem ipsum dolor</w:t>
          </w:r>
        </w:p>
      </w:docPartBody>
    </w:docPart>
    <w:docPart>
      <w:docPartPr>
        <w:name w:val="FF490033EE7B3645AFF396109957CB15"/>
        <w:category>
          <w:name w:val="General"/>
          <w:gallery w:val="placeholder"/>
        </w:category>
        <w:types>
          <w:type w:val="bbPlcHdr"/>
        </w:types>
        <w:behaviors>
          <w:behavior w:val="content"/>
        </w:behaviors>
        <w:guid w:val="{5867EF27-B898-5B4B-B119-E1EB67480E80}"/>
      </w:docPartPr>
      <w:docPartBody>
        <w:p w:rsidR="006E7995" w:rsidRDefault="00BB38BC" w:rsidP="00BB38BC">
          <w:pPr>
            <w:pStyle w:val="FF490033EE7B3645AFF396109957CB15"/>
          </w:pPr>
          <w:r>
            <w:rPr>
              <w:lang w:val="es-ES"/>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BBF9B3A511E73458A1D63C4A9CE1D80"/>
        <w:category>
          <w:name w:val="General"/>
          <w:gallery w:val="placeholder"/>
        </w:category>
        <w:types>
          <w:type w:val="bbPlcHdr"/>
        </w:types>
        <w:behaviors>
          <w:behavior w:val="content"/>
        </w:behaviors>
        <w:guid w:val="{5773CEB6-593F-4A49-9E27-553D398E753F}"/>
      </w:docPartPr>
      <w:docPartBody>
        <w:p w:rsidR="006E7995" w:rsidRDefault="00BB38BC" w:rsidP="00BB38BC">
          <w:pPr>
            <w:pStyle w:val="1BBF9B3A511E73458A1D63C4A9CE1D80"/>
          </w:pPr>
          <w:r>
            <w:rPr>
              <w:lang w:val="es-ES"/>
            </w:rPr>
            <w:t>Aliquam dapibus.</w:t>
          </w:r>
        </w:p>
      </w:docPartBody>
    </w:docPart>
    <w:docPart>
      <w:docPartPr>
        <w:name w:val="60938B447C805841991DE79E55CF027B"/>
        <w:category>
          <w:name w:val="General"/>
          <w:gallery w:val="placeholder"/>
        </w:category>
        <w:types>
          <w:type w:val="bbPlcHdr"/>
        </w:types>
        <w:behaviors>
          <w:behavior w:val="content"/>
        </w:behaviors>
        <w:guid w:val="{0C1A46F8-5D69-A247-9BB8-CE4C943A3684}"/>
      </w:docPartPr>
      <w:docPartBody>
        <w:p w:rsidR="006E7995" w:rsidRDefault="00BB38BC" w:rsidP="00BB38BC">
          <w:pPr>
            <w:pStyle w:val="60938B447C805841991DE79E55CF027B"/>
          </w:pPr>
          <w:r>
            <w:rPr>
              <w:lang w:val="es-ES"/>
            </w:rPr>
            <w:t>Aliquam dapibus.</w:t>
          </w:r>
        </w:p>
      </w:docPartBody>
    </w:docPart>
    <w:docPart>
      <w:docPartPr>
        <w:name w:val="4FE092BB647A8A45BE0A65EF5A4D7B78"/>
        <w:category>
          <w:name w:val="General"/>
          <w:gallery w:val="placeholder"/>
        </w:category>
        <w:types>
          <w:type w:val="bbPlcHdr"/>
        </w:types>
        <w:behaviors>
          <w:behavior w:val="content"/>
        </w:behaviors>
        <w:guid w:val="{1A60BA8F-7260-8943-ACE4-77CFA064A8A9}"/>
      </w:docPartPr>
      <w:docPartBody>
        <w:p w:rsidR="00D80274" w:rsidRDefault="00346487" w:rsidP="00346487">
          <w:pPr>
            <w:pStyle w:val="4FE092BB647A8A45BE0A65EF5A4D7B78"/>
          </w:pPr>
          <w:r>
            <w:rPr>
              <w:lang w:val="es-ES"/>
            </w:rP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BC"/>
    <w:rsid w:val="00346487"/>
    <w:rsid w:val="006E7995"/>
    <w:rsid w:val="00B54FDB"/>
    <w:rsid w:val="00BB38BC"/>
    <w:rsid w:val="00D8027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A05394C1AEAC428657EAD989EC8B50">
    <w:name w:val="68A05394C1AEAC428657EAD989EC8B50"/>
  </w:style>
  <w:style w:type="paragraph" w:customStyle="1" w:styleId="3F9C0ED4D86F784F8BCE8EA31CDEE582">
    <w:name w:val="3F9C0ED4D86F784F8BCE8EA31CDEE582"/>
  </w:style>
  <w:style w:type="paragraph" w:customStyle="1" w:styleId="982C4850F5FAE34BB640E26A34C3D490">
    <w:name w:val="982C4850F5FAE34BB640E26A34C3D490"/>
  </w:style>
  <w:style w:type="paragraph" w:customStyle="1" w:styleId="3CC2DFAA98677C43939D57FC0FA768B8">
    <w:name w:val="3CC2DFAA98677C43939D57FC0FA768B8"/>
  </w:style>
  <w:style w:type="paragraph" w:customStyle="1" w:styleId="F9057B6211B73D4EB875113BFD9BD403">
    <w:name w:val="F9057B6211B73D4EB875113BFD9BD403"/>
  </w:style>
  <w:style w:type="paragraph" w:customStyle="1" w:styleId="AD681BBBC9C6C5439E749478D2D24134">
    <w:name w:val="AD681BBBC9C6C5439E749478D2D24134"/>
  </w:style>
  <w:style w:type="paragraph" w:customStyle="1" w:styleId="9D00CF2DF976924886AF2249962B37EF">
    <w:name w:val="9D00CF2DF976924886AF2249962B37EF"/>
  </w:style>
  <w:style w:type="paragraph" w:customStyle="1" w:styleId="CE7D41C852E2A445BF4534363F999200">
    <w:name w:val="CE7D41C852E2A445BF4534363F999200"/>
  </w:style>
  <w:style w:type="paragraph" w:customStyle="1" w:styleId="214B9AF48404D64AB207D407A3015744">
    <w:name w:val="214B9AF48404D64AB207D407A3015744"/>
  </w:style>
  <w:style w:type="paragraph" w:customStyle="1" w:styleId="F97EF94D7915724F9E1B8BC869CFFD30">
    <w:name w:val="F97EF94D7915724F9E1B8BC869CFFD30"/>
  </w:style>
  <w:style w:type="paragraph" w:customStyle="1" w:styleId="693C04335837FF4EB762E51C861EA913">
    <w:name w:val="693C04335837FF4EB762E51C861EA913"/>
  </w:style>
  <w:style w:type="paragraph" w:styleId="Textodecuerpo">
    <w:name w:val="Body Text"/>
    <w:basedOn w:val="Normal"/>
    <w:link w:val="TextodecuerpoCar"/>
    <w:rsid w:val="00BB38BC"/>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BB38BC"/>
    <w:rPr>
      <w:rFonts w:eastAsiaTheme="minorHAnsi"/>
      <w:sz w:val="20"/>
      <w:szCs w:val="22"/>
      <w:lang w:val="fr-FR" w:eastAsia="en-US"/>
    </w:rPr>
  </w:style>
  <w:style w:type="paragraph" w:customStyle="1" w:styleId="FA9EB819DA058D4EBA9A03F281FE1EFE">
    <w:name w:val="FA9EB819DA058D4EBA9A03F281FE1EFE"/>
  </w:style>
  <w:style w:type="paragraph" w:customStyle="1" w:styleId="774EF50EF17A4D4D9CD9FDBDACEAF4A0">
    <w:name w:val="774EF50EF17A4D4D9CD9FDBDACEAF4A0"/>
    <w:rsid w:val="00BB38BC"/>
  </w:style>
  <w:style w:type="paragraph" w:customStyle="1" w:styleId="80F9CA0FC2226847A6D218AA777DE9D3">
    <w:name w:val="80F9CA0FC2226847A6D218AA777DE9D3"/>
    <w:rsid w:val="00BB38BC"/>
  </w:style>
  <w:style w:type="paragraph" w:customStyle="1" w:styleId="C68250E0DE1B414EA9D614A4CEC6C836">
    <w:name w:val="C68250E0DE1B414EA9D614A4CEC6C836"/>
    <w:rsid w:val="00BB38BC"/>
  </w:style>
  <w:style w:type="paragraph" w:customStyle="1" w:styleId="FF490033EE7B3645AFF396109957CB15">
    <w:name w:val="FF490033EE7B3645AFF396109957CB15"/>
    <w:rsid w:val="00BB38BC"/>
  </w:style>
  <w:style w:type="paragraph" w:customStyle="1" w:styleId="1BBF9B3A511E73458A1D63C4A9CE1D80">
    <w:name w:val="1BBF9B3A511E73458A1D63C4A9CE1D80"/>
    <w:rsid w:val="00BB38BC"/>
  </w:style>
  <w:style w:type="paragraph" w:customStyle="1" w:styleId="60938B447C805841991DE79E55CF027B">
    <w:name w:val="60938B447C805841991DE79E55CF027B"/>
    <w:rsid w:val="00BB38BC"/>
  </w:style>
  <w:style w:type="paragraph" w:customStyle="1" w:styleId="CED4807666C6A24898A18DEFF3309CEA">
    <w:name w:val="CED4807666C6A24898A18DEFF3309CEA"/>
    <w:rsid w:val="00BB38BC"/>
  </w:style>
  <w:style w:type="paragraph" w:customStyle="1" w:styleId="7193E9C4F5908E41BCF2CB5453813CD6">
    <w:name w:val="7193E9C4F5908E41BCF2CB5453813CD6"/>
    <w:rsid w:val="00BB38BC"/>
  </w:style>
  <w:style w:type="paragraph" w:customStyle="1" w:styleId="7E04B1789FB9A846BCC8E21E9F6FC2AC">
    <w:name w:val="7E04B1789FB9A846BCC8E21E9F6FC2AC"/>
    <w:rsid w:val="00BB38BC"/>
  </w:style>
  <w:style w:type="paragraph" w:customStyle="1" w:styleId="4FE092BB647A8A45BE0A65EF5A4D7B78">
    <w:name w:val="4FE092BB647A8A45BE0A65EF5A4D7B78"/>
    <w:rsid w:val="003464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A05394C1AEAC428657EAD989EC8B50">
    <w:name w:val="68A05394C1AEAC428657EAD989EC8B50"/>
  </w:style>
  <w:style w:type="paragraph" w:customStyle="1" w:styleId="3F9C0ED4D86F784F8BCE8EA31CDEE582">
    <w:name w:val="3F9C0ED4D86F784F8BCE8EA31CDEE582"/>
  </w:style>
  <w:style w:type="paragraph" w:customStyle="1" w:styleId="982C4850F5FAE34BB640E26A34C3D490">
    <w:name w:val="982C4850F5FAE34BB640E26A34C3D490"/>
  </w:style>
  <w:style w:type="paragraph" w:customStyle="1" w:styleId="3CC2DFAA98677C43939D57FC0FA768B8">
    <w:name w:val="3CC2DFAA98677C43939D57FC0FA768B8"/>
  </w:style>
  <w:style w:type="paragraph" w:customStyle="1" w:styleId="F9057B6211B73D4EB875113BFD9BD403">
    <w:name w:val="F9057B6211B73D4EB875113BFD9BD403"/>
  </w:style>
  <w:style w:type="paragraph" w:customStyle="1" w:styleId="AD681BBBC9C6C5439E749478D2D24134">
    <w:name w:val="AD681BBBC9C6C5439E749478D2D24134"/>
  </w:style>
  <w:style w:type="paragraph" w:customStyle="1" w:styleId="9D00CF2DF976924886AF2249962B37EF">
    <w:name w:val="9D00CF2DF976924886AF2249962B37EF"/>
  </w:style>
  <w:style w:type="paragraph" w:customStyle="1" w:styleId="CE7D41C852E2A445BF4534363F999200">
    <w:name w:val="CE7D41C852E2A445BF4534363F999200"/>
  </w:style>
  <w:style w:type="paragraph" w:customStyle="1" w:styleId="214B9AF48404D64AB207D407A3015744">
    <w:name w:val="214B9AF48404D64AB207D407A3015744"/>
  </w:style>
  <w:style w:type="paragraph" w:customStyle="1" w:styleId="F97EF94D7915724F9E1B8BC869CFFD30">
    <w:name w:val="F97EF94D7915724F9E1B8BC869CFFD30"/>
  </w:style>
  <w:style w:type="paragraph" w:customStyle="1" w:styleId="693C04335837FF4EB762E51C861EA913">
    <w:name w:val="693C04335837FF4EB762E51C861EA913"/>
  </w:style>
  <w:style w:type="paragraph" w:styleId="Textodecuerpo">
    <w:name w:val="Body Text"/>
    <w:basedOn w:val="Normal"/>
    <w:link w:val="TextodecuerpoCar"/>
    <w:rsid w:val="00BB38BC"/>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BB38BC"/>
    <w:rPr>
      <w:rFonts w:eastAsiaTheme="minorHAnsi"/>
      <w:sz w:val="20"/>
      <w:szCs w:val="22"/>
      <w:lang w:val="fr-FR" w:eastAsia="en-US"/>
    </w:rPr>
  </w:style>
  <w:style w:type="paragraph" w:customStyle="1" w:styleId="FA9EB819DA058D4EBA9A03F281FE1EFE">
    <w:name w:val="FA9EB819DA058D4EBA9A03F281FE1EFE"/>
  </w:style>
  <w:style w:type="paragraph" w:customStyle="1" w:styleId="774EF50EF17A4D4D9CD9FDBDACEAF4A0">
    <w:name w:val="774EF50EF17A4D4D9CD9FDBDACEAF4A0"/>
    <w:rsid w:val="00BB38BC"/>
  </w:style>
  <w:style w:type="paragraph" w:customStyle="1" w:styleId="80F9CA0FC2226847A6D218AA777DE9D3">
    <w:name w:val="80F9CA0FC2226847A6D218AA777DE9D3"/>
    <w:rsid w:val="00BB38BC"/>
  </w:style>
  <w:style w:type="paragraph" w:customStyle="1" w:styleId="C68250E0DE1B414EA9D614A4CEC6C836">
    <w:name w:val="C68250E0DE1B414EA9D614A4CEC6C836"/>
    <w:rsid w:val="00BB38BC"/>
  </w:style>
  <w:style w:type="paragraph" w:customStyle="1" w:styleId="FF490033EE7B3645AFF396109957CB15">
    <w:name w:val="FF490033EE7B3645AFF396109957CB15"/>
    <w:rsid w:val="00BB38BC"/>
  </w:style>
  <w:style w:type="paragraph" w:customStyle="1" w:styleId="1BBF9B3A511E73458A1D63C4A9CE1D80">
    <w:name w:val="1BBF9B3A511E73458A1D63C4A9CE1D80"/>
    <w:rsid w:val="00BB38BC"/>
  </w:style>
  <w:style w:type="paragraph" w:customStyle="1" w:styleId="60938B447C805841991DE79E55CF027B">
    <w:name w:val="60938B447C805841991DE79E55CF027B"/>
    <w:rsid w:val="00BB38BC"/>
  </w:style>
  <w:style w:type="paragraph" w:customStyle="1" w:styleId="CED4807666C6A24898A18DEFF3309CEA">
    <w:name w:val="CED4807666C6A24898A18DEFF3309CEA"/>
    <w:rsid w:val="00BB38BC"/>
  </w:style>
  <w:style w:type="paragraph" w:customStyle="1" w:styleId="7193E9C4F5908E41BCF2CB5453813CD6">
    <w:name w:val="7193E9C4F5908E41BCF2CB5453813CD6"/>
    <w:rsid w:val="00BB38BC"/>
  </w:style>
  <w:style w:type="paragraph" w:customStyle="1" w:styleId="7E04B1789FB9A846BCC8E21E9F6FC2AC">
    <w:name w:val="7E04B1789FB9A846BCC8E21E9F6FC2AC"/>
    <w:rsid w:val="00BB38BC"/>
  </w:style>
  <w:style w:type="paragraph" w:customStyle="1" w:styleId="4FE092BB647A8A45BE0A65EF5A4D7B78">
    <w:name w:val="4FE092BB647A8A45BE0A65EF5A4D7B78"/>
    <w:rsid w:val="00346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4491-0291-2246-9071-571F31BF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Iniciales, currículo.dotx</Template>
  <TotalTime>26</TotalTime>
  <Pages>1</Pages>
  <Words>201</Words>
  <Characters>1111</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Objetivo</vt:lpstr>
      <vt:lpstr>Experiencia</vt:lpstr>
      <vt:lpstr>    Lorem ipsum dolor	[Insertar fechas]</vt:lpstr>
      <vt:lpstr>    Lorem ipsum dolor	[Insertar fechas]</vt:lpstr>
      <vt:lpstr>    Lorem ipsum dolor	[Insertar fechas]</vt:lpstr>
      <vt:lpstr>Estudios</vt:lpstr>
      <vt:lpstr>    Aliquam dapibus.	[Insertar fechas]</vt:lpstr>
      <vt:lpstr>    Aliquam dapibus.	[Insertar fechas]</vt:lpstr>
      <vt:lpstr>Conocimientos</vt:lpstr>
    </vt:vector>
  </TitlesOfParts>
  <Manager/>
  <Company/>
  <LinksUpToDate>false</LinksUpToDate>
  <CharactersWithSpaces>1310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Andrea Trujillo Villatoro</dc:creator>
  <cp:keywords/>
  <dc:description/>
  <cp:lastModifiedBy>Maria Andrea Trujillo Villatoro</cp:lastModifiedBy>
  <cp:revision>7</cp:revision>
  <cp:lastPrinted>2015-08-24T19:28:00Z</cp:lastPrinted>
  <dcterms:created xsi:type="dcterms:W3CDTF">2015-06-20T18:38:00Z</dcterms:created>
  <dcterms:modified xsi:type="dcterms:W3CDTF">2015-09-24T17:51:00Z</dcterms:modified>
  <cp:category/>
</cp:coreProperties>
</file>