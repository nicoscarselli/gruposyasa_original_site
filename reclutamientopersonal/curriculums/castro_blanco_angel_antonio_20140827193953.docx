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</w:rPr>
        <w:alias w:val="Nombre del currículo"/>
        <w:tag w:val="Nombre del currículo"/>
        <w:id w:val="-925414414"/>
        <w:placeholder>
          <w:docPart w:val="54360E5BEDEE4485997A228C13C34F38"/>
        </w:placeholder>
        <w:docPartList>
          <w:docPartGallery w:val="Quick Parts"/>
          <w:docPartCategory w:val=" Nombre del currículo"/>
        </w:docPartList>
      </w:sdtPr>
      <w:sdtEndPr>
        <w:rPr>
          <w:b/>
          <w:sz w:val="16"/>
          <w:szCs w:val="16"/>
        </w:rPr>
      </w:sdtEndPr>
      <w:sdtContent>
        <w:tbl>
          <w:tblPr>
            <w:tblW w:w="5272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/>
          </w:tblPr>
          <w:tblGrid>
            <w:gridCol w:w="10915"/>
            <w:gridCol w:w="241"/>
          </w:tblGrid>
          <w:tr w:rsidR="00C81430" w:rsidTr="00261651">
            <w:trPr>
              <w:trHeight w:val="668"/>
              <w:jc w:val="center"/>
            </w:trPr>
            <w:tc>
              <w:tcPr>
                <w:tcW w:w="4892" w:type="pct"/>
                <w:tcBorders>
                  <w:top w:val="single" w:sz="4" w:space="0" w:color="535356" w:themeColor="accent1" w:themeShade="BF"/>
                  <w:left w:val="single" w:sz="4" w:space="0" w:color="535356" w:themeColor="accent1" w:themeShade="BF"/>
                  <w:bottom w:val="nil"/>
                  <w:right w:val="single" w:sz="4" w:space="0" w:color="535356" w:themeColor="accent1" w:themeShade="BF"/>
                </w:tcBorders>
                <w:vAlign w:val="center"/>
              </w:tcPr>
              <w:p w:rsidR="001A3D02" w:rsidRPr="001A3D02" w:rsidRDefault="001A3D02" w:rsidP="001A3D02">
                <w:pPr>
                  <w:pStyle w:val="Nombre"/>
                  <w:jc w:val="center"/>
                  <w:rPr>
                    <w:rFonts w:asciiTheme="minorHAnsi" w:eastAsiaTheme="minorEastAsia" w:hAnsiTheme="minorHAnsi" w:cstheme="minorBidi"/>
                    <w:b w:val="0"/>
                    <w:bCs/>
                    <w:caps w:val="0"/>
                    <w:color w:val="auto"/>
                    <w:kern w:val="0"/>
                    <w:sz w:val="21"/>
                    <w:szCs w:val="21"/>
                  </w:rPr>
                </w:pPr>
                <w:r w:rsidRPr="001A3D02">
                  <w:rPr>
                    <w:rFonts w:asciiTheme="minorHAnsi" w:eastAsiaTheme="minorEastAsia" w:hAnsiTheme="minorHAnsi" w:cstheme="minorBidi"/>
                    <w:b w:val="0"/>
                    <w:bCs/>
                    <w:caps w:val="0"/>
                    <w:color w:val="auto"/>
                    <w:kern w:val="0"/>
                    <w:sz w:val="21"/>
                    <w:szCs w:val="21"/>
                  </w:rPr>
                  <w:t xml:space="preserve">ANGEL ANTONIO CASTRO </w:t>
                </w:r>
              </w:p>
              <w:p w:rsidR="001A3D02" w:rsidRPr="001A3D02" w:rsidRDefault="001A3D02" w:rsidP="001A3D02">
                <w:pPr>
                  <w:pStyle w:val="Nombre"/>
                  <w:jc w:val="center"/>
                  <w:rPr>
                    <w:rFonts w:asciiTheme="minorHAnsi" w:eastAsiaTheme="minorEastAsia" w:hAnsiTheme="minorHAnsi" w:cstheme="minorBidi"/>
                    <w:b w:val="0"/>
                    <w:bCs/>
                    <w:caps w:val="0"/>
                    <w:color w:val="auto"/>
                    <w:kern w:val="0"/>
                    <w:sz w:val="21"/>
                    <w:szCs w:val="21"/>
                  </w:rPr>
                </w:pPr>
                <w:r w:rsidRPr="001A3D02">
                  <w:rPr>
                    <w:rFonts w:asciiTheme="minorHAnsi" w:eastAsiaTheme="minorEastAsia" w:hAnsiTheme="minorHAnsi" w:cstheme="minorBidi"/>
                    <w:b w:val="0"/>
                    <w:bCs/>
                    <w:caps w:val="0"/>
                    <w:color w:val="auto"/>
                    <w:kern w:val="0"/>
                    <w:sz w:val="21"/>
                    <w:szCs w:val="21"/>
                  </w:rPr>
                  <w:t xml:space="preserve">SPECIALIZED IN REFRIGERATION ELECTROMECANICA-INDUSTRIAL-TECHNICAL INDUSTRIAL BOILERS-ING. </w:t>
                </w:r>
              </w:p>
              <w:p w:rsidR="00C81430" w:rsidRDefault="001A3D02" w:rsidP="001A3D02">
                <w:pPr>
                  <w:pStyle w:val="Nombre"/>
                  <w:jc w:val="center"/>
                </w:pPr>
                <w:r w:rsidRPr="001A3D02">
                  <w:rPr>
                    <w:rFonts w:asciiTheme="minorHAnsi" w:eastAsiaTheme="minorEastAsia" w:hAnsiTheme="minorHAnsi" w:cstheme="minorBidi"/>
                    <w:b w:val="0"/>
                    <w:bCs/>
                    <w:caps w:val="0"/>
                    <w:color w:val="auto"/>
                    <w:kern w:val="0"/>
                    <w:sz w:val="21"/>
                    <w:szCs w:val="21"/>
                  </w:rPr>
                  <w:t>62440039 -27580382 ▪ angelo031207@yahoo.es ▪ San Jose, Costa Rica</w:t>
                </w:r>
              </w:p>
            </w:tc>
            <w:tc>
              <w:tcPr>
                <w:tcW w:w="108" w:type="pct"/>
                <w:vMerge w:val="restart"/>
                <w:tcBorders>
                  <w:top w:val="nil"/>
                  <w:left w:val="single" w:sz="4" w:space="0" w:color="535356" w:themeColor="accent1" w:themeShade="BF"/>
                  <w:bottom w:val="nil"/>
                  <w:right w:val="single" w:sz="4" w:space="0" w:color="535356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C81430" w:rsidRDefault="00C81430">
                <w:pPr>
                  <w:pStyle w:val="NoSpacing"/>
                  <w:ind w:left="71" w:hanging="71"/>
                  <w:jc w:val="right"/>
                </w:pPr>
              </w:p>
            </w:tc>
          </w:tr>
          <w:tr w:rsidR="00C81430" w:rsidTr="00261651">
            <w:trPr>
              <w:trHeight w:val="19"/>
              <w:jc w:val="center"/>
            </w:trPr>
            <w:tc>
              <w:tcPr>
                <w:tcW w:w="4892" w:type="pct"/>
                <w:tcBorders>
                  <w:top w:val="nil"/>
                  <w:left w:val="single" w:sz="4" w:space="0" w:color="535356" w:themeColor="accent1" w:themeShade="BF"/>
                  <w:bottom w:val="single" w:sz="4" w:space="0" w:color="535356" w:themeColor="accent1" w:themeShade="BF"/>
                  <w:right w:val="single" w:sz="4" w:space="0" w:color="535356" w:themeColor="accent1" w:themeShade="BF"/>
                </w:tcBorders>
                <w:shd w:val="clear" w:color="auto" w:fill="92A9B9" w:themeFill="accent4"/>
                <w:vAlign w:val="center"/>
              </w:tcPr>
              <w:p w:rsidR="00C81430" w:rsidRPr="002F79F2" w:rsidRDefault="00C81430" w:rsidP="00FC0353">
                <w:pPr>
                  <w:pStyle w:val="NoSpacing"/>
                  <w:jc w:val="center"/>
                  <w:rPr>
                    <w:b/>
                    <w:caps/>
                    <w:color w:val="FFFFFF" w:themeColor="background1"/>
                    <w:sz w:val="22"/>
                  </w:rPr>
                </w:pPr>
              </w:p>
            </w:tc>
            <w:tc>
              <w:tcPr>
                <w:tcW w:w="108" w:type="pct"/>
                <w:vMerge/>
                <w:tcBorders>
                  <w:top w:val="nil"/>
                  <w:left w:val="single" w:sz="4" w:space="0" w:color="535356" w:themeColor="accent1" w:themeShade="BF"/>
                  <w:bottom w:val="nil"/>
                  <w:right w:val="single" w:sz="4" w:space="0" w:color="535356" w:themeColor="accent1" w:themeShade="BF"/>
                </w:tcBorders>
                <w:shd w:val="clear" w:color="auto" w:fill="auto"/>
              </w:tcPr>
              <w:p w:rsidR="00C81430" w:rsidRDefault="00C81430">
                <w:pPr>
                  <w:pStyle w:val="NoSpacing"/>
                </w:pPr>
              </w:p>
            </w:tc>
          </w:tr>
          <w:tr w:rsidR="00C81430" w:rsidRPr="002F79F2" w:rsidTr="00261651">
            <w:trPr>
              <w:trHeight w:val="75"/>
              <w:jc w:val="center"/>
            </w:trPr>
            <w:tc>
              <w:tcPr>
                <w:tcW w:w="4892" w:type="pct"/>
                <w:tcBorders>
                  <w:top w:val="single" w:sz="4" w:space="0" w:color="535356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C81430" w:rsidRPr="002F79F2" w:rsidRDefault="00C81430" w:rsidP="00E23901">
                <w:pPr>
                  <w:pStyle w:val="NoSpacing"/>
                  <w:rPr>
                    <w:caps/>
                    <w:color w:val="6F6F74" w:themeColor="accent1"/>
                    <w:sz w:val="22"/>
                  </w:rPr>
                </w:pPr>
              </w:p>
            </w:tc>
            <w:tc>
              <w:tcPr>
                <w:tcW w:w="10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C81430" w:rsidRPr="002F79F2" w:rsidRDefault="00C81430">
                <w:pPr>
                  <w:pStyle w:val="NoSpacing"/>
                  <w:rPr>
                    <w:sz w:val="22"/>
                  </w:rPr>
                </w:pPr>
              </w:p>
            </w:tc>
          </w:tr>
        </w:tbl>
        <w:p w:rsidR="00C81430" w:rsidRPr="00261651" w:rsidRDefault="00997254" w:rsidP="00685D9C">
          <w:pPr>
            <w:jc w:val="right"/>
            <w:rPr>
              <w:b/>
              <w:bCs/>
              <w:sz w:val="16"/>
              <w:szCs w:val="16"/>
            </w:rPr>
          </w:pPr>
          <w:r w:rsidRPr="00261651">
            <w:rPr>
              <w:b/>
              <w:bCs/>
              <w:sz w:val="16"/>
              <w:szCs w:val="16"/>
            </w:rPr>
            <w:t xml:space="preserve">Actualizado </w:t>
          </w:r>
          <w:r w:rsidR="00E23901">
            <w:rPr>
              <w:b/>
              <w:bCs/>
              <w:sz w:val="16"/>
              <w:szCs w:val="16"/>
            </w:rPr>
            <w:t xml:space="preserve">Marzo </w:t>
          </w:r>
          <w:r w:rsidR="00FF3A8A" w:rsidRPr="00261651">
            <w:rPr>
              <w:b/>
              <w:bCs/>
              <w:sz w:val="16"/>
              <w:szCs w:val="16"/>
            </w:rPr>
            <w:t xml:space="preserve"> 2014</w:t>
          </w:r>
        </w:p>
      </w:sdtContent>
    </w:sdt>
    <w:p w:rsidR="001A3D02" w:rsidRPr="001A3D02" w:rsidRDefault="00FA54D8" w:rsidP="001A3D02">
      <w:pPr>
        <w:pStyle w:val="Encabezadodeseccin"/>
        <w:jc w:val="both"/>
        <w:rPr>
          <w:b w:val="0"/>
          <w:lang w:val="es-ES"/>
        </w:rPr>
      </w:pPr>
      <w:r w:rsidRPr="00FA54D8"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57325" cy="110490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3D02">
        <w:rPr>
          <w:lang w:val="es-ES"/>
        </w:rPr>
        <w:br w:type="textWrapping" w:clear="all"/>
      </w:r>
      <w:r w:rsidR="001A3D02" w:rsidRPr="001A3D02">
        <w:rPr>
          <w:b w:val="0"/>
          <w:lang w:val="es-ES"/>
        </w:rPr>
        <w:t xml:space="preserve">target </w:t>
      </w:r>
    </w:p>
    <w:p w:rsidR="00FA54D8" w:rsidRPr="001A3D02" w:rsidRDefault="001A3D02" w:rsidP="001A3D02">
      <w:pPr>
        <w:pStyle w:val="Encabezadodeseccin"/>
        <w:jc w:val="both"/>
        <w:rPr>
          <w:b w:val="0"/>
          <w:lang w:val="en-US"/>
        </w:rPr>
      </w:pPr>
      <w:r w:rsidRPr="001A3D02">
        <w:rPr>
          <w:b w:val="0"/>
          <w:lang w:val="en-US"/>
        </w:rPr>
        <w:t>Achieving my personal development as a person and as a professional, drawing my theoretical knowledge in various professional institutions (higher education) and practical (work experience) acquired up to time yourself professionally exercise during the 24 years of work experience and Continuo , I have done different work done to date and the high expectations in the organization for which I play well with fulfilling the same goals.</w:t>
      </w:r>
    </w:p>
    <w:p w:rsidR="00AA236D" w:rsidRPr="001A3D02" w:rsidRDefault="00A66E36" w:rsidP="00AA236D">
      <w:pPr>
        <w:pStyle w:val="BodyText"/>
        <w:rPr>
          <w:lang w:val="en-US"/>
        </w:rPr>
      </w:pPr>
      <w:r w:rsidRPr="00A66E36">
        <w:rPr>
          <w:noProof/>
          <w:lang w:val="es-CR" w:eastAsia="es-C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-17.25pt;margin-top:2.8pt;width:558pt;height:21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">
            <v:textbox>
              <w:txbxContent>
                <w:p w:rsidR="00AA236D" w:rsidRPr="001A3D02" w:rsidRDefault="001A3D02" w:rsidP="00AA236D">
                  <w:pPr>
                    <w:shd w:val="clear" w:color="auto" w:fill="92A9B9" w:themeFill="accent4"/>
                    <w:spacing w:line="240" w:lineRule="auto"/>
                    <w:jc w:val="center"/>
                    <w:rPr>
                      <w:color w:val="FFFFFF" w:themeColor="background1"/>
                      <w:lang w:val="es-ES"/>
                    </w:rPr>
                  </w:pPr>
                  <w:r>
                    <w:rPr>
                      <w:b/>
                      <w:color w:val="FFFFFF" w:themeColor="background1"/>
                      <w:sz w:val="22"/>
                      <w:lang w:val="es-ES"/>
                    </w:rPr>
                    <w:t>Information Personal</w:t>
                  </w:r>
                </w:p>
              </w:txbxContent>
            </v:textbox>
          </v:shape>
        </w:pict>
      </w:r>
    </w:p>
    <w:p w:rsidR="001A3D02" w:rsidRPr="001A3D02" w:rsidRDefault="001A3D02" w:rsidP="001A3D02">
      <w:pPr>
        <w:jc w:val="both"/>
        <w:rPr>
          <w:lang w:val="en-US"/>
        </w:rPr>
      </w:pPr>
      <w:r w:rsidRPr="001A3D02">
        <w:rPr>
          <w:lang w:val="en-US"/>
        </w:rPr>
        <w:t xml:space="preserve">Marital status: Married </w:t>
      </w:r>
    </w:p>
    <w:p w:rsidR="001A3D02" w:rsidRPr="001A3D02" w:rsidRDefault="001A3D02" w:rsidP="001A3D02">
      <w:pPr>
        <w:jc w:val="both"/>
        <w:rPr>
          <w:lang w:val="en-US"/>
        </w:rPr>
      </w:pPr>
      <w:r w:rsidRPr="001A3D02">
        <w:rPr>
          <w:lang w:val="en-US"/>
        </w:rPr>
        <w:t xml:space="preserve">Nationality: Costa Rican </w:t>
      </w:r>
    </w:p>
    <w:p w:rsidR="001A3D02" w:rsidRPr="001A3D02" w:rsidRDefault="001A3D02" w:rsidP="001A3D02">
      <w:pPr>
        <w:jc w:val="both"/>
        <w:rPr>
          <w:lang w:val="en-US"/>
        </w:rPr>
      </w:pPr>
      <w:r w:rsidRPr="001A3D02">
        <w:rPr>
          <w:lang w:val="en-US"/>
        </w:rPr>
        <w:t xml:space="preserve">Schedule: 1-0823-0892 </w:t>
      </w:r>
    </w:p>
    <w:p w:rsidR="001A3D02" w:rsidRPr="001A3D02" w:rsidRDefault="001A3D02" w:rsidP="001A3D02">
      <w:pPr>
        <w:jc w:val="both"/>
        <w:rPr>
          <w:lang w:val="en-US"/>
        </w:rPr>
      </w:pPr>
      <w:r w:rsidRPr="001A3D02">
        <w:rPr>
          <w:lang w:val="en-US"/>
        </w:rPr>
        <w:t xml:space="preserve">Age: 42 years </w:t>
      </w:r>
    </w:p>
    <w:p w:rsidR="001A3D02" w:rsidRPr="001A3D02" w:rsidRDefault="001A3D02" w:rsidP="001A3D02">
      <w:pPr>
        <w:jc w:val="both"/>
        <w:rPr>
          <w:lang w:val="en-US"/>
        </w:rPr>
      </w:pPr>
      <w:r w:rsidRPr="001A3D02">
        <w:rPr>
          <w:lang w:val="en-US"/>
        </w:rPr>
        <w:t xml:space="preserve">Date of Birth: February 27, 1972 </w:t>
      </w:r>
    </w:p>
    <w:p w:rsidR="001A3D02" w:rsidRPr="001A3D02" w:rsidRDefault="001A3D02" w:rsidP="001A3D02">
      <w:pPr>
        <w:jc w:val="both"/>
        <w:rPr>
          <w:lang w:val="en-US"/>
        </w:rPr>
      </w:pPr>
      <w:r w:rsidRPr="001A3D02">
        <w:rPr>
          <w:lang w:val="en-US"/>
        </w:rPr>
        <w:t>Location: San Jose, Santa Ana</w:t>
      </w:r>
    </w:p>
    <w:p w:rsidR="00AA236D" w:rsidRPr="001A3D02" w:rsidRDefault="00A66E36" w:rsidP="00AA236D">
      <w:pPr>
        <w:jc w:val="both"/>
        <w:rPr>
          <w:lang w:val="en-US"/>
        </w:rPr>
      </w:pPr>
      <w:r w:rsidRPr="00A66E36">
        <w:rPr>
          <w:noProof/>
        </w:rPr>
        <w:pict>
          <v:shape id="_x0000_s1027" type="#_x0000_t202" style="position:absolute;left:0;text-align:left;margin-left:-17.25pt;margin-top:3.6pt;width:558pt;height:2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">
            <v:textbox>
              <w:txbxContent>
                <w:p w:rsidR="00AA236D" w:rsidRPr="001A3D02" w:rsidRDefault="001A3D02" w:rsidP="001A3D02">
                  <w:pPr>
                    <w:shd w:val="clear" w:color="auto" w:fill="92A9B9" w:themeFill="accent4"/>
                    <w:spacing w:line="240" w:lineRule="auto"/>
                    <w:jc w:val="center"/>
                    <w:rPr>
                      <w:b/>
                      <w:color w:val="FFFFFF" w:themeColor="background1"/>
                      <w:sz w:val="22"/>
                      <w:lang w:val="es-ES"/>
                    </w:rPr>
                  </w:pPr>
                  <w:r w:rsidRPr="001A3D02">
                    <w:rPr>
                      <w:b/>
                      <w:color w:val="FFFFFF" w:themeColor="background1"/>
                      <w:sz w:val="22"/>
                      <w:lang w:val="es-ES"/>
                    </w:rPr>
                    <w:t>Academic Background</w:t>
                  </w:r>
                </w:p>
              </w:txbxContent>
            </v:textbox>
          </v:shape>
        </w:pict>
      </w:r>
    </w:p>
    <w:p w:rsidR="002A4A6A" w:rsidRPr="001A3D02" w:rsidRDefault="002A4A6A" w:rsidP="00EF10D5">
      <w:pPr>
        <w:pStyle w:val="Logro"/>
        <w:numPr>
          <w:ilvl w:val="0"/>
          <w:numId w:val="0"/>
        </w:numPr>
        <w:ind w:right="-560"/>
        <w:rPr>
          <w:rFonts w:asciiTheme="minorHAnsi" w:hAnsiTheme="minorHAnsi"/>
          <w:b/>
          <w:sz w:val="21"/>
          <w:szCs w:val="21"/>
          <w:lang w:val="en-US"/>
        </w:rPr>
      </w:pPr>
    </w:p>
    <w:p w:rsidR="001A3D02" w:rsidRPr="001A3D02" w:rsidRDefault="001A3D02" w:rsidP="001A3D02">
      <w:pPr>
        <w:pStyle w:val="Logro"/>
        <w:ind w:right="-560"/>
        <w:rPr>
          <w:lang w:val="en-US"/>
        </w:rPr>
      </w:pPr>
      <w:r w:rsidRPr="001A3D02">
        <w:rPr>
          <w:lang w:val="en-US"/>
        </w:rPr>
        <w:t>2013 Bachelor of Industrial Engi</w:t>
      </w:r>
      <w:r>
        <w:rPr>
          <w:lang w:val="en-US"/>
        </w:rPr>
        <w:t xml:space="preserve">neering </w:t>
      </w:r>
    </w:p>
    <w:p w:rsidR="001A3D02" w:rsidRDefault="001A3D02" w:rsidP="001A3D02">
      <w:pPr>
        <w:pStyle w:val="Logro"/>
        <w:ind w:right="-560"/>
      </w:pPr>
      <w:r w:rsidRPr="001A3D02">
        <w:rPr>
          <w:lang w:val="en-US"/>
        </w:rPr>
        <w:t xml:space="preserve">         </w:t>
      </w:r>
      <w:r>
        <w:t xml:space="preserve">Universidad Metropolitana Castro Carazo. </w:t>
      </w:r>
    </w:p>
    <w:p w:rsidR="001A3D02" w:rsidRPr="001A3D02" w:rsidRDefault="001A3D02" w:rsidP="001A3D02">
      <w:pPr>
        <w:pStyle w:val="Logro"/>
        <w:ind w:right="-560"/>
        <w:rPr>
          <w:lang w:val="en-US"/>
        </w:rPr>
      </w:pPr>
      <w:r w:rsidRPr="001A3D02">
        <w:rPr>
          <w:lang w:val="en-US"/>
        </w:rPr>
        <w:t xml:space="preserve">2003 Reliability-Based Maintenance Manufacturing (RCM). </w:t>
      </w:r>
    </w:p>
    <w:p w:rsidR="001A3D02" w:rsidRPr="001A3D02" w:rsidRDefault="001A3D02" w:rsidP="001A3D02">
      <w:pPr>
        <w:pStyle w:val="Logro"/>
        <w:ind w:right="-560"/>
        <w:rPr>
          <w:lang w:val="en-US"/>
        </w:rPr>
      </w:pPr>
      <w:r w:rsidRPr="001A3D02">
        <w:rPr>
          <w:lang w:val="en-US"/>
        </w:rPr>
        <w:t xml:space="preserve">          Technological Institute of Costa Rica. </w:t>
      </w:r>
    </w:p>
    <w:p w:rsidR="001A3D02" w:rsidRPr="001A3D02" w:rsidRDefault="001A3D02" w:rsidP="001A3D02">
      <w:pPr>
        <w:pStyle w:val="Logro"/>
        <w:ind w:right="-560"/>
        <w:rPr>
          <w:lang w:val="en-US"/>
        </w:rPr>
      </w:pPr>
      <w:r w:rsidRPr="001A3D02">
        <w:rPr>
          <w:lang w:val="en-US"/>
        </w:rPr>
        <w:t xml:space="preserve">2002 Dale Carnegie Course in Effective Training-Speaking &amp; Human Relations. </w:t>
      </w:r>
    </w:p>
    <w:p w:rsidR="001A3D02" w:rsidRDefault="001A3D02" w:rsidP="001A3D02">
      <w:pPr>
        <w:pStyle w:val="Logro"/>
        <w:ind w:right="-560"/>
      </w:pPr>
      <w:r w:rsidRPr="001A3D02">
        <w:rPr>
          <w:lang w:val="en-US"/>
        </w:rPr>
        <w:t xml:space="preserve">          </w:t>
      </w:r>
      <w:r>
        <w:t xml:space="preserve">Dale Carnegie Training Costa Rica. </w:t>
      </w:r>
    </w:p>
    <w:p w:rsidR="001A3D02" w:rsidRDefault="001A3D02" w:rsidP="001A3D02">
      <w:pPr>
        <w:pStyle w:val="Logro"/>
        <w:ind w:right="-560"/>
      </w:pPr>
      <w:r>
        <w:t xml:space="preserve">1998 Specialized Technical Reefer and Electricity </w:t>
      </w:r>
    </w:p>
    <w:p w:rsidR="001A3D02" w:rsidRDefault="001A3D02" w:rsidP="001A3D02">
      <w:pPr>
        <w:pStyle w:val="Logro"/>
        <w:ind w:right="-560"/>
      </w:pPr>
      <w:r>
        <w:t xml:space="preserve">          National Training Institute. </w:t>
      </w:r>
    </w:p>
    <w:p w:rsidR="001A3D02" w:rsidRDefault="001A3D02" w:rsidP="001A3D02">
      <w:pPr>
        <w:pStyle w:val="Logro"/>
        <w:ind w:right="-560"/>
      </w:pPr>
      <w:r>
        <w:t xml:space="preserve">1997 Protection of the Ozone Layer </w:t>
      </w:r>
    </w:p>
    <w:p w:rsidR="001A3D02" w:rsidRDefault="001A3D02" w:rsidP="001A3D02">
      <w:pPr>
        <w:pStyle w:val="Logro"/>
        <w:ind w:right="-560"/>
      </w:pPr>
      <w:r>
        <w:t xml:space="preserve">          National Training Institute. </w:t>
      </w:r>
    </w:p>
    <w:p w:rsidR="001A3D02" w:rsidRDefault="001A3D02" w:rsidP="001A3D02">
      <w:pPr>
        <w:pStyle w:val="Logro"/>
        <w:ind w:right="-560"/>
      </w:pPr>
      <w:r>
        <w:t xml:space="preserve">1996 Special Welding </w:t>
      </w:r>
    </w:p>
    <w:p w:rsidR="001A3D02" w:rsidRDefault="001A3D02" w:rsidP="001A3D02">
      <w:pPr>
        <w:pStyle w:val="Logro"/>
        <w:ind w:right="-560"/>
      </w:pPr>
      <w:r>
        <w:t xml:space="preserve">          National Training Institute. </w:t>
      </w:r>
    </w:p>
    <w:p w:rsidR="001A3D02" w:rsidRDefault="001A3D02" w:rsidP="001A3D02">
      <w:pPr>
        <w:pStyle w:val="Logro"/>
        <w:ind w:right="-560"/>
      </w:pPr>
      <w:r>
        <w:t xml:space="preserve">1992 Bachelor of Secondary Education. </w:t>
      </w:r>
    </w:p>
    <w:p w:rsidR="001A3D02" w:rsidRPr="001A3D02" w:rsidRDefault="001A3D02" w:rsidP="001A3D02">
      <w:pPr>
        <w:pStyle w:val="Logro"/>
        <w:ind w:right="-560"/>
        <w:rPr>
          <w:lang w:val="en-US"/>
        </w:rPr>
      </w:pPr>
      <w:r w:rsidRPr="001A3D02">
        <w:rPr>
          <w:lang w:val="en-US"/>
        </w:rPr>
        <w:t xml:space="preserve">          Technician Refrigeration and Air Conditioning. </w:t>
      </w:r>
    </w:p>
    <w:p w:rsidR="00EF10D5" w:rsidRPr="001A3D02" w:rsidRDefault="001A3D02" w:rsidP="001A3D02">
      <w:pPr>
        <w:pStyle w:val="Logro"/>
        <w:numPr>
          <w:ilvl w:val="0"/>
          <w:numId w:val="0"/>
        </w:numPr>
        <w:ind w:right="-560"/>
        <w:rPr>
          <w:lang w:val="en-US"/>
        </w:rPr>
      </w:pPr>
      <w:r w:rsidRPr="001A3D02">
        <w:rPr>
          <w:lang w:val="en-US"/>
        </w:rPr>
        <w:t>          Professional Technical College of Limón.</w:t>
      </w:r>
    </w:p>
    <w:tbl>
      <w:tblPr>
        <w:tblW w:w="10065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10065"/>
      </w:tblGrid>
      <w:tr w:rsidR="00C97FB5" w:rsidRPr="00DD7BDF" w:rsidTr="00EF10D5">
        <w:trPr>
          <w:cantSplit/>
          <w:trHeight w:val="205"/>
        </w:trPr>
        <w:tc>
          <w:tcPr>
            <w:tcW w:w="10065" w:type="dxa"/>
            <w:shd w:val="clear" w:color="auto" w:fill="auto"/>
          </w:tcPr>
          <w:p w:rsidR="00EF10D5" w:rsidRPr="001A3D02" w:rsidRDefault="00A66E36" w:rsidP="00EF10D5">
            <w:pPr>
              <w:pStyle w:val="Logro"/>
              <w:numPr>
                <w:ilvl w:val="0"/>
                <w:numId w:val="0"/>
              </w:numPr>
              <w:ind w:right="-560"/>
              <w:rPr>
                <w:lang w:val="en-US"/>
              </w:rPr>
            </w:pPr>
            <w:r w:rsidRPr="00A66E36">
              <w:rPr>
                <w:noProof/>
                <w:lang w:val="es-CR" w:eastAsia="es-CR"/>
              </w:rPr>
              <w:lastRenderedPageBreak/>
              <w:pict>
                <v:shape id="_x0000_s1028" type="#_x0000_t202" style="position:absolute;left:0;text-align:left;margin-left:-20pt;margin-top:-10.5pt;width:555.75pt;height:2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">
                  <v:textbox>
                    <w:txbxContent>
                      <w:p w:rsidR="00AA236D" w:rsidRPr="00190C62" w:rsidRDefault="00190C62" w:rsidP="00190C62">
                        <w:pPr>
                          <w:shd w:val="clear" w:color="auto" w:fill="92A9B9" w:themeFill="accent4"/>
                          <w:spacing w:line="240" w:lineRule="auto"/>
                          <w:jc w:val="center"/>
                          <w:rPr>
                            <w:b/>
                            <w:color w:val="FFFFFF" w:themeColor="background1"/>
                            <w:sz w:val="22"/>
                            <w:lang w:val="es-ES"/>
                          </w:rPr>
                        </w:pPr>
                        <w:r w:rsidRPr="00190C62">
                          <w:rPr>
                            <w:b/>
                            <w:color w:val="FFFFFF" w:themeColor="background1"/>
                            <w:sz w:val="22"/>
                            <w:lang w:val="es-ES"/>
                          </w:rPr>
                          <w:t>Knowledge / Courses / Languages</w:t>
                        </w:r>
                      </w:p>
                    </w:txbxContent>
                  </v:textbox>
                </v:shape>
              </w:pict>
            </w:r>
          </w:p>
          <w:p w:rsidR="00190C62" w:rsidRPr="00190C62" w:rsidRDefault="00190C62" w:rsidP="00190C62">
            <w:pPr>
              <w:pStyle w:val="Logro"/>
              <w:tabs>
                <w:tab w:val="left" w:pos="905"/>
              </w:tabs>
              <w:ind w:right="-560"/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190C62">
              <w:rPr>
                <w:rFonts w:asciiTheme="minorHAnsi" w:hAnsiTheme="minorHAnsi"/>
                <w:b/>
                <w:sz w:val="21"/>
                <w:szCs w:val="21"/>
              </w:rPr>
              <w:t>knowledge: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="Century Gothic" w:hAnsi="Century Gothic" w:cs="Century Gothic"/>
                <w:sz w:val="21"/>
                <w:szCs w:val="21"/>
                <w:lang w:val="en-US"/>
              </w:rPr>
            </w:pPr>
            <w:r w:rsidRPr="00DD7BDF">
              <w:rPr>
                <w:rFonts w:ascii="Century Gothic" w:hAnsi="Century Gothic" w:cs="Century Gothic"/>
                <w:sz w:val="21"/>
                <w:szCs w:val="21"/>
              </w:rPr>
              <w:t></w:t>
            </w:r>
            <w:r w:rsidRPr="00DD7BDF">
              <w:rPr>
                <w:rFonts w:ascii="Century Gothic" w:hAnsi="Century Gothic" w:cs="Century Gothic"/>
                <w:sz w:val="21"/>
                <w:szCs w:val="21"/>
                <w:lang w:val="en-US"/>
              </w:rPr>
              <w:t xml:space="preserve"> Manage Windows environment : Word , Excel, Power Point, Visio 4.0, Access, Publisher,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Outlook , Project , Lotus Notes , and others.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="Century Gothic" w:hAnsi="Century Gothic" w:cs="Century Gothic"/>
                <w:sz w:val="21"/>
                <w:szCs w:val="21"/>
                <w:lang w:val="en-US"/>
              </w:rPr>
            </w:pPr>
            <w:r w:rsidRPr="00DD7BDF">
              <w:rPr>
                <w:rFonts w:ascii="Century Gothic" w:hAnsi="Century Gothic" w:cs="Century Gothic"/>
                <w:sz w:val="21"/>
                <w:szCs w:val="21"/>
              </w:rPr>
              <w:t></w:t>
            </w:r>
            <w:r w:rsidRPr="00DD7BDF">
              <w:rPr>
                <w:rFonts w:ascii="Century Gothic" w:hAnsi="Century Gothic" w:cs="Century Gothic"/>
                <w:sz w:val="21"/>
                <w:szCs w:val="21"/>
                <w:lang w:val="en-US"/>
              </w:rPr>
              <w:t xml:space="preserve"> JDEdwards System: Inventory, Purchasing, Manufacturing , Inventory Control Warehouse.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="Century Gothic" w:hAnsi="Century Gothic" w:cs="Century Gothic"/>
                <w:sz w:val="21"/>
                <w:szCs w:val="21"/>
                <w:lang w:val="en-US"/>
              </w:rPr>
            </w:pPr>
            <w:r w:rsidRPr="00DD7BDF">
              <w:rPr>
                <w:rFonts w:ascii="Century Gothic" w:hAnsi="Century Gothic" w:cs="Century Gothic"/>
                <w:sz w:val="21"/>
                <w:szCs w:val="21"/>
              </w:rPr>
              <w:t></w:t>
            </w:r>
            <w:r w:rsidRPr="00DD7BDF">
              <w:rPr>
                <w:rFonts w:ascii="Century Gothic" w:hAnsi="Century Gothic" w:cs="Century Gothic"/>
                <w:sz w:val="21"/>
                <w:szCs w:val="21"/>
                <w:lang w:val="en-US"/>
              </w:rPr>
              <w:t xml:space="preserve"> Logic System Class: Inventory, Accounting , Manufacturing , Sales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="Century Gothic" w:hAnsi="Century Gothic" w:cs="Century Gothic"/>
                <w:sz w:val="21"/>
                <w:szCs w:val="21"/>
              </w:rPr>
              <w:t></w:t>
            </w:r>
            <w:r w:rsidRPr="00DD7BDF">
              <w:rPr>
                <w:rFonts w:ascii="Century Gothic" w:hAnsi="Century Gothic" w:cs="Century Gothic"/>
                <w:sz w:val="21"/>
                <w:szCs w:val="21"/>
                <w:lang w:val="en-US"/>
              </w:rPr>
              <w:t xml:space="preserve"> Participation in internal audits processes , quality control system</w:t>
            </w: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s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jc w:val="center"/>
              <w:rPr>
                <w:rFonts w:asciiTheme="minorHAnsi" w:hAnsiTheme="minorHAnsi"/>
                <w:sz w:val="21"/>
                <w:szCs w:val="21"/>
                <w:lang w:val="en-US"/>
              </w:rPr>
            </w:pPr>
          </w:p>
          <w:p w:rsidR="00190C62" w:rsidRPr="00DD7BDF" w:rsidRDefault="00190C62" w:rsidP="00DD7BDF">
            <w:pPr>
              <w:pStyle w:val="Logro"/>
              <w:numPr>
                <w:ilvl w:val="0"/>
                <w:numId w:val="0"/>
              </w:numPr>
              <w:ind w:right="-560"/>
              <w:jc w:val="center"/>
              <w:rPr>
                <w:b/>
                <w:lang w:val="en-US"/>
              </w:rPr>
            </w:pPr>
            <w:r w:rsidRPr="00DD7BDF">
              <w:rPr>
                <w:b/>
                <w:lang w:val="en-US"/>
              </w:rPr>
              <w:t>courses: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2010 Internal Audit Standards ISO9001 , ISO14001 - Chiquita , Cobal Logistics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</w:rPr>
            </w:pPr>
            <w:r w:rsidRPr="00DD7BDF">
              <w:rPr>
                <w:rFonts w:asciiTheme="minorHAnsi" w:hAnsiTheme="minorHAnsi"/>
                <w:sz w:val="21"/>
                <w:szCs w:val="21"/>
              </w:rPr>
              <w:t>2007 Teamwork - Chiquita , Cobal Logistics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JDEdwards 2007 Chiquita Costa Rica - Cost Manufacturing Modules Inventory,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Techniques Workshop 2006 Single - Chiquita Development Cobal - Logistics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2006 Technical development and personnel management - Chiquita , COBAL - Logistics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2005 Certification Leaders People Talk Day to Day - Chiquita , Cobal Logistics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2004 The ABC of Scaling Operations - Costa Rica Institute of Technology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2003 Systems Safety Working at Heights - National Insurance Institute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2002 Training Units Carrier- Guatemala City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1998 Training Units Carrier- City San Jose Costa Rica .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DD7BDF">
              <w:rPr>
                <w:rFonts w:asciiTheme="minorHAnsi" w:hAnsiTheme="minorHAnsi"/>
                <w:b/>
                <w:sz w:val="21"/>
                <w:szCs w:val="21"/>
              </w:rPr>
              <w:t>Languages: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</w:rPr>
            </w:pPr>
            <w:r w:rsidRPr="00DD7BDF">
              <w:rPr>
                <w:rFonts w:asciiTheme="minorHAnsi" w:hAnsiTheme="minorHAnsi"/>
                <w:sz w:val="21"/>
                <w:szCs w:val="21"/>
              </w:rPr>
              <w:t>2013 Caribbean College</w:t>
            </w:r>
          </w:p>
          <w:p w:rsidR="00190C62" w:rsidRPr="00DD7BDF" w:rsidRDefault="00190C62" w:rsidP="00190C62">
            <w:pPr>
              <w:pStyle w:val="Logro"/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DD7BDF">
              <w:rPr>
                <w:rFonts w:asciiTheme="minorHAnsi" w:hAnsiTheme="minorHAnsi"/>
                <w:sz w:val="21"/>
                <w:szCs w:val="21"/>
                <w:lang w:val="en-US"/>
              </w:rPr>
              <w:t>Mandarin - Level in Listening,Not Finish,Pendient.</w:t>
            </w:r>
          </w:p>
          <w:p w:rsidR="00EF10D5" w:rsidRPr="00DD7BDF" w:rsidRDefault="00190C62" w:rsidP="00190C62">
            <w:pPr>
              <w:pStyle w:val="Logro"/>
              <w:numPr>
                <w:ilvl w:val="0"/>
                <w:numId w:val="0"/>
              </w:numPr>
              <w:tabs>
                <w:tab w:val="left" w:pos="905"/>
              </w:tabs>
              <w:ind w:right="-560"/>
              <w:rPr>
                <w:rFonts w:asciiTheme="minorHAnsi" w:hAnsiTheme="minorHAnsi"/>
                <w:sz w:val="21"/>
                <w:szCs w:val="21"/>
              </w:rPr>
            </w:pPr>
            <w:r w:rsidRPr="00DD7BDF">
              <w:rPr>
                <w:rFonts w:asciiTheme="minorHAnsi" w:hAnsiTheme="minorHAnsi"/>
                <w:sz w:val="21"/>
                <w:szCs w:val="21"/>
              </w:rPr>
              <w:t>2002 Caribbean College Inglés Conversational</w:t>
            </w:r>
          </w:p>
          <w:p w:rsidR="00EF0387" w:rsidRDefault="00EF0387" w:rsidP="00190C62">
            <w:pPr>
              <w:pStyle w:val="Logro"/>
              <w:numPr>
                <w:ilvl w:val="0"/>
                <w:numId w:val="0"/>
              </w:numPr>
              <w:tabs>
                <w:tab w:val="left" w:pos="905"/>
              </w:tabs>
              <w:ind w:right="-560"/>
              <w:rPr>
                <w:rFonts w:asciiTheme="minorHAnsi" w:hAnsiTheme="minorHAnsi"/>
                <w:b/>
                <w:sz w:val="21"/>
                <w:szCs w:val="21"/>
              </w:rPr>
            </w:pPr>
          </w:p>
          <w:p w:rsidR="00EF10D5" w:rsidRPr="00EF10D5" w:rsidRDefault="00A66E36" w:rsidP="00EF10D5">
            <w:pPr>
              <w:pStyle w:val="Logro"/>
              <w:numPr>
                <w:ilvl w:val="0"/>
                <w:numId w:val="0"/>
              </w:numPr>
              <w:ind w:right="-560"/>
            </w:pPr>
            <w:r w:rsidRPr="00A66E36">
              <w:rPr>
                <w:noProof/>
                <w:lang w:val="es-CR" w:eastAsia="es-CR"/>
              </w:rPr>
              <w:pict>
                <v:shape id="_x0000_s1029" type="#_x0000_t202" style="position:absolute;left:0;text-align:left;margin-left:-20pt;margin-top:9.25pt;width:555.75pt;height:21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">
                  <v:textbox>
                    <w:txbxContent>
                      <w:p w:rsidR="00997254" w:rsidRPr="00DD7BDF" w:rsidRDefault="00DD7BDF" w:rsidP="00DD7BDF">
                        <w:pPr>
                          <w:shd w:val="clear" w:color="auto" w:fill="92A9B9" w:themeFill="accent4"/>
                          <w:spacing w:line="240" w:lineRule="auto"/>
                          <w:jc w:val="center"/>
                        </w:pPr>
                        <w:r w:rsidRPr="00DD7BDF">
                          <w:t>experience</w:t>
                        </w:r>
                      </w:p>
                    </w:txbxContent>
                  </v:textbox>
                </v:shape>
              </w:pict>
            </w:r>
          </w:p>
        </w:tc>
      </w:tr>
      <w:tr w:rsidR="00997254" w:rsidRPr="00112C19" w:rsidTr="00EF10D5">
        <w:trPr>
          <w:cantSplit/>
          <w:trHeight w:val="205"/>
        </w:trPr>
        <w:tc>
          <w:tcPr>
            <w:tcW w:w="10065" w:type="dxa"/>
            <w:shd w:val="clear" w:color="auto" w:fill="auto"/>
          </w:tcPr>
          <w:p w:rsidR="00997254" w:rsidRDefault="00997254" w:rsidP="00EF10D5">
            <w:pPr>
              <w:pStyle w:val="Logro"/>
              <w:numPr>
                <w:ilvl w:val="0"/>
                <w:numId w:val="0"/>
              </w:numPr>
              <w:ind w:right="-560"/>
              <w:rPr>
                <w:noProof/>
              </w:rPr>
            </w:pPr>
          </w:p>
        </w:tc>
      </w:tr>
      <w:tr w:rsidR="00DF0991" w:rsidRPr="00A50784" w:rsidTr="00EF10D5">
        <w:trPr>
          <w:cantSplit/>
          <w:trHeight w:val="205"/>
        </w:trPr>
        <w:tc>
          <w:tcPr>
            <w:tcW w:w="10065" w:type="dxa"/>
            <w:shd w:val="clear" w:color="auto" w:fill="auto"/>
          </w:tcPr>
          <w:p w:rsidR="00DF0991" w:rsidRPr="00A50784" w:rsidRDefault="00DF0991" w:rsidP="00EF10D5">
            <w:pPr>
              <w:pStyle w:val="Logro"/>
              <w:numPr>
                <w:ilvl w:val="0"/>
                <w:numId w:val="0"/>
              </w:numPr>
              <w:ind w:right="-560"/>
              <w:rPr>
                <w:rFonts w:asciiTheme="minorHAnsi" w:eastAsiaTheme="majorEastAsia" w:hAnsiTheme="minorHAnsi" w:cstheme="majorBidi"/>
                <w:b/>
                <w:bCs/>
                <w:color w:val="262626" w:themeColor="text1" w:themeTint="D9"/>
                <w:sz w:val="21"/>
                <w:szCs w:val="28"/>
                <w:lang w:val="es-CR" w:eastAsia="es-CR"/>
              </w:rPr>
            </w:pPr>
          </w:p>
        </w:tc>
      </w:tr>
    </w:tbl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Consultant - Process Quality Control Isos - Total- 2012 -2013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 Engineering participation and development processes in terms of continuous improvement projects in processes, procedures, support , labor studies among others, Lead Production Projects and Environmental self-management system , leading Occupational Health. Groups and Continuous Improvement Consultant Isos 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Process Trainer at the level of divisions Maya ( Guatemala / Honduras )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Panama and Colombia yEcuador.Desarrollo Production Project in Ecuador , a Production Line Company Multimodal Guayaquil, Warehouse Logistics Processes and Materials 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Warehouse Supervisor Area Supply - Inventories -2011-2012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Processed material requisitions and maintenance reparaciones.Y evaluated weekly Mensuales.Estima Cost and the cost of repairs.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Prepare work orders for execution 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Atiendia applications and claims service, both in the area of maintenance and repairs both domestic and international , and imparts the necessary orders for the solution of these problems.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Prepare an annual budget of the department.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lastRenderedPageBreak/>
        <w:t>Performs any other related task that is asignada.Total Inventory . The ABC of Scaling Operations, Measurement of Inventories Weekly , Monthly Metas.Y By Kpis - Annually Performance Evaluation 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Total Inventory that driving in this Bodega.Siendo lowest in 10 years at the company 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$ 1,351,423.73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Cooling Area Supervisor - Structure - 1995-2010 Limon Costa Rica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Pocision that directly reports to the Maintenance Superintendent . Personal Monitoring by Process Pre trip and Maintenance . Personal Monitoring by Process Minor and Major Repairs. Specifications IICL , Rep Major and Minor . Both Budget Control Posts . Engineer also perform tasks Aboard Cargo Ship Chiquita , FrancesL , Edyth L and Courtney L.Tambien my experience covers Nitrogen systems , both for maintenance of the Premises and on board the board I served as Fourth Engineer Barcos.A Machines for industrial machinery maintenance and other obligations.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Specific tasks :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Budget Control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Performing different Rolles Staff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Bodega staff feedback regarding orders.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Coach Previajes Standardized Processes and Preventive Maintenance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Process Control Breakdown and Older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Plan Development and Continuous Improvement Projects as to costs is concerned.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Review and receipt of Refrigeration Units as external workshops Finished product is concerned.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Process Review of Maximum Demand Control 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Conduct Performance Evaluations of Subaltern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Control and delivery of containers and Farms Boarding Operation 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Improvement Group Leader ..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Plans, coordinates and controls the preventive and corrective maintenance of equipment and electrical, electronic and / or mechanical systems.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Controls maintenance and repairs performed 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Control overtime hours workers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Inspect the progress, quality and quantity of work 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lastRenderedPageBreak/>
        <w:t>Industrial Refrigeration Technician 1993-1994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Pre trip and Repair Units Refrigerated Containers . Preventive Maintenance and Minor Repairs and Major Refrigeration Units 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Refrigeration Technician - 1992-1993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Assembly and Disassembly Unit Split and Mini Split Units Cooling calculator .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▪ Practitioner 1991</w:t>
      </w:r>
    </w:p>
    <w:p w:rsidR="003800B5" w:rsidRPr="003800B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Shipping Lines Sea- Land Service Limón, Costa Rica .</w:t>
      </w:r>
    </w:p>
    <w:p w:rsidR="00EF10D5" w:rsidRDefault="003800B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3800B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Position reports to the Supervisor of Maintenance and Repair pretrip Units Refrigerated Containers . Preventive Maintenance and Minor Repairs and Major Refrigeration Units</w:t>
      </w:r>
    </w:p>
    <w:p w:rsidR="00F222C5" w:rsidRDefault="00F222C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F222C5" w:rsidRDefault="00F222C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F222C5" w:rsidRDefault="00F222C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>
        <w:rPr>
          <w:rFonts w:asciiTheme="minorHAnsi" w:eastAsiaTheme="minorHAnsi" w:hAnsiTheme="minorHAnsi" w:cstheme="minorBidi"/>
          <w:noProof/>
          <w:sz w:val="21"/>
          <w:szCs w:val="22"/>
          <w:lang w:eastAsia="es-ES"/>
        </w:rPr>
        <w:pict>
          <v:shape id="_x0000_s1032" type="#_x0000_t202" style="position:absolute;left:0;text-align:left;margin-left:-17.25pt;margin-top:6.15pt;width:555.75pt;height:21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">
            <v:textbox>
              <w:txbxContent>
                <w:p w:rsidR="00F222C5" w:rsidRPr="00F222C5" w:rsidRDefault="00F222C5" w:rsidP="00F222C5">
                  <w:pPr>
                    <w:shd w:val="clear" w:color="auto" w:fill="92A9B9" w:themeFill="accent4"/>
                    <w:spacing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Recomendations</w:t>
                  </w:r>
                </w:p>
              </w:txbxContent>
            </v:textbox>
          </v:shape>
        </w:pict>
      </w:r>
    </w:p>
    <w:p w:rsidR="00F222C5" w:rsidRDefault="00F222C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F222C5" w:rsidRDefault="00F222C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Name:</w:t>
      </w:r>
    </w:p>
    <w:p w:rsidR="00F222C5" w:rsidRDefault="00F222C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Chuck Grahan</w:t>
      </w:r>
    </w:p>
    <w:p w:rsidR="00F222C5" w:rsidRDefault="00F222C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Position : Manager Logistics  Chiquita Brands,USA</w:t>
      </w:r>
    </w:p>
    <w:p w:rsidR="00F222C5" w:rsidRDefault="00F222C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 xml:space="preserve">Email: </w:t>
      </w: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Chuckgraham4747@gmail.com</w:t>
      </w:r>
    </w:p>
    <w:p w:rsidR="00F222C5" w:rsidRDefault="00F222C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Name: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Vanessa Chaves Salas. Human Resources Supervisor COBAL Port Operations , Chiquita Brands Costa Rica . Cell Phone: 8994-38-51 , Phone Office: 2798-4444 , ext 3220 .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Name: Hernando Muñoz , Position : Logistics Manager from Monte.Costa Rica , E-Mail: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HMunoz2@FreshDelmonte.com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HMunoz2@cr.freshdelmonte.com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hmunozg22cr@gmail.com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phone: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00 ( 506 ) 83822873 .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Name: Ricardo Meza Solano , Position : Chiquita Brands Synergy Logistics Manager , E-Mail: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rmeza@chiquita.com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phone: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00 ( 506 ) 87076671 .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Name: Gian Carlo Flores, Position: Logistics Manager Premises Lemon Chiquita Brands, E-Mail: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gflores@chiquita.com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phone: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00 ( 506 ) 87212958 .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Name: Carlos Gomez Víquez , Position : Logistics Manager Panama Chiquita Brands, E-Mail: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cviquez@chiquita.com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Name , Andres KuklinskiSicard , Position : Manager IntegratedCool Colombia , E-Mail: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andres@icoolservices.com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phone 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Mobile : +57 (316) 438 6042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Name: Ricardo Alvarado Ruiz , Position : Maintenance Supervisor , E-Mail: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supervisorlio@mass.cr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phone: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00 ( 506 ) 89-11-91-88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Name: JerryChacón Carvajal , Position : Ecuador GerenteLogística Chiquita Brands, DirecciónElectrónica 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jechacon@chiquita.com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phone: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00 ( 593) 997 461 235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Name: Alejandro Borbor , Position : Commercial Manager Encoser.Ecuador , DirecciónElectrónica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alborji69@hotmail.com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eastAsia="es-CR"/>
        </w:rPr>
        <w:t>aborbor@enconsersa.com</w:t>
      </w:r>
    </w:p>
    <w:p w:rsidR="00F222C5" w:rsidRP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phone:</w:t>
      </w:r>
    </w:p>
    <w:p w:rsidR="00F222C5" w:rsidRDefault="00F222C5" w:rsidP="00F222C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  <w:r w:rsidRPr="00F222C5">
        <w:rPr>
          <w:rFonts w:asciiTheme="minorHAnsi" w:eastAsiaTheme="minorHAnsi" w:hAnsiTheme="minorHAnsi" w:cstheme="minorBidi"/>
          <w:sz w:val="21"/>
          <w:szCs w:val="22"/>
          <w:lang w:val="en-US" w:eastAsia="es-CR"/>
        </w:rPr>
        <w:t>00 ( 593) 999 770 937 .</w:t>
      </w:r>
    </w:p>
    <w:p w:rsidR="00F222C5" w:rsidRPr="003800B5" w:rsidRDefault="00F222C5" w:rsidP="003800B5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n-US" w:eastAsia="es-CR"/>
        </w:rPr>
      </w:pPr>
    </w:p>
    <w:p w:rsidR="00CD59E9" w:rsidRPr="00CD59E9" w:rsidRDefault="00CD59E9" w:rsidP="00C71F72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s-CR" w:eastAsia="es-CR"/>
        </w:rPr>
      </w:pPr>
    </w:p>
    <w:p w:rsidR="00CD59E9" w:rsidRPr="00CD59E9" w:rsidRDefault="00CD59E9" w:rsidP="00C71F72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s-CR" w:eastAsia="es-CR"/>
        </w:rPr>
      </w:pPr>
    </w:p>
    <w:p w:rsidR="00C71F72" w:rsidRPr="00CD59E9" w:rsidRDefault="00C71F72" w:rsidP="00C71F72">
      <w:pPr>
        <w:pStyle w:val="BodyText"/>
        <w:rPr>
          <w:rFonts w:asciiTheme="minorHAnsi" w:eastAsiaTheme="minorHAnsi" w:hAnsiTheme="minorHAnsi" w:cstheme="minorBidi"/>
          <w:sz w:val="21"/>
          <w:szCs w:val="22"/>
          <w:lang w:val="es-CR" w:eastAsia="es-CR"/>
        </w:rPr>
      </w:pPr>
      <w:bookmarkStart w:id="0" w:name="_GoBack"/>
      <w:bookmarkEnd w:id="0"/>
    </w:p>
    <w:sectPr w:rsidR="00C71F72" w:rsidRPr="00CD59E9" w:rsidSect="00DF0991">
      <w:footerReference w:type="default" r:id="rId12"/>
      <w:headerReference w:type="first" r:id="rId13"/>
      <w:type w:val="continuous"/>
      <w:pgSz w:w="11907" w:h="16839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4B4" w:rsidRDefault="00F324B4">
      <w:pPr>
        <w:spacing w:after="0" w:line="240" w:lineRule="auto"/>
      </w:pPr>
      <w:r>
        <w:separator/>
      </w:r>
    </w:p>
  </w:endnote>
  <w:endnote w:type="continuationSeparator" w:id="1">
    <w:p w:rsidR="00F324B4" w:rsidRDefault="00F3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30" w:rsidRDefault="00A66E36">
    <w:pPr>
      <w:pStyle w:val="Footer"/>
    </w:pPr>
    <w:r w:rsidRPr="00A66E36">
      <w:rPr>
        <w:noProof/>
        <w:color w:val="6F6F74" w:themeColor="accent1"/>
      </w:rPr>
      <w:pict>
        <v:roundrect id="Fondo: 1" o:spid="_x0000_s4103" style="position:absolute;margin-left:0;margin-top:0;width:588.75pt;height:763.5pt;z-index:-251653120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CJnWsOKwIAAJMEAAAOAAAAAAAAAAAAAAAAAC4CAABkcnMvZTJv&#10;RG9jLnhtbFBLAQItABQABgAIAAAAIQDq2iWi2wAAAAcBAAAPAAAAAAAAAAAAAAAAAIUEAABkcnMv&#10;ZG93bnJldi54bWxQSwUGAAAAAAQABADzAAAAjQUAAAAA&#10;" stroked="f" strokeweight="1pt">
          <v:fill r:id="rId1" o:title="" recolor="t" rotate="t" type="tile"/>
          <v:imagedata recolortarget="white [2257]"/>
          <v:textbox inset="2.53903mm,1.2695mm,2.53903mm,1.2695mm">
            <w:txbxContent>
              <w:p w:rsidR="00C81430" w:rsidRDefault="00C81430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  <w:r w:rsidRPr="00A66E36">
      <w:rPr>
        <w:noProof/>
        <w:color w:val="6F6F74" w:themeColor="accent1"/>
      </w:rPr>
      <w:pict>
        <v:rect id="Fondo: 2" o:spid="_x0000_s4102" style="position:absolute;margin-left:0;margin-top:0;width:507.8pt;height:673.9pt;z-index:-251652096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AWnFlDwCAADfBAAADgAA&#10;AAAAAAAAAAAAAAAuAgAAZHJzL2Uyb0RvYy54bWxQSwECLQAUAAYACAAAACEAwWuky+AAAAAHAQAA&#10;DwAAAAAAAAAAAAAAAACWBAAAZHJzL2Rvd25yZXYueG1sUEsFBgAAAAAEAAQA8wAAAKMFAAAAAA==&#10;" stroked="f" strokeweight="2pt">
          <v:fill opacity="54484f"/>
          <v:textbox inset="2.53903mm,1.2695mm,2.53903mm,1.2695mm">
            <w:txbxContent>
              <w:p w:rsidR="00C81430" w:rsidRDefault="00C81430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A66E36">
      <w:rPr>
        <w:noProof/>
        <w:color w:val="6F6F74" w:themeColor="accent1"/>
      </w:rPr>
      <w:pict>
        <v:rect id="Fondo: 3" o:spid="_x0000_s4101" style="position:absolute;margin-left:0;margin-top:0;width:488.1pt;height:9in;z-index:-251651072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orj1+isCAACfBAAADgAAAAAAAAAAAAAAAAAuAgAAZHJzL2Uy&#10;b0RvYy54bWxQSwECLQAUAAYACAAAACEA53a8bdwAAAAGAQAADwAAAAAAAAAAAAAAAACFBAAAZHJz&#10;L2Rvd25yZXYueG1sUEsFBgAAAAAEAAQA8wAAAI4FAAAAAA==&#10;" stroked="f" strokeweight=".5pt">
          <v:stroke linestyle="thinThin"/>
          <v:textbox inset="2.53903mm,1.2695mm,2.53903mm,1.2695mm">
            <w:txbxContent>
              <w:p w:rsidR="00C81430" w:rsidRDefault="00C81430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A66E36">
      <w:rPr>
        <w:noProof/>
        <w:color w:val="6F6F74" w:themeColor="accent1"/>
      </w:rPr>
      <w:pict>
        <v:rect id="Fecha" o:spid="_x0000_s4100" style="position:absolute;margin-left:0;margin-top:0;width:482.5pt;height:19.4pt;z-index:251666432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" filled="f" stroked="f" strokeweight="2pt">
          <v:textbox inset="0,0,0,0">
            <w:txbxContent>
              <w:p w:rsidR="00C81430" w:rsidRDefault="00A66E36">
                <w:pPr>
                  <w:spacing w:after="0" w:line="240" w:lineRule="auto"/>
                  <w:jc w:val="center"/>
                  <w:rPr>
                    <w:color w:val="A6A6A6" w:themeColor="background1" w:themeShade="A6"/>
                    <w:sz w:val="18"/>
                    <w:szCs w:val="18"/>
                  </w:rPr>
                </w:pPr>
                <w:sdt>
                  <w:sdtPr>
                    <w:rPr>
                      <w:color w:val="A6A6A6" w:themeColor="background1" w:themeShade="A6"/>
                      <w:sz w:val="18"/>
                      <w:szCs w:val="18"/>
                    </w:rPr>
                    <w:alias w:val="Autor"/>
                    <w:id w:val="-1660617785"/>
                    <w:placeholder>
                      <w:docPart w:val="870029E8A8BF4AEDA3C921E6AC2BC1E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B84373">
                      <w:rPr>
                        <w:color w:val="A6A6A6" w:themeColor="background1" w:themeShade="A6"/>
                        <w:sz w:val="18"/>
                        <w:szCs w:val="18"/>
                      </w:rPr>
                      <w:t>Ángel Castro Blanco</w:t>
                    </w:r>
                  </w:sdtContent>
                </w:sdt>
                <w:r w:rsidR="00F11DE0">
                  <w:rPr>
                    <w:color w:val="A6A6A6" w:themeColor="background1" w:themeShade="A6"/>
                    <w:sz w:val="18"/>
                    <w:szCs w:val="18"/>
                    <w:lang w:val="es-ES"/>
                  </w:rPr>
                  <w:t xml:space="preserve">  Página </w:t>
                </w:r>
                <w:r>
                  <w:rPr>
                    <w:color w:val="A6A6A6" w:themeColor="background1" w:themeShade="A6"/>
                    <w:sz w:val="18"/>
                    <w:szCs w:val="18"/>
                  </w:rPr>
                  <w:fldChar w:fldCharType="begin"/>
                </w:r>
                <w:r w:rsidR="00F11DE0">
                  <w:rPr>
                    <w:color w:val="A6A6A6" w:themeColor="background1" w:themeShade="A6"/>
                    <w:sz w:val="18"/>
                    <w:szCs w:val="18"/>
                  </w:rPr>
                  <w:instrText>PAGE   \* MERGEFORMAT</w:instrText>
                </w:r>
                <w:r>
                  <w:rPr>
                    <w:color w:val="A6A6A6" w:themeColor="background1" w:themeShade="A6"/>
                    <w:sz w:val="18"/>
                    <w:szCs w:val="18"/>
                  </w:rPr>
                  <w:fldChar w:fldCharType="separate"/>
                </w:r>
                <w:r w:rsidR="00FB2D28" w:rsidRPr="00FB2D28">
                  <w:rPr>
                    <w:noProof/>
                    <w:color w:val="A6A6A6" w:themeColor="background1" w:themeShade="A6"/>
                    <w:sz w:val="18"/>
                    <w:szCs w:val="18"/>
                    <w:lang w:val="es-ES"/>
                  </w:rPr>
                  <w:t>6</w:t>
                </w:r>
                <w:r>
                  <w:rPr>
                    <w:color w:val="A6A6A6" w:themeColor="background1" w:themeShade="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4B4" w:rsidRDefault="00F324B4">
      <w:pPr>
        <w:spacing w:after="0" w:line="240" w:lineRule="auto"/>
      </w:pPr>
      <w:r>
        <w:separator/>
      </w:r>
    </w:p>
  </w:footnote>
  <w:footnote w:type="continuationSeparator" w:id="1">
    <w:p w:rsidR="00F324B4" w:rsidRDefault="00F3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430" w:rsidRDefault="00A66E36">
    <w:pPr>
      <w:pStyle w:val="Header"/>
    </w:pPr>
    <w:r w:rsidRPr="00A66E36">
      <w:rPr>
        <w:noProof/>
      </w:rPr>
      <w:pict>
        <v:roundrect id="Rectángulo redondeado 17" o:spid="_x0000_s4099" style="position:absolute;margin-left:0;margin-top:0;width:588.75pt;height:763.5pt;z-index:-251657216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" fillcolor="#c5c5c7 [1300]" stroked="f" strokeweight="1pt">
          <v:textbox inset="0,0,0,0"/>
          <w10:wrap anchorx="page" anchory="page"/>
        </v:roundrect>
      </w:pict>
    </w:r>
    <w:r w:rsidRPr="00A66E36">
      <w:rPr>
        <w:noProof/>
      </w:rPr>
      <w:pict>
        <v:rect id="Rectángulo 19" o:spid="_x0000_s4098" style="position:absolute;margin-left:0;margin-top:0;width:546.85pt;height:711.35pt;z-index:-251656192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s/PQIAAM8EAAAOAAAAZHJzL2Uyb0RvYy54bWysVEtu2zAQ3RfoHQjua0n+pJFhOYukLgoU&#10;bZCkB6ApUhJAkcSQ8ae36Vl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Aimcs/PQIAAM8EAAAOAAAAAAAA&#10;AAAAAAAAAC4CAABkcnMvZTJvRG9jLnhtbFBLAQItABQABgAIAAAAIQA/+wmC2wAAAAcBAAAPAAAA&#10;AAAAAAAAAAAAAJcEAABkcnMvZG93bnJldi54bWxQSwUGAAAAAAQABADzAAAAnwUAAAAA&#10;" stroked="f" strokeweight="2pt">
          <v:fill opacity="54484f"/>
          <v:textbox inset="0,0,0,0"/>
          <w10:wrap anchorx="margin" anchory="margin"/>
        </v:rect>
      </w:pict>
    </w:r>
    <w:r w:rsidRPr="00A66E36">
      <w:rPr>
        <w:noProof/>
      </w:rPr>
      <w:pict>
        <v:rect id="Rectángulo 21" o:spid="_x0000_s4097" style="position:absolute;margin-left:0;margin-top:0;width:529.7pt;height:689.45pt;z-index:-251655168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BBD1qYoAgAAkgQAAA4AAAAAAAAAAAAAAAAALgIAAGRycy9lMm9E&#10;b2MueG1sUEsBAi0AFAAGAAgAAAAhAEPuJAfdAAAABwEAAA8AAAAAAAAAAAAAAAAAggQAAGRycy9k&#10;b3ducmV2LnhtbFBLBQYAAAAABAAEAPMAAACMBQAAAAA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F1592"/>
    <w:multiLevelType w:val="hybridMultilevel"/>
    <w:tmpl w:val="57FE24B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03F6E"/>
    <w:multiLevelType w:val="hybridMultilevel"/>
    <w:tmpl w:val="5484BDC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9384CFA"/>
    <w:multiLevelType w:val="hybridMultilevel"/>
    <w:tmpl w:val="A6045C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4"/>
  </w:num>
  <w:num w:numId="10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2"/>
  </w:num>
  <w:num w:numId="1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3351"/>
    <w:rsid w:val="00031976"/>
    <w:rsid w:val="0005056F"/>
    <w:rsid w:val="00070BC7"/>
    <w:rsid w:val="00157B8B"/>
    <w:rsid w:val="00183DE3"/>
    <w:rsid w:val="00190C62"/>
    <w:rsid w:val="001A0449"/>
    <w:rsid w:val="001A3D02"/>
    <w:rsid w:val="00201862"/>
    <w:rsid w:val="00231699"/>
    <w:rsid w:val="00257876"/>
    <w:rsid w:val="00261651"/>
    <w:rsid w:val="002751AA"/>
    <w:rsid w:val="002A4A6A"/>
    <w:rsid w:val="002A660D"/>
    <w:rsid w:val="002C259C"/>
    <w:rsid w:val="002F79F2"/>
    <w:rsid w:val="002F79FE"/>
    <w:rsid w:val="00324982"/>
    <w:rsid w:val="00330B73"/>
    <w:rsid w:val="00366FE0"/>
    <w:rsid w:val="003677FB"/>
    <w:rsid w:val="003800B5"/>
    <w:rsid w:val="003D2D73"/>
    <w:rsid w:val="003E7281"/>
    <w:rsid w:val="00421045"/>
    <w:rsid w:val="0043280E"/>
    <w:rsid w:val="00434687"/>
    <w:rsid w:val="00440B21"/>
    <w:rsid w:val="00453546"/>
    <w:rsid w:val="0048237D"/>
    <w:rsid w:val="004D4BD2"/>
    <w:rsid w:val="004F312A"/>
    <w:rsid w:val="00544C51"/>
    <w:rsid w:val="005A3389"/>
    <w:rsid w:val="005C2D91"/>
    <w:rsid w:val="00647E6B"/>
    <w:rsid w:val="006500CF"/>
    <w:rsid w:val="00653D73"/>
    <w:rsid w:val="00680744"/>
    <w:rsid w:val="00685D9C"/>
    <w:rsid w:val="006F22C1"/>
    <w:rsid w:val="006F4CBD"/>
    <w:rsid w:val="00713F24"/>
    <w:rsid w:val="00715A0C"/>
    <w:rsid w:val="00720C69"/>
    <w:rsid w:val="00763FF6"/>
    <w:rsid w:val="007874F3"/>
    <w:rsid w:val="00793BB3"/>
    <w:rsid w:val="007E6908"/>
    <w:rsid w:val="008230A0"/>
    <w:rsid w:val="008A4AC7"/>
    <w:rsid w:val="008B14DF"/>
    <w:rsid w:val="008C1DF7"/>
    <w:rsid w:val="008E0A33"/>
    <w:rsid w:val="008E33C6"/>
    <w:rsid w:val="00902A72"/>
    <w:rsid w:val="00920688"/>
    <w:rsid w:val="00997254"/>
    <w:rsid w:val="009E2474"/>
    <w:rsid w:val="009E6615"/>
    <w:rsid w:val="009F368C"/>
    <w:rsid w:val="00A03B1E"/>
    <w:rsid w:val="00A21065"/>
    <w:rsid w:val="00A21C3B"/>
    <w:rsid w:val="00A2204A"/>
    <w:rsid w:val="00A36FFB"/>
    <w:rsid w:val="00A44DA0"/>
    <w:rsid w:val="00A450D7"/>
    <w:rsid w:val="00A50784"/>
    <w:rsid w:val="00A60A59"/>
    <w:rsid w:val="00A645EE"/>
    <w:rsid w:val="00A66E36"/>
    <w:rsid w:val="00AA236D"/>
    <w:rsid w:val="00AE5A0D"/>
    <w:rsid w:val="00B067A0"/>
    <w:rsid w:val="00B07C8B"/>
    <w:rsid w:val="00B84373"/>
    <w:rsid w:val="00B857AF"/>
    <w:rsid w:val="00B9709F"/>
    <w:rsid w:val="00BC30B0"/>
    <w:rsid w:val="00BF765B"/>
    <w:rsid w:val="00C311B4"/>
    <w:rsid w:val="00C50319"/>
    <w:rsid w:val="00C55A98"/>
    <w:rsid w:val="00C71F72"/>
    <w:rsid w:val="00C760C5"/>
    <w:rsid w:val="00C81430"/>
    <w:rsid w:val="00C97FB5"/>
    <w:rsid w:val="00CD59E9"/>
    <w:rsid w:val="00CE1798"/>
    <w:rsid w:val="00D26A41"/>
    <w:rsid w:val="00D31047"/>
    <w:rsid w:val="00D40662"/>
    <w:rsid w:val="00DD7BDF"/>
    <w:rsid w:val="00DE1458"/>
    <w:rsid w:val="00DF0991"/>
    <w:rsid w:val="00E01818"/>
    <w:rsid w:val="00E23901"/>
    <w:rsid w:val="00EA1F12"/>
    <w:rsid w:val="00EF0387"/>
    <w:rsid w:val="00EF10D5"/>
    <w:rsid w:val="00EF729F"/>
    <w:rsid w:val="00F11DE0"/>
    <w:rsid w:val="00F222C5"/>
    <w:rsid w:val="00F324B4"/>
    <w:rsid w:val="00F83351"/>
    <w:rsid w:val="00FA54D8"/>
    <w:rsid w:val="00FA5DFD"/>
    <w:rsid w:val="00FB2D28"/>
    <w:rsid w:val="00FC0353"/>
    <w:rsid w:val="00FF3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65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065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6F6F7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0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06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535356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0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0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0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0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0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0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stilo1">
    <w:name w:val="Estilo1"/>
    <w:basedOn w:val="TableNormal"/>
    <w:uiPriority w:val="99"/>
    <w:rsid w:val="00A2106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A21065"/>
    <w:pPr>
      <w:spacing w:line="240" w:lineRule="auto"/>
      <w:ind w:left="720" w:hanging="288"/>
      <w:contextualSpacing/>
    </w:pPr>
    <w:rPr>
      <w:color w:val="343437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21065"/>
    <w:rPr>
      <w:rFonts w:asciiTheme="majorHAnsi" w:eastAsiaTheme="majorEastAsia" w:hAnsiTheme="majorHAnsi" w:cstheme="majorBidi"/>
      <w:bCs/>
      <w:caps/>
      <w:color w:val="6F6F7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065"/>
    <w:rPr>
      <w:rFonts w:asciiTheme="majorHAnsi" w:eastAsiaTheme="majorEastAsia" w:hAnsiTheme="majorHAnsi" w:cstheme="majorBidi"/>
      <w:bCs/>
      <w:color w:val="46464A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065"/>
    <w:rPr>
      <w:rFonts w:eastAsiaTheme="majorEastAsia" w:cstheme="majorBidi"/>
      <w:b/>
      <w:bCs/>
      <w:color w:val="53535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065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065"/>
    <w:rPr>
      <w:rFonts w:asciiTheme="majorHAnsi" w:eastAsiaTheme="majorEastAsia" w:hAnsiTheme="majorHAnsi" w:cstheme="majorBidi"/>
      <w:color w:val="3737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065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0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0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0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1065"/>
    <w:pPr>
      <w:spacing w:line="240" w:lineRule="auto"/>
    </w:pPr>
    <w:rPr>
      <w:rFonts w:eastAsiaTheme="minorEastAsia"/>
      <w:b/>
      <w:bCs/>
      <w:smallCaps/>
      <w:color w:val="46464A" w:themeColor="text2"/>
      <w:spacing w:val="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2106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43437" w:themeColor="text2" w:themeShade="BF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21065"/>
    <w:rPr>
      <w:rFonts w:asciiTheme="majorHAnsi" w:eastAsiaTheme="majorEastAsia" w:hAnsiTheme="majorHAnsi" w:cstheme="majorBidi"/>
      <w:caps/>
      <w:color w:val="343437" w:themeColor="text2" w:themeShade="BF"/>
      <w:kern w:val="28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065"/>
    <w:pPr>
      <w:numPr>
        <w:ilvl w:val="1"/>
      </w:numPr>
    </w:pPr>
    <w:rPr>
      <w:rFonts w:eastAsiaTheme="majorEastAsia" w:cstheme="majorBidi"/>
      <w:iCs/>
      <w:caps/>
      <w:color w:val="46464A" w:themeColor="text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21065"/>
    <w:rPr>
      <w:rFonts w:eastAsiaTheme="majorEastAsia" w:cstheme="majorBidi"/>
      <w:iCs/>
      <w:caps/>
      <w:color w:val="46464A" w:themeColor="text2"/>
      <w:sz w:val="32"/>
      <w:szCs w:val="32"/>
    </w:rPr>
  </w:style>
  <w:style w:type="character" w:styleId="Strong">
    <w:name w:val="Strong"/>
    <w:basedOn w:val="DefaultParagraphFont"/>
    <w:uiPriority w:val="22"/>
    <w:qFormat/>
    <w:rsid w:val="00A21065"/>
    <w:rPr>
      <w:b/>
      <w:bCs/>
    </w:rPr>
  </w:style>
  <w:style w:type="character" w:styleId="Emphasis">
    <w:name w:val="Emphasis"/>
    <w:basedOn w:val="DefaultParagraphFont"/>
    <w:uiPriority w:val="20"/>
    <w:qFormat/>
    <w:rsid w:val="00A21065"/>
    <w:rPr>
      <w:i/>
      <w:iCs/>
      <w:color w:val="46464A" w:themeColor="text2"/>
    </w:rPr>
  </w:style>
  <w:style w:type="paragraph" w:styleId="NoSpacing">
    <w:name w:val="No Spacing"/>
    <w:link w:val="NoSpacingChar"/>
    <w:uiPriority w:val="1"/>
    <w:qFormat/>
    <w:rsid w:val="00A21065"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21065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6F6F7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21065"/>
    <w:rPr>
      <w:rFonts w:asciiTheme="majorHAnsi" w:eastAsiaTheme="minorEastAsia" w:hAnsiTheme="majorHAnsi"/>
      <w:iCs/>
      <w:caps/>
      <w:color w:val="6F6F7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065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065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</w:rPr>
  </w:style>
  <w:style w:type="character" w:styleId="SubtleEmphasis">
    <w:name w:val="Subtle Emphasis"/>
    <w:basedOn w:val="DefaultParagraphFont"/>
    <w:uiPriority w:val="19"/>
    <w:qFormat/>
    <w:rsid w:val="00A21065"/>
    <w:rPr>
      <w:i/>
      <w:iCs/>
      <w:color w:val="000000"/>
    </w:rPr>
  </w:style>
  <w:style w:type="character" w:styleId="IntenseEmphasis">
    <w:name w:val="Intense Emphasis"/>
    <w:aliases w:val="Subsección Énfasis intenso"/>
    <w:basedOn w:val="DefaultParagraphFont"/>
    <w:uiPriority w:val="21"/>
    <w:qFormat/>
    <w:rsid w:val="00A21065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A21065"/>
    <w:rPr>
      <w:smallCaps/>
      <w:color w:val="A7B78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21065"/>
    <w:rPr>
      <w:b/>
      <w:bCs/>
      <w:smallCaps/>
      <w:color w:val="A7B78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21065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065"/>
    <w:pPr>
      <w:spacing w:before="480" w:after="0" w:line="324" w:lineRule="auto"/>
      <w:outlineLvl w:val="9"/>
    </w:pPr>
    <w:rPr>
      <w:b/>
      <w:caps w:val="0"/>
      <w:color w:val="535356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65"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rsid w:val="00A21065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21065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A21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065"/>
  </w:style>
  <w:style w:type="paragraph" w:styleId="Footer">
    <w:name w:val="footer"/>
    <w:basedOn w:val="Normal"/>
    <w:link w:val="FooterChar"/>
    <w:uiPriority w:val="99"/>
    <w:unhideWhenUsed/>
    <w:rsid w:val="00A21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065"/>
  </w:style>
  <w:style w:type="table" w:styleId="TableGrid">
    <w:name w:val="Table Grid"/>
    <w:basedOn w:val="TableNormal"/>
    <w:uiPriority w:val="59"/>
    <w:rsid w:val="00A21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mbre">
    <w:name w:val="Nombre"/>
    <w:basedOn w:val="Title"/>
    <w:qFormat/>
    <w:rsid w:val="00A21065"/>
    <w:rPr>
      <w:b/>
      <w:sz w:val="28"/>
      <w:szCs w:val="28"/>
    </w:rPr>
  </w:style>
  <w:style w:type="paragraph" w:customStyle="1" w:styleId="Subseccin">
    <w:name w:val="Subsección"/>
    <w:basedOn w:val="Heading2"/>
    <w:qFormat/>
    <w:rsid w:val="00A21065"/>
    <w:pPr>
      <w:spacing w:before="0"/>
    </w:pPr>
    <w:rPr>
      <w:rFonts w:asciiTheme="minorHAnsi" w:hAnsiTheme="minorHAnsi"/>
      <w:color w:val="6F6F74" w:themeColor="accent1"/>
      <w:sz w:val="21"/>
    </w:rPr>
  </w:style>
  <w:style w:type="paragraph" w:styleId="BodyText">
    <w:name w:val="Body Text"/>
    <w:basedOn w:val="Normal"/>
    <w:link w:val="BodyTextChar"/>
    <w:rsid w:val="00C97FB5"/>
    <w:pPr>
      <w:spacing w:after="220" w:line="240" w:lineRule="atLeast"/>
      <w:jc w:val="both"/>
    </w:pPr>
    <w:rPr>
      <w:rFonts w:ascii="Garamond" w:eastAsia="Times New Roman" w:hAnsi="Garamond" w:cs="Times New Roman"/>
      <w:sz w:val="22"/>
      <w:szCs w:val="20"/>
      <w:lang w:val="es-ES" w:eastAsia="en-US"/>
    </w:rPr>
  </w:style>
  <w:style w:type="character" w:customStyle="1" w:styleId="BodyTextChar">
    <w:name w:val="Body Text Char"/>
    <w:basedOn w:val="DefaultParagraphFont"/>
    <w:link w:val="BodyText"/>
    <w:rsid w:val="00C97FB5"/>
    <w:rPr>
      <w:rFonts w:ascii="Garamond" w:eastAsia="Times New Roman" w:hAnsi="Garamond" w:cs="Times New Roman"/>
      <w:szCs w:val="20"/>
      <w:lang w:val="es-ES" w:eastAsia="en-US"/>
    </w:rPr>
  </w:style>
  <w:style w:type="paragraph" w:customStyle="1" w:styleId="Ttulodeseccin">
    <w:name w:val="Título de sección"/>
    <w:basedOn w:val="Normal"/>
    <w:next w:val="Objetivo"/>
    <w:rsid w:val="00C97FB5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s-ES" w:eastAsia="en-US"/>
    </w:rPr>
  </w:style>
  <w:style w:type="paragraph" w:customStyle="1" w:styleId="Objetivo">
    <w:name w:val="Objetivo"/>
    <w:basedOn w:val="Normal"/>
    <w:next w:val="BodyText"/>
    <w:rsid w:val="00C97FB5"/>
    <w:pPr>
      <w:spacing w:before="60" w:after="220" w:line="220" w:lineRule="atLeast"/>
      <w:jc w:val="both"/>
    </w:pPr>
    <w:rPr>
      <w:rFonts w:ascii="Garamond" w:eastAsia="Times New Roman" w:hAnsi="Garamond" w:cs="Times New Roman"/>
      <w:sz w:val="22"/>
      <w:szCs w:val="20"/>
      <w:lang w:val="es-ES" w:eastAsia="en-US"/>
    </w:rPr>
  </w:style>
  <w:style w:type="paragraph" w:customStyle="1" w:styleId="Logro">
    <w:name w:val="Logro"/>
    <w:basedOn w:val="BodyText"/>
    <w:rsid w:val="00C97FB5"/>
    <w:pPr>
      <w:numPr>
        <w:numId w:val="8"/>
      </w:numPr>
      <w:spacing w:after="60"/>
    </w:pPr>
  </w:style>
  <w:style w:type="paragraph" w:customStyle="1" w:styleId="Informacinpersonal">
    <w:name w:val="Información personal"/>
    <w:basedOn w:val="Logro"/>
    <w:next w:val="Logro"/>
    <w:rsid w:val="00C97FB5"/>
    <w:pPr>
      <w:spacing w:before="220"/>
    </w:pPr>
  </w:style>
  <w:style w:type="character" w:customStyle="1" w:styleId="textogris">
    <w:name w:val="textogris"/>
    <w:rsid w:val="00C97FB5"/>
  </w:style>
  <w:style w:type="character" w:styleId="Hyperlink">
    <w:name w:val="Hyperlink"/>
    <w:rsid w:val="009E24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quimia%20Costa%20Rica\AppData\Roaming\Microsoft\Plantillas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360E5BEDEE4485997A228C13C34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85C80-1EAC-45AF-A8A5-45460F0A0CE2}"/>
      </w:docPartPr>
      <w:docPartBody>
        <w:p w:rsidR="0056760F" w:rsidRDefault="00C56E03">
          <w:pPr>
            <w:pStyle w:val="54360E5BEDEE4485997A228C13C34F38"/>
          </w:pPr>
          <w:r>
            <w:rPr>
              <w:lang w:val="es-ES"/>
            </w:rPr>
            <w:t>Elija un bloque de creación.</w:t>
          </w:r>
        </w:p>
      </w:docPartBody>
    </w:docPart>
    <w:docPart>
      <w:docPartPr>
        <w:name w:val="870029E8A8BF4AEDA3C921E6AC2BC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00906-5453-49FF-BE67-B66DD3FCD956}"/>
      </w:docPartPr>
      <w:docPartBody>
        <w:p w:rsidR="0056760F" w:rsidRDefault="00C56E03">
          <w:pPr>
            <w:pStyle w:val="870029E8A8BF4AEDA3C921E6AC2BC1E1"/>
          </w:pPr>
          <w:r>
            <w:rPr>
              <w:color w:val="A6A6A6" w:themeColor="background1" w:themeShade="A6"/>
              <w:sz w:val="18"/>
              <w:szCs w:val="18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56E03"/>
    <w:rsid w:val="002D691B"/>
    <w:rsid w:val="004B793F"/>
    <w:rsid w:val="004D215A"/>
    <w:rsid w:val="0056760F"/>
    <w:rsid w:val="0058643E"/>
    <w:rsid w:val="00607501"/>
    <w:rsid w:val="00651307"/>
    <w:rsid w:val="008A75A7"/>
    <w:rsid w:val="00946F93"/>
    <w:rsid w:val="00C3139E"/>
    <w:rsid w:val="00C56E03"/>
    <w:rsid w:val="00C90CD6"/>
    <w:rsid w:val="00E02E1E"/>
    <w:rsid w:val="00FB4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360E5BEDEE4485997A228C13C34F38">
    <w:name w:val="54360E5BEDEE4485997A228C13C34F38"/>
    <w:rsid w:val="00C3139E"/>
  </w:style>
  <w:style w:type="paragraph" w:customStyle="1" w:styleId="C10B438E11A64B589C7159B8BC31655D">
    <w:name w:val="C10B438E11A64B589C7159B8BC31655D"/>
    <w:rsid w:val="00C3139E"/>
  </w:style>
  <w:style w:type="paragraph" w:customStyle="1" w:styleId="EB885319353D4C41AE1911FC3B816618">
    <w:name w:val="EB885319353D4C41AE1911FC3B816618"/>
    <w:rsid w:val="00C3139E"/>
  </w:style>
  <w:style w:type="paragraph" w:customStyle="1" w:styleId="52D93BD40C96421082B73800B622FFDE">
    <w:name w:val="52D93BD40C96421082B73800B622FFDE"/>
    <w:rsid w:val="00C3139E"/>
  </w:style>
  <w:style w:type="paragraph" w:customStyle="1" w:styleId="90F89373F737404AA5C30FDD47745087">
    <w:name w:val="90F89373F737404AA5C30FDD47745087"/>
    <w:rsid w:val="00C3139E"/>
  </w:style>
  <w:style w:type="paragraph" w:customStyle="1" w:styleId="E35C55E6FA4B473DB7D228DC317EFC51">
    <w:name w:val="E35C55E6FA4B473DB7D228DC317EFC51"/>
    <w:rsid w:val="00C3139E"/>
  </w:style>
  <w:style w:type="paragraph" w:customStyle="1" w:styleId="9847346963124C998232F33669F41AFA">
    <w:name w:val="9847346963124C998232F33669F41AFA"/>
    <w:rsid w:val="00C3139E"/>
  </w:style>
  <w:style w:type="paragraph" w:customStyle="1" w:styleId="CBAE24A81FAE4989A7F2CCFC184D63AD">
    <w:name w:val="CBAE24A81FAE4989A7F2CCFC184D63AD"/>
    <w:rsid w:val="00C3139E"/>
  </w:style>
  <w:style w:type="paragraph" w:customStyle="1" w:styleId="CE25E51350454BA8BF7D230501B7CBC4">
    <w:name w:val="CE25E51350454BA8BF7D230501B7CBC4"/>
    <w:rsid w:val="00C3139E"/>
  </w:style>
  <w:style w:type="paragraph" w:customStyle="1" w:styleId="78FF8C1314424848A4FFC48FDAA6D316">
    <w:name w:val="78FF8C1314424848A4FFC48FDAA6D316"/>
    <w:rsid w:val="00C3139E"/>
  </w:style>
  <w:style w:type="paragraph" w:customStyle="1" w:styleId="7C90154D7B1B4926BF23504D0616CB3A">
    <w:name w:val="7C90154D7B1B4926BF23504D0616CB3A"/>
    <w:rsid w:val="00C3139E"/>
  </w:style>
  <w:style w:type="paragraph" w:customStyle="1" w:styleId="C3ED60236F1B48979E4E3238876FA804">
    <w:name w:val="C3ED60236F1B48979E4E3238876FA804"/>
    <w:rsid w:val="00C3139E"/>
  </w:style>
  <w:style w:type="paragraph" w:customStyle="1" w:styleId="A4E23E5A37ED4857B0BE0743D6DDC5C0">
    <w:name w:val="A4E23E5A37ED4857B0BE0743D6DDC5C0"/>
    <w:rsid w:val="00C3139E"/>
  </w:style>
  <w:style w:type="paragraph" w:customStyle="1" w:styleId="D8980FF37CA84AB1B0AD23B35C19F0C1">
    <w:name w:val="D8980FF37CA84AB1B0AD23B35C19F0C1"/>
    <w:rsid w:val="00C3139E"/>
  </w:style>
  <w:style w:type="paragraph" w:customStyle="1" w:styleId="BE32532217014F74854268807C162D6E">
    <w:name w:val="BE32532217014F74854268807C162D6E"/>
    <w:rsid w:val="00C3139E"/>
  </w:style>
  <w:style w:type="paragraph" w:customStyle="1" w:styleId="71C8F6BC75AF48659D707FEC933CF282">
    <w:name w:val="71C8F6BC75AF48659D707FEC933CF282"/>
    <w:rsid w:val="00C3139E"/>
  </w:style>
  <w:style w:type="paragraph" w:customStyle="1" w:styleId="F7C83DDAFE2B4EA5B7A196978F0B9D3A">
    <w:name w:val="F7C83DDAFE2B4EA5B7A196978F0B9D3A"/>
    <w:rsid w:val="00C3139E"/>
  </w:style>
  <w:style w:type="paragraph" w:customStyle="1" w:styleId="974D2599A10644B097BED2A28743950D">
    <w:name w:val="974D2599A10644B097BED2A28743950D"/>
    <w:rsid w:val="00C3139E"/>
  </w:style>
  <w:style w:type="paragraph" w:customStyle="1" w:styleId="0195F6416CBC4F3887AA87DD5D020979">
    <w:name w:val="0195F6416CBC4F3887AA87DD5D020979"/>
    <w:rsid w:val="00C3139E"/>
  </w:style>
  <w:style w:type="paragraph" w:customStyle="1" w:styleId="870029E8A8BF4AEDA3C921E6AC2BC1E1">
    <w:name w:val="870029E8A8BF4AEDA3C921E6AC2BC1E1"/>
    <w:rsid w:val="00C313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INGENIERO INDUSTRIAL &amp; ADMNISTRADOR DE EMPRESAS (FINANZAS)</CompanyAddress>
  <CompanyPhone>8823-8470 – 2262-6552</CompanyPhone>
  <CompanyFax/>
  <CompanyEmail>angelo031207@yahoo.es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B7DA51-31E9-4874-A3C1-1BA48964E4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D150D5E-158F-4B78-9A73-4CD614F5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15</TotalTime>
  <Pages>6</Pages>
  <Words>1163</Words>
  <Characters>6400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 Castro Blanco</dc:creator>
  <cp:lastModifiedBy>marvin</cp:lastModifiedBy>
  <cp:revision>11</cp:revision>
  <cp:lastPrinted>2014-01-10T16:49:00Z</cp:lastPrinted>
  <dcterms:created xsi:type="dcterms:W3CDTF">2014-03-27T20:20:00Z</dcterms:created>
  <dcterms:modified xsi:type="dcterms:W3CDTF">2014-03-27T20:35:00Z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