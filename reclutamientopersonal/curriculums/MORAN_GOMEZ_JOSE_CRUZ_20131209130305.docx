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D7" w:rsidRDefault="00CD40E9">
      <w:pPr>
        <w:jc w:val="center"/>
        <w:rPr>
          <w:b/>
          <w:sz w:val="28"/>
        </w:rPr>
      </w:pPr>
      <w:r>
        <w:rPr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8.1pt;margin-top:20.15pt;width:64.8pt;height:46.7pt;z-index:251658240" o:allowincell="f">
            <v:imagedata r:id="rId7" o:title="" croptop="18886f" cropbottom="25403f" cropleft="46873f" cropright="2159f"/>
            <w10:wrap type="topAndBottom"/>
          </v:shape>
          <o:OLEObject Type="Embed" ProgID="AutoCAD.Drawing.15" ShapeID="_x0000_s1042" DrawAspect="Content" ObjectID="_1448098668" r:id="rId8"/>
        </w:pict>
      </w:r>
    </w:p>
    <w:p w:rsidR="00A146D7" w:rsidRDefault="00A146D7">
      <w:pPr>
        <w:jc w:val="center"/>
        <w:rPr>
          <w:b/>
          <w:sz w:val="28"/>
        </w:rPr>
      </w:pPr>
    </w:p>
    <w:p w:rsidR="00A146D7" w:rsidRDefault="00A146D7">
      <w:pPr>
        <w:jc w:val="center"/>
        <w:rPr>
          <w:b/>
          <w:sz w:val="28"/>
        </w:rPr>
      </w:pPr>
    </w:p>
    <w:p w:rsidR="00A146D7" w:rsidRDefault="00A146D7">
      <w:pPr>
        <w:jc w:val="center"/>
        <w:rPr>
          <w:b/>
          <w:sz w:val="28"/>
        </w:rPr>
      </w:pPr>
    </w:p>
    <w:p w:rsidR="00A146D7" w:rsidRDefault="00A146D7">
      <w:pPr>
        <w:pStyle w:val="Ttulo4"/>
      </w:pPr>
      <w:r>
        <w:t>C U R R I C U L U M    V I T A E</w:t>
      </w:r>
    </w:p>
    <w:p w:rsidR="00A146D7" w:rsidRDefault="00A146D7">
      <w:pPr>
        <w:jc w:val="center"/>
        <w:rPr>
          <w:b/>
          <w:sz w:val="28"/>
        </w:rPr>
      </w:pPr>
    </w:p>
    <w:p w:rsidR="00A146D7" w:rsidRDefault="00A146D7">
      <w:pPr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DATOS  GENERALES.</w:t>
      </w:r>
    </w:p>
    <w:p w:rsidR="00A146D7" w:rsidRDefault="00A146D7">
      <w:pPr>
        <w:rPr>
          <w:b/>
          <w:sz w:val="24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NOMBRE                       :           JOSE CRUZ  MORAN GOMEZ.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EDAD           </w:t>
      </w:r>
      <w:r w:rsidR="00B822D0">
        <w:rPr>
          <w:sz w:val="18"/>
        </w:rPr>
        <w:t xml:space="preserve">                  :           43</w:t>
      </w:r>
      <w:r>
        <w:rPr>
          <w:sz w:val="18"/>
        </w:rPr>
        <w:t xml:space="preserve">  AÑOS.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PROFESIÓN        </w:t>
      </w:r>
      <w:r w:rsidR="00F81E4F">
        <w:rPr>
          <w:sz w:val="18"/>
        </w:rPr>
        <w:t xml:space="preserve">           :          ARQUITECTO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NACIONALIDAD          :          MEXICANA.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ESTADO  CIVI</w:t>
      </w:r>
      <w:r w:rsidR="003D42BD">
        <w:rPr>
          <w:sz w:val="18"/>
        </w:rPr>
        <w:t>L            :           CASADO</w:t>
      </w:r>
      <w:r>
        <w:rPr>
          <w:sz w:val="18"/>
        </w:rPr>
        <w:t>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DOMICILIO                   :           PRIVADA  DE GÓMEZ  FARIAS   No.  15</w:t>
      </w:r>
    </w:p>
    <w:p w:rsidR="00A146D7" w:rsidRDefault="00D03CA2">
      <w:pPr>
        <w:rPr>
          <w:sz w:val="18"/>
        </w:rPr>
      </w:pPr>
      <w:r>
        <w:rPr>
          <w:sz w:val="18"/>
        </w:rPr>
        <w:t>COL: SAN</w:t>
      </w:r>
      <w:r w:rsidR="00A146D7">
        <w:rPr>
          <w:sz w:val="18"/>
        </w:rPr>
        <w:t xml:space="preserve">  ANGEL  INN.</w:t>
      </w:r>
    </w:p>
    <w:p w:rsidR="00A146D7" w:rsidRDefault="00D03CA2">
      <w:pPr>
        <w:rPr>
          <w:sz w:val="18"/>
        </w:rPr>
      </w:pPr>
      <w:r>
        <w:rPr>
          <w:sz w:val="18"/>
        </w:rPr>
        <w:t>DELEGACIÓN: ÁLVARO</w:t>
      </w:r>
      <w:r w:rsidR="00A146D7">
        <w:rPr>
          <w:sz w:val="18"/>
        </w:rPr>
        <w:t xml:space="preserve">  OBREGÓN.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                                     CODIGO  </w:t>
      </w:r>
      <w:r w:rsidR="00D03CA2">
        <w:rPr>
          <w:sz w:val="18"/>
        </w:rPr>
        <w:t>POSTAL:</w:t>
      </w:r>
      <w:r>
        <w:rPr>
          <w:sz w:val="18"/>
        </w:rPr>
        <w:t xml:space="preserve">     01000.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TELEFONO                   </w:t>
      </w:r>
      <w:r w:rsidR="00360B88">
        <w:rPr>
          <w:sz w:val="18"/>
        </w:rPr>
        <w:t xml:space="preserve">47 – 56 – 78 – 73              </w:t>
      </w:r>
      <w:r>
        <w:rPr>
          <w:sz w:val="18"/>
        </w:rPr>
        <w:t xml:space="preserve"> 044 – 55 – 15 – 97 – 65 </w:t>
      </w:r>
      <w:r w:rsidR="002A30A5">
        <w:rPr>
          <w:sz w:val="18"/>
        </w:rPr>
        <w:t>–</w:t>
      </w:r>
      <w:r>
        <w:rPr>
          <w:sz w:val="18"/>
        </w:rPr>
        <w:t xml:space="preserve"> 28</w:t>
      </w:r>
    </w:p>
    <w:p w:rsidR="002A30A5" w:rsidRDefault="002A30A5">
      <w:pPr>
        <w:rPr>
          <w:sz w:val="18"/>
        </w:rPr>
      </w:pPr>
    </w:p>
    <w:p w:rsidR="002A30A5" w:rsidRPr="002A30A5" w:rsidRDefault="002A30A5">
      <w:pPr>
        <w:rPr>
          <w:sz w:val="22"/>
          <w:szCs w:val="22"/>
        </w:rPr>
      </w:pPr>
      <w:r>
        <w:rPr>
          <w:sz w:val="18"/>
        </w:rPr>
        <w:t>CORREO ELECTRONICO :</w:t>
      </w:r>
      <w:r>
        <w:rPr>
          <w:sz w:val="22"/>
          <w:szCs w:val="22"/>
        </w:rPr>
        <w:t>jcruz_moran@yahoo.com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CARTILLA                     :           B – 5555417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CEDULA                        :           2399899</w:t>
      </w:r>
      <w:bookmarkStart w:id="0" w:name="_GoBack"/>
      <w:bookmarkEnd w:id="0"/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ESTUDIOS  CURSADOS.</w:t>
      </w:r>
    </w:p>
    <w:p w:rsidR="00A146D7" w:rsidRDefault="00A146D7">
      <w:pPr>
        <w:rPr>
          <w:b/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PRIMARIA.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                ESC. PRIM.  31 -  263  -  47  IV  -  X</w:t>
      </w:r>
    </w:p>
    <w:p w:rsidR="00A146D7" w:rsidRDefault="00574690">
      <w:pPr>
        <w:rPr>
          <w:sz w:val="18"/>
        </w:rPr>
      </w:pPr>
      <w:r>
        <w:rPr>
          <w:sz w:val="18"/>
        </w:rPr>
        <w:t xml:space="preserve">“DR. </w:t>
      </w:r>
      <w:r w:rsidR="00A146D7">
        <w:rPr>
          <w:sz w:val="18"/>
        </w:rPr>
        <w:t>PORFIRIO  PARRA “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EDUCACIÓN  MEDIA. </w:t>
      </w:r>
    </w:p>
    <w:p w:rsidR="00A146D7" w:rsidRDefault="00D03CA2">
      <w:pPr>
        <w:rPr>
          <w:sz w:val="18"/>
        </w:rPr>
      </w:pPr>
      <w:r>
        <w:rPr>
          <w:sz w:val="18"/>
        </w:rPr>
        <w:t xml:space="preserve">ESC. </w:t>
      </w:r>
      <w:r w:rsidR="00A146D7">
        <w:rPr>
          <w:sz w:val="18"/>
        </w:rPr>
        <w:t xml:space="preserve">SECUNDARIA  FEDERAL  09  DESO 261  </w:t>
      </w:r>
      <w:r w:rsidR="00574690">
        <w:rPr>
          <w:sz w:val="18"/>
        </w:rPr>
        <w:t>T.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EDUCACIÓN  MEDIA  SUPERIOR.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                                                            COLEGIO  DE  BACHILLERES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                                                             No. 20  DEL  VALLE  0000030.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ESTUDIOS  DE  LICENCIATURA.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                                                          LICENCIATURA  EN  ARQUITECTURA 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                                                 UNIVERSIDAD  AUTONOMA  METROPOLITANA.</w:t>
      </w: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CURSOS  DE  EDUCACIÓN  CONTINUA.</w:t>
      </w:r>
    </w:p>
    <w:p w:rsidR="00A146D7" w:rsidRDefault="00A146D7">
      <w:pPr>
        <w:jc w:val="center"/>
        <w:rPr>
          <w:b/>
          <w:sz w:val="24"/>
        </w:rPr>
      </w:pPr>
    </w:p>
    <w:p w:rsidR="00A146D7" w:rsidRDefault="00A146D7">
      <w:pPr>
        <w:rPr>
          <w:b/>
          <w:sz w:val="24"/>
        </w:rPr>
      </w:pPr>
    </w:p>
    <w:p w:rsidR="00A146D7" w:rsidRDefault="00A146D7">
      <w:pPr>
        <w:rPr>
          <w:sz w:val="22"/>
        </w:rPr>
      </w:pPr>
      <w:r>
        <w:rPr>
          <w:b/>
          <w:sz w:val="44"/>
        </w:rPr>
        <w:t xml:space="preserve">EC  </w:t>
      </w:r>
      <w:r>
        <w:rPr>
          <w:sz w:val="18"/>
        </w:rPr>
        <w:t>DIVISIÓN  DE  CIENCIAS  Y  ARTES  PARA  EL DISEÑO  U. A. M  -  X</w:t>
      </w:r>
    </w:p>
    <w:p w:rsidR="00A146D7" w:rsidRDefault="00A146D7">
      <w:pPr>
        <w:rPr>
          <w:sz w:val="18"/>
        </w:rPr>
      </w:pPr>
      <w:r>
        <w:rPr>
          <w:sz w:val="18"/>
        </w:rPr>
        <w:t>C y  AD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CURSO       </w:t>
      </w:r>
      <w:r w:rsidR="00574690">
        <w:rPr>
          <w:sz w:val="18"/>
        </w:rPr>
        <w:t>“</w:t>
      </w:r>
      <w:smartTag w:uri="urn:schemas-microsoft-com:office:smarttags" w:element="PersonName">
        <w:smartTagPr>
          <w:attr w:name="ProductID" w:val="LA PERSPECTIVA  ACCESIBLE"/>
        </w:smartTagPr>
        <w:r w:rsidR="00574690">
          <w:rPr>
            <w:sz w:val="18"/>
          </w:rPr>
          <w:t>LA</w:t>
        </w:r>
        <w:r>
          <w:rPr>
            <w:sz w:val="18"/>
          </w:rPr>
          <w:t xml:space="preserve"> PERSPECTIVA  ACCESIBLE</w:t>
        </w:r>
      </w:smartTag>
      <w:r>
        <w:rPr>
          <w:sz w:val="18"/>
        </w:rPr>
        <w:t xml:space="preserve"> “</w:t>
      </w:r>
    </w:p>
    <w:p w:rsidR="00A146D7" w:rsidRDefault="00A146D7">
      <w:pPr>
        <w:rPr>
          <w:sz w:val="18"/>
        </w:rPr>
      </w:pPr>
      <w:r>
        <w:rPr>
          <w:sz w:val="18"/>
        </w:rPr>
        <w:t>CON  UNA  DURACIÓN  DE  20  HRS.</w:t>
      </w:r>
    </w:p>
    <w:p w:rsidR="00A146D7" w:rsidRDefault="00D03CA2">
      <w:pPr>
        <w:rPr>
          <w:sz w:val="22"/>
        </w:rPr>
      </w:pPr>
      <w:r>
        <w:rPr>
          <w:sz w:val="18"/>
        </w:rPr>
        <w:t>COORDINADOR</w:t>
      </w:r>
      <w:r w:rsidR="00574690">
        <w:rPr>
          <w:sz w:val="18"/>
        </w:rPr>
        <w:t>: ARQ</w:t>
      </w:r>
      <w:r w:rsidR="00A146D7">
        <w:rPr>
          <w:sz w:val="18"/>
        </w:rPr>
        <w:t>. ROBERTO  VELEZ  G.</w:t>
      </w: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pStyle w:val="Ttulo4"/>
        <w:rPr>
          <w:sz w:val="22"/>
        </w:rPr>
      </w:pPr>
      <w:r>
        <w:rPr>
          <w:sz w:val="22"/>
        </w:rPr>
        <w:t>AMERICAN  CONCRETE  INSTITUTE</w:t>
      </w:r>
    </w:p>
    <w:p w:rsidR="00A146D7" w:rsidRDefault="00D03CA2">
      <w:pPr>
        <w:jc w:val="center"/>
        <w:rPr>
          <w:sz w:val="18"/>
        </w:rPr>
      </w:pPr>
      <w:r>
        <w:rPr>
          <w:sz w:val="18"/>
        </w:rPr>
        <w:t>“SECCIÓN</w:t>
      </w:r>
      <w:r w:rsidR="00A146D7">
        <w:rPr>
          <w:sz w:val="18"/>
        </w:rPr>
        <w:t xml:space="preserve">  CENTRO  Y  SUR  DE  MÉXICO “</w:t>
      </w: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CICLO  DE  CONFERENCIAS  -  TALLER.</w:t>
      </w:r>
    </w:p>
    <w:p w:rsidR="00A146D7" w:rsidRDefault="00A146D7">
      <w:pPr>
        <w:rPr>
          <w:b/>
          <w:sz w:val="24"/>
        </w:rPr>
      </w:pPr>
    </w:p>
    <w:p w:rsidR="00A146D7" w:rsidRDefault="00A146D7">
      <w:pPr>
        <w:rPr>
          <w:b/>
          <w:sz w:val="24"/>
        </w:rPr>
      </w:pPr>
    </w:p>
    <w:p w:rsidR="00A146D7" w:rsidRDefault="00A146D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TECNOLOGÍA  DEL  CONCRETO.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MATERIALES  Y  COMPONENTES  DEL  CONCRETO.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DISEÑO  DE  MEZCLAS  DE  CONCRETO.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TRANSPORTACIÓN,  COLOCACIÓN Y  CURADO  DEL  CONCRETO.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UTILIZACION DE LAS FIBRAS EN PISOS DE CONCRETO.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  <w:u w:val="single"/>
        </w:rPr>
        <w:t>ACTIVIDADES  PROFESIONALES</w:t>
      </w:r>
      <w:r>
        <w:rPr>
          <w:b/>
          <w:sz w:val="18"/>
        </w:rPr>
        <w:t>.</w:t>
      </w:r>
    </w:p>
    <w:p w:rsidR="00A146D7" w:rsidRDefault="00A146D7">
      <w:pPr>
        <w:rPr>
          <w:b/>
          <w:sz w:val="24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DISEÑO  Y  DIBUJANTE  DE  PROYECTOS  EJECUTIVOS.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13"/>
        </w:numPr>
        <w:rPr>
          <w:sz w:val="18"/>
        </w:rPr>
      </w:pPr>
      <w:r>
        <w:rPr>
          <w:sz w:val="18"/>
        </w:rPr>
        <w:t>CASA   HABITACIÓN.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13"/>
        </w:numPr>
        <w:rPr>
          <w:sz w:val="18"/>
        </w:rPr>
      </w:pPr>
      <w:r>
        <w:rPr>
          <w:sz w:val="18"/>
        </w:rPr>
        <w:t>CONJUNTOS  HABITACIONALES.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13"/>
        </w:numPr>
        <w:rPr>
          <w:sz w:val="18"/>
        </w:rPr>
      </w:pPr>
      <w:r>
        <w:rPr>
          <w:sz w:val="18"/>
        </w:rPr>
        <w:t>ESCUELAS  PRIMARIAS.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13"/>
        </w:numPr>
        <w:rPr>
          <w:sz w:val="18"/>
        </w:rPr>
      </w:pPr>
      <w:r>
        <w:rPr>
          <w:sz w:val="18"/>
        </w:rPr>
        <w:t>CONVENTOS.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13"/>
        </w:numPr>
        <w:rPr>
          <w:sz w:val="18"/>
        </w:rPr>
      </w:pPr>
      <w:r>
        <w:rPr>
          <w:sz w:val="18"/>
        </w:rPr>
        <w:t>LABORATORIOS  DE  INVESTIGACIÓN  BIOLOGÍCA.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COLABORACIÓN  EN  EL  PROYECTO  DEMONINADO.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rPr>
          <w:sz w:val="18"/>
        </w:rPr>
      </w:pPr>
    </w:p>
    <w:p w:rsidR="00A146D7" w:rsidRDefault="00D03CA2">
      <w:pPr>
        <w:jc w:val="center"/>
        <w:rPr>
          <w:sz w:val="18"/>
        </w:rPr>
      </w:pPr>
      <w:r>
        <w:rPr>
          <w:sz w:val="18"/>
        </w:rPr>
        <w:t>“MEJORAMIENTO</w:t>
      </w:r>
      <w:r w:rsidR="00A146D7">
        <w:rPr>
          <w:sz w:val="18"/>
        </w:rPr>
        <w:t xml:space="preserve"> DEL CENTRO HISTORICO DE  </w:t>
      </w:r>
      <w:smartTag w:uri="urn:schemas-microsoft-com:office:smarttags" w:element="PersonName">
        <w:smartTagPr>
          <w:attr w:name="ProductID" w:val="LA DELEGACIￓN XOCHIMILCO"/>
        </w:smartTagPr>
        <w:r w:rsidR="00A146D7">
          <w:rPr>
            <w:sz w:val="18"/>
          </w:rPr>
          <w:t xml:space="preserve">LA DELEGACIÓN </w:t>
        </w:r>
        <w:r>
          <w:rPr>
            <w:sz w:val="18"/>
          </w:rPr>
          <w:t>XOCHIMILCO</w:t>
        </w:r>
      </w:smartTag>
      <w:r>
        <w:rPr>
          <w:sz w:val="18"/>
        </w:rPr>
        <w:t>”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PROYECTO A CARGO DEL DEPARTAMENTO DE CyAD UAM-XOCHIMILCO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COORDINADOR DE  PROYECTO ARQ. LAURA ROMERO.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DENTRO DE ESTE PROYECTO LAS ACTIVIDADES MÁS PREPONDERANTES FUERON: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REVISION DE LOS PROYECTOS PARA SU CONSTRUCCION.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CONCILIACION DE NUMEROS GENERADORES DE OBRA.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SUPERVISION DE OBRA.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1.-   MEJORAMIENTO EN URBANIZACION.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PAVIMENTACION DE PIEDRA BOLA, EN DIFERENTES CALLES DEL CENTRO.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MEJORAMIENTO DE </w:t>
      </w:r>
      <w:smartTag w:uri="urn:schemas-microsoft-com:office:smarttags" w:element="PersonName">
        <w:smartTagPr>
          <w:attr w:name="ProductID" w:val="LA PLAZA DEL"/>
        </w:smartTagPr>
        <w:r>
          <w:rPr>
            <w:sz w:val="18"/>
          </w:rPr>
          <w:t>LA PLAZA DEL</w:t>
        </w:r>
      </w:smartTag>
      <w:r>
        <w:rPr>
          <w:sz w:val="18"/>
        </w:rPr>
        <w:t xml:space="preserve"> CENTRO EN PARQUES Y ANDADORES CON CONCRETO DE DIBUJO.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RECONSTRUCCION  DE BANQUETAS Y GUARNICIONES EN EL AREA DELEGACIONAL.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2.-   OBRA NUEVA DE INMUEBLES.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PROYECTO EJECUTIVO DE MERCADO NUEVO.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3.-   REUTILIZACION DE MONUMENTOS HISTORICOS.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RESTRUCTURACION DE EDIFICIOS HISTORICOS.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MEJORAMIENTO EN FACHADAS DE EDIFICIOS.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 w:rsidP="006A039C">
      <w:pPr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 xml:space="preserve">ACTUALIZACIÓN  DE  </w:t>
      </w:r>
      <w:smartTag w:uri="urn:schemas-microsoft-com:office:smarttags" w:element="PersonName">
        <w:smartTagPr>
          <w:attr w:name="ProductID" w:val="LA  INFRAESTRUCTURA  HIDR￁ULICA."/>
        </w:smartTagPr>
        <w:r>
          <w:rPr>
            <w:b/>
            <w:sz w:val="18"/>
          </w:rPr>
          <w:t>LA  INFRAESTRUCTURA  HIDRÁULICA.</w:t>
        </w:r>
      </w:smartTag>
    </w:p>
    <w:p w:rsidR="00A146D7" w:rsidRDefault="00A146D7">
      <w:pPr>
        <w:rPr>
          <w:sz w:val="18"/>
        </w:rPr>
      </w:pPr>
    </w:p>
    <w:p w:rsidR="00A146D7" w:rsidRDefault="00574690">
      <w:pPr>
        <w:jc w:val="center"/>
        <w:rPr>
          <w:b/>
          <w:sz w:val="18"/>
        </w:rPr>
      </w:pPr>
      <w:r>
        <w:rPr>
          <w:b/>
          <w:sz w:val="18"/>
        </w:rPr>
        <w:t>( AGUA</w:t>
      </w:r>
      <w:r w:rsidR="00A146D7">
        <w:rPr>
          <w:b/>
          <w:sz w:val="18"/>
        </w:rPr>
        <w:t xml:space="preserve">  POTABLE  Y  </w:t>
      </w:r>
      <w:r>
        <w:rPr>
          <w:b/>
          <w:sz w:val="18"/>
        </w:rPr>
        <w:t xml:space="preserve">DRENAJE ) </w:t>
      </w:r>
      <w:r w:rsidR="00A146D7">
        <w:rPr>
          <w:b/>
          <w:sz w:val="18"/>
        </w:rPr>
        <w:t>,   DELEGACIÓN   MILPA  ALTA, D.F.)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PROYECTO A CARGO DEL DEPARTAMENTO DE CyAD UAM-XOCHIMILCO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COORDINADOR DE PROYECTO ING. CUTBERTO REYES.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DENTRO DE ESTE PROYECTO LAS ACTIVIDADES MÁS PREPONDERANTESFUERON: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1.-   COORDINACION DE EQUIPO Y PERSONAL PARA LLEVAR A CABO LAS ACTIVIDADES </w:t>
      </w:r>
      <w:r w:rsidR="00574690">
        <w:rPr>
          <w:sz w:val="18"/>
        </w:rPr>
        <w:t>DE: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ACTUALIZACION DE </w:t>
      </w:r>
      <w:smartTag w:uri="urn:schemas-microsoft-com:office:smarttags" w:element="PersonName">
        <w:smartTagPr>
          <w:attr w:name="ProductID" w:val="LA NIVELACION DEL"/>
        </w:smartTagPr>
        <w:r>
          <w:rPr>
            <w:sz w:val="18"/>
          </w:rPr>
          <w:t>LA NIVELACION DEL</w:t>
        </w:r>
      </w:smartTag>
      <w:r>
        <w:rPr>
          <w:sz w:val="18"/>
        </w:rPr>
        <w:t xml:space="preserve"> CATASTRO </w:t>
      </w:r>
      <w:r w:rsidR="00574690">
        <w:rPr>
          <w:sz w:val="18"/>
        </w:rPr>
        <w:t>(POZOS</w:t>
      </w:r>
      <w:r>
        <w:rPr>
          <w:sz w:val="18"/>
        </w:rPr>
        <w:t xml:space="preserve"> DE VISITA Y CAJAS DE </w:t>
      </w:r>
      <w:r w:rsidR="00574690">
        <w:rPr>
          <w:sz w:val="18"/>
        </w:rPr>
        <w:t>VALVULAS)</w:t>
      </w:r>
      <w:r>
        <w:rPr>
          <w:sz w:val="18"/>
        </w:rPr>
        <w:t>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ELABORACION DE CIRCUITOS DE NIVELACION MAESTROS Y SECUNDARIOS A PARTIR DE BANCOS OFICIALES.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CAPTURA DE INFORMACION Y DEPURACION DE </w:t>
      </w:r>
      <w:smartTag w:uri="urn:schemas-microsoft-com:office:smarttags" w:element="PersonName">
        <w:smartTagPr>
          <w:attr w:name="ProductID" w:val="LA INFORMACION DE"/>
        </w:smartTagPr>
        <w:r>
          <w:rPr>
            <w:sz w:val="18"/>
          </w:rPr>
          <w:t>LA INFORMACION DE</w:t>
        </w:r>
      </w:smartTag>
      <w:r>
        <w:rPr>
          <w:sz w:val="18"/>
        </w:rPr>
        <w:t xml:space="preserve"> CAMPO.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2.-   COORDINACION DE EQUIPO Y PERSONAL PARA LLEVAR A CABO LAS ACTIVIDADES </w:t>
      </w:r>
      <w:r w:rsidR="00D03CA2">
        <w:rPr>
          <w:sz w:val="18"/>
        </w:rPr>
        <w:t>DE: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REFERENCIACION</w:t>
      </w:r>
      <w:r w:rsidR="00D03CA2">
        <w:rPr>
          <w:sz w:val="18"/>
        </w:rPr>
        <w:t>, INSPECCION</w:t>
      </w:r>
      <w:r>
        <w:rPr>
          <w:sz w:val="18"/>
        </w:rPr>
        <w:t xml:space="preserve"> Y NIVELACION DE POZOS DE VISITA Y CAJAS DE </w:t>
      </w:r>
      <w:r w:rsidR="00D03CA2">
        <w:rPr>
          <w:sz w:val="18"/>
        </w:rPr>
        <w:t>VALVULAS, ELABORACION</w:t>
      </w:r>
      <w:r>
        <w:rPr>
          <w:sz w:val="18"/>
        </w:rPr>
        <w:t xml:space="preserve"> DE 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CIRCUITOS  DE NIVELACION</w:t>
      </w:r>
      <w:r w:rsidR="00D03CA2">
        <w:rPr>
          <w:sz w:val="18"/>
        </w:rPr>
        <w:t>, CAPTURA</w:t>
      </w:r>
      <w:r>
        <w:rPr>
          <w:sz w:val="18"/>
        </w:rPr>
        <w:t xml:space="preserve"> DE INFORMACION PROVENIENTE DE CAMPO</w:t>
      </w:r>
      <w:r w:rsidR="00D03CA2">
        <w:rPr>
          <w:sz w:val="18"/>
        </w:rPr>
        <w:t>, CONGRUENCIA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HIDRAULICA DE PLANOS CAPTURADOS</w:t>
      </w:r>
      <w:r w:rsidR="00574690">
        <w:rPr>
          <w:sz w:val="18"/>
        </w:rPr>
        <w:t>, APERTURA</w:t>
      </w:r>
      <w:r>
        <w:rPr>
          <w:sz w:val="18"/>
        </w:rPr>
        <w:t xml:space="preserve"> DE TAPAS SELLADAS Y DEPURACION DE TRABAJOS DE 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CAMPO.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3.-   ACTUALIZACION DE  PLANOS  DE  RED HIDRAULICA Y SANITARIA.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spacing w:line="480" w:lineRule="auto"/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346DEC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102870</wp:posOffset>
            </wp:positionH>
            <wp:positionV relativeFrom="paragraph">
              <wp:posOffset>26035</wp:posOffset>
            </wp:positionV>
            <wp:extent cx="1038225" cy="108966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INGENIERIA  TOTAL  Y</w:t>
      </w: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CONSTRUCCIONES, S.A  DE  C.V.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       OBRA :</w:t>
      </w:r>
    </w:p>
    <w:p w:rsidR="00A146D7" w:rsidRDefault="00A146D7">
      <w:pPr>
        <w:jc w:val="center"/>
        <w:rPr>
          <w:sz w:val="18"/>
        </w:rPr>
      </w:pPr>
      <w:r>
        <w:rPr>
          <w:sz w:val="18"/>
        </w:rPr>
        <w:t>SUPERVISION  DEL  MANTENIMIENTO  DE  MEDIDORES</w:t>
      </w:r>
    </w:p>
    <w:p w:rsidR="00A146D7" w:rsidRDefault="00A146D7">
      <w:pPr>
        <w:jc w:val="center"/>
        <w:rPr>
          <w:sz w:val="18"/>
        </w:rPr>
      </w:pPr>
      <w:r>
        <w:rPr>
          <w:sz w:val="18"/>
        </w:rPr>
        <w:t xml:space="preserve">DE  </w:t>
      </w:r>
      <w:smartTag w:uri="urn:schemas-microsoft-com:office:smarttags" w:element="PersonName">
        <w:smartTagPr>
          <w:attr w:name="ProductID" w:val="LA  OBLIGACION  GENERICA"/>
        </w:smartTagPr>
        <w:r>
          <w:rPr>
            <w:sz w:val="18"/>
          </w:rPr>
          <w:t>LA  OBLIGACION  GENERICA</w:t>
        </w:r>
      </w:smartTag>
      <w:r>
        <w:rPr>
          <w:sz w:val="18"/>
        </w:rPr>
        <w:t xml:space="preserve">  2. 2. 12,  ASI  COMO</w:t>
      </w:r>
    </w:p>
    <w:p w:rsidR="00A146D7" w:rsidRDefault="00A146D7">
      <w:pPr>
        <w:jc w:val="center"/>
        <w:rPr>
          <w:sz w:val="18"/>
        </w:rPr>
      </w:pPr>
      <w:smartTag w:uri="urn:schemas-microsoft-com:office:smarttags" w:element="PersonName">
        <w:smartTagPr>
          <w:attr w:name="ProductID" w:val="LA  REVISION  Y"/>
        </w:smartTagPr>
        <w:r>
          <w:rPr>
            <w:sz w:val="18"/>
          </w:rPr>
          <w:t>LA  REVISION  Y</w:t>
        </w:r>
      </w:smartTag>
      <w:r>
        <w:rPr>
          <w:sz w:val="18"/>
        </w:rPr>
        <w:t xml:space="preserve">  ACTUALIZACION  AL  PATRON  DE  </w:t>
      </w:r>
    </w:p>
    <w:p w:rsidR="00A146D7" w:rsidRDefault="00A146D7">
      <w:pPr>
        <w:jc w:val="center"/>
        <w:rPr>
          <w:sz w:val="18"/>
        </w:rPr>
      </w:pPr>
      <w:r>
        <w:rPr>
          <w:sz w:val="18"/>
        </w:rPr>
        <w:t>MEDIDORES  “A”  Y  “B”.  BAJO  EL  CONTRATO   DE</w:t>
      </w:r>
    </w:p>
    <w:p w:rsidR="00A146D7" w:rsidRDefault="00A146D7">
      <w:pPr>
        <w:jc w:val="center"/>
        <w:rPr>
          <w:sz w:val="18"/>
        </w:rPr>
      </w:pPr>
      <w:r>
        <w:rPr>
          <w:sz w:val="18"/>
        </w:rPr>
        <w:t xml:space="preserve">SUPERVISION  No. CADF / L. P. N / 003 – 98,  CELEBRADO </w:t>
      </w:r>
    </w:p>
    <w:p w:rsidR="00A146D7" w:rsidRDefault="00A146D7">
      <w:pPr>
        <w:jc w:val="center"/>
        <w:rPr>
          <w:sz w:val="18"/>
        </w:rPr>
      </w:pPr>
      <w:r>
        <w:rPr>
          <w:sz w:val="18"/>
        </w:rPr>
        <w:t xml:space="preserve">CON  </w:t>
      </w:r>
      <w:smartTag w:uri="urn:schemas-microsoft-com:office:smarttags" w:element="PersonName">
        <w:smartTagPr>
          <w:attr w:name="ProductID" w:val="LA  COMISION  DE"/>
        </w:smartTagPr>
        <w:r>
          <w:rPr>
            <w:sz w:val="18"/>
          </w:rPr>
          <w:t>LA  COMISION  DE</w:t>
        </w:r>
      </w:smartTag>
      <w:r>
        <w:rPr>
          <w:sz w:val="18"/>
        </w:rPr>
        <w:t xml:space="preserve">  AGUAS  DEL  D. F.</w:t>
      </w:r>
    </w:p>
    <w:p w:rsidR="00A146D7" w:rsidRDefault="00A146D7">
      <w:pPr>
        <w:jc w:val="center"/>
        <w:rPr>
          <w:sz w:val="22"/>
        </w:rPr>
      </w:pPr>
      <w:r>
        <w:rPr>
          <w:sz w:val="18"/>
        </w:rPr>
        <w:t>TENIENDO COMO COORDINADOR AL ING. DANIEL CADENA VEGA.</w:t>
      </w: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SUPERVISION  DE  MANTENIMIENTO  A  MEDIDORES.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VERIFICACION  DE  LOS  MEDIDORES  CON  IMPEDIMENTOS  DE  LECTURA.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SUPERVICION  A  LAS  ACTIVIDADES  DE  ATENCION  DE  USUARIOS.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REALIZACION  DE  LAS  PRUEBAS  DE  PRECISION  A  LOS  MEDIDORES  TIPO  “A”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GENERACION DE BASE DE DATOS PARA MEDIDORES TIPO “ A Y B “.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ACTUALIZACION DE BASE DE DATOS DE MEDIDORES.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REGULARIZACION DE CUADROS E INSTALACION DE MEDIDORES  CUYOS DIAMETROS ESTEN</w:t>
      </w:r>
    </w:p>
    <w:p w:rsidR="00A146D7" w:rsidRDefault="00A146D7">
      <w:pPr>
        <w:spacing w:line="480" w:lineRule="auto"/>
        <w:ind w:left="360"/>
        <w:rPr>
          <w:sz w:val="18"/>
        </w:rPr>
      </w:pPr>
      <w:r>
        <w:rPr>
          <w:sz w:val="18"/>
        </w:rPr>
        <w:t xml:space="preserve">ENTRE 51 Y </w:t>
      </w:r>
      <w:smartTag w:uri="urn:schemas-microsoft-com:office:smarttags" w:element="metricconverter">
        <w:smartTagPr>
          <w:attr w:name="ProductID" w:val="64 MM"/>
        </w:smartTagPr>
        <w:r>
          <w:rPr>
            <w:sz w:val="18"/>
          </w:rPr>
          <w:t>64 MM</w:t>
        </w:r>
      </w:smartTag>
      <w:r>
        <w:rPr>
          <w:sz w:val="18"/>
        </w:rPr>
        <w:t xml:space="preserve">, 76 Y </w:t>
      </w:r>
      <w:smartTag w:uri="urn:schemas-microsoft-com:office:smarttags" w:element="metricconverter">
        <w:smartTagPr>
          <w:attr w:name="ProductID" w:val="302 MM"/>
        </w:smartTagPr>
        <w:r>
          <w:rPr>
            <w:sz w:val="18"/>
          </w:rPr>
          <w:t>302 MM</w:t>
        </w:r>
      </w:smartTag>
      <w:r>
        <w:rPr>
          <w:sz w:val="18"/>
        </w:rPr>
        <w:t xml:space="preserve"> DE DIAMETRO.</w:t>
      </w:r>
    </w:p>
    <w:p w:rsidR="00A146D7" w:rsidRDefault="00A146D7">
      <w:pPr>
        <w:numPr>
          <w:ilvl w:val="0"/>
          <w:numId w:val="12"/>
        </w:numPr>
        <w:spacing w:line="480" w:lineRule="auto"/>
        <w:rPr>
          <w:sz w:val="18"/>
        </w:rPr>
      </w:pPr>
      <w:r>
        <w:rPr>
          <w:sz w:val="18"/>
        </w:rPr>
        <w:t>VERIFICACION DE QUE LOS MEDIDORES INSTALADOS SE ENCUENTREN DENTRO DEL RANGO DE PRESION QUE</w:t>
      </w:r>
    </w:p>
    <w:p w:rsidR="00A146D7" w:rsidRDefault="00A146D7">
      <w:pPr>
        <w:spacing w:line="480" w:lineRule="auto"/>
        <w:ind w:left="360"/>
        <w:rPr>
          <w:sz w:val="18"/>
        </w:rPr>
      </w:pPr>
      <w:r>
        <w:rPr>
          <w:sz w:val="18"/>
        </w:rPr>
        <w:t xml:space="preserve">MARCAN LAS ESPECIFICACIONES DE </w:t>
      </w:r>
      <w:smartTag w:uri="urn:schemas-microsoft-com:office:smarttags" w:element="PersonName">
        <w:smartTagPr>
          <w:attr w:name="ProductID" w:val="LA CADF."/>
        </w:smartTagPr>
        <w:r>
          <w:rPr>
            <w:sz w:val="18"/>
          </w:rPr>
          <w:t>LA CADF.</w:t>
        </w:r>
      </w:smartTag>
    </w:p>
    <w:p w:rsidR="00A146D7" w:rsidRDefault="00A146D7">
      <w:pPr>
        <w:spacing w:line="480" w:lineRule="auto"/>
        <w:rPr>
          <w:sz w:val="18"/>
        </w:rPr>
      </w:pPr>
    </w:p>
    <w:p w:rsidR="00A146D7" w:rsidRDefault="00A146D7">
      <w:pPr>
        <w:spacing w:line="480" w:lineRule="auto"/>
        <w:jc w:val="center"/>
        <w:rPr>
          <w:sz w:val="18"/>
        </w:rPr>
      </w:pPr>
      <w:r>
        <w:rPr>
          <w:sz w:val="18"/>
        </w:rPr>
        <w:t>LAS  EMPRESAS  SUPERVISADAS:</w:t>
      </w:r>
    </w:p>
    <w:p w:rsidR="00A146D7" w:rsidRDefault="00A146D7">
      <w:pPr>
        <w:spacing w:line="480" w:lineRule="auto"/>
        <w:rPr>
          <w:sz w:val="18"/>
        </w:rPr>
      </w:pPr>
    </w:p>
    <w:p w:rsidR="00A146D7" w:rsidRDefault="00A146D7">
      <w:pPr>
        <w:spacing w:line="480" w:lineRule="auto"/>
        <w:jc w:val="center"/>
        <w:rPr>
          <w:sz w:val="18"/>
        </w:rPr>
      </w:pPr>
      <w:r>
        <w:rPr>
          <w:sz w:val="18"/>
        </w:rPr>
        <w:t>SERVICIOS  DE  AGUA  POTABLE, S.A. de  C.V.     (SAPSA)</w:t>
      </w:r>
    </w:p>
    <w:p w:rsidR="00A146D7" w:rsidRDefault="00A146D7">
      <w:pPr>
        <w:spacing w:line="480" w:lineRule="auto"/>
        <w:jc w:val="center"/>
        <w:rPr>
          <w:sz w:val="18"/>
        </w:rPr>
      </w:pPr>
      <w:r>
        <w:rPr>
          <w:sz w:val="18"/>
        </w:rPr>
        <w:t xml:space="preserve">INDUSTRIAS  DEL  AGUA  DE  </w:t>
      </w:r>
      <w:smartTag w:uri="urn:schemas-microsoft-com:office:smarttags" w:element="PersonName">
        <w:smartTagPr>
          <w:attr w:name="ProductID" w:val="LA  CIUDAD  DE"/>
        </w:smartTagPr>
        <w:r>
          <w:rPr>
            <w:sz w:val="18"/>
          </w:rPr>
          <w:t>LA  CIUDAD  DE</w:t>
        </w:r>
      </w:smartTag>
      <w:r>
        <w:rPr>
          <w:sz w:val="18"/>
        </w:rPr>
        <w:t xml:space="preserve">  MEXICO, S.A. de  C.V.   (IASA)</w:t>
      </w:r>
    </w:p>
    <w:p w:rsidR="00A146D7" w:rsidRDefault="00A146D7">
      <w:pPr>
        <w:spacing w:line="480" w:lineRule="auto"/>
        <w:jc w:val="center"/>
        <w:rPr>
          <w:sz w:val="18"/>
        </w:rPr>
      </w:pPr>
      <w:r>
        <w:rPr>
          <w:sz w:val="18"/>
        </w:rPr>
        <w:t>TECNOLOGIA  Y  SERVICIOS  DE  AGUA, S.A.  de  C.V.     (TECSA)</w:t>
      </w:r>
    </w:p>
    <w:p w:rsidR="00A146D7" w:rsidRDefault="00A146D7">
      <w:pPr>
        <w:spacing w:line="480" w:lineRule="auto"/>
        <w:jc w:val="center"/>
        <w:rPr>
          <w:sz w:val="18"/>
        </w:rPr>
      </w:pPr>
      <w:r>
        <w:rPr>
          <w:sz w:val="18"/>
        </w:rPr>
        <w:t xml:space="preserve">AGUA  DE  MEXICO, S.A.  de  C.V.   </w:t>
      </w:r>
      <w:r w:rsidR="00C71055">
        <w:rPr>
          <w:sz w:val="18"/>
        </w:rPr>
        <w:t>(AMSA)</w:t>
      </w: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 xml:space="preserve">AGUA  DE  </w:t>
      </w:r>
      <w:r w:rsidR="00C71055">
        <w:rPr>
          <w:b/>
          <w:sz w:val="18"/>
        </w:rPr>
        <w:t>MEXICO,</w:t>
      </w:r>
      <w:r>
        <w:rPr>
          <w:b/>
          <w:sz w:val="18"/>
        </w:rPr>
        <w:t xml:space="preserve">  S. A   de  C.V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( AMSA )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 xml:space="preserve">INSTALACIONES REALIZADAS PARA </w:t>
      </w:r>
      <w:smartTag w:uri="urn:schemas-microsoft-com:office:smarttags" w:element="PersonName">
        <w:smartTagPr>
          <w:attr w:name="ProductID" w:val="LA SECRETARIA DE"/>
        </w:smartTagPr>
        <w:r>
          <w:rPr>
            <w:b/>
            <w:sz w:val="18"/>
          </w:rPr>
          <w:t>LA SECRETARIA DE</w:t>
        </w:r>
      </w:smartTag>
      <w:r>
        <w:rPr>
          <w:b/>
          <w:sz w:val="18"/>
        </w:rPr>
        <w:t xml:space="preserve"> OBRAS Y SERVICIOS.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COMISION DE AGUAS DEL DISTRITO FEDERAL.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 xml:space="preserve">JEFE </w:t>
      </w:r>
      <w:r w:rsidR="00D03CA2">
        <w:rPr>
          <w:sz w:val="18"/>
        </w:rPr>
        <w:t>INMEDIATO:</w:t>
      </w:r>
      <w:r>
        <w:rPr>
          <w:sz w:val="18"/>
        </w:rPr>
        <w:t xml:space="preserve"> ING. ERIK MENDOZA L.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>JEFE DE OBRA DE INSTALACIONES.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  <w:r>
        <w:rPr>
          <w:sz w:val="18"/>
        </w:rPr>
        <w:t xml:space="preserve">DENTRO DE LAS ACTIVIDADES </w:t>
      </w:r>
      <w:r w:rsidR="00C71055">
        <w:rPr>
          <w:sz w:val="18"/>
        </w:rPr>
        <w:t>FUERON: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1.-   VERIFICAR CONDOMINIOS VERTICALES Y ORIZONTALES PARA </w:t>
      </w:r>
      <w:smartTag w:uri="urn:schemas-microsoft-com:office:smarttags" w:element="PersonName">
        <w:smartTagPr>
          <w:attr w:name="ProductID" w:val="LA FACTIBILIDAD DE"/>
        </w:smartTagPr>
        <w:r>
          <w:rPr>
            <w:sz w:val="18"/>
          </w:rPr>
          <w:t>LA FACTIBILIDAD DE</w:t>
        </w:r>
      </w:smartTag>
      <w:r>
        <w:rPr>
          <w:sz w:val="18"/>
        </w:rPr>
        <w:t xml:space="preserve"> INSTALACION DE 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CUADROS DE MEDICION.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2.-   DETECCION Y RENIVELACION DE BROCALES DE POZOS DE VISITA</w:t>
      </w:r>
      <w:r w:rsidR="00C71055">
        <w:rPr>
          <w:sz w:val="18"/>
        </w:rPr>
        <w:t>, CAJAS</w:t>
      </w:r>
      <w:r>
        <w:rPr>
          <w:sz w:val="18"/>
        </w:rPr>
        <w:t xml:space="preserve"> DE VALVULAS Y 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DEZASOLVE  DE CAJAS DE VALVULAS DE AGUA POTABLE.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3.-   INSTALACIONES DE DESCARGAS </w:t>
      </w:r>
      <w:r w:rsidR="00D03CA2">
        <w:rPr>
          <w:sz w:val="18"/>
        </w:rPr>
        <w:t>DOMICILIARIAS: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EXCAVACIONES MECANICAS Y / O MANUALES.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COLOCACION DE TUBERIAS DE CONCRETO DE </w:t>
      </w:r>
      <w:r w:rsidR="00C71055">
        <w:rPr>
          <w:sz w:val="18"/>
        </w:rPr>
        <w:t>15,</w:t>
      </w:r>
      <w:r>
        <w:rPr>
          <w:sz w:val="18"/>
        </w:rPr>
        <w:t xml:space="preserve"> 20 Y </w:t>
      </w:r>
      <w:smartTag w:uri="urn:schemas-microsoft-com:office:smarttags" w:element="metricconverter">
        <w:smartTagPr>
          <w:attr w:name="ProductID" w:val="30 CM"/>
        </w:smartTagPr>
        <w:r>
          <w:rPr>
            <w:sz w:val="18"/>
          </w:rPr>
          <w:t>30 CM</w:t>
        </w:r>
      </w:smartTag>
      <w:r>
        <w:rPr>
          <w:sz w:val="18"/>
        </w:rPr>
        <w:t xml:space="preserve"> DE DIAMETRO.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RELLENOS CON MATERIAL TEPETATE COMPACTADO AL 90 % P.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BACHEO DE ZANJAS CON ASFALTO.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4.-   INSTALACIONES DE TOMAS DOMICILIARIAS: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EXCAVACIONES MECANICAS Y / O MANUALES.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RELLENOS CON MATERIAL TEPETATE COMPACTADO AL 90 % P.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INSTALACION DE TUBERIA DE POLIETILENO DE ALTA DENSIDAD.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INSTALACION DE CUADROS DE MEDICION CON TUBERIA DE COBRE.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INSTALACION DE MEDIDORES DE AGUA.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BACHEO CON ASFALTO.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ORDENES DE TRABAJO EN LAS DELEGACIONES </w:t>
      </w:r>
      <w:r w:rsidR="00D03CA2">
        <w:rPr>
          <w:sz w:val="18"/>
        </w:rPr>
        <w:t>POLITICAS: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TLALPAN.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MAGDALENA CONTRERAS.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ALVARO OBREGON.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CUAJIMALPA.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MIGUEL HIDALGO.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22"/>
        </w:rPr>
      </w:pPr>
    </w:p>
    <w:p w:rsidR="00A146D7" w:rsidRDefault="00A146D7">
      <w:pPr>
        <w:pStyle w:val="Ttulo7"/>
        <w:rPr>
          <w:b/>
          <w:sz w:val="18"/>
          <w:u w:val="none"/>
        </w:rPr>
      </w:pPr>
      <w:r>
        <w:rPr>
          <w:b/>
          <w:sz w:val="18"/>
          <w:u w:val="none"/>
        </w:rPr>
        <w:t>SUPERVISION DE OBRA</w:t>
      </w:r>
    </w:p>
    <w:p w:rsidR="00A146D7" w:rsidRDefault="00A146D7">
      <w:pPr>
        <w:rPr>
          <w:b/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DESARROLLOS TARANGO II</w:t>
      </w:r>
      <w:r w:rsidR="00D03CA2">
        <w:rPr>
          <w:b/>
          <w:sz w:val="18"/>
        </w:rPr>
        <w:t>, TARANGO</w:t>
      </w:r>
      <w:r>
        <w:rPr>
          <w:b/>
          <w:sz w:val="18"/>
        </w:rPr>
        <w:t xml:space="preserve"> IV FRACCION NORTE Y SUR.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E56C31">
      <w:pPr>
        <w:jc w:val="center"/>
        <w:rPr>
          <w:sz w:val="18"/>
        </w:rPr>
      </w:pPr>
      <w:r>
        <w:rPr>
          <w:b/>
          <w:sz w:val="18"/>
        </w:rPr>
        <w:t>CONSTRUCTORA METROPOLITANA S.A DE C.V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TARANGO II: 243 VIVIENDAS.</w:t>
      </w:r>
    </w:p>
    <w:p w:rsidR="00A146D7" w:rsidRDefault="00A146D7">
      <w:pPr>
        <w:rPr>
          <w:sz w:val="18"/>
        </w:rPr>
      </w:pPr>
      <w:r>
        <w:rPr>
          <w:sz w:val="18"/>
        </w:rPr>
        <w:t>TARANGO IV: FRACCION NORTE 600 VIVIENDAS Y FRACCION SUR 116 VIVIENDAS.</w:t>
      </w:r>
    </w:p>
    <w:p w:rsidR="00A146D7" w:rsidRDefault="00A146D7">
      <w:pPr>
        <w:rPr>
          <w:sz w:val="18"/>
        </w:rPr>
      </w:pPr>
      <w:r>
        <w:rPr>
          <w:sz w:val="18"/>
        </w:rPr>
        <w:t>FECHA DE INICIO DE OBRA: DICIEMBRE DE 1999.</w:t>
      </w:r>
    </w:p>
    <w:p w:rsidR="00A146D7" w:rsidRDefault="00A146D7">
      <w:pPr>
        <w:rPr>
          <w:sz w:val="18"/>
        </w:rPr>
      </w:pPr>
      <w:r>
        <w:rPr>
          <w:sz w:val="18"/>
        </w:rPr>
        <w:t>SUPERVISION DE OBRA CIVIL EN: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OBRA EXTERIOR: “PRELIMINARES”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 DE TERRENO.</w:t>
      </w:r>
    </w:p>
    <w:p w:rsidR="00A146D7" w:rsidRDefault="00A146D7">
      <w:pPr>
        <w:rPr>
          <w:sz w:val="18"/>
        </w:rPr>
      </w:pPr>
      <w:r>
        <w:rPr>
          <w:sz w:val="18"/>
        </w:rPr>
        <w:t>-      TRATAMIENTOS DE CAVERNAS DE ACUERDO A MECANICA DE SUELOS A TRAVEZ DE INYECCIONES DE SUELO-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      CEMENTO E INYECCIONES DE RELLENO FUIDO.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TERRACERIAS.</w:t>
      </w:r>
    </w:p>
    <w:p w:rsidR="00A146D7" w:rsidRDefault="00A146D7">
      <w:pPr>
        <w:rPr>
          <w:sz w:val="18"/>
        </w:rPr>
      </w:pPr>
      <w:r>
        <w:rPr>
          <w:sz w:val="18"/>
        </w:rPr>
        <w:t>-      EXCAVACIONES MECANICAS PARA TERRAMPLENES DE PLATAFORMAS COMPACTADOS AL 90% P.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INGENERIA DE REDES.</w:t>
      </w:r>
    </w:p>
    <w:p w:rsidR="00A146D7" w:rsidRDefault="00A146D7">
      <w:pPr>
        <w:rPr>
          <w:sz w:val="18"/>
        </w:rPr>
      </w:pPr>
      <w:r>
        <w:rPr>
          <w:sz w:val="18"/>
        </w:rPr>
        <w:t xml:space="preserve"> DRENAJE SANITARIO.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 DE REGISTROS Y POZOS DE VISITA.</w:t>
      </w:r>
    </w:p>
    <w:p w:rsidR="00A146D7" w:rsidRDefault="00A146D7">
      <w:pPr>
        <w:rPr>
          <w:sz w:val="18"/>
        </w:rPr>
      </w:pPr>
      <w:r>
        <w:rPr>
          <w:sz w:val="18"/>
        </w:rPr>
        <w:t>-      NIVELES DE ARASTRES HIDRAULICOS.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DRENAJE PLUVIAL.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 DE REGISTROS Y POZOS DE VISITA.</w:t>
      </w:r>
    </w:p>
    <w:p w:rsidR="00A146D7" w:rsidRDefault="00A146D7">
      <w:pPr>
        <w:rPr>
          <w:sz w:val="18"/>
        </w:rPr>
      </w:pPr>
      <w:r>
        <w:rPr>
          <w:sz w:val="18"/>
        </w:rPr>
        <w:t>-       NIVELES DE ARASTRES HIDRAULICOS.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AGUA POTABLE.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NIVELACIONES.</w:t>
      </w:r>
    </w:p>
    <w:p w:rsidR="00A146D7" w:rsidRDefault="00A146D7">
      <w:pPr>
        <w:rPr>
          <w:sz w:val="18"/>
        </w:rPr>
      </w:pPr>
      <w:r>
        <w:rPr>
          <w:sz w:val="18"/>
        </w:rPr>
        <w:t>-       NIVELES DE ARASTRES HIDRAULICOS Y PRUEBAS HIDROSTATICAS.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ELECTRIFICACION, ALUMBRADO </w:t>
      </w:r>
      <w:r w:rsidR="00D03CA2">
        <w:rPr>
          <w:sz w:val="18"/>
        </w:rPr>
        <w:t>PÚBLICO, MEDIA</w:t>
      </w:r>
      <w:r>
        <w:rPr>
          <w:sz w:val="18"/>
        </w:rPr>
        <w:t xml:space="preserve"> Y BAJA TENSION.</w:t>
      </w:r>
    </w:p>
    <w:p w:rsidR="00A146D7" w:rsidRDefault="00A146D7">
      <w:pPr>
        <w:rPr>
          <w:sz w:val="18"/>
        </w:rPr>
      </w:pPr>
      <w:r>
        <w:rPr>
          <w:sz w:val="18"/>
        </w:rPr>
        <w:t>-      TRAZO Y NIVELACIONES.</w:t>
      </w:r>
    </w:p>
    <w:p w:rsidR="00A146D7" w:rsidRDefault="00A146D7">
      <w:pPr>
        <w:rPr>
          <w:sz w:val="18"/>
        </w:rPr>
      </w:pPr>
      <w:r>
        <w:rPr>
          <w:sz w:val="18"/>
        </w:rPr>
        <w:t>-      OBRA CIVIL DE TRAYECTORIAS DE DUCTERIA, REGISTROS, POZOS 4.280 Y BASES PARA PEDESTALES.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URBANIZACIONES.</w:t>
      </w:r>
    </w:p>
    <w:p w:rsidR="00A146D7" w:rsidRDefault="00A146D7">
      <w:pPr>
        <w:rPr>
          <w:sz w:val="18"/>
        </w:rPr>
      </w:pPr>
      <w:r>
        <w:rPr>
          <w:sz w:val="18"/>
        </w:rPr>
        <w:t>-      CONSTRUCCION DE ANDADORES</w:t>
      </w:r>
      <w:r w:rsidR="00D03CA2">
        <w:rPr>
          <w:sz w:val="18"/>
        </w:rPr>
        <w:t>, BARDAS</w:t>
      </w:r>
      <w:r>
        <w:rPr>
          <w:sz w:val="18"/>
        </w:rPr>
        <w:t xml:space="preserve"> PERIMETRALES.</w:t>
      </w:r>
    </w:p>
    <w:p w:rsidR="00A146D7" w:rsidRDefault="00A146D7">
      <w:pPr>
        <w:rPr>
          <w:sz w:val="18"/>
        </w:rPr>
      </w:pPr>
      <w:r>
        <w:rPr>
          <w:sz w:val="18"/>
        </w:rPr>
        <w:t>-      TERRAMPLENES DE SUBBASE Y BASE PARA  COLOCAR CONCRETO HIDRAULICO ASI COMO ADOCRETO.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ARCOS DE ACCESO</w:t>
      </w:r>
      <w:r w:rsidR="00D03CA2">
        <w:rPr>
          <w:sz w:val="18"/>
        </w:rPr>
        <w:t>, CISTERNAS</w:t>
      </w:r>
      <w:r>
        <w:rPr>
          <w:sz w:val="18"/>
        </w:rPr>
        <w:t xml:space="preserve"> Y TANQUE S ELEVADOS</w:t>
      </w:r>
    </w:p>
    <w:p w:rsidR="00A146D7" w:rsidRDefault="00A146D7">
      <w:pPr>
        <w:rPr>
          <w:sz w:val="18"/>
        </w:rPr>
      </w:pPr>
      <w:r>
        <w:rPr>
          <w:sz w:val="18"/>
        </w:rPr>
        <w:t>-      ESTRUCTURA A BASE DE ACERO DE REFUERZO DE DIMENSIONES NOMINALES No. 2</w:t>
      </w:r>
      <w:r w:rsidR="00C71055">
        <w:rPr>
          <w:sz w:val="18"/>
        </w:rPr>
        <w:t>, 3, 4, 5, 6,8</w:t>
      </w:r>
      <w:r>
        <w:rPr>
          <w:sz w:val="18"/>
        </w:rPr>
        <w:t>.</w:t>
      </w:r>
    </w:p>
    <w:p w:rsidR="00A146D7" w:rsidRDefault="00A146D7">
      <w:pPr>
        <w:rPr>
          <w:sz w:val="18"/>
        </w:rPr>
      </w:pPr>
      <w:r>
        <w:rPr>
          <w:sz w:val="18"/>
        </w:rPr>
        <w:t>-      INSTALACIONES HIDROSANITARIAS Y ELECTRICAS.</w:t>
      </w:r>
    </w:p>
    <w:p w:rsidR="00A146D7" w:rsidRDefault="00A146D7">
      <w:pPr>
        <w:rPr>
          <w:sz w:val="18"/>
        </w:rPr>
      </w:pPr>
      <w:r>
        <w:rPr>
          <w:sz w:val="18"/>
        </w:rPr>
        <w:t>-      ACABADOS INTERIORES Y EXTERIORES.</w:t>
      </w:r>
    </w:p>
    <w:p w:rsidR="00A146D7" w:rsidRDefault="00A146D7">
      <w:pPr>
        <w:rPr>
          <w:sz w:val="18"/>
        </w:rPr>
      </w:pPr>
      <w:r>
        <w:rPr>
          <w:sz w:val="18"/>
        </w:rPr>
        <w:t>-      SUPERVISION DE SISTEMA MECANICO Y ELECTRICO DE  CASA DE MAQUINAS DE CISTERNA.</w:t>
      </w:r>
    </w:p>
    <w:p w:rsidR="00A146D7" w:rsidRDefault="00A146D7">
      <w:pPr>
        <w:rPr>
          <w:sz w:val="18"/>
        </w:rPr>
      </w:pPr>
      <w:r>
        <w:rPr>
          <w:sz w:val="18"/>
        </w:rPr>
        <w:t>-      IMPERMEABILIZACIONES.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FECHA DE TERMINACION DE OBRA: FEBRERO DEL 2001.</w:t>
      </w:r>
    </w:p>
    <w:p w:rsidR="00A146D7" w:rsidRDefault="00A146D7">
      <w:pPr>
        <w:spacing w:line="480" w:lineRule="auto"/>
        <w:rPr>
          <w:sz w:val="18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rPr>
          <w:sz w:val="22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COORDINADOR DE SUPERVISION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pStyle w:val="Ttulo8"/>
        <w:jc w:val="center"/>
        <w:rPr>
          <w:sz w:val="18"/>
        </w:rPr>
      </w:pPr>
      <w:r>
        <w:rPr>
          <w:sz w:val="18"/>
        </w:rPr>
        <w:t>DESARROLLO HABITACIONAL “TORRES DEL TOREO”.</w:t>
      </w:r>
    </w:p>
    <w:p w:rsidR="00A146D7" w:rsidRDefault="00A146D7"/>
    <w:p w:rsidR="00A146D7" w:rsidRDefault="00E56C31">
      <w:pPr>
        <w:pStyle w:val="Ttulo9"/>
      </w:pPr>
      <w:r>
        <w:t>CONSTRUCTORA METROPOLITANA S.A DE C.V</w:t>
      </w:r>
    </w:p>
    <w:p w:rsidR="00A146D7" w:rsidRDefault="00A146D7">
      <w:pPr>
        <w:jc w:val="center"/>
        <w:rPr>
          <w:b/>
        </w:rPr>
      </w:pPr>
    </w:p>
    <w:p w:rsidR="00A146D7" w:rsidRDefault="00A146D7">
      <w:pPr>
        <w:jc w:val="center"/>
        <w:rPr>
          <w:b/>
        </w:rPr>
      </w:pPr>
    </w:p>
    <w:p w:rsidR="00A146D7" w:rsidRDefault="00A146D7">
      <w:pPr>
        <w:jc w:val="center"/>
        <w:rPr>
          <w:b/>
        </w:rPr>
      </w:pPr>
    </w:p>
    <w:p w:rsidR="00A146D7" w:rsidRDefault="00A146D7">
      <w:pPr>
        <w:jc w:val="center"/>
        <w:rPr>
          <w:b/>
        </w:rPr>
      </w:pPr>
    </w:p>
    <w:p w:rsidR="00A146D7" w:rsidRDefault="00A146D7">
      <w:pPr>
        <w:jc w:val="center"/>
        <w:rPr>
          <w:b/>
        </w:rPr>
      </w:pPr>
    </w:p>
    <w:p w:rsidR="00A146D7" w:rsidRDefault="00A146D7">
      <w:pPr>
        <w:rPr>
          <w:sz w:val="18"/>
        </w:rPr>
      </w:pPr>
      <w:r>
        <w:rPr>
          <w:sz w:val="18"/>
        </w:rPr>
        <w:t>PROYECTO DE  3108 VIVIENDAS.</w:t>
      </w:r>
    </w:p>
    <w:p w:rsidR="00A146D7" w:rsidRDefault="00A146D7">
      <w:pPr>
        <w:rPr>
          <w:sz w:val="18"/>
        </w:rPr>
      </w:pPr>
      <w:r>
        <w:rPr>
          <w:sz w:val="18"/>
        </w:rPr>
        <w:t>COORDINADOR DE SUPERVISION DE OBRA,</w:t>
      </w:r>
    </w:p>
    <w:p w:rsidR="00A146D7" w:rsidRDefault="00A146D7">
      <w:pPr>
        <w:rPr>
          <w:sz w:val="18"/>
        </w:rPr>
      </w:pPr>
      <w:r>
        <w:rPr>
          <w:sz w:val="18"/>
        </w:rPr>
        <w:t>PROYECTO DE 74 TORRES DE SIETE  NIVELES CADA UNO.</w:t>
      </w:r>
    </w:p>
    <w:p w:rsidR="00A146D7" w:rsidRDefault="00A146D7">
      <w:pPr>
        <w:rPr>
          <w:sz w:val="18"/>
        </w:rPr>
      </w:pPr>
      <w:r>
        <w:rPr>
          <w:sz w:val="18"/>
        </w:rPr>
        <w:t>FECHA DE INICIO DE OBRA: ABRIL DEL 2001.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SE REALIZARON LOS SIGUIENTES TRABAJOS:</w:t>
      </w:r>
    </w:p>
    <w:p w:rsidR="00A146D7" w:rsidRDefault="00A146D7">
      <w:pPr>
        <w:rPr>
          <w:sz w:val="18"/>
        </w:rPr>
      </w:pPr>
      <w:r>
        <w:rPr>
          <w:sz w:val="18"/>
        </w:rPr>
        <w:t>REVISION DEL PROYECTO: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NIVELES PARA DESPLANTES DE EDIFICACION.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NIVELES PARA TERRACERIAS EN VIALIDADES.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SUPERVISION DE LAS SIGUIENTES INSTALACIONES EN EDIFICACION: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ELECTRICA</w:t>
      </w:r>
      <w:r w:rsidR="00D03CA2">
        <w:rPr>
          <w:sz w:val="18"/>
        </w:rPr>
        <w:t>, ALUMBRADO</w:t>
      </w:r>
      <w:r>
        <w:rPr>
          <w:sz w:val="18"/>
        </w:rPr>
        <w:t xml:space="preserve"> EXTERIOR</w:t>
      </w:r>
      <w:r w:rsidR="00D03CA2">
        <w:rPr>
          <w:sz w:val="18"/>
        </w:rPr>
        <w:t>, SANITARIA, HIDRAULICA, PLUVIAL, CABLEVISION, TELEFONIA.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GESTION Y SUPERVISION DE ACOMETIDAS PROVISIONALES DE ENERGIA ELECTRICA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COORDINACION PARA </w:t>
      </w:r>
      <w:smartTag w:uri="urn:schemas-microsoft-com:office:smarttags" w:element="PersonName">
        <w:smartTagPr>
          <w:attr w:name="ProductID" w:val="LA REALIZACION DEL"/>
        </w:smartTagPr>
        <w:r>
          <w:rPr>
            <w:sz w:val="18"/>
          </w:rPr>
          <w:t>LA REALIZACION DEL</w:t>
        </w:r>
      </w:smartTag>
      <w:r>
        <w:rPr>
          <w:sz w:val="18"/>
        </w:rPr>
        <w:t xml:space="preserve"> PROYECTO DE </w:t>
      </w:r>
      <w:smartTag w:uri="urn:schemas-microsoft-com:office:smarttags" w:element="PersonName">
        <w:smartTagPr>
          <w:attr w:name="ProductID" w:val="LA RED TELEFONICA"/>
        </w:smartTagPr>
        <w:r>
          <w:rPr>
            <w:sz w:val="18"/>
          </w:rPr>
          <w:t>LA RED TELEFONICA</w:t>
        </w:r>
      </w:smartTag>
      <w:r>
        <w:rPr>
          <w:sz w:val="18"/>
        </w:rPr>
        <w:t xml:space="preserve"> CON  </w:t>
      </w:r>
      <w:smartTag w:uri="urn:schemas-microsoft-com:office:smarttags" w:element="PersonName">
        <w:smartTagPr>
          <w:attr w:name="ProductID" w:val="LA EMPRESA TELMEX"/>
        </w:smartTagPr>
        <w:r>
          <w:rPr>
            <w:sz w:val="18"/>
          </w:rPr>
          <w:t>LA EMPRESA TELMEX</w:t>
        </w:r>
      </w:smartTag>
      <w:r>
        <w:rPr>
          <w:sz w:val="18"/>
        </w:rPr>
        <w:t xml:space="preserve"> Y SUPERVISION DE TRABAJOS DE OBRA CIVIL.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COORDINACION DEL PROYECTO PARA </w:t>
      </w:r>
      <w:smartTag w:uri="urn:schemas-microsoft-com:office:smarttags" w:element="PersonName">
        <w:smartTagPr>
          <w:attr w:name="ProductID" w:val="LA RED DE"/>
        </w:smartTagPr>
        <w:r>
          <w:rPr>
            <w:sz w:val="18"/>
          </w:rPr>
          <w:t>LA RED DE</w:t>
        </w:r>
      </w:smartTag>
      <w:r>
        <w:rPr>
          <w:sz w:val="18"/>
        </w:rPr>
        <w:t xml:space="preserve"> GAS NATURAL</w:t>
      </w:r>
      <w:r w:rsidR="00C14DCE">
        <w:rPr>
          <w:sz w:val="18"/>
        </w:rPr>
        <w:t>, ASI</w:t>
      </w:r>
      <w:r>
        <w:rPr>
          <w:sz w:val="18"/>
        </w:rPr>
        <w:t xml:space="preserve"> COMO </w:t>
      </w:r>
      <w:smartTag w:uri="urn:schemas-microsoft-com:office:smarttags" w:element="PersonName">
        <w:smartTagPr>
          <w:attr w:name="ProductID" w:val="LA SUPERVISION DE"/>
        </w:smartTagPr>
        <w:r>
          <w:rPr>
            <w:sz w:val="18"/>
          </w:rPr>
          <w:t>LA SUPERVISION DE</w:t>
        </w:r>
      </w:smartTag>
      <w:r>
        <w:rPr>
          <w:sz w:val="18"/>
        </w:rPr>
        <w:t xml:space="preserve"> TRABAJOS DE OBRA CIVIL.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COORDINACION DEL PROYECTO DE INFRAESTRUCTURA PARA TRABAJOS DE OBRAS DE REFUERZO HIDRAULICO  Y SANITARIO SOLICITADAS POR DGCOH.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SUPERVISION DE OBRA DE  TRAYECTORIAS DE REDES URBANAS  DEL CONJUNTO:</w:t>
      </w:r>
    </w:p>
    <w:p w:rsidR="00A146D7" w:rsidRDefault="00A146D7">
      <w:pPr>
        <w:numPr>
          <w:ilvl w:val="0"/>
          <w:numId w:val="7"/>
        </w:numPr>
        <w:rPr>
          <w:sz w:val="18"/>
        </w:rPr>
      </w:pPr>
    </w:p>
    <w:p w:rsidR="00A146D7" w:rsidRDefault="00A146D7">
      <w:pPr>
        <w:ind w:left="360"/>
        <w:rPr>
          <w:sz w:val="18"/>
        </w:rPr>
      </w:pPr>
      <w:r>
        <w:rPr>
          <w:sz w:val="18"/>
        </w:rPr>
        <w:t>RED  MEDIA Y BAJA TENSION                           RED TELEFONICA</w:t>
      </w:r>
    </w:p>
    <w:p w:rsidR="00A146D7" w:rsidRDefault="00A146D7">
      <w:pPr>
        <w:ind w:left="360"/>
        <w:rPr>
          <w:sz w:val="18"/>
        </w:rPr>
      </w:pPr>
      <w:r>
        <w:rPr>
          <w:sz w:val="18"/>
        </w:rPr>
        <w:t xml:space="preserve">RED SANITARIA                                                    RED HIDRAULICA </w:t>
      </w:r>
    </w:p>
    <w:p w:rsidR="00A146D7" w:rsidRDefault="00A146D7">
      <w:pPr>
        <w:ind w:left="360"/>
        <w:rPr>
          <w:sz w:val="18"/>
        </w:rPr>
      </w:pPr>
      <w:r>
        <w:rPr>
          <w:sz w:val="18"/>
        </w:rPr>
        <w:t>RED PLUVIAL                                                         RED DE GAS NATURAL</w:t>
      </w:r>
    </w:p>
    <w:p w:rsidR="00A146D7" w:rsidRDefault="00A146D7">
      <w:pPr>
        <w:ind w:left="360"/>
        <w:rPr>
          <w:sz w:val="18"/>
        </w:rPr>
      </w:pPr>
      <w:r>
        <w:rPr>
          <w:sz w:val="18"/>
        </w:rPr>
        <w:t>RED DE ALUMBRADO EXTERIOR                     RED DE CABLEVISION</w:t>
      </w: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SUPERVISION DE PROYECTO ESTRUCTURAL,ELECTRICO,HIDRAULICO PARA TRES CISTERNAS CON </w:t>
      </w:r>
    </w:p>
    <w:p w:rsidR="00A146D7" w:rsidRDefault="00A146D7">
      <w:pPr>
        <w:ind w:left="360"/>
        <w:rPr>
          <w:sz w:val="18"/>
        </w:rPr>
      </w:pPr>
      <w:r>
        <w:rPr>
          <w:sz w:val="18"/>
        </w:rPr>
        <w:t xml:space="preserve">CAPACIDADES DE </w:t>
      </w:r>
      <w:smartTag w:uri="urn:schemas-microsoft-com:office:smarttags" w:element="metricconverter">
        <w:smartTagPr>
          <w:attr w:name="ProductID" w:val="1239 M3"/>
        </w:smartTagPr>
        <w:r>
          <w:rPr>
            <w:sz w:val="18"/>
          </w:rPr>
          <w:t>1239 M3</w:t>
        </w:r>
      </w:smartTag>
      <w:r>
        <w:rPr>
          <w:sz w:val="18"/>
        </w:rPr>
        <w:t xml:space="preserve">, </w:t>
      </w:r>
      <w:smartTag w:uri="urn:schemas-microsoft-com:office:smarttags" w:element="metricconverter">
        <w:smartTagPr>
          <w:attr w:name="ProductID" w:val="1496 M3"/>
        </w:smartTagPr>
        <w:r>
          <w:rPr>
            <w:sz w:val="18"/>
          </w:rPr>
          <w:t>1496 M3</w:t>
        </w:r>
      </w:smartTag>
      <w:r>
        <w:rPr>
          <w:sz w:val="18"/>
        </w:rPr>
        <w:t xml:space="preserve"> Y </w:t>
      </w:r>
      <w:smartTag w:uri="urn:schemas-microsoft-com:office:smarttags" w:element="metricconverter">
        <w:smartTagPr>
          <w:attr w:name="ProductID" w:val="2090 M3"/>
        </w:smartTagPr>
        <w:r>
          <w:rPr>
            <w:sz w:val="18"/>
          </w:rPr>
          <w:t>2090 M3</w:t>
        </w:r>
      </w:smartTag>
      <w:r>
        <w:rPr>
          <w:sz w:val="18"/>
        </w:rPr>
        <w:t xml:space="preserve">  QUE DOTARAN DE SERVICIO HIDRAULICO AL CONJUNTO.</w:t>
      </w: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COORDINACION CON EL AREA DE MECANICA DE SUELOS PARA </w:t>
      </w:r>
      <w:smartTag w:uri="urn:schemas-microsoft-com:office:smarttags" w:element="PersonName">
        <w:smartTagPr>
          <w:attr w:name="ProductID" w:val="LA LIBERACION DE"/>
        </w:smartTagPr>
        <w:r>
          <w:rPr>
            <w:sz w:val="18"/>
          </w:rPr>
          <w:t>LA LIBERACION DE</w:t>
        </w:r>
      </w:smartTag>
      <w:r>
        <w:rPr>
          <w:sz w:val="18"/>
        </w:rPr>
        <w:t xml:space="preserve"> PLATAFORMAS PARA </w:t>
      </w:r>
    </w:p>
    <w:p w:rsidR="00A146D7" w:rsidRDefault="00A146D7">
      <w:pPr>
        <w:ind w:left="360"/>
        <w:rPr>
          <w:sz w:val="18"/>
        </w:rPr>
      </w:pPr>
      <w:r>
        <w:rPr>
          <w:sz w:val="18"/>
        </w:rPr>
        <w:t xml:space="preserve">DESPLANTE DE CIMENTACIONES ASI COMO </w:t>
      </w:r>
      <w:smartTag w:uri="urn:schemas-microsoft-com:office:smarttags" w:element="PersonName">
        <w:smartTagPr>
          <w:attr w:name="ProductID" w:val="LA LIBERACION DE"/>
        </w:smartTagPr>
        <w:r>
          <w:rPr>
            <w:sz w:val="18"/>
          </w:rPr>
          <w:t>LA LIBERACION DE</w:t>
        </w:r>
      </w:smartTag>
      <w:r>
        <w:rPr>
          <w:sz w:val="18"/>
        </w:rPr>
        <w:t xml:space="preserve"> TERRACERIAS PARA </w:t>
      </w:r>
      <w:r w:rsidR="00D03CA2">
        <w:rPr>
          <w:sz w:val="18"/>
        </w:rPr>
        <w:t>VIALIDADES, SEGÚN</w:t>
      </w:r>
      <w:r>
        <w:rPr>
          <w:sz w:val="18"/>
        </w:rPr>
        <w:t xml:space="preserve"> RESULTADOS DE LAS PRUEBAS DE LABORATORIO.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COORDINACION CON EL AREA DE LUZ Y FUERZA PARA ENERGIZAR EL FRACCIONAMIENTO EN MEDIA Y BAJA TENSION ASI COMO ENTREGA DE MATERIALES.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  <w:sz w:val="22"/>
        </w:rPr>
      </w:pPr>
    </w:p>
    <w:p w:rsidR="00A146D7" w:rsidRDefault="00A146D7">
      <w:pPr>
        <w:pStyle w:val="Ttulo9"/>
      </w:pPr>
      <w:r>
        <w:t xml:space="preserve">JEFE DE OBRA </w:t>
      </w:r>
    </w:p>
    <w:p w:rsidR="00A146D7" w:rsidRDefault="00A146D7"/>
    <w:p w:rsidR="00A146D7" w:rsidRDefault="00A146D7">
      <w:pPr>
        <w:jc w:val="center"/>
        <w:rPr>
          <w:b/>
        </w:rPr>
      </w:pPr>
      <w:r>
        <w:rPr>
          <w:b/>
        </w:rPr>
        <w:t>OBRA EXTERIOR  -  EDIFICACION</w:t>
      </w:r>
    </w:p>
    <w:p w:rsidR="00A146D7" w:rsidRDefault="00A146D7"/>
    <w:p w:rsidR="00A146D7" w:rsidRDefault="00A146D7">
      <w:pPr>
        <w:pStyle w:val="Ttulo8"/>
        <w:jc w:val="center"/>
        <w:rPr>
          <w:sz w:val="18"/>
        </w:rPr>
      </w:pPr>
      <w:r>
        <w:rPr>
          <w:sz w:val="18"/>
        </w:rPr>
        <w:t>DESARROLLO HABITACIONAL “TORRES DEL TOREO”.</w:t>
      </w:r>
    </w:p>
    <w:p w:rsidR="00A146D7" w:rsidRDefault="00A146D7"/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C</w:t>
      </w:r>
      <w:r w:rsidR="00E56C31">
        <w:rPr>
          <w:b/>
          <w:sz w:val="18"/>
        </w:rPr>
        <w:t>ONSTRUCTORA METROPOLITANA S.A DE C.V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jc w:val="center"/>
        <w:rPr>
          <w:b/>
        </w:rPr>
      </w:pPr>
      <w:r>
        <w:rPr>
          <w:b/>
          <w:sz w:val="18"/>
        </w:rPr>
        <w:t>EDIFICIO DE ESTACIONAMIENTO DE 7 NIVELES.</w:t>
      </w:r>
    </w:p>
    <w:p w:rsidR="00A146D7" w:rsidRDefault="00A146D7">
      <w:pPr>
        <w:pStyle w:val="Encabezado"/>
        <w:tabs>
          <w:tab w:val="clear" w:pos="4419"/>
          <w:tab w:val="clear" w:pos="8838"/>
        </w:tabs>
      </w:pPr>
    </w:p>
    <w:p w:rsidR="00A146D7" w:rsidRDefault="00A146D7">
      <w:pPr>
        <w:pStyle w:val="Encabezado"/>
        <w:tabs>
          <w:tab w:val="clear" w:pos="4419"/>
          <w:tab w:val="clear" w:pos="8838"/>
        </w:tabs>
      </w:pPr>
    </w:p>
    <w:p w:rsidR="00A146D7" w:rsidRDefault="00A146D7">
      <w:pPr>
        <w:rPr>
          <w:sz w:val="18"/>
        </w:rPr>
      </w:pPr>
      <w:r>
        <w:rPr>
          <w:sz w:val="18"/>
        </w:rPr>
        <w:t>PROYECTO: EDIFICIO DE ESTACIONAMIENTO.</w:t>
      </w:r>
    </w:p>
    <w:p w:rsidR="00A146D7" w:rsidRDefault="00A146D7">
      <w:pPr>
        <w:rPr>
          <w:sz w:val="18"/>
        </w:rPr>
      </w:pPr>
      <w:r>
        <w:rPr>
          <w:sz w:val="18"/>
        </w:rPr>
        <w:t>FECHA DE INICIO DE OBRA</w:t>
      </w:r>
      <w:r w:rsidR="00D03CA2">
        <w:rPr>
          <w:sz w:val="18"/>
        </w:rPr>
        <w:t>: 18</w:t>
      </w:r>
      <w:r>
        <w:rPr>
          <w:sz w:val="18"/>
        </w:rPr>
        <w:t xml:space="preserve"> DE OCTUBRE DEL 2003.</w:t>
      </w:r>
    </w:p>
    <w:p w:rsidR="00A146D7" w:rsidRDefault="00A146D7">
      <w:pPr>
        <w:rPr>
          <w:sz w:val="18"/>
        </w:rPr>
      </w:pPr>
      <w:r>
        <w:rPr>
          <w:sz w:val="18"/>
        </w:rPr>
        <w:t>JEFE DE OBRA EXTERIOR.</w:t>
      </w:r>
    </w:p>
    <w:p w:rsidR="00A146D7" w:rsidRDefault="00A146D7">
      <w:pPr>
        <w:rPr>
          <w:sz w:val="18"/>
        </w:rPr>
      </w:pPr>
      <w:r>
        <w:rPr>
          <w:sz w:val="18"/>
        </w:rPr>
        <w:t>SE REALIZARON LOS SIGUIENTES TRABAJOS: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CONSTRUCCION DE EDIFICIO CONFORME A TODOS LOS REQUISITOS DEL REGLAMENTO DE CONSTRUCCIONES PARA EL D.F</w:t>
      </w:r>
      <w:r w:rsidR="00D03CA2">
        <w:rPr>
          <w:sz w:val="18"/>
        </w:rPr>
        <w:t>, ASI</w:t>
      </w:r>
      <w:r>
        <w:rPr>
          <w:sz w:val="18"/>
        </w:rPr>
        <w:t xml:space="preserve"> COMO LAS NORMAS TECNICAS COMPLEMENTARIAS.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PRELIMINARES.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TRAZO</w:t>
      </w:r>
      <w:r w:rsidR="00D03CA2">
        <w:rPr>
          <w:sz w:val="18"/>
        </w:rPr>
        <w:t>, NIVELACIONES</w:t>
      </w:r>
      <w:r>
        <w:rPr>
          <w:sz w:val="18"/>
        </w:rPr>
        <w:t xml:space="preserve"> Y EXCAVACIONES MECANICAS PARA CIMENTACION.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CIMENTACION.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CONSTRUCCION A BASE DE ZAPATAS AISLADAS CON ACERO DE REFUERZO,EN TRABES,MUROS,Y ZAPATAS CON  VARILLA CORRUGADA CON UN ESFUERZO MINIMO DE INFLUENCIA DE 4200 KG/CM2.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CONCRETO.</w:t>
      </w:r>
    </w:p>
    <w:p w:rsidR="00A146D7" w:rsidRDefault="00A146D7">
      <w:pPr>
        <w:rPr>
          <w:sz w:val="18"/>
        </w:rPr>
      </w:pPr>
      <w:r>
        <w:rPr>
          <w:sz w:val="18"/>
        </w:rPr>
        <w:t>-       PARA EL DISEÑO DE ELEMENTOS DE CONCRETO SÉ  PROCEDIO A LO ESTIPULADO POR LAS NORMAS TECNICAS COMPLEMENTARIAS.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CONCRETO CON PESO NORMAL</w:t>
      </w:r>
      <w:r w:rsidR="00D03CA2">
        <w:rPr>
          <w:sz w:val="18"/>
        </w:rPr>
        <w:t>, CLASE</w:t>
      </w:r>
      <w:r>
        <w:rPr>
          <w:sz w:val="18"/>
        </w:rPr>
        <w:t xml:space="preserve"> I CON  UNA RESISTENCIA MINIMA A </w:t>
      </w:r>
      <w:smartTag w:uri="urn:schemas-microsoft-com:office:smarttags" w:element="PersonName">
        <w:smartTagPr>
          <w:attr w:name="ProductID" w:val="LA COMPRESION A"/>
        </w:smartTagPr>
        <w:r>
          <w:rPr>
            <w:sz w:val="18"/>
          </w:rPr>
          <w:t>LA COMPRESION A</w:t>
        </w:r>
      </w:smartTag>
      <w:r>
        <w:rPr>
          <w:sz w:val="18"/>
        </w:rPr>
        <w:t xml:space="preserve"> LOS 28 DIAS DE 250 KG/CM2.FIRMES DE CONCRETO ARMADO CON MALLA 6X6 10/10 CON F¨C=200 KG/CM2 Y AGREGADO MAXIMO DE </w:t>
      </w:r>
      <w:smartTag w:uri="urn:schemas-microsoft-com:office:smarttags" w:element="metricconverter">
        <w:smartTagPr>
          <w:attr w:name="ProductID" w:val="19 MM"/>
        </w:smartTagPr>
        <w:r>
          <w:rPr>
            <w:sz w:val="18"/>
          </w:rPr>
          <w:t>19 MM</w:t>
        </w:r>
      </w:smartTag>
      <w:r>
        <w:rPr>
          <w:sz w:val="18"/>
        </w:rPr>
        <w:t xml:space="preserve"> (3/4”).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ACERO ESTRUCTURAL. 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PARA EL DISEÑO DE </w:t>
      </w:r>
      <w:smartTag w:uri="urn:schemas-microsoft-com:office:smarttags" w:element="PersonName">
        <w:smartTagPr>
          <w:attr w:name="ProductID" w:val="LA ESTRUCTURA METALICA"/>
        </w:smartTagPr>
        <w:r>
          <w:rPr>
            <w:sz w:val="18"/>
          </w:rPr>
          <w:t>LA ESTRUCTURA METALICA</w:t>
        </w:r>
      </w:smartTag>
      <w:r>
        <w:rPr>
          <w:sz w:val="18"/>
        </w:rPr>
        <w:t xml:space="preserve"> SE PROCEDIO A CUMPLIR CON LO ESTIPULADO EN LAS NORMAS TECNICAS COMPLEMENTARIAS PARA EL DISEÑO Y CONSTRUCCION DE ESTRUCTURAS METALICASA ASI COMO CON LAS ESPESIFICACIONES DEL INSTITUTO AMERICANO DE </w:t>
      </w:r>
      <w:smartTag w:uri="urn:schemas-microsoft-com:office:smarttags" w:element="PersonName">
        <w:smartTagPr>
          <w:attr w:name="ProductID" w:val="LA CONSTRUCCION DE"/>
        </w:smartTagPr>
        <w:r>
          <w:rPr>
            <w:sz w:val="18"/>
          </w:rPr>
          <w:t>LA CONSTRUCCION DE</w:t>
        </w:r>
      </w:smartTag>
      <w:r>
        <w:rPr>
          <w:sz w:val="18"/>
        </w:rPr>
        <w:t xml:space="preserve"> ACERO (AISC)EN SU REGLAMENTO.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UTILIZANDO ACERO A-36 CON UN ESFUERZO MINIMO DE FLUENCIA DE 2530 KG/CM2.ASI COMO PLACAS BASE</w:t>
      </w:r>
      <w:r w:rsidR="00D03CA2">
        <w:rPr>
          <w:sz w:val="18"/>
        </w:rPr>
        <w:t>, ANGULOS</w:t>
      </w:r>
      <w:r>
        <w:rPr>
          <w:sz w:val="18"/>
        </w:rPr>
        <w:t xml:space="preserve"> Y CANALES</w:t>
      </w:r>
      <w:r w:rsidR="00D03CA2">
        <w:rPr>
          <w:sz w:val="18"/>
        </w:rPr>
        <w:t>, ANCLAS</w:t>
      </w:r>
      <w:r>
        <w:rPr>
          <w:sz w:val="18"/>
        </w:rPr>
        <w:t xml:space="preserve"> DE ACERO ASTM. A-36</w:t>
      </w:r>
      <w:r w:rsidR="00D03CA2">
        <w:rPr>
          <w:sz w:val="18"/>
        </w:rPr>
        <w:t>, TORNILLOS</w:t>
      </w:r>
      <w:r>
        <w:rPr>
          <w:sz w:val="18"/>
        </w:rPr>
        <w:t xml:space="preserve"> DE ACERO ALTA RESISTENCIA ASTM. A-325.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ENTREPISOS CON LOSACERO Y LOSA MACISA.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INSTALACIONES GENERALES.</w:t>
      </w:r>
    </w:p>
    <w:p w:rsidR="00A146D7" w:rsidRDefault="00A146D7">
      <w:pPr>
        <w:rPr>
          <w:sz w:val="18"/>
        </w:rPr>
      </w:pPr>
      <w:r>
        <w:rPr>
          <w:sz w:val="18"/>
        </w:rPr>
        <w:t>INST.SANITARIA Y PLUVIAL.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CONDUCCION CON TUBERIA DE CONCRETO Y TUBERIA DE  P.V.C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SISTEMA CONTRA INCENDIO.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 xml:space="preserve">TUBERIAS Y CONEXIONES DE ACERO SOLDABLE SIN COSTURA Y FIERRO GALVANIZADO SIN COSTURA  CED-40.                   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 xml:space="preserve">TUBERIA  DE POLIETILENO ALTA DENSIDAD (PEAD) RD-11 PARA UNA PRESION DE TRABAJO DE 11.2 KG/CM2.       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>OBRA EXTERIOR</w:t>
      </w: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jc w:val="center"/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CONSTRUCCION DE LAS SIGUIENTES REDES: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DRENAJE SANITARIO.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 DE REGISTROS Y POZOS DE VISITA.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NIVELES DE ARASTRES HIDRAULICOS.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DRENAJE PLUVIAL.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 DE REGISTROS Y POZOS DE VISITA.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NIVELES DE ARASTRES HIDRAULICOS.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AGUA POTABLE.</w:t>
      </w:r>
    </w:p>
    <w:p w:rsidR="00A146D7" w:rsidRDefault="00A146D7">
      <w:pPr>
        <w:rPr>
          <w:sz w:val="18"/>
        </w:rPr>
      </w:pPr>
      <w:r>
        <w:rPr>
          <w:sz w:val="18"/>
        </w:rPr>
        <w:t>-      TRAZOS Y NIVELACIONES.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NIVELES DE ARASTRES HIDRAULICOS Y PRUEBAS HIDROSTATICAS.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ELECTRIFICACION, ALUMBRADO </w:t>
      </w:r>
      <w:r w:rsidR="00D03CA2">
        <w:rPr>
          <w:sz w:val="18"/>
        </w:rPr>
        <w:t>PÚBLICO, MEDIA</w:t>
      </w:r>
      <w:r>
        <w:rPr>
          <w:sz w:val="18"/>
        </w:rPr>
        <w:t xml:space="preserve"> Y BAJA TENSION.</w:t>
      </w:r>
    </w:p>
    <w:p w:rsidR="00A146D7" w:rsidRDefault="00A146D7">
      <w:pPr>
        <w:rPr>
          <w:sz w:val="18"/>
        </w:rPr>
      </w:pPr>
      <w:r>
        <w:rPr>
          <w:sz w:val="18"/>
        </w:rPr>
        <w:t>-      TRAZO Y NIVELACIONES.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OBRA CIVIL DE TRAYECTORIAS DE DUCTERIA, REGISTROS, POZOS 4.280 Y BASES PARA PEDESTALES.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URBANIZACIONES.</w:t>
      </w:r>
    </w:p>
    <w:p w:rsidR="00A146D7" w:rsidRDefault="00A146D7">
      <w:pPr>
        <w:rPr>
          <w:sz w:val="18"/>
        </w:rPr>
      </w:pPr>
      <w:r>
        <w:rPr>
          <w:sz w:val="18"/>
        </w:rPr>
        <w:t>-      CONSTRUCCION DE ANDADORES</w:t>
      </w:r>
      <w:r w:rsidR="00D03CA2">
        <w:rPr>
          <w:sz w:val="18"/>
        </w:rPr>
        <w:t>, BARDAS</w:t>
      </w:r>
      <w:r>
        <w:rPr>
          <w:sz w:val="18"/>
        </w:rPr>
        <w:t xml:space="preserve"> PERIMETRALES.</w:t>
      </w:r>
    </w:p>
    <w:p w:rsidR="00A146D7" w:rsidRDefault="00A146D7">
      <w:pPr>
        <w:numPr>
          <w:ilvl w:val="0"/>
          <w:numId w:val="30"/>
        </w:numPr>
        <w:rPr>
          <w:sz w:val="18"/>
        </w:rPr>
      </w:pPr>
      <w:r>
        <w:rPr>
          <w:sz w:val="18"/>
        </w:rPr>
        <w:t>TERRAMPLENES DE SUBBASE Y BASE PARA  COLOCAR CONCRETO HIDRAULICO ASI COMO ADOCRETO.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ELABORACION DE ESTIMACIONES PARA CONTRATISTAS Y SUBCONTRATISTAS.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ELABORACION DE PROGRAMAS DE OBRA Y PROGRAMAS DE CONCRETO.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b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 w:rsidP="00192997">
      <w:pPr>
        <w:jc w:val="center"/>
        <w:rPr>
          <w:b/>
          <w:sz w:val="22"/>
        </w:rPr>
      </w:pPr>
    </w:p>
    <w:p w:rsidR="00A146D7" w:rsidRDefault="006A039C" w:rsidP="00192997">
      <w:pPr>
        <w:pStyle w:val="Ttulo9"/>
      </w:pPr>
      <w:r>
        <w:t>RESIDENTE DE OBRA</w:t>
      </w:r>
    </w:p>
    <w:p w:rsidR="00A146D7" w:rsidRDefault="00A146D7"/>
    <w:p w:rsidR="00A146D7" w:rsidRDefault="00A146D7">
      <w:pPr>
        <w:jc w:val="center"/>
        <w:rPr>
          <w:b/>
        </w:rPr>
      </w:pPr>
      <w:r>
        <w:rPr>
          <w:b/>
        </w:rPr>
        <w:t xml:space="preserve"> EDIFICACION</w:t>
      </w:r>
    </w:p>
    <w:p w:rsidR="00A146D7" w:rsidRDefault="00A146D7"/>
    <w:p w:rsidR="00A146D7" w:rsidRDefault="00A146D7">
      <w:pPr>
        <w:pStyle w:val="Ttulo8"/>
        <w:jc w:val="center"/>
        <w:rPr>
          <w:sz w:val="18"/>
        </w:rPr>
      </w:pPr>
      <w:r>
        <w:rPr>
          <w:sz w:val="18"/>
        </w:rPr>
        <w:t>DESARROLLO HABITACIONAL “URBI VILLA DEL REY HUEHUETOCA".</w:t>
      </w:r>
    </w:p>
    <w:p w:rsidR="00A146D7" w:rsidRDefault="00A146D7"/>
    <w:p w:rsidR="00A146D7" w:rsidRDefault="00A146D7">
      <w:pPr>
        <w:jc w:val="center"/>
        <w:rPr>
          <w:b/>
          <w:sz w:val="18"/>
        </w:rPr>
      </w:pPr>
      <w:r>
        <w:rPr>
          <w:b/>
          <w:sz w:val="18"/>
        </w:rPr>
        <w:t xml:space="preserve">CONSTRUCTORA METROPOLITANA </w:t>
      </w:r>
      <w:r w:rsidR="00C71055">
        <w:rPr>
          <w:b/>
          <w:sz w:val="18"/>
        </w:rPr>
        <w:t>URBI, S.A</w:t>
      </w:r>
      <w:r>
        <w:rPr>
          <w:b/>
          <w:sz w:val="18"/>
        </w:rPr>
        <w:t xml:space="preserve"> DE C.V</w:t>
      </w:r>
    </w:p>
    <w:p w:rsidR="00A146D7" w:rsidRDefault="00A146D7">
      <w:pPr>
        <w:jc w:val="center"/>
        <w:rPr>
          <w:b/>
          <w:sz w:val="18"/>
        </w:rPr>
      </w:pPr>
    </w:p>
    <w:p w:rsidR="00A146D7" w:rsidRDefault="00A146D7">
      <w:pPr>
        <w:pStyle w:val="Encabezado"/>
        <w:tabs>
          <w:tab w:val="clear" w:pos="4419"/>
          <w:tab w:val="clear" w:pos="8838"/>
        </w:tabs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PROYECTO DE  629 VIVIENDAS.</w:t>
      </w:r>
    </w:p>
    <w:p w:rsidR="00A146D7" w:rsidRDefault="00A146D7">
      <w:pPr>
        <w:rPr>
          <w:sz w:val="18"/>
        </w:rPr>
      </w:pPr>
      <w:r>
        <w:rPr>
          <w:sz w:val="18"/>
        </w:rPr>
        <w:t>JEFE DE OBRA.</w:t>
      </w:r>
    </w:p>
    <w:p w:rsidR="00A146D7" w:rsidRDefault="00A146D7">
      <w:pPr>
        <w:rPr>
          <w:sz w:val="18"/>
        </w:rPr>
      </w:pPr>
      <w:r>
        <w:rPr>
          <w:sz w:val="18"/>
        </w:rPr>
        <w:t>FECHA DE INICIO DE OBRA: NOVIEMBRE DEL 2006.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SE REALIZARON LOS SIGUIENTES TRABAJOS: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EDIFICACION DE CIMENTACION.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CONSTRUCCION BASADO EN  LOSA DE CIMENTACION.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MUROS Y LOSAS.</w:t>
      </w: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DE CONCRETO ARMADO.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ACABADOS.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31"/>
        </w:numPr>
        <w:rPr>
          <w:sz w:val="18"/>
        </w:rPr>
      </w:pPr>
      <w:r>
        <w:rPr>
          <w:sz w:val="18"/>
        </w:rPr>
        <w:t>PISOS DE LOSETA VINILICA Y AZULEJO ASI COMO DE ALFOMBRA</w:t>
      </w:r>
    </w:p>
    <w:p w:rsidR="00A146D7" w:rsidRDefault="00A146D7">
      <w:pPr>
        <w:numPr>
          <w:ilvl w:val="0"/>
          <w:numId w:val="31"/>
        </w:numPr>
        <w:rPr>
          <w:sz w:val="18"/>
        </w:rPr>
      </w:pPr>
      <w:r>
        <w:rPr>
          <w:sz w:val="18"/>
        </w:rPr>
        <w:t>MUROS DE RASTREADO DE YESO CON ACABADO DE TIROL PLANCHADO.</w:t>
      </w:r>
    </w:p>
    <w:p w:rsidR="00A146D7" w:rsidRDefault="00A146D7">
      <w:pPr>
        <w:numPr>
          <w:ilvl w:val="0"/>
          <w:numId w:val="31"/>
        </w:numPr>
        <w:rPr>
          <w:sz w:val="18"/>
        </w:rPr>
      </w:pPr>
      <w:r>
        <w:rPr>
          <w:sz w:val="18"/>
        </w:rPr>
        <w:t>PLAFONES CON YESO Y TIROL RUSTICO.</w:t>
      </w:r>
    </w:p>
    <w:p w:rsidR="00A146D7" w:rsidRDefault="00A146D7">
      <w:pPr>
        <w:rPr>
          <w:sz w:val="18"/>
        </w:rPr>
      </w:pP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ELABORACION DE ESTIMACIONES PARA CONTRATISTAS Y SUBCONTRATISTAS.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ELABORACION DE PROGRAMAS DE OBRA.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AVANCES DE OBRA DEACUERDO A PROGRAMA.</w:t>
      </w: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rPr>
          <w:b/>
          <w:sz w:val="22"/>
        </w:rPr>
      </w:pPr>
    </w:p>
    <w:p w:rsidR="00A146D7" w:rsidRDefault="00A146D7">
      <w:pPr>
        <w:jc w:val="center"/>
        <w:rPr>
          <w:b/>
        </w:rPr>
      </w:pPr>
      <w:r>
        <w:rPr>
          <w:b/>
        </w:rPr>
        <w:t>COORDINADOR DE SUPERVISION</w:t>
      </w:r>
    </w:p>
    <w:p w:rsidR="00E56C31" w:rsidRDefault="00E56C31" w:rsidP="00E56C31"/>
    <w:p w:rsidR="00E56C31" w:rsidRDefault="00E56C31" w:rsidP="00E56C31">
      <w:pPr>
        <w:pStyle w:val="Ttulo9"/>
      </w:pPr>
      <w:r>
        <w:t>CONSTRUCTORA METROPOLITANA S.A DE C.V</w:t>
      </w:r>
    </w:p>
    <w:p w:rsidR="00A146D7" w:rsidRDefault="00A146D7"/>
    <w:p w:rsidR="00A146D7" w:rsidRPr="00E56C31" w:rsidRDefault="00E56C31" w:rsidP="00E56C31">
      <w:pPr>
        <w:jc w:val="center"/>
        <w:rPr>
          <w:b/>
          <w:sz w:val="18"/>
        </w:rPr>
      </w:pPr>
      <w:r w:rsidRPr="00E56C31">
        <w:rPr>
          <w:b/>
          <w:sz w:val="18"/>
        </w:rPr>
        <w:t>SUPERVISION</w:t>
      </w:r>
      <w:r>
        <w:rPr>
          <w:b/>
          <w:sz w:val="18"/>
        </w:rPr>
        <w:t xml:space="preserve"> YCOORDINADOR DE</w:t>
      </w:r>
      <w:r w:rsidRPr="00E56C31">
        <w:rPr>
          <w:b/>
          <w:sz w:val="18"/>
        </w:rPr>
        <w:t xml:space="preserve"> OBRA.</w:t>
      </w:r>
    </w:p>
    <w:p w:rsidR="00A146D7" w:rsidRPr="00E56C31" w:rsidRDefault="00A146D7" w:rsidP="00E56C31">
      <w:pPr>
        <w:jc w:val="center"/>
        <w:rPr>
          <w:b/>
          <w:sz w:val="18"/>
        </w:rPr>
      </w:pPr>
    </w:p>
    <w:p w:rsidR="00A146D7" w:rsidRPr="00E56C31" w:rsidRDefault="00E56C31" w:rsidP="00E56C31">
      <w:pPr>
        <w:jc w:val="center"/>
        <w:rPr>
          <w:b/>
          <w:sz w:val="18"/>
        </w:rPr>
      </w:pPr>
      <w:r>
        <w:rPr>
          <w:b/>
          <w:sz w:val="18"/>
        </w:rPr>
        <w:t xml:space="preserve">DE LOS SIGUIENTES </w:t>
      </w:r>
      <w:r w:rsidR="00A146D7" w:rsidRPr="00E56C31">
        <w:rPr>
          <w:b/>
          <w:sz w:val="18"/>
        </w:rPr>
        <w:t>PROYECTOS  DE  VIVIENDA.</w:t>
      </w:r>
    </w:p>
    <w:p w:rsidR="00A146D7" w:rsidRDefault="00A146D7">
      <w:pPr>
        <w:rPr>
          <w:b/>
          <w:sz w:val="18"/>
        </w:rPr>
      </w:pPr>
    </w:p>
    <w:p w:rsidR="00E56C31" w:rsidRDefault="00E56C31">
      <w:pPr>
        <w:rPr>
          <w:b/>
          <w:sz w:val="18"/>
        </w:rPr>
      </w:pPr>
    </w:p>
    <w:p w:rsidR="00E56C31" w:rsidRPr="00E56C31" w:rsidRDefault="00E56C31">
      <w:pPr>
        <w:rPr>
          <w:b/>
          <w:sz w:val="18"/>
        </w:rPr>
      </w:pPr>
    </w:p>
    <w:p w:rsidR="00A146D7" w:rsidRDefault="00A146D7">
      <w:pPr>
        <w:rPr>
          <w:sz w:val="18"/>
        </w:rPr>
      </w:pPr>
    </w:p>
    <w:p w:rsidR="00A146D7" w:rsidRDefault="003D42BD" w:rsidP="00E56C31">
      <w:pPr>
        <w:jc w:val="center"/>
        <w:rPr>
          <w:sz w:val="18"/>
        </w:rPr>
      </w:pPr>
      <w:r>
        <w:rPr>
          <w:sz w:val="18"/>
        </w:rPr>
        <w:t>TORRES DE</w:t>
      </w:r>
      <w:r w:rsidR="00A146D7">
        <w:rPr>
          <w:sz w:val="18"/>
        </w:rPr>
        <w:t xml:space="preserve"> GUERRERO 77 VIVIENDAS.</w:t>
      </w:r>
    </w:p>
    <w:p w:rsidR="00A146D7" w:rsidRDefault="00A146D7" w:rsidP="00E56C31">
      <w:pPr>
        <w:jc w:val="center"/>
        <w:rPr>
          <w:sz w:val="18"/>
        </w:rPr>
      </w:pPr>
    </w:p>
    <w:p w:rsidR="00A146D7" w:rsidRDefault="003D42BD" w:rsidP="00E56C31">
      <w:pPr>
        <w:jc w:val="center"/>
        <w:rPr>
          <w:sz w:val="18"/>
        </w:rPr>
      </w:pPr>
      <w:r>
        <w:rPr>
          <w:sz w:val="18"/>
        </w:rPr>
        <w:t xml:space="preserve">TORRES </w:t>
      </w:r>
      <w:r w:rsidR="00A146D7">
        <w:rPr>
          <w:sz w:val="18"/>
        </w:rPr>
        <w:t xml:space="preserve"> LOS ANGELES 193 VIVIENDAS.</w:t>
      </w:r>
    </w:p>
    <w:p w:rsidR="00A146D7" w:rsidRDefault="00A146D7" w:rsidP="00E56C31">
      <w:pPr>
        <w:jc w:val="center"/>
        <w:rPr>
          <w:sz w:val="18"/>
        </w:rPr>
      </w:pPr>
    </w:p>
    <w:p w:rsidR="00A146D7" w:rsidRDefault="003D42BD" w:rsidP="00E56C31">
      <w:pPr>
        <w:jc w:val="center"/>
        <w:rPr>
          <w:sz w:val="18"/>
        </w:rPr>
      </w:pPr>
      <w:r>
        <w:rPr>
          <w:sz w:val="18"/>
        </w:rPr>
        <w:t xml:space="preserve">TORRES </w:t>
      </w:r>
      <w:r w:rsidR="00A146D7">
        <w:rPr>
          <w:sz w:val="18"/>
        </w:rPr>
        <w:t xml:space="preserve"> MINA 88 VIVIENDAS.</w:t>
      </w:r>
    </w:p>
    <w:p w:rsidR="00A146D7" w:rsidRDefault="00A146D7" w:rsidP="00E56C31">
      <w:pPr>
        <w:jc w:val="center"/>
        <w:rPr>
          <w:sz w:val="18"/>
        </w:rPr>
      </w:pPr>
    </w:p>
    <w:p w:rsidR="00A146D7" w:rsidRDefault="003D42BD" w:rsidP="00E56C31">
      <w:pPr>
        <w:jc w:val="center"/>
        <w:rPr>
          <w:sz w:val="18"/>
        </w:rPr>
      </w:pPr>
      <w:r>
        <w:rPr>
          <w:sz w:val="18"/>
        </w:rPr>
        <w:t xml:space="preserve">TORRES </w:t>
      </w:r>
      <w:r w:rsidR="00A146D7">
        <w:rPr>
          <w:sz w:val="18"/>
        </w:rPr>
        <w:t xml:space="preserve"> VIADUCTO 155 VIVIENDAS.</w:t>
      </w:r>
    </w:p>
    <w:p w:rsidR="00A146D7" w:rsidRDefault="00A146D7">
      <w:pPr>
        <w:rPr>
          <w:sz w:val="18"/>
        </w:rPr>
      </w:pPr>
    </w:p>
    <w:p w:rsidR="00E56C31" w:rsidRDefault="00E56C31">
      <w:pPr>
        <w:rPr>
          <w:sz w:val="18"/>
        </w:rPr>
      </w:pPr>
    </w:p>
    <w:p w:rsidR="00E56C31" w:rsidRDefault="00E56C31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SE REALIZARON LOS SIGUIENTES TRABAJOS: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>REVISION DEL PROYECTO:</w:t>
      </w:r>
    </w:p>
    <w:p w:rsidR="00E56C31" w:rsidRDefault="00E56C31">
      <w:pPr>
        <w:rPr>
          <w:sz w:val="18"/>
        </w:rPr>
      </w:pPr>
    </w:p>
    <w:p w:rsidR="00E56C31" w:rsidRDefault="00E56C31">
      <w:pPr>
        <w:rPr>
          <w:sz w:val="18"/>
        </w:rPr>
      </w:pPr>
    </w:p>
    <w:p w:rsidR="00E56C31" w:rsidRDefault="00E56C31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1A78B6">
      <w:pPr>
        <w:numPr>
          <w:ilvl w:val="0"/>
          <w:numId w:val="7"/>
        </w:numPr>
        <w:rPr>
          <w:sz w:val="18"/>
        </w:rPr>
      </w:pPr>
      <w:r>
        <w:rPr>
          <w:sz w:val="18"/>
        </w:rPr>
        <w:t>NIVELES PARA DESPLANTES DE</w:t>
      </w:r>
      <w:r w:rsidR="00A146D7">
        <w:rPr>
          <w:sz w:val="18"/>
        </w:rPr>
        <w:t xml:space="preserve">  EDIFICACION.</w:t>
      </w:r>
    </w:p>
    <w:p w:rsidR="001A78B6" w:rsidRDefault="001A78B6" w:rsidP="001A78B6">
      <w:pPr>
        <w:rPr>
          <w:sz w:val="18"/>
        </w:rPr>
      </w:pPr>
    </w:p>
    <w:p w:rsidR="001A78B6" w:rsidRDefault="001A78B6" w:rsidP="001A78B6">
      <w:pPr>
        <w:rPr>
          <w:sz w:val="18"/>
        </w:rPr>
      </w:pPr>
      <w:r>
        <w:rPr>
          <w:sz w:val="18"/>
        </w:rPr>
        <w:t xml:space="preserve">-       COORDINACION PARA </w:t>
      </w:r>
      <w:smartTag w:uri="urn:schemas-microsoft-com:office:smarttags" w:element="PersonName">
        <w:smartTagPr>
          <w:attr w:name="ProductID" w:val="LA EDIFICACION DE"/>
        </w:smartTagPr>
        <w:smartTag w:uri="urn:schemas-microsoft-com:office:smarttags" w:element="PersonName">
          <w:smartTagPr>
            <w:attr w:name="ProductID" w:val="LA EDIFICACION"/>
          </w:smartTagPr>
          <w:r>
            <w:rPr>
              <w:sz w:val="18"/>
            </w:rPr>
            <w:t>LA EDIFICACION</w:t>
          </w:r>
        </w:smartTag>
        <w:r>
          <w:rPr>
            <w:sz w:val="18"/>
          </w:rPr>
          <w:t xml:space="preserve"> DE</w:t>
        </w:r>
      </w:smartTag>
      <w:r>
        <w:rPr>
          <w:sz w:val="18"/>
        </w:rPr>
        <w:t xml:space="preserve"> LOS PROYECTOS Y DE PERSONAL DE CAMPO.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VERIFICACION  DEACUERDO A PROYECTO.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SUPERVISION DE LAS INGENIERIAS DE REDES EN  EDIFICACION:</w:t>
      </w:r>
    </w:p>
    <w:p w:rsidR="00A146D7" w:rsidRDefault="00A146D7">
      <w:pPr>
        <w:rPr>
          <w:sz w:val="18"/>
        </w:rPr>
      </w:pPr>
    </w:p>
    <w:p w:rsidR="00E56C31" w:rsidRDefault="00A146D7">
      <w:pPr>
        <w:rPr>
          <w:sz w:val="18"/>
        </w:rPr>
      </w:pPr>
      <w:r>
        <w:rPr>
          <w:sz w:val="18"/>
        </w:rPr>
        <w:t xml:space="preserve">       INSTALACION ELECTRICA</w:t>
      </w:r>
      <w:r w:rsidR="00D03CA2">
        <w:rPr>
          <w:sz w:val="18"/>
        </w:rPr>
        <w:t>, ALUMBRADO</w:t>
      </w:r>
      <w:r>
        <w:rPr>
          <w:sz w:val="18"/>
        </w:rPr>
        <w:t xml:space="preserve"> EXTERIOR</w:t>
      </w:r>
      <w:r w:rsidR="00D03CA2">
        <w:rPr>
          <w:sz w:val="18"/>
        </w:rPr>
        <w:t>, INSTALACIONES</w:t>
      </w:r>
      <w:r>
        <w:rPr>
          <w:sz w:val="18"/>
        </w:rPr>
        <w:t xml:space="preserve"> HIDROSANITARIAS</w:t>
      </w:r>
      <w:r w:rsidR="00D03CA2">
        <w:rPr>
          <w:sz w:val="18"/>
        </w:rPr>
        <w:t>, TELEFONICAS, T.V</w:t>
      </w:r>
      <w:r>
        <w:rPr>
          <w:sz w:val="18"/>
        </w:rPr>
        <w:t xml:space="preserve">  Y 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  <w:r>
        <w:rPr>
          <w:sz w:val="18"/>
        </w:rPr>
        <w:t xml:space="preserve">        SISTEMAS  ALTERNATIVOS DE AGUAS PLUVIALES.</w:t>
      </w: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COORDINACION DE VISITAS DE  VERIFICACION DE AVANCES CON SOFOLES.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REVISION DE GENERADORES DE CEDULAS EXTRAORDINARIAS.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COORDINACION DE VISITAS DE  LOS CORRESPONSABLES DE OBRA PARA FIRMAS DE BITACORAS DE OBRA.</w:t>
      </w:r>
    </w:p>
    <w:p w:rsidR="00A146D7" w:rsidRDefault="00A146D7">
      <w:pPr>
        <w:rPr>
          <w:sz w:val="18"/>
        </w:rPr>
      </w:pPr>
    </w:p>
    <w:p w:rsidR="00A146D7" w:rsidRDefault="00A146D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REALIZACION DE AVANCES DE OBRA  SEMANALMENTE.</w:t>
      </w:r>
    </w:p>
    <w:p w:rsidR="00A146D7" w:rsidRDefault="00A146D7">
      <w:pPr>
        <w:rPr>
          <w:sz w:val="18"/>
        </w:rPr>
      </w:pPr>
    </w:p>
    <w:p w:rsidR="00A146D7" w:rsidRDefault="00A146D7">
      <w:pPr>
        <w:rPr>
          <w:sz w:val="18"/>
        </w:rPr>
      </w:pPr>
    </w:p>
    <w:p w:rsidR="00A146D7" w:rsidRDefault="00A146D7">
      <w:pPr>
        <w:ind w:left="360"/>
        <w:rPr>
          <w:sz w:val="18"/>
        </w:rPr>
      </w:pPr>
    </w:p>
    <w:p w:rsidR="00A146D7" w:rsidRDefault="00A146D7">
      <w:pPr>
        <w:rPr>
          <w:b/>
          <w:sz w:val="22"/>
        </w:rPr>
      </w:pPr>
    </w:p>
    <w:p w:rsidR="00A02FD7" w:rsidRDefault="00A02FD7">
      <w:pPr>
        <w:rPr>
          <w:b/>
          <w:sz w:val="22"/>
        </w:rPr>
      </w:pPr>
    </w:p>
    <w:p w:rsidR="00A02FD7" w:rsidRDefault="00A02FD7">
      <w:pPr>
        <w:rPr>
          <w:b/>
          <w:sz w:val="22"/>
        </w:rPr>
      </w:pPr>
    </w:p>
    <w:p w:rsidR="00A4187A" w:rsidRDefault="00A4187A" w:rsidP="00DB5CBC">
      <w:pPr>
        <w:rPr>
          <w:b/>
          <w:sz w:val="22"/>
        </w:rPr>
      </w:pPr>
    </w:p>
    <w:p w:rsidR="00192997" w:rsidRDefault="00192997" w:rsidP="00DB5CBC">
      <w:pPr>
        <w:rPr>
          <w:b/>
          <w:sz w:val="22"/>
        </w:rPr>
      </w:pPr>
    </w:p>
    <w:p w:rsidR="00192997" w:rsidRDefault="00192997" w:rsidP="00DB5CBC">
      <w:pPr>
        <w:rPr>
          <w:b/>
          <w:sz w:val="22"/>
        </w:rPr>
      </w:pPr>
    </w:p>
    <w:p w:rsidR="00192997" w:rsidRDefault="00192997" w:rsidP="00DB5CBC">
      <w:pPr>
        <w:rPr>
          <w:b/>
          <w:sz w:val="22"/>
        </w:rPr>
      </w:pPr>
    </w:p>
    <w:p w:rsidR="00192997" w:rsidRDefault="00192997" w:rsidP="00DB5CBC">
      <w:pPr>
        <w:rPr>
          <w:b/>
          <w:sz w:val="22"/>
        </w:rPr>
      </w:pPr>
    </w:p>
    <w:p w:rsidR="00192997" w:rsidRDefault="00192997" w:rsidP="00DB5CBC">
      <w:pPr>
        <w:rPr>
          <w:b/>
          <w:sz w:val="22"/>
        </w:rPr>
      </w:pPr>
    </w:p>
    <w:p w:rsidR="00C14DCE" w:rsidRDefault="00C14DCE" w:rsidP="00A4187A">
      <w:pPr>
        <w:jc w:val="center"/>
        <w:rPr>
          <w:b/>
        </w:rPr>
      </w:pPr>
    </w:p>
    <w:p w:rsidR="00C14DCE" w:rsidRDefault="00C14DCE" w:rsidP="00A4187A">
      <w:pPr>
        <w:jc w:val="center"/>
        <w:rPr>
          <w:b/>
        </w:rPr>
      </w:pPr>
    </w:p>
    <w:p w:rsidR="00C14DCE" w:rsidRDefault="00C14DCE" w:rsidP="00A4187A">
      <w:pPr>
        <w:jc w:val="center"/>
        <w:rPr>
          <w:b/>
        </w:rPr>
      </w:pPr>
    </w:p>
    <w:p w:rsidR="00DB5CBC" w:rsidRDefault="00DB5CBC" w:rsidP="00A4187A">
      <w:pPr>
        <w:jc w:val="center"/>
        <w:rPr>
          <w:b/>
        </w:rPr>
      </w:pPr>
      <w:r>
        <w:rPr>
          <w:b/>
        </w:rPr>
        <w:t>GRUPO GADOL</w:t>
      </w:r>
    </w:p>
    <w:p w:rsidR="00DB5CBC" w:rsidRDefault="00DB5CBC" w:rsidP="00DB5CBC">
      <w:pPr>
        <w:jc w:val="center"/>
        <w:rPr>
          <w:b/>
          <w:sz w:val="22"/>
        </w:rPr>
      </w:pPr>
    </w:p>
    <w:p w:rsidR="00DB5CBC" w:rsidRPr="00A4187A" w:rsidRDefault="00DB5CBC" w:rsidP="00A4187A">
      <w:pPr>
        <w:jc w:val="center"/>
        <w:rPr>
          <w:b/>
        </w:rPr>
      </w:pPr>
      <w:r>
        <w:rPr>
          <w:b/>
        </w:rPr>
        <w:t>SUPERINTENDENTE</w:t>
      </w:r>
    </w:p>
    <w:p w:rsidR="00DB5CBC" w:rsidRDefault="00DB5CBC" w:rsidP="00DB5CBC">
      <w:pPr>
        <w:jc w:val="center"/>
        <w:rPr>
          <w:b/>
        </w:rPr>
      </w:pPr>
      <w:r>
        <w:rPr>
          <w:b/>
        </w:rPr>
        <w:t>EDIFICACION -  URBANIZACION</w:t>
      </w:r>
    </w:p>
    <w:p w:rsidR="00A4187A" w:rsidRDefault="00A4187A" w:rsidP="00DB5CBC">
      <w:pPr>
        <w:jc w:val="center"/>
        <w:rPr>
          <w:b/>
        </w:rPr>
      </w:pPr>
    </w:p>
    <w:p w:rsidR="000C7739" w:rsidRDefault="000C7739" w:rsidP="00A4187A">
      <w:pPr>
        <w:pStyle w:val="Ttulo8"/>
        <w:jc w:val="center"/>
        <w:rPr>
          <w:sz w:val="18"/>
        </w:rPr>
      </w:pPr>
      <w:r>
        <w:rPr>
          <w:sz w:val="18"/>
        </w:rPr>
        <w:t>CONJUNTO URBANO   “LA LOMA II".</w:t>
      </w:r>
    </w:p>
    <w:p w:rsidR="000C7739" w:rsidRDefault="000C7739" w:rsidP="00A4187A">
      <w:pPr>
        <w:pStyle w:val="Ttulo8"/>
        <w:jc w:val="center"/>
        <w:rPr>
          <w:sz w:val="18"/>
        </w:rPr>
      </w:pPr>
      <w:r>
        <w:rPr>
          <w:sz w:val="18"/>
        </w:rPr>
        <w:t>FRACCIONAMIENTO    “EL CAPULIN".</w:t>
      </w:r>
    </w:p>
    <w:p w:rsidR="000C7739" w:rsidRDefault="000C7739" w:rsidP="00A4187A">
      <w:pPr>
        <w:pStyle w:val="Ttulo8"/>
        <w:jc w:val="center"/>
        <w:rPr>
          <w:sz w:val="18"/>
        </w:rPr>
      </w:pPr>
      <w:r>
        <w:rPr>
          <w:sz w:val="18"/>
        </w:rPr>
        <w:t>FRACCIONAMIENTO    “VILLA MAGNA".</w:t>
      </w:r>
    </w:p>
    <w:p w:rsidR="000C7739" w:rsidRDefault="000C7739" w:rsidP="00A4187A">
      <w:pPr>
        <w:pStyle w:val="Ttulo8"/>
        <w:jc w:val="center"/>
        <w:rPr>
          <w:sz w:val="18"/>
        </w:rPr>
      </w:pPr>
      <w:r>
        <w:rPr>
          <w:sz w:val="18"/>
        </w:rPr>
        <w:t>FRACCIONAMIENTO    “VISTA MARQUEZ".</w:t>
      </w:r>
    </w:p>
    <w:p w:rsidR="00A4187A" w:rsidRPr="00A4187A" w:rsidRDefault="000C7739" w:rsidP="00A4187A">
      <w:pPr>
        <w:pStyle w:val="Ttulo8"/>
        <w:jc w:val="center"/>
        <w:rPr>
          <w:sz w:val="18"/>
        </w:rPr>
      </w:pPr>
      <w:r>
        <w:rPr>
          <w:sz w:val="18"/>
        </w:rPr>
        <w:t>CLINICA “INSTITUTO DE LA MUJER Y DEL DEPORTE".</w:t>
      </w:r>
    </w:p>
    <w:p w:rsidR="00DB5CBC" w:rsidRDefault="00DB5CBC" w:rsidP="00A4187A">
      <w:pPr>
        <w:pStyle w:val="Encabezado"/>
        <w:tabs>
          <w:tab w:val="clear" w:pos="4419"/>
          <w:tab w:val="clear" w:pos="8838"/>
        </w:tabs>
        <w:jc w:val="center"/>
      </w:pPr>
    </w:p>
    <w:p w:rsidR="00DB5CBC" w:rsidRDefault="00DB5CBC" w:rsidP="00B07EA9">
      <w:pPr>
        <w:rPr>
          <w:sz w:val="18"/>
        </w:rPr>
      </w:pPr>
      <w:r>
        <w:rPr>
          <w:sz w:val="18"/>
        </w:rPr>
        <w:t>PROYEC</w:t>
      </w:r>
      <w:r w:rsidR="000C7739">
        <w:rPr>
          <w:sz w:val="18"/>
        </w:rPr>
        <w:t xml:space="preserve">TO: CONJUNTO URBANO </w:t>
      </w:r>
      <w:r w:rsidR="001B2819">
        <w:rPr>
          <w:sz w:val="18"/>
        </w:rPr>
        <w:t>“</w:t>
      </w:r>
      <w:r w:rsidR="000C7739">
        <w:rPr>
          <w:sz w:val="18"/>
        </w:rPr>
        <w:t>LA LOMA II</w:t>
      </w:r>
      <w:r w:rsidR="001B2819">
        <w:rPr>
          <w:sz w:val="18"/>
        </w:rPr>
        <w:t>”</w:t>
      </w:r>
      <w:r w:rsidR="00B07EA9">
        <w:rPr>
          <w:sz w:val="18"/>
        </w:rPr>
        <w:t xml:space="preserve">              PROYECTO: FRACCIONAMIENTO</w:t>
      </w:r>
      <w:r w:rsidR="001B2819">
        <w:rPr>
          <w:sz w:val="18"/>
        </w:rPr>
        <w:t>” EL CAPULIN”</w:t>
      </w:r>
    </w:p>
    <w:p w:rsidR="00B07EA9" w:rsidRDefault="000C7739" w:rsidP="00B07EA9">
      <w:pPr>
        <w:jc w:val="both"/>
        <w:rPr>
          <w:sz w:val="18"/>
        </w:rPr>
      </w:pPr>
      <w:r>
        <w:rPr>
          <w:sz w:val="18"/>
        </w:rPr>
        <w:t>ZINANCANTEPEC, EDO DE MEXICO TOLUCA.</w:t>
      </w:r>
      <w:r w:rsidR="00B07EA9">
        <w:rPr>
          <w:sz w:val="18"/>
        </w:rPr>
        <w:t xml:space="preserve">   ECATEPEC, EDO DE MEXICO.</w:t>
      </w:r>
    </w:p>
    <w:p w:rsidR="001B2819" w:rsidRDefault="00B07EA9" w:rsidP="00B07EA9">
      <w:pPr>
        <w:jc w:val="both"/>
        <w:rPr>
          <w:sz w:val="18"/>
        </w:rPr>
      </w:pPr>
      <w:r>
        <w:rPr>
          <w:sz w:val="18"/>
        </w:rPr>
        <w:t>EN ETAPAS I Y II CON 980 VIVIENDAS.</w:t>
      </w:r>
      <w:r w:rsidR="00AB609E">
        <w:rPr>
          <w:sz w:val="18"/>
        </w:rPr>
        <w:t>196 VIVIENDAS.</w:t>
      </w:r>
    </w:p>
    <w:p w:rsidR="00B07EA9" w:rsidRDefault="001B2819" w:rsidP="00B07EA9">
      <w:pPr>
        <w:jc w:val="both"/>
        <w:rPr>
          <w:sz w:val="18"/>
        </w:rPr>
      </w:pPr>
      <w:r>
        <w:rPr>
          <w:sz w:val="18"/>
        </w:rPr>
        <w:t>CUATRO  PROTOTIPOS.</w:t>
      </w:r>
      <w:r w:rsidR="00AB609E">
        <w:rPr>
          <w:sz w:val="18"/>
        </w:rPr>
        <w:t>TRES</w:t>
      </w:r>
      <w:r>
        <w:rPr>
          <w:sz w:val="18"/>
        </w:rPr>
        <w:t xml:space="preserve"> PROTOTIPOS.</w:t>
      </w:r>
    </w:p>
    <w:p w:rsidR="00DB5CBC" w:rsidRDefault="000C7739" w:rsidP="00AB609E">
      <w:pPr>
        <w:jc w:val="both"/>
        <w:rPr>
          <w:sz w:val="18"/>
        </w:rPr>
      </w:pPr>
      <w:r>
        <w:rPr>
          <w:sz w:val="18"/>
        </w:rPr>
        <w:t>FECHA:</w:t>
      </w:r>
      <w:r w:rsidR="00702A39">
        <w:rPr>
          <w:sz w:val="18"/>
        </w:rPr>
        <w:t xml:space="preserve"> ENERO DE2009 A MAYO DE</w:t>
      </w:r>
      <w:r w:rsidR="00B07EA9">
        <w:rPr>
          <w:sz w:val="18"/>
        </w:rPr>
        <w:t xml:space="preserve"> 2010.                                     FECHA: JUNIO</w:t>
      </w:r>
      <w:r w:rsidR="00702A39">
        <w:rPr>
          <w:sz w:val="18"/>
        </w:rPr>
        <w:t xml:space="preserve"> DE</w:t>
      </w:r>
      <w:r w:rsidR="00B07EA9">
        <w:rPr>
          <w:sz w:val="18"/>
        </w:rPr>
        <w:t xml:space="preserve"> 2010 A ENERO</w:t>
      </w:r>
      <w:r w:rsidR="00702A39">
        <w:rPr>
          <w:sz w:val="18"/>
        </w:rPr>
        <w:t xml:space="preserve"> DE</w:t>
      </w:r>
      <w:r w:rsidR="00B07EA9">
        <w:rPr>
          <w:sz w:val="18"/>
        </w:rPr>
        <w:t xml:space="preserve"> 2011.</w:t>
      </w:r>
    </w:p>
    <w:p w:rsidR="00AB609E" w:rsidRDefault="00AB609E" w:rsidP="00AB609E">
      <w:pPr>
        <w:jc w:val="both"/>
        <w:rPr>
          <w:sz w:val="18"/>
        </w:rPr>
      </w:pPr>
    </w:p>
    <w:p w:rsidR="00A45426" w:rsidRDefault="00A45426" w:rsidP="00A45426">
      <w:pPr>
        <w:rPr>
          <w:sz w:val="18"/>
        </w:rPr>
      </w:pPr>
      <w:r>
        <w:rPr>
          <w:sz w:val="18"/>
        </w:rPr>
        <w:t>PROYECTO: FRACCIONAMIENTO VILLA MAGNA                              PROYECTO: FRACCIONAMIENT</w:t>
      </w:r>
      <w:r w:rsidR="00702A39">
        <w:rPr>
          <w:sz w:val="18"/>
        </w:rPr>
        <w:t>O “VISTA MARQUEZ”</w:t>
      </w:r>
    </w:p>
    <w:p w:rsidR="00A45426" w:rsidRDefault="001B2819" w:rsidP="00A45426">
      <w:pPr>
        <w:jc w:val="both"/>
        <w:rPr>
          <w:sz w:val="18"/>
        </w:rPr>
      </w:pPr>
      <w:r>
        <w:rPr>
          <w:sz w:val="18"/>
        </w:rPr>
        <w:t xml:space="preserve">TIZAYUCA, EDO DE </w:t>
      </w:r>
      <w:r w:rsidR="00A45426">
        <w:rPr>
          <w:sz w:val="18"/>
        </w:rPr>
        <w:t xml:space="preserve">HIDALGO.                                         </w:t>
      </w:r>
      <w:r w:rsidR="00702A39">
        <w:rPr>
          <w:sz w:val="18"/>
        </w:rPr>
        <w:t xml:space="preserve">         LOMAS DE ANGELOPOLIS</w:t>
      </w:r>
      <w:r w:rsidR="00084105">
        <w:rPr>
          <w:sz w:val="18"/>
        </w:rPr>
        <w:t>, CHOLULA, PUEBLA.</w:t>
      </w:r>
    </w:p>
    <w:p w:rsidR="00A45426" w:rsidRDefault="00A45426" w:rsidP="00A45426">
      <w:pPr>
        <w:jc w:val="both"/>
        <w:rPr>
          <w:sz w:val="18"/>
        </w:rPr>
      </w:pPr>
      <w:r>
        <w:rPr>
          <w:sz w:val="18"/>
        </w:rPr>
        <w:t xml:space="preserve">EN </w:t>
      </w:r>
      <w:r w:rsidR="001B2819">
        <w:rPr>
          <w:sz w:val="18"/>
        </w:rPr>
        <w:t>DOS FASES: F-I = 203 VIVIENDAS, F-2 = 342 VIVIENDAS</w:t>
      </w:r>
      <w:r w:rsidR="00AB609E">
        <w:rPr>
          <w:sz w:val="18"/>
        </w:rPr>
        <w:t>59</w:t>
      </w:r>
      <w:r>
        <w:rPr>
          <w:sz w:val="18"/>
        </w:rPr>
        <w:t xml:space="preserve">  VIVIENDAS</w:t>
      </w:r>
      <w:r w:rsidR="00AB609E">
        <w:rPr>
          <w:sz w:val="18"/>
        </w:rPr>
        <w:t xml:space="preserve"> “TIPO RESIDENCIAL”</w:t>
      </w:r>
    </w:p>
    <w:p w:rsidR="001B2819" w:rsidRDefault="001B2819" w:rsidP="00A45426">
      <w:pPr>
        <w:jc w:val="both"/>
        <w:rPr>
          <w:sz w:val="18"/>
        </w:rPr>
      </w:pPr>
      <w:r>
        <w:rPr>
          <w:sz w:val="18"/>
        </w:rPr>
        <w:t xml:space="preserve">SIETE  PROTOTIPOS.                                                         </w:t>
      </w:r>
      <w:r w:rsidR="00AB609E">
        <w:rPr>
          <w:sz w:val="18"/>
        </w:rPr>
        <w:t>OCHO</w:t>
      </w:r>
      <w:r>
        <w:rPr>
          <w:sz w:val="18"/>
        </w:rPr>
        <w:t xml:space="preserve">  PROTOTIPOS.                                                                                       </w:t>
      </w:r>
    </w:p>
    <w:p w:rsidR="00DB5CBC" w:rsidRDefault="00A45426" w:rsidP="00B07EA9">
      <w:pPr>
        <w:jc w:val="both"/>
        <w:rPr>
          <w:sz w:val="18"/>
        </w:rPr>
      </w:pPr>
      <w:r>
        <w:rPr>
          <w:sz w:val="18"/>
        </w:rPr>
        <w:t>FECHA:</w:t>
      </w:r>
      <w:r w:rsidR="00702A39">
        <w:rPr>
          <w:sz w:val="18"/>
        </w:rPr>
        <w:t xml:space="preserve"> JUNIO DE2010 A ENERO DE 2013.</w:t>
      </w:r>
      <w:r>
        <w:rPr>
          <w:sz w:val="18"/>
        </w:rPr>
        <w:t xml:space="preserve">                 FECHA: </w:t>
      </w:r>
      <w:r w:rsidR="00AB609E">
        <w:rPr>
          <w:sz w:val="18"/>
        </w:rPr>
        <w:t>FEBRERO DE</w:t>
      </w:r>
      <w:r>
        <w:rPr>
          <w:sz w:val="18"/>
        </w:rPr>
        <w:t xml:space="preserve"> 2010 A </w:t>
      </w:r>
      <w:r w:rsidR="00AB609E">
        <w:rPr>
          <w:sz w:val="18"/>
        </w:rPr>
        <w:t>JUNIO</w:t>
      </w:r>
      <w:r>
        <w:rPr>
          <w:sz w:val="18"/>
        </w:rPr>
        <w:t xml:space="preserve"> DEL 201</w:t>
      </w:r>
      <w:r w:rsidR="00AB609E">
        <w:rPr>
          <w:sz w:val="18"/>
        </w:rPr>
        <w:t xml:space="preserve">0. </w:t>
      </w:r>
    </w:p>
    <w:p w:rsidR="00AB609E" w:rsidRPr="00AB609E" w:rsidRDefault="00AB609E" w:rsidP="00B07EA9">
      <w:pPr>
        <w:jc w:val="both"/>
        <w:rPr>
          <w:sz w:val="18"/>
        </w:rPr>
      </w:pPr>
    </w:p>
    <w:p w:rsidR="00AB609E" w:rsidRDefault="00AB609E" w:rsidP="0094362F">
      <w:pPr>
        <w:jc w:val="center"/>
        <w:rPr>
          <w:sz w:val="18"/>
        </w:rPr>
      </w:pPr>
      <w:r>
        <w:rPr>
          <w:sz w:val="18"/>
        </w:rPr>
        <w:t xml:space="preserve">PROYECTO: </w:t>
      </w:r>
      <w:r w:rsidR="0094362F">
        <w:rPr>
          <w:sz w:val="18"/>
        </w:rPr>
        <w:t>CLINICA “INSTITUTO DE LA MUJER Y DEL DEPORTE”</w:t>
      </w:r>
    </w:p>
    <w:p w:rsidR="00AB609E" w:rsidRDefault="0094362F" w:rsidP="0094362F">
      <w:pPr>
        <w:jc w:val="center"/>
        <w:rPr>
          <w:sz w:val="18"/>
        </w:rPr>
      </w:pPr>
      <w:r>
        <w:rPr>
          <w:sz w:val="18"/>
        </w:rPr>
        <w:t>SAN LUIS MEXTEPEC</w:t>
      </w:r>
      <w:r w:rsidR="00AB609E">
        <w:rPr>
          <w:sz w:val="18"/>
        </w:rPr>
        <w:t>, EDO</w:t>
      </w:r>
      <w:r>
        <w:rPr>
          <w:sz w:val="18"/>
        </w:rPr>
        <w:t xml:space="preserve"> DE MEXICO TOLUCA.</w:t>
      </w:r>
    </w:p>
    <w:p w:rsidR="00AB609E" w:rsidRDefault="00AB609E" w:rsidP="0094362F">
      <w:pPr>
        <w:jc w:val="center"/>
        <w:rPr>
          <w:sz w:val="18"/>
        </w:rPr>
      </w:pPr>
      <w:r>
        <w:rPr>
          <w:sz w:val="18"/>
        </w:rPr>
        <w:t>FECHA:</w:t>
      </w:r>
      <w:r w:rsidR="0094362F">
        <w:rPr>
          <w:sz w:val="18"/>
        </w:rPr>
        <w:t xml:space="preserve"> JUNIO</w:t>
      </w:r>
      <w:r>
        <w:rPr>
          <w:sz w:val="18"/>
        </w:rPr>
        <w:t xml:space="preserve"> DE </w:t>
      </w:r>
      <w:r w:rsidR="0094362F">
        <w:rPr>
          <w:sz w:val="18"/>
        </w:rPr>
        <w:t>2012 A DICIEMBRE</w:t>
      </w:r>
      <w:r>
        <w:rPr>
          <w:sz w:val="18"/>
        </w:rPr>
        <w:t xml:space="preserve"> DE</w:t>
      </w:r>
      <w:r w:rsidR="0094362F">
        <w:rPr>
          <w:sz w:val="18"/>
        </w:rPr>
        <w:t xml:space="preserve"> 2012.</w:t>
      </w:r>
    </w:p>
    <w:p w:rsidR="00A4187A" w:rsidRDefault="00A4187A" w:rsidP="0094362F">
      <w:pPr>
        <w:jc w:val="center"/>
        <w:rPr>
          <w:sz w:val="18"/>
        </w:rPr>
      </w:pPr>
    </w:p>
    <w:p w:rsidR="00A4187A" w:rsidRDefault="00A4187A" w:rsidP="00A4187A">
      <w:pPr>
        <w:rPr>
          <w:sz w:val="18"/>
        </w:rPr>
      </w:pPr>
      <w:r>
        <w:rPr>
          <w:sz w:val="18"/>
        </w:rPr>
        <w:t>REALIZANDO LOS SIGUIENTES TRABAJOS:</w:t>
      </w:r>
    </w:p>
    <w:p w:rsidR="00A4187A" w:rsidRDefault="00A4187A" w:rsidP="006457B4">
      <w:pPr>
        <w:rPr>
          <w:sz w:val="18"/>
        </w:rPr>
      </w:pPr>
    </w:p>
    <w:p w:rsidR="00A4187A" w:rsidRDefault="006457B4" w:rsidP="00A4187A">
      <w:pPr>
        <w:rPr>
          <w:sz w:val="18"/>
        </w:rPr>
      </w:pPr>
      <w:r>
        <w:rPr>
          <w:sz w:val="18"/>
        </w:rPr>
        <w:t xml:space="preserve">-       COORDINACION PARA </w:t>
      </w:r>
      <w:smartTag w:uri="urn:schemas-microsoft-com:office:smarttags" w:element="PersonName">
        <w:smartTagPr>
          <w:attr w:name="ProductID" w:val="LA EDIFICACION DE"/>
        </w:smartTagPr>
        <w:smartTag w:uri="urn:schemas-microsoft-com:office:smarttags" w:element="PersonName">
          <w:smartTagPr>
            <w:attr w:name="ProductID" w:val="LA EDIFICACION"/>
          </w:smartTagPr>
          <w:r>
            <w:rPr>
              <w:sz w:val="18"/>
            </w:rPr>
            <w:t>LA EDIFICACION</w:t>
          </w:r>
        </w:smartTag>
        <w:r>
          <w:rPr>
            <w:sz w:val="18"/>
          </w:rPr>
          <w:t xml:space="preserve"> DE</w:t>
        </w:r>
      </w:smartTag>
      <w:r>
        <w:rPr>
          <w:sz w:val="18"/>
        </w:rPr>
        <w:t xml:space="preserve"> LOS PROYECTOS </w:t>
      </w:r>
      <w:r w:rsidR="00A4187A">
        <w:rPr>
          <w:sz w:val="18"/>
        </w:rPr>
        <w:t xml:space="preserve">CON RESIDENTES </w:t>
      </w:r>
      <w:r>
        <w:rPr>
          <w:sz w:val="18"/>
        </w:rPr>
        <w:t>Y DE PERSONAL DE CAMPO.</w:t>
      </w:r>
    </w:p>
    <w:p w:rsidR="006457B4" w:rsidRDefault="006457B4" w:rsidP="006457B4">
      <w:pPr>
        <w:rPr>
          <w:sz w:val="18"/>
        </w:rPr>
      </w:pPr>
    </w:p>
    <w:p w:rsidR="006457B4" w:rsidRPr="006457B4" w:rsidRDefault="006457B4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VERIFICACION  DEACUERDO A PROYECTO</w:t>
      </w:r>
      <w:r w:rsidR="00A4187A">
        <w:rPr>
          <w:sz w:val="18"/>
        </w:rPr>
        <w:t xml:space="preserve"> EJECUTIVO.</w:t>
      </w:r>
    </w:p>
    <w:p w:rsidR="006457B4" w:rsidRDefault="006457B4" w:rsidP="006457B4">
      <w:pPr>
        <w:rPr>
          <w:sz w:val="18"/>
        </w:rPr>
      </w:pPr>
    </w:p>
    <w:p w:rsidR="006457B4" w:rsidRPr="006457B4" w:rsidRDefault="006457B4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COORDINACION DE VISITAS DE  VERIFICACION POR PARTE DE VERIFICADORAS DEINFONAVIT.</w:t>
      </w: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COORDINACION DE VISITAS DE  LOS CORRESPONSABLES DE OBRA PARA FIRMAS DE BITACORAS DE OBRA.</w:t>
      </w: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numPr>
          <w:ilvl w:val="0"/>
          <w:numId w:val="7"/>
        </w:numPr>
        <w:rPr>
          <w:sz w:val="18"/>
        </w:rPr>
      </w:pPr>
      <w:r w:rsidRPr="00586A31">
        <w:rPr>
          <w:sz w:val="18"/>
        </w:rPr>
        <w:t>REALIZACION DE AVANCES DE OBRA  SEMANALMENTE.</w:t>
      </w:r>
    </w:p>
    <w:p w:rsidR="00586A31" w:rsidRDefault="00586A31" w:rsidP="00586A31">
      <w:pPr>
        <w:pStyle w:val="Prrafodelista"/>
        <w:rPr>
          <w:sz w:val="18"/>
        </w:rPr>
      </w:pPr>
    </w:p>
    <w:p w:rsidR="00586A31" w:rsidRDefault="00586A31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ELEBORACION DE GENERADORES GRAFICOS PARA EL SOPORTE DE LAS ESTIMACIONES DE DESTAJISTAS Y SUBCONTRATISTAS.</w:t>
      </w:r>
    </w:p>
    <w:p w:rsidR="00586A31" w:rsidRDefault="00586A31" w:rsidP="00586A31">
      <w:pPr>
        <w:pStyle w:val="Prrafodelista"/>
        <w:rPr>
          <w:sz w:val="18"/>
        </w:rPr>
      </w:pPr>
    </w:p>
    <w:p w:rsidR="00586A31" w:rsidRPr="00586A31" w:rsidRDefault="00586A31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ELEBORACION DE LIBERACIONES Y RETENCIONES DE DESTAJISTAS Y SUBCONTRATISTAS.</w:t>
      </w:r>
    </w:p>
    <w:p w:rsidR="006457B4" w:rsidRDefault="006457B4" w:rsidP="006457B4">
      <w:pPr>
        <w:rPr>
          <w:b/>
          <w:sz w:val="22"/>
        </w:rPr>
      </w:pPr>
    </w:p>
    <w:p w:rsidR="006457B4" w:rsidRDefault="006457B4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REVISION DE GENERAD</w:t>
      </w:r>
      <w:r w:rsidR="00586A31">
        <w:rPr>
          <w:sz w:val="18"/>
        </w:rPr>
        <w:t>ORES DE ADITIVAS EXTRAORDINARIAS.</w:t>
      </w:r>
    </w:p>
    <w:p w:rsidR="00586A31" w:rsidRDefault="00586A31" w:rsidP="00586A31">
      <w:pPr>
        <w:pStyle w:val="Prrafodelista"/>
        <w:rPr>
          <w:sz w:val="18"/>
        </w:rPr>
      </w:pPr>
    </w:p>
    <w:p w:rsidR="00586A31" w:rsidRDefault="00586A31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CONTROL DE MATERIALES DE OBRA.</w:t>
      </w:r>
    </w:p>
    <w:p w:rsidR="00586A31" w:rsidRDefault="00586A31" w:rsidP="00586A31">
      <w:pPr>
        <w:pStyle w:val="Prrafodelista"/>
        <w:rPr>
          <w:sz w:val="18"/>
        </w:rPr>
      </w:pPr>
    </w:p>
    <w:p w:rsidR="00586A31" w:rsidRDefault="00586A31" w:rsidP="006457B4">
      <w:pPr>
        <w:numPr>
          <w:ilvl w:val="0"/>
          <w:numId w:val="7"/>
        </w:numPr>
        <w:rPr>
          <w:sz w:val="18"/>
        </w:rPr>
      </w:pPr>
      <w:r>
        <w:rPr>
          <w:sz w:val="18"/>
        </w:rPr>
        <w:t>REALIZACION DE PROGRAMAS DE OBRA Y MATERIALES.</w:t>
      </w:r>
    </w:p>
    <w:p w:rsidR="00586A31" w:rsidRDefault="00586A31" w:rsidP="00586A31">
      <w:pPr>
        <w:pStyle w:val="Prrafodelista"/>
        <w:rPr>
          <w:sz w:val="18"/>
        </w:rPr>
      </w:pPr>
    </w:p>
    <w:p w:rsidR="00586A31" w:rsidRPr="00586A31" w:rsidRDefault="00586A31" w:rsidP="00A4187A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CONTROL DE MATERIALES SOLICITADOS VS</w:t>
      </w:r>
      <w:r w:rsidR="00A4187A">
        <w:rPr>
          <w:sz w:val="18"/>
        </w:rPr>
        <w:t xml:space="preserve"> EL MATERIAL ENTREGADO EN CAMPO.</w:t>
      </w:r>
    </w:p>
    <w:p w:rsidR="006457B4" w:rsidRPr="00586A31" w:rsidRDefault="006457B4" w:rsidP="00A4187A">
      <w:pPr>
        <w:ind w:left="-360"/>
        <w:jc w:val="both"/>
        <w:rPr>
          <w:sz w:val="18"/>
          <w:lang w:val="es-ES"/>
        </w:rPr>
      </w:pP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rPr>
          <w:sz w:val="18"/>
        </w:rPr>
      </w:pPr>
    </w:p>
    <w:p w:rsidR="006457B4" w:rsidRDefault="006457B4" w:rsidP="006457B4">
      <w:pPr>
        <w:rPr>
          <w:sz w:val="18"/>
        </w:rPr>
      </w:pPr>
    </w:p>
    <w:p w:rsidR="00A02FD7" w:rsidRDefault="00A02FD7" w:rsidP="0094362F">
      <w:pPr>
        <w:jc w:val="center"/>
        <w:rPr>
          <w:b/>
          <w:sz w:val="22"/>
        </w:rPr>
      </w:pPr>
    </w:p>
    <w:p w:rsidR="006457B4" w:rsidRDefault="006457B4" w:rsidP="0094362F">
      <w:pPr>
        <w:jc w:val="center"/>
        <w:rPr>
          <w:b/>
          <w:sz w:val="22"/>
        </w:rPr>
      </w:pPr>
    </w:p>
    <w:p w:rsidR="006457B4" w:rsidRPr="006457B4" w:rsidRDefault="006457B4" w:rsidP="00586A31">
      <w:pPr>
        <w:ind w:left="720"/>
        <w:jc w:val="both"/>
        <w:rPr>
          <w:sz w:val="22"/>
          <w:szCs w:val="22"/>
          <w:lang w:val="es-ES" w:eastAsia="es-ES"/>
        </w:rPr>
      </w:pPr>
    </w:p>
    <w:p w:rsidR="006457B4" w:rsidRPr="006457B4" w:rsidRDefault="006457B4" w:rsidP="0094362F">
      <w:pPr>
        <w:jc w:val="center"/>
        <w:rPr>
          <w:b/>
          <w:sz w:val="22"/>
          <w:lang w:val="es-ES"/>
        </w:rPr>
      </w:pPr>
    </w:p>
    <w:sectPr w:rsidR="006457B4" w:rsidRPr="006457B4" w:rsidSect="00CD40E9">
      <w:headerReference w:type="default" r:id="rId10"/>
      <w:footerReference w:type="even" r:id="rId11"/>
      <w:footerReference w:type="default" r:id="rId12"/>
      <w:pgSz w:w="12242" w:h="15842" w:code="1"/>
      <w:pgMar w:top="567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4F1" w:rsidRDefault="004764F1">
      <w:r>
        <w:separator/>
      </w:r>
    </w:p>
  </w:endnote>
  <w:endnote w:type="continuationSeparator" w:id="1">
    <w:p w:rsidR="004764F1" w:rsidRDefault="00476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6" w:rsidRDefault="00CD40E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A78B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A78B6" w:rsidRDefault="001A78B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6" w:rsidRDefault="00CD40E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A78B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4644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1A78B6" w:rsidRDefault="00CD40E9">
    <w:pPr>
      <w:pStyle w:val="Piedepgina"/>
      <w:ind w:right="360"/>
    </w:pPr>
    <w:r>
      <w:rPr>
        <w:noProof/>
      </w:rPr>
      <w:pict>
        <v:line id="Line 3" o:spid="_x0000_s4097" style="position:absolute;z-index:251657728;visibility:visible" from="-13.5pt,10.85pt" to="468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D8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lk1k+B9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" o:allowincell="f">
          <w10:wrap type="squar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4F1" w:rsidRDefault="004764F1">
      <w:r>
        <w:separator/>
      </w:r>
    </w:p>
  </w:footnote>
  <w:footnote w:type="continuationSeparator" w:id="1">
    <w:p w:rsidR="004764F1" w:rsidRDefault="004764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B6" w:rsidRDefault="001A78B6">
    <w:pPr>
      <w:pStyle w:val="Encabezado"/>
      <w:rPr>
        <w:sz w:val="16"/>
      </w:rPr>
    </w:pPr>
    <w:r>
      <w:rPr>
        <w:sz w:val="16"/>
      </w:rPr>
      <w:t>CURRICULUM 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57D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00685520"/>
    <w:multiLevelType w:val="singleLevel"/>
    <w:tmpl w:val="B84255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E92956"/>
    <w:multiLevelType w:val="singleLevel"/>
    <w:tmpl w:val="006EFB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3684BF7"/>
    <w:multiLevelType w:val="singleLevel"/>
    <w:tmpl w:val="0512E8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3AF0DE2"/>
    <w:multiLevelType w:val="singleLevel"/>
    <w:tmpl w:val="81646DC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7E053D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>
    <w:nsid w:val="06D42296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>
    <w:nsid w:val="09343822"/>
    <w:multiLevelType w:val="singleLevel"/>
    <w:tmpl w:val="611843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EB317FF"/>
    <w:multiLevelType w:val="singleLevel"/>
    <w:tmpl w:val="94DE85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85F3A2F"/>
    <w:multiLevelType w:val="singleLevel"/>
    <w:tmpl w:val="D980AF60"/>
    <w:lvl w:ilvl="0">
      <w:start w:val="1239"/>
      <w:numFmt w:val="bullet"/>
      <w:lvlText w:val=""/>
      <w:lvlJc w:val="left"/>
      <w:pPr>
        <w:tabs>
          <w:tab w:val="num" w:pos="885"/>
        </w:tabs>
        <w:ind w:left="885" w:hanging="885"/>
      </w:pPr>
      <w:rPr>
        <w:rFonts w:ascii="Symbol" w:hAnsi="Symbol" w:hint="default"/>
      </w:rPr>
    </w:lvl>
  </w:abstractNum>
  <w:abstractNum w:abstractNumId="10">
    <w:nsid w:val="196577F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9EF2DE4"/>
    <w:multiLevelType w:val="singleLevel"/>
    <w:tmpl w:val="753AA15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AD47159"/>
    <w:multiLevelType w:val="singleLevel"/>
    <w:tmpl w:val="872AC4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3607CF"/>
    <w:multiLevelType w:val="singleLevel"/>
    <w:tmpl w:val="851865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9D4CBA"/>
    <w:multiLevelType w:val="singleLevel"/>
    <w:tmpl w:val="779C06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A007022"/>
    <w:multiLevelType w:val="singleLevel"/>
    <w:tmpl w:val="15F0FB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FBD2819"/>
    <w:multiLevelType w:val="singleLevel"/>
    <w:tmpl w:val="078C09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2C15349"/>
    <w:multiLevelType w:val="singleLevel"/>
    <w:tmpl w:val="B84255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AF46E26"/>
    <w:multiLevelType w:val="singleLevel"/>
    <w:tmpl w:val="EEDAC2C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B491286"/>
    <w:multiLevelType w:val="singleLevel"/>
    <w:tmpl w:val="97EE1108"/>
    <w:lvl w:ilvl="0">
      <w:numFmt w:val="bullet"/>
      <w:lvlText w:val=""/>
      <w:lvlJc w:val="left"/>
      <w:pPr>
        <w:tabs>
          <w:tab w:val="num" w:pos="1140"/>
        </w:tabs>
        <w:ind w:left="1140" w:hanging="1140"/>
      </w:pPr>
      <w:rPr>
        <w:rFonts w:ascii="Symbol" w:hAnsi="Symbol" w:hint="default"/>
      </w:rPr>
    </w:lvl>
  </w:abstractNum>
  <w:abstractNum w:abstractNumId="20">
    <w:nsid w:val="3F0B4F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777060"/>
    <w:multiLevelType w:val="singleLevel"/>
    <w:tmpl w:val="C49C2DF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05B190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886023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9145B0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94C2513"/>
    <w:multiLevelType w:val="hybridMultilevel"/>
    <w:tmpl w:val="DF2646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C81E2A"/>
    <w:multiLevelType w:val="hybridMultilevel"/>
    <w:tmpl w:val="25BAD7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D7498D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8">
    <w:nsid w:val="581451E3"/>
    <w:multiLevelType w:val="singleLevel"/>
    <w:tmpl w:val="B84255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5EF402ED"/>
    <w:multiLevelType w:val="singleLevel"/>
    <w:tmpl w:val="C46E46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1512D33"/>
    <w:multiLevelType w:val="singleLevel"/>
    <w:tmpl w:val="5AE094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1214F1D"/>
    <w:multiLevelType w:val="singleLevel"/>
    <w:tmpl w:val="C10EE1CC"/>
    <w:lvl w:ilvl="0">
      <w:numFmt w:val="bullet"/>
      <w:lvlText w:val=""/>
      <w:lvlJc w:val="left"/>
      <w:pPr>
        <w:tabs>
          <w:tab w:val="num" w:pos="780"/>
        </w:tabs>
        <w:ind w:left="780" w:hanging="780"/>
      </w:pPr>
      <w:rPr>
        <w:rFonts w:ascii="Monotype Sorts" w:hAnsi="Monotype Sorts" w:hint="default"/>
      </w:rPr>
    </w:lvl>
  </w:abstractNum>
  <w:abstractNum w:abstractNumId="32">
    <w:nsid w:val="7254470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31"/>
  </w:num>
  <w:num w:numId="3">
    <w:abstractNumId w:val="6"/>
  </w:num>
  <w:num w:numId="4">
    <w:abstractNumId w:val="0"/>
  </w:num>
  <w:num w:numId="5">
    <w:abstractNumId w:val="27"/>
  </w:num>
  <w:num w:numId="6">
    <w:abstractNumId w:val="5"/>
  </w:num>
  <w:num w:numId="7">
    <w:abstractNumId w:val="17"/>
  </w:num>
  <w:num w:numId="8">
    <w:abstractNumId w:val="9"/>
  </w:num>
  <w:num w:numId="9">
    <w:abstractNumId w:val="22"/>
  </w:num>
  <w:num w:numId="10">
    <w:abstractNumId w:val="10"/>
  </w:num>
  <w:num w:numId="11">
    <w:abstractNumId w:val="32"/>
  </w:num>
  <w:num w:numId="12">
    <w:abstractNumId w:val="24"/>
  </w:num>
  <w:num w:numId="13">
    <w:abstractNumId w:val="23"/>
  </w:num>
  <w:num w:numId="14">
    <w:abstractNumId w:val="18"/>
  </w:num>
  <w:num w:numId="15">
    <w:abstractNumId w:val="30"/>
  </w:num>
  <w:num w:numId="16">
    <w:abstractNumId w:val="13"/>
  </w:num>
  <w:num w:numId="17">
    <w:abstractNumId w:val="14"/>
  </w:num>
  <w:num w:numId="18">
    <w:abstractNumId w:val="7"/>
  </w:num>
  <w:num w:numId="19">
    <w:abstractNumId w:val="29"/>
  </w:num>
  <w:num w:numId="20">
    <w:abstractNumId w:val="16"/>
  </w:num>
  <w:num w:numId="21">
    <w:abstractNumId w:val="2"/>
  </w:num>
  <w:num w:numId="22">
    <w:abstractNumId w:val="4"/>
  </w:num>
  <w:num w:numId="23">
    <w:abstractNumId w:val="3"/>
  </w:num>
  <w:num w:numId="24">
    <w:abstractNumId w:val="11"/>
  </w:num>
  <w:num w:numId="25">
    <w:abstractNumId w:val="15"/>
  </w:num>
  <w:num w:numId="26">
    <w:abstractNumId w:val="8"/>
  </w:num>
  <w:num w:numId="27">
    <w:abstractNumId w:val="12"/>
  </w:num>
  <w:num w:numId="28">
    <w:abstractNumId w:val="21"/>
  </w:num>
  <w:num w:numId="29">
    <w:abstractNumId w:val="20"/>
  </w:num>
  <w:num w:numId="30">
    <w:abstractNumId w:val="28"/>
  </w:num>
  <w:num w:numId="31">
    <w:abstractNumId w:val="1"/>
  </w:num>
  <w:num w:numId="32">
    <w:abstractNumId w:val="26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03CA2"/>
    <w:rsid w:val="00031AD1"/>
    <w:rsid w:val="00084105"/>
    <w:rsid w:val="00084F80"/>
    <w:rsid w:val="000C7739"/>
    <w:rsid w:val="00105EEB"/>
    <w:rsid w:val="001262B1"/>
    <w:rsid w:val="00127A85"/>
    <w:rsid w:val="00192997"/>
    <w:rsid w:val="001A78B6"/>
    <w:rsid w:val="001B2819"/>
    <w:rsid w:val="002A30A5"/>
    <w:rsid w:val="00346DEC"/>
    <w:rsid w:val="00360B88"/>
    <w:rsid w:val="003D42BD"/>
    <w:rsid w:val="004764F1"/>
    <w:rsid w:val="004B5A9E"/>
    <w:rsid w:val="004C038F"/>
    <w:rsid w:val="004C12D4"/>
    <w:rsid w:val="00555FD9"/>
    <w:rsid w:val="00574690"/>
    <w:rsid w:val="00575345"/>
    <w:rsid w:val="00586A31"/>
    <w:rsid w:val="005B09A4"/>
    <w:rsid w:val="00601BBF"/>
    <w:rsid w:val="006457B4"/>
    <w:rsid w:val="006A039C"/>
    <w:rsid w:val="00702A39"/>
    <w:rsid w:val="00784644"/>
    <w:rsid w:val="0094362F"/>
    <w:rsid w:val="00996213"/>
    <w:rsid w:val="00A02FD7"/>
    <w:rsid w:val="00A146D7"/>
    <w:rsid w:val="00A4187A"/>
    <w:rsid w:val="00A45426"/>
    <w:rsid w:val="00A85EA1"/>
    <w:rsid w:val="00AA3997"/>
    <w:rsid w:val="00AB609E"/>
    <w:rsid w:val="00AB6E12"/>
    <w:rsid w:val="00AD70DC"/>
    <w:rsid w:val="00B07EA9"/>
    <w:rsid w:val="00B822D0"/>
    <w:rsid w:val="00BB52C3"/>
    <w:rsid w:val="00BD76D1"/>
    <w:rsid w:val="00C14DCE"/>
    <w:rsid w:val="00C71055"/>
    <w:rsid w:val="00C86019"/>
    <w:rsid w:val="00CD35BE"/>
    <w:rsid w:val="00CD40E9"/>
    <w:rsid w:val="00D03CA2"/>
    <w:rsid w:val="00DB03B1"/>
    <w:rsid w:val="00DB0D70"/>
    <w:rsid w:val="00DB5CBC"/>
    <w:rsid w:val="00DF71CA"/>
    <w:rsid w:val="00E56C31"/>
    <w:rsid w:val="00F81E4F"/>
    <w:rsid w:val="00FF1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E9"/>
  </w:style>
  <w:style w:type="paragraph" w:styleId="Ttulo1">
    <w:name w:val="heading 1"/>
    <w:basedOn w:val="Normal"/>
    <w:next w:val="Normal"/>
    <w:qFormat/>
    <w:rsid w:val="00CD40E9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D40E9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CD40E9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CD40E9"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CD40E9"/>
    <w:pPr>
      <w:keepNext/>
      <w:jc w:val="center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CD40E9"/>
    <w:pPr>
      <w:keepNext/>
      <w:jc w:val="center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Normal"/>
    <w:qFormat/>
    <w:rsid w:val="00CD40E9"/>
    <w:pPr>
      <w:keepNext/>
      <w:jc w:val="center"/>
      <w:outlineLvl w:val="6"/>
    </w:pPr>
    <w:rPr>
      <w:sz w:val="24"/>
      <w:u w:val="single"/>
    </w:rPr>
  </w:style>
  <w:style w:type="paragraph" w:styleId="Ttulo8">
    <w:name w:val="heading 8"/>
    <w:basedOn w:val="Normal"/>
    <w:next w:val="Normal"/>
    <w:qFormat/>
    <w:rsid w:val="00CD40E9"/>
    <w:pPr>
      <w:keepNext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rsid w:val="00CD40E9"/>
    <w:pPr>
      <w:keepNext/>
      <w:jc w:val="center"/>
      <w:outlineLvl w:val="8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D40E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CD40E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CD40E9"/>
  </w:style>
  <w:style w:type="paragraph" w:styleId="Mapadeldocumento">
    <w:name w:val="Document Map"/>
    <w:basedOn w:val="Normal"/>
    <w:semiHidden/>
    <w:rsid w:val="00CD40E9"/>
    <w:pPr>
      <w:shd w:val="clear" w:color="auto" w:fill="000080"/>
    </w:pPr>
    <w:rPr>
      <w:rFonts w:ascii="Tahoma" w:hAnsi="Tahoma"/>
    </w:rPr>
  </w:style>
  <w:style w:type="paragraph" w:styleId="Prrafodelista">
    <w:name w:val="List Paragraph"/>
    <w:basedOn w:val="Normal"/>
    <w:uiPriority w:val="34"/>
    <w:qFormat/>
    <w:rsid w:val="00586A3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rrafodelista">
    <w:name w:val="List Paragraph"/>
    <w:basedOn w:val="Normal"/>
    <w:uiPriority w:val="34"/>
    <w:qFormat/>
    <w:rsid w:val="00586A3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Cartas%20y%20faxes\CRUZ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CRUZ</Template>
  <TotalTime>0</TotalTime>
  <Pages>13</Pages>
  <Words>2641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I C U L U M    V I T A E</vt:lpstr>
    </vt:vector>
  </TitlesOfParts>
  <Company>Educanet</Company>
  <LinksUpToDate>false</LinksUpToDate>
  <CharactersWithSpaces>17138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 V I T A E</dc:title>
  <dc:creator>Acer End User</dc:creator>
  <cp:lastModifiedBy>USUARIO 10</cp:lastModifiedBy>
  <cp:revision>2</cp:revision>
  <cp:lastPrinted>2006-10-18T16:39:00Z</cp:lastPrinted>
  <dcterms:created xsi:type="dcterms:W3CDTF">2013-12-09T18:51:00Z</dcterms:created>
  <dcterms:modified xsi:type="dcterms:W3CDTF">2013-12-09T18:51:00Z</dcterms:modified>
</cp:coreProperties>
</file>